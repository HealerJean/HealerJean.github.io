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Content>
            <w:p w14:paraId="0381CCEA" w14:textId="77777777" w:rsidR="007A2CEB" w:rsidRDefault="00CF498C">
              <w:pPr>
                <w:pStyle w:val="Publishwithline"/>
              </w:pPr>
              <w:r w:rsidRPr="004E1D8F">
                <w:rPr>
                  <w:rFonts w:ascii="PingFang SC" w:eastAsia="PingFang SC" w:hAnsi="PingFang SC" w:cs="Times New Roman" w:hint="eastAsia"/>
                  <w:color w:val="2C3033"/>
                  <w:kern w:val="36"/>
                  <w:sz w:val="36"/>
                  <w:szCs w:val="36"/>
                </w:rPr>
                <w:t xml:space="preserve">spring data 接口之 </w:t>
              </w:r>
              <w:proofErr w:type="spellStart"/>
              <w:r w:rsidRPr="004E1D8F">
                <w:rPr>
                  <w:rFonts w:ascii="PingFang SC" w:eastAsia="PingFang SC" w:hAnsi="PingFang SC" w:cs="Times New Roman" w:hint="eastAsia"/>
                  <w:color w:val="2C3033"/>
                  <w:kern w:val="36"/>
                  <w:sz w:val="36"/>
                  <w:szCs w:val="36"/>
                </w:rPr>
                <w:t>PagingAndSortingRepository</w:t>
              </w:r>
              <w:proofErr w:type="spellEnd"/>
            </w:p>
          </w:sdtContent>
        </w:sdt>
        <w:p w14:paraId="259ED459" w14:textId="77777777" w:rsidR="007A2CEB" w:rsidRDefault="007A2CEB">
          <w:pPr>
            <w:pStyle w:val="underline"/>
          </w:pPr>
        </w:p>
        <w:p w14:paraId="59451BAB" w14:textId="77777777" w:rsidR="007A2CEB" w:rsidRDefault="001B6041">
          <w:pPr>
            <w:pStyle w:val="PadderBetweenControlandBody"/>
          </w:pPr>
        </w:p>
      </w:sdtContent>
    </w:sdt>
    <w:p w14:paraId="358C8714" w14:textId="77777777" w:rsidR="001B6041" w:rsidRPr="001B6041" w:rsidRDefault="001B6041" w:rsidP="001B6041">
      <w:pPr>
        <w:shd w:val="clear" w:color="auto" w:fill="FFFFFF"/>
        <w:spacing w:after="240" w:line="420" w:lineRule="atLeast"/>
        <w:rPr>
          <w:rFonts w:ascii="PingFang SC" w:eastAsia="PingFang SC" w:hAnsi="PingFang SC" w:cs="Times New Roman"/>
          <w:color w:val="454545"/>
          <w:sz w:val="24"/>
          <w:szCs w:val="24"/>
        </w:rPr>
      </w:pPr>
      <w:proofErr w:type="spellStart"/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t>PagingAndSortingRepository</w:t>
      </w:r>
      <w:proofErr w:type="spellEnd"/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t xml:space="preserve"> 接口继承于 </w:t>
      </w:r>
      <w:proofErr w:type="spellStart"/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t>CrudRepository</w:t>
      </w:r>
      <w:proofErr w:type="spellEnd"/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t xml:space="preserve"> 接口，拥有</w:t>
      </w:r>
      <w:proofErr w:type="spellStart"/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t>CrudRepository</w:t>
      </w:r>
      <w:proofErr w:type="spellEnd"/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t xml:space="preserve"> 接口的所有方法， </w:t>
      </w:r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  <w:highlight w:val="yellow"/>
        </w:rPr>
        <w:t>并新增两个方法：分页和排序。 但是这两个方法不能包含筛选条件。</w:t>
      </w:r>
      <w:bookmarkStart w:id="0" w:name="_GoBack"/>
      <w:bookmarkEnd w:id="0"/>
    </w:p>
    <w:p w14:paraId="6B26E4C7" w14:textId="77777777" w:rsidR="001B6041" w:rsidRPr="001B6041" w:rsidRDefault="001B6041" w:rsidP="001B6041">
      <w:pPr>
        <w:shd w:val="clear" w:color="auto" w:fill="F8F8F8"/>
        <w:spacing w:after="0"/>
        <w:rPr>
          <w:rFonts w:ascii="Verdana" w:eastAsia="Times New Roman" w:hAnsi="Verdana" w:cs="Times New Roman" w:hint="eastAsia"/>
          <w:color w:val="C0C0C0"/>
          <w:sz w:val="14"/>
          <w:szCs w:val="14"/>
        </w:rPr>
      </w:pPr>
      <w:r w:rsidRPr="001B6041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[java]</w:t>
      </w:r>
      <w:r w:rsidRPr="001B6041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9" w:tooltip="view plain" w:history="1">
        <w:r w:rsidRPr="001B6041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B6041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0" w:tooltip="copy" w:history="1">
        <w:r w:rsidRPr="001B6041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4E239051" w14:textId="77777777" w:rsidR="001B6041" w:rsidRPr="001B6041" w:rsidRDefault="001B6041" w:rsidP="001B604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hAnsi="Consolas" w:cs="Times New Roman"/>
          <w:color w:val="5C5C5C"/>
          <w:sz w:val="18"/>
          <w:szCs w:val="18"/>
        </w:rPr>
      </w:pP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Iterable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&lt;T&gt;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findAll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(Sort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查询所有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排序，不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进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行分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页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644E2A" w14:textId="77777777" w:rsidR="001B6041" w:rsidRPr="001B6041" w:rsidRDefault="001B6041" w:rsidP="001B604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;T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findAll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Pageable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pageable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1779D3" w14:textId="77777777" w:rsidR="001B6041" w:rsidRPr="001B6041" w:rsidRDefault="001B6041" w:rsidP="001B6041">
      <w:pPr>
        <w:shd w:val="clear" w:color="auto" w:fill="FFFFFF"/>
        <w:spacing w:after="0" w:line="420" w:lineRule="atLeast"/>
        <w:rPr>
          <w:rFonts w:ascii="PingFang SC" w:eastAsia="PingFang SC" w:hAnsi="PingFang SC" w:cs="Times New Roman"/>
          <w:color w:val="454545"/>
          <w:sz w:val="24"/>
          <w:szCs w:val="24"/>
        </w:rPr>
      </w:pPr>
      <w:r w:rsidRPr="001B6041">
        <w:rPr>
          <w:rFonts w:ascii="PingFang SC" w:eastAsia="PingFang SC" w:hAnsi="PingFang SC" w:cs="Times New Roman" w:hint="eastAsia"/>
          <w:b/>
          <w:bCs/>
          <w:color w:val="454545"/>
          <w:sz w:val="21"/>
          <w:szCs w:val="21"/>
        </w:rPr>
        <w:t>一 声明继承</w:t>
      </w:r>
      <w:proofErr w:type="spellStart"/>
      <w:r w:rsidRPr="001B6041">
        <w:rPr>
          <w:rFonts w:ascii="PingFang SC" w:eastAsia="PingFang SC" w:hAnsi="PingFang SC" w:cs="Times New Roman" w:hint="eastAsia"/>
          <w:b/>
          <w:bCs/>
          <w:color w:val="454545"/>
          <w:sz w:val="21"/>
          <w:szCs w:val="21"/>
        </w:rPr>
        <w:t>PagingAndSortingRepository</w:t>
      </w:r>
      <w:proofErr w:type="spellEnd"/>
      <w:r w:rsidRPr="001B6041">
        <w:rPr>
          <w:rFonts w:ascii="PingFang SC" w:eastAsia="PingFang SC" w:hAnsi="PingFang SC" w:cs="Times New Roman" w:hint="eastAsia"/>
          <w:b/>
          <w:bCs/>
          <w:color w:val="454545"/>
          <w:sz w:val="21"/>
          <w:szCs w:val="21"/>
        </w:rPr>
        <w:t>接口的接口：</w:t>
      </w:r>
      <w:proofErr w:type="spellStart"/>
      <w:r w:rsidRPr="001B6041">
        <w:rPr>
          <w:rFonts w:ascii="PingFang SC" w:eastAsia="PingFang SC" w:hAnsi="PingFang SC" w:cs="Times New Roman" w:hint="eastAsia"/>
          <w:b/>
          <w:bCs/>
          <w:color w:val="454545"/>
          <w:sz w:val="21"/>
          <w:szCs w:val="21"/>
        </w:rPr>
        <w:t>IStudentdPageSortRepository</w:t>
      </w:r>
      <w:proofErr w:type="spellEnd"/>
    </w:p>
    <w:p w14:paraId="03A961F5" w14:textId="77777777" w:rsidR="001B6041" w:rsidRPr="001B6041" w:rsidRDefault="001B6041" w:rsidP="001B6041">
      <w:pPr>
        <w:shd w:val="clear" w:color="auto" w:fill="F8F8F8"/>
        <w:spacing w:after="0"/>
        <w:rPr>
          <w:rFonts w:ascii="Verdana" w:eastAsia="Times New Roman" w:hAnsi="Verdana" w:cs="Times New Roman" w:hint="eastAsia"/>
          <w:color w:val="C0C0C0"/>
          <w:sz w:val="14"/>
          <w:szCs w:val="14"/>
        </w:rPr>
      </w:pPr>
      <w:r w:rsidRPr="001B6041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[java]</w:t>
      </w:r>
      <w:r w:rsidRPr="001B6041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1" w:tooltip="view plain" w:history="1">
        <w:r w:rsidRPr="001B6041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B6041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2" w:tooltip="copy" w:history="1">
        <w:r w:rsidRPr="001B6041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41FA05D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package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org.zgf.spring.data.dao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57D7A5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F88FD5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.data.repository.PagingAndSortingRepository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AB2D5BE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org.zgf.spring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.data.entity.StudentPO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9BE9B24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5261A2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继承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PagingAndSortingRepository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接口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786E7A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@author: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zonggf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330414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@date: 2016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年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月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15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日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下午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12:58:20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305139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A8EF5E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interface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IStudentdPageSortRepository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extends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PagingAndSortingRepository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Integer</w:t>
      </w: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&gt;{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F3C60E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021048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 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PagingAndSortingRepository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接口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继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承于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CrudRepository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接口，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拥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有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CrudRepository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接口的所有方法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37641D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 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特有方法有两个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分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页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，和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排序，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这两个方法的缺陷是不能有筛选条件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086ABA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F33244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Iterable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&lt;T&gt;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findAll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(Sort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sort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); //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查询所有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排序，不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进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行分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页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DC4C99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//Page&lt;T&gt;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findAll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Pageable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pageable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);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7340A7" w14:textId="77777777" w:rsidR="001B6041" w:rsidRPr="001B6041" w:rsidRDefault="001B6041" w:rsidP="001B60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58433E9" w14:textId="77777777" w:rsidR="001B6041" w:rsidRPr="001B6041" w:rsidRDefault="001B6041" w:rsidP="001B60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6041">
        <w:rPr>
          <w:rFonts w:ascii="PingFang SC" w:eastAsia="PingFang SC" w:hAnsi="PingFang SC" w:cs="Times New Roman" w:hint="eastAsia"/>
          <w:color w:val="454545"/>
          <w:sz w:val="24"/>
          <w:szCs w:val="24"/>
        </w:rPr>
        <w:br/>
      </w:r>
      <w:r w:rsidRPr="001B6041">
        <w:rPr>
          <w:rFonts w:ascii="PingFang SC" w:eastAsia="PingFang SC" w:hAnsi="PingFang SC" w:cs="Times New Roman" w:hint="eastAsia"/>
          <w:b/>
          <w:bCs/>
          <w:color w:val="454545"/>
          <w:sz w:val="21"/>
          <w:szCs w:val="21"/>
          <w:shd w:val="clear" w:color="auto" w:fill="FFFFFF"/>
        </w:rPr>
        <w:t>二 测试类</w:t>
      </w:r>
    </w:p>
    <w:p w14:paraId="1BC86B68" w14:textId="77777777" w:rsidR="001B6041" w:rsidRPr="001B6041" w:rsidRDefault="001B6041" w:rsidP="001B6041">
      <w:pPr>
        <w:shd w:val="clear" w:color="auto" w:fill="F8F8F8"/>
        <w:spacing w:after="0"/>
        <w:rPr>
          <w:rFonts w:ascii="Verdana" w:hAnsi="Verdana" w:cs="Times New Roman"/>
          <w:color w:val="C0C0C0"/>
          <w:sz w:val="14"/>
          <w:szCs w:val="14"/>
        </w:rPr>
      </w:pPr>
      <w:r w:rsidRPr="001B6041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[java]</w:t>
      </w:r>
      <w:r w:rsidRPr="001B6041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3" w:tooltip="view plain" w:history="1">
        <w:r w:rsidRPr="001B6041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1B6041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14" w:tooltip="copy" w:history="1">
        <w:r w:rsidRPr="001B6041">
          <w:rPr>
            <w:rFonts w:ascii="Verdana" w:eastAsia="Times New Roman" w:hAnsi="Verdana" w:cs="Times New Roman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72CD2EA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package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org.zgf.spring.data.dao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8292A8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410B79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.ArrayList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A6215FF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.List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FF2A6D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F7395A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javax.naming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.directory.DirContext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9603B3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BCB864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org.junit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9EAB2D9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.beans.factory.annotation.Autowired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BDC0812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.data.domain.Page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32E8131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.data.domain.PageRequest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A1F08CC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.data.domain.Sort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3A1455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.data.domain.Sort.Direction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CEDDC2A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org.springframework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.data.domain.Sort.Order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C2434FC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org.zgf.spring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.data.base.BaseTest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4119FF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org.zgf.spring.data.dao.IStudentdPageSortRepository</w:t>
      </w:r>
      <w:proofErr w:type="spellEnd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3324FF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org.zgf.spring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.data.entity.StudentPO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C31DDDE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195727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316B47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ClassName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Test_IStudentdPageSortRepository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ED632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@Description: 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测试分页排序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01994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@author: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zonggf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61DE9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@date: 2016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年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月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15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日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-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下午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1:01:46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CA3DC67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4B4E1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Test_IStudentdPageSortRepository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extends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BaseTest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FE6BD8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F7C0181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1B604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Autowired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528901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IStudentdPageSortRepository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studentdPageSortRepository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05ECEB8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02D3D2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28F4ED1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CF7F5F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查询所有记录，指定排序方式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不能自定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义查询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条件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56120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Hibernate: select studentpo0_.id as id1_0_, studentpo0_.age as age2_0_, studentpo0</w:t>
      </w:r>
      <w:proofErr w:type="gram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_.birth</w:t>
      </w:r>
      <w:proofErr w:type="gram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as birth3_0_, studentpo0_.create_time as create_t4_0_, studentpo0_.name as name5_0_, studentpo0_.sex as sex6_0_ from spj_student_2 studentpo0_ order by studentpo0_.id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desc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studentpo0_.name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desc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FDE744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9DDDF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@Test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582FE7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test_findAll_</w:t>
      </w: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6132AA8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Order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Order(</w:t>
      </w:r>
      <w:proofErr w:type="spellStart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Direction.DESC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"id"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FC4CF5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Order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Direction.DESC,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</w:t>
      </w:r>
      <w:proofErr w:type="spellEnd"/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C521AD5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4DC577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Sort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13397B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List&lt;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students = (List&lt;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&gt;) </w:t>
      </w:r>
      <w:proofErr w:type="spellStart"/>
      <w:proofErr w:type="gramStart"/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this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.studentdPageSortRepository.findAll</w:t>
      </w:r>
      <w:proofErr w:type="spellEnd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(sort);  </w:t>
      </w:r>
    </w:p>
    <w:p w14:paraId="6090FCB2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students) {  </w:t>
      </w:r>
    </w:p>
    <w:p w14:paraId="353B30C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ACAFC4A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83D6CFD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78AF20B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874321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CB268A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64E566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此种排序方式不能指定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筛选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条件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C125AA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排序会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执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行两条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sql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语句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CCEB9A9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Hibernate: select </w:t>
      </w:r>
      <w:proofErr w:type="gram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count(</w:t>
      </w:r>
      <w:proofErr w:type="gram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*) as col_0_0_ from spj_student_2 studentpo0_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1B5462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Hibernate: select studentpo0_.id as id1_0_, studentpo0_.age as age2_0_, studentpo0</w:t>
      </w:r>
      <w:proofErr w:type="gram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_.birth</w:t>
      </w:r>
      <w:proofErr w:type="gram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as birth3_0_, studentpo0_.create_time as create_t4_0_, studentpo0_.name as name5_0_, studentpo0_.sex as sex6_0_ from spj_student_2 studentpo0_ order by studentpo0_.id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desc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studentpo0_.name </w:t>
      </w:r>
      <w:proofErr w:type="spellStart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asc</w:t>
      </w:r>
      <w:proofErr w:type="spellEnd"/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limit ?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5079F7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63DCFC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@Test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218ABC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test_findAll_</w:t>
      </w: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0FD42A5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currentPage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 w:rsidRPr="001B604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当前</w:t>
      </w:r>
      <w:r w:rsidRPr="001B6041">
        <w:rPr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页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从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0 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开始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7F4A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pageSize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420E63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2B7229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604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B6041">
        <w:rPr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排序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C78DFA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Order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Order(</w:t>
      </w:r>
      <w:proofErr w:type="spellStart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Direction.DESC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"id"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09E65B2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Order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nameOrder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Order(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Direction.ASC,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</w:t>
      </w:r>
      <w:proofErr w:type="spellEnd"/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7B02825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Sort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Sort(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idOrder,nameOrder</w:t>
      </w:r>
      <w:proofErr w:type="spellEnd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00DC0C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PageRequest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pageRequest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=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new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PageRequest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currentPage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pageSize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sort);  </w:t>
      </w:r>
    </w:p>
    <w:p w14:paraId="58069292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F31DF8E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Page&lt;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page = </w:t>
      </w:r>
      <w:proofErr w:type="spellStart"/>
      <w:proofErr w:type="gramStart"/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this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.studentdPageSortRepository.findAll</w:t>
      </w:r>
      <w:proofErr w:type="spellEnd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pageRequest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75A0F6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SimSun" w:eastAsia="SimSun" w:hAnsi="SimSun" w:cs="SimSun"/>
          <w:color w:val="0000FF"/>
          <w:sz w:val="18"/>
          <w:szCs w:val="18"/>
          <w:bdr w:val="none" w:sz="0" w:space="0" w:color="auto" w:frame="1"/>
        </w:rPr>
        <w:t>总记录数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page.getTotalElements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250C7F9D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SimSun" w:eastAsia="SimSun" w:hAnsi="SimSun" w:cs="SimSun"/>
          <w:color w:val="0000FF"/>
          <w:sz w:val="18"/>
          <w:szCs w:val="18"/>
          <w:bdr w:val="none" w:sz="0" w:space="0" w:color="auto" w:frame="1"/>
        </w:rPr>
        <w:t>总页数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:"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page.getTotalPages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6B88642D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当前</w:t>
      </w:r>
      <w:r w:rsidRPr="001B6041">
        <w:rPr>
          <w:rFonts w:ascii="SimSun" w:eastAsia="SimSun" w:hAnsi="SimSun" w:cs="SimSun"/>
          <w:color w:val="0000FF"/>
          <w:sz w:val="18"/>
          <w:szCs w:val="18"/>
          <w:bdr w:val="none" w:sz="0" w:space="0" w:color="auto" w:frame="1"/>
        </w:rPr>
        <w:t>页</w:t>
      </w:r>
      <w:r w:rsidRPr="001B6041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（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request):"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page.getNumber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6A7810C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当前</w:t>
      </w:r>
      <w:r w:rsidRPr="001B6041">
        <w:rPr>
          <w:rFonts w:ascii="SimSun" w:eastAsia="SimSun" w:hAnsi="SimSun" w:cs="SimSun"/>
          <w:color w:val="0000FF"/>
          <w:sz w:val="18"/>
          <w:szCs w:val="18"/>
          <w:bdr w:val="none" w:sz="0" w:space="0" w:color="auto" w:frame="1"/>
        </w:rPr>
        <w:t>页总记录</w:t>
      </w:r>
      <w:r w:rsidRPr="001B6041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数（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request):"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page.getSize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1B27801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当前</w:t>
      </w:r>
      <w:r w:rsidRPr="001B6041">
        <w:rPr>
          <w:rFonts w:ascii="SimSun" w:eastAsia="SimSun" w:hAnsi="SimSun" w:cs="SimSun"/>
          <w:color w:val="0000FF"/>
          <w:sz w:val="18"/>
          <w:szCs w:val="18"/>
          <w:bdr w:val="none" w:sz="0" w:space="0" w:color="auto" w:frame="1"/>
        </w:rPr>
        <w:t>页记录总</w:t>
      </w:r>
      <w:r w:rsidRPr="001B6041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数：</w:t>
      </w:r>
      <w:r w:rsidRPr="001B60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page.getNumberOfElements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55692913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List&lt;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students =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page.getContent</w:t>
      </w:r>
      <w:proofErr w:type="spellEnd"/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E59A561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6041">
        <w:rPr>
          <w:rFonts w:ascii="Consolas" w:eastAsia="Times New Roman" w:hAnsi="Consolas" w:cs="Times New Roman"/>
          <w:b/>
          <w:bCs/>
          <w:color w:val="006699"/>
          <w:sz w:val="21"/>
          <w:szCs w:val="21"/>
          <w:bdr w:val="none" w:sz="0" w:space="0" w:color="auto" w:frame="1"/>
        </w:rPr>
        <w:t>for</w:t>
      </w: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students) {  </w:t>
      </w:r>
    </w:p>
    <w:p w14:paraId="102A4E29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studentPO</w:t>
      </w:r>
      <w:proofErr w:type="spellEnd"/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053F28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E54A737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09FBFF8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B9488E0" w14:textId="77777777" w:rsidR="001B6041" w:rsidRPr="001B6041" w:rsidRDefault="001B6041" w:rsidP="001B60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13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604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C53D5E9" w14:textId="77777777" w:rsidR="001B6041" w:rsidRPr="001B6041" w:rsidRDefault="001B6041" w:rsidP="001B604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4357F2" w14:textId="77777777" w:rsidR="007A2CEB" w:rsidRDefault="007A2CEB"/>
    <w:sectPr w:rsidR="007A2CE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F664D"/>
    <w:multiLevelType w:val="multilevel"/>
    <w:tmpl w:val="A980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E7182"/>
    <w:multiLevelType w:val="multilevel"/>
    <w:tmpl w:val="D6A8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9811DF"/>
    <w:multiLevelType w:val="multilevel"/>
    <w:tmpl w:val="A852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F498C"/>
    <w:rsid w:val="001B6041"/>
    <w:rsid w:val="007A2CEB"/>
    <w:rsid w:val="00A65A4D"/>
    <w:rsid w:val="00C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B7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1B6041"/>
    <w:rPr>
      <w:color w:val="0000FF"/>
      <w:u w:val="single"/>
    </w:rPr>
  </w:style>
  <w:style w:type="character" w:customStyle="1" w:styleId="tracking-ad">
    <w:name w:val="tracking-ad"/>
    <w:basedOn w:val="a0"/>
    <w:rsid w:val="001B6041"/>
  </w:style>
  <w:style w:type="character" w:customStyle="1" w:styleId="comment">
    <w:name w:val="comment"/>
    <w:basedOn w:val="a0"/>
    <w:rsid w:val="001B6041"/>
  </w:style>
  <w:style w:type="character" w:customStyle="1" w:styleId="keyword">
    <w:name w:val="keyword"/>
    <w:basedOn w:val="a0"/>
    <w:rsid w:val="001B6041"/>
  </w:style>
  <w:style w:type="character" w:customStyle="1" w:styleId="annotation">
    <w:name w:val="annotation"/>
    <w:basedOn w:val="a0"/>
    <w:rsid w:val="001B6041"/>
  </w:style>
  <w:style w:type="character" w:customStyle="1" w:styleId="string">
    <w:name w:val="string"/>
    <w:basedOn w:val="a0"/>
    <w:rsid w:val="001B6041"/>
  </w:style>
  <w:style w:type="character" w:customStyle="1" w:styleId="number">
    <w:name w:val="number"/>
    <w:basedOn w:val="a0"/>
    <w:rsid w:val="001B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32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9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zgf19930504/article/details/50537225" TargetMode="External"/><Relationship Id="rId12" Type="http://schemas.openxmlformats.org/officeDocument/2006/relationships/hyperlink" Target="http://blog.csdn.net/zgf19930504/article/details/50537225" TargetMode="External"/><Relationship Id="rId13" Type="http://schemas.openxmlformats.org/officeDocument/2006/relationships/hyperlink" Target="http://blog.csdn.net/zgf19930504/article/details/50537225" TargetMode="External"/><Relationship Id="rId14" Type="http://schemas.openxmlformats.org/officeDocument/2006/relationships/hyperlink" Target="http://blog.csdn.net/zgf19930504/article/details/50537225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://blog.csdn.net/zgf19930504/article/details/50537225" TargetMode="External"/><Relationship Id="rId10" Type="http://schemas.openxmlformats.org/officeDocument/2006/relationships/hyperlink" Target="http://blog.csdn.net/zgf19930504/article/details/5053722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logPostInfo xmlns="http://www.microsoft.com/Office/Word/BlogTool">
  <PostTitle>spring data 接口之 PagingAndSortingRepository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2</TotalTime>
  <Pages>1</Pages>
  <Words>707</Words>
  <Characters>4034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2018-01-16T04:09:00Z</dcterms:created>
  <dcterms:modified xsi:type="dcterms:W3CDTF">2018-01-16T04:12:00Z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