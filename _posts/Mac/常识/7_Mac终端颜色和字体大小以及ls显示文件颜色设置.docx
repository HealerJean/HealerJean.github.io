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35648A5D" w:rsidR="00DB0C47" w:rsidRDefault="00776D21">
              <w:pPr>
                <w:pStyle w:val="Publishwithline"/>
              </w:pPr>
              <w:r w:rsidRPr="00776D21">
                <w:rPr>
                  <w:rFonts w:hint="eastAsia"/>
                </w:rPr>
                <w:t>8</w:t>
              </w:r>
              <w:r w:rsidRPr="00776D21">
                <w:rPr>
                  <w:rFonts w:hint="eastAsia"/>
                </w:rPr>
                <w:t>、</w:t>
              </w:r>
              <w:r w:rsidRPr="00776D21">
                <w:rPr>
                  <w:rFonts w:hint="eastAsia"/>
                </w:rPr>
                <w:t>mac</w:t>
              </w:r>
              <w:r w:rsidRPr="00776D21">
                <w:rPr>
                  <w:rFonts w:hint="eastAsia"/>
                </w:rPr>
                <w:t>终端颜色和字体大小以及</w:t>
              </w:r>
              <w:r w:rsidRPr="00776D21">
                <w:rPr>
                  <w:rFonts w:hint="eastAsia"/>
                </w:rPr>
                <w:t>ls</w:t>
              </w:r>
              <w:r w:rsidRPr="00776D21">
                <w:rPr>
                  <w:rFonts w:hint="eastAsia"/>
                </w:rPr>
                <w:t>显示文件颜色设置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60423E" w:rsidP="005A3FAA">
          <w:pPr>
            <w:pStyle w:val="PadderBetweenControlandBody"/>
          </w:pPr>
        </w:p>
      </w:sdtContent>
    </w:sdt>
    <w:p w14:paraId="407E6204" w14:textId="4993C4A5" w:rsidR="003A7E08" w:rsidRDefault="004715D2" w:rsidP="00574CF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、设置终端背景颜色和字体大小</w:t>
      </w:r>
    </w:p>
    <w:p w14:paraId="44EBDB1D" w14:textId="77777777" w:rsidR="004715D2" w:rsidRDefault="004715D2" w:rsidP="004715D2">
      <w:pPr>
        <w:rPr>
          <w:rFonts w:hint="eastAsia"/>
        </w:rPr>
      </w:pPr>
    </w:p>
    <w:p w14:paraId="2741B3F7" w14:textId="54A0F046" w:rsidR="004715D2" w:rsidRDefault="005E0051" w:rsidP="00EB69E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B3B21">
        <w:rPr>
          <w:rFonts w:hint="eastAsia"/>
        </w:rPr>
        <w:t>终端的偏好设置中打开</w:t>
      </w:r>
    </w:p>
    <w:p w14:paraId="75BC22AA" w14:textId="77777777" w:rsidR="007B3B21" w:rsidRDefault="007B3B21" w:rsidP="007B3B21">
      <w:pPr>
        <w:rPr>
          <w:rFonts w:hint="eastAsia"/>
        </w:rPr>
      </w:pPr>
    </w:p>
    <w:p w14:paraId="4D8AD2C3" w14:textId="75BB7268" w:rsidR="007B3B21" w:rsidRDefault="00FB0EC6" w:rsidP="007B3B21">
      <w:pPr>
        <w:rPr>
          <w:rFonts w:hint="eastAsia"/>
        </w:rPr>
      </w:pPr>
      <w:r w:rsidRPr="00FB0EC6">
        <w:drawing>
          <wp:inline distT="0" distB="0" distL="0" distR="0" wp14:anchorId="3320EF6D" wp14:editId="118DF4F4">
            <wp:extent cx="9474200" cy="7632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42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EBA4" w14:textId="77777777" w:rsidR="00FB0EC6" w:rsidRDefault="00FB0EC6" w:rsidP="007B3B21">
      <w:pPr>
        <w:rPr>
          <w:rFonts w:hint="eastAsia"/>
        </w:rPr>
      </w:pPr>
    </w:p>
    <w:p w14:paraId="6E2EB27D" w14:textId="77777777" w:rsidR="00FB0EC6" w:rsidRDefault="00FB0EC6" w:rsidP="007B3B21">
      <w:pPr>
        <w:rPr>
          <w:rFonts w:hint="eastAsia"/>
        </w:rPr>
      </w:pPr>
    </w:p>
    <w:p w14:paraId="1082634B" w14:textId="77777777" w:rsidR="00FB0EC6" w:rsidRDefault="00FB0EC6" w:rsidP="007B3B21">
      <w:pPr>
        <w:rPr>
          <w:rFonts w:hint="eastAsia"/>
        </w:rPr>
      </w:pPr>
    </w:p>
    <w:p w14:paraId="251B2CEC" w14:textId="42A2EE0D" w:rsidR="00EB69EE" w:rsidRDefault="00EB69EE" w:rsidP="00EB69E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、这个时候发现字体大小不能改，不用怕</w:t>
      </w:r>
    </w:p>
    <w:p w14:paraId="7F935225" w14:textId="77777777" w:rsidR="00EB69EE" w:rsidRDefault="00EB69EE" w:rsidP="00EB69EE">
      <w:pPr>
        <w:rPr>
          <w:rFonts w:hint="eastAsia"/>
        </w:rPr>
      </w:pPr>
    </w:p>
    <w:p w14:paraId="51C34515" w14:textId="64B879A7" w:rsidR="00EB69EE" w:rsidRDefault="006A53C4" w:rsidP="006A53C4">
      <w:pPr>
        <w:pStyle w:val="3"/>
        <w:rPr>
          <w:rFonts w:hint="eastAsia"/>
        </w:rPr>
      </w:pPr>
      <w:r>
        <w:rPr>
          <w:rFonts w:hint="eastAsia"/>
        </w:rPr>
        <w:t xml:space="preserve">command+ + </w:t>
      </w:r>
      <w:r>
        <w:rPr>
          <w:rFonts w:hint="eastAsia"/>
        </w:rPr>
        <w:t>或者</w:t>
      </w:r>
      <w:r>
        <w:rPr>
          <w:rFonts w:hint="eastAsia"/>
        </w:rPr>
        <w:t xml:space="preserve">-  </w:t>
      </w:r>
      <w:r>
        <w:rPr>
          <w:rFonts w:hint="eastAsia"/>
        </w:rPr>
        <w:t>就可以改变</w:t>
      </w:r>
      <w:r>
        <w:rPr>
          <w:rFonts w:hint="eastAsia"/>
        </w:rPr>
        <w:t xml:space="preserve"> </w:t>
      </w:r>
      <w:r>
        <w:rPr>
          <w:rFonts w:hint="eastAsia"/>
        </w:rPr>
        <w:t>窗口大小了，顺带把字体也改变了，但是当我们关闭窗口之后，再次打开就没有了，但是这个时候终端转给你的字体是可以更改了，那么这个时候去修改字体大小吧</w:t>
      </w:r>
    </w:p>
    <w:p w14:paraId="141FEDB6" w14:textId="77777777" w:rsidR="006A53C4" w:rsidRDefault="006A53C4" w:rsidP="006A53C4">
      <w:pPr>
        <w:rPr>
          <w:rFonts w:hint="eastAsia"/>
        </w:rPr>
      </w:pPr>
    </w:p>
    <w:p w14:paraId="27EF2421" w14:textId="77777777" w:rsidR="006A53C4" w:rsidRDefault="006A53C4" w:rsidP="006A53C4">
      <w:pPr>
        <w:rPr>
          <w:rFonts w:hint="eastAsia"/>
        </w:rPr>
      </w:pPr>
    </w:p>
    <w:p w14:paraId="3EF78FA2" w14:textId="49397ED8" w:rsidR="002F2F1E" w:rsidRDefault="002F2F1E" w:rsidP="006A53C4">
      <w:pPr>
        <w:rPr>
          <w:rFonts w:hint="eastAsia"/>
        </w:rPr>
      </w:pPr>
      <w:r w:rsidRPr="002F2F1E">
        <w:drawing>
          <wp:inline distT="0" distB="0" distL="0" distR="0" wp14:anchorId="3DC40773" wp14:editId="245E9E98">
            <wp:extent cx="9385300" cy="7048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4951" w14:textId="77777777" w:rsidR="00C901CD" w:rsidRDefault="00C901CD" w:rsidP="006A53C4">
      <w:pPr>
        <w:rPr>
          <w:rFonts w:hint="eastAsia"/>
        </w:rPr>
      </w:pPr>
    </w:p>
    <w:p w14:paraId="49A58CAF" w14:textId="77777777" w:rsidR="00C901CD" w:rsidRDefault="00C901CD" w:rsidP="006A53C4">
      <w:pPr>
        <w:rPr>
          <w:rFonts w:hint="eastAsia"/>
        </w:rPr>
      </w:pPr>
    </w:p>
    <w:p w14:paraId="6F12E166" w14:textId="77777777" w:rsidR="00C901CD" w:rsidRDefault="00C901CD" w:rsidP="006A53C4">
      <w:pPr>
        <w:rPr>
          <w:rFonts w:hint="eastAsia"/>
        </w:rPr>
      </w:pPr>
    </w:p>
    <w:p w14:paraId="425DFF5D" w14:textId="2246F7CD" w:rsidR="00C901CD" w:rsidRDefault="00C91BFB" w:rsidP="002D09DC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D09DC">
        <w:rPr>
          <w:rFonts w:hint="eastAsia"/>
        </w:rPr>
        <w:t>终端中命令的颜色匹配</w:t>
      </w:r>
    </w:p>
    <w:p w14:paraId="179D4107" w14:textId="77777777" w:rsidR="002D09DC" w:rsidRDefault="002D09DC" w:rsidP="002D09DC">
      <w:pPr>
        <w:rPr>
          <w:rFonts w:hint="eastAsia"/>
        </w:rPr>
      </w:pPr>
    </w:p>
    <w:p w14:paraId="54E3F769" w14:textId="77777777" w:rsidR="002F7A37" w:rsidRPr="00A52A28" w:rsidRDefault="002F7A37" w:rsidP="002F7A3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</w:pP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 xml:space="preserve">   </w:t>
      </w:r>
      <w:r w:rsidRPr="00A52A28">
        <w:rPr>
          <w:rFonts w:ascii="Menlo" w:hAnsi="Menlo" w:cs="Menlo"/>
          <w:color w:val="61AEEE"/>
          <w:sz w:val="44"/>
          <w:szCs w:val="18"/>
          <w:bdr w:val="none" w:sz="0" w:space="0" w:color="auto" w:frame="1"/>
        </w:rPr>
        <w:t>#set color</w:t>
      </w:r>
    </w:p>
    <w:p w14:paraId="489767C3" w14:textId="77777777" w:rsidR="002F7A37" w:rsidRPr="00A52A28" w:rsidRDefault="002F7A37" w:rsidP="002F7A3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</w:pP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 xml:space="preserve">        </w:t>
      </w:r>
      <w:r w:rsidRPr="00A52A28">
        <w:rPr>
          <w:rFonts w:ascii="Menlo" w:hAnsi="Menlo" w:cs="Menlo"/>
          <w:color w:val="C678DD"/>
          <w:sz w:val="44"/>
          <w:szCs w:val="18"/>
          <w:bdr w:val="none" w:sz="0" w:space="0" w:color="auto" w:frame="1"/>
        </w:rPr>
        <w:t>export</w:t>
      </w: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 xml:space="preserve"> </w:t>
      </w:r>
      <w:r w:rsidRPr="00A52A28">
        <w:rPr>
          <w:rFonts w:ascii="Menlo" w:hAnsi="Menlo" w:cs="Menlo"/>
          <w:color w:val="E6C07B"/>
          <w:sz w:val="44"/>
          <w:szCs w:val="18"/>
          <w:bdr w:val="none" w:sz="0" w:space="0" w:color="auto" w:frame="1"/>
        </w:rPr>
        <w:t>CLICOLOR</w:t>
      </w: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>=</w:t>
      </w:r>
      <w:r w:rsidRPr="00A52A28">
        <w:rPr>
          <w:rFonts w:ascii="Menlo" w:hAnsi="Menlo" w:cs="Menlo"/>
          <w:color w:val="D19A66"/>
          <w:sz w:val="44"/>
          <w:szCs w:val="18"/>
          <w:bdr w:val="none" w:sz="0" w:space="0" w:color="auto" w:frame="1"/>
        </w:rPr>
        <w:t>1</w:t>
      </w:r>
    </w:p>
    <w:p w14:paraId="73747DE7" w14:textId="77777777" w:rsidR="002F7A37" w:rsidRPr="002F7A37" w:rsidRDefault="002F7A37" w:rsidP="002F7A37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Menlo" w:hAnsi="Menlo" w:cs="Menlo"/>
          <w:color w:val="ABB2BF"/>
          <w:sz w:val="48"/>
          <w:szCs w:val="20"/>
        </w:rPr>
      </w:pP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 xml:space="preserve">        </w:t>
      </w:r>
      <w:r w:rsidRPr="00A52A28">
        <w:rPr>
          <w:rFonts w:ascii="Menlo" w:hAnsi="Menlo" w:cs="Menlo"/>
          <w:color w:val="C678DD"/>
          <w:sz w:val="44"/>
          <w:szCs w:val="18"/>
          <w:bdr w:val="none" w:sz="0" w:space="0" w:color="auto" w:frame="1"/>
        </w:rPr>
        <w:t>export</w:t>
      </w:r>
      <w:r w:rsidRPr="00A52A28">
        <w:rPr>
          <w:rFonts w:ascii="Menlo" w:hAnsi="Menlo" w:cs="Menlo"/>
          <w:color w:val="ABB2BF"/>
          <w:sz w:val="44"/>
          <w:szCs w:val="18"/>
          <w:bdr w:val="none" w:sz="0" w:space="0" w:color="auto" w:frame="1"/>
        </w:rPr>
        <w:t xml:space="preserve"> LSCOLORS=gxfxaxdxcxegedabagacad</w:t>
      </w:r>
    </w:p>
    <w:p w14:paraId="74A2C936" w14:textId="02C8BCD0" w:rsidR="00A94A21" w:rsidRPr="00D111B2" w:rsidRDefault="00A94A21" w:rsidP="002D09DC">
      <w:pPr>
        <w:rPr>
          <w:rFonts w:hint="eastAsia"/>
          <w:sz w:val="36"/>
        </w:rPr>
      </w:pPr>
      <w:r w:rsidRPr="00544FF3">
        <w:rPr>
          <w:rFonts w:hint="eastAsia"/>
          <w:sz w:val="36"/>
        </w:rPr>
        <w:t>现在就会发现</w:t>
      </w:r>
      <w:r w:rsidRPr="00544FF3">
        <w:rPr>
          <w:rFonts w:hint="eastAsia"/>
          <w:sz w:val="36"/>
        </w:rPr>
        <w:t>ls</w:t>
      </w:r>
      <w:r w:rsidRPr="00544FF3">
        <w:rPr>
          <w:rFonts w:hint="eastAsia"/>
          <w:sz w:val="36"/>
        </w:rPr>
        <w:t>就可以看到不同文件或者是问价夹有区分了</w:t>
      </w:r>
    </w:p>
    <w:p w14:paraId="240E17A7" w14:textId="01F455AA" w:rsidR="00A94A21" w:rsidRPr="00A52A28" w:rsidRDefault="00A94A21" w:rsidP="002D09DC">
      <w:pPr>
        <w:rPr>
          <w:rFonts w:hint="eastAsia"/>
          <w:sz w:val="56"/>
        </w:rPr>
      </w:pPr>
      <w:r w:rsidRPr="00A94A21">
        <w:rPr>
          <w:sz w:val="56"/>
        </w:rPr>
        <w:drawing>
          <wp:inline distT="0" distB="0" distL="0" distR="0" wp14:anchorId="158708FE" wp14:editId="7870AE85">
            <wp:extent cx="10502900" cy="1066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02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EDB7" w14:textId="77777777" w:rsidR="00FB0EC6" w:rsidRDefault="00FB0EC6" w:rsidP="007B3B21">
      <w:pPr>
        <w:rPr>
          <w:rFonts w:hint="eastAsia"/>
        </w:rPr>
      </w:pPr>
    </w:p>
    <w:p w14:paraId="3B2E3BF6" w14:textId="77777777" w:rsidR="00F82C14" w:rsidRDefault="00F82C14" w:rsidP="007B3B21">
      <w:pPr>
        <w:rPr>
          <w:rFonts w:hint="eastAsia"/>
        </w:rPr>
      </w:pPr>
    </w:p>
    <w:p w14:paraId="77BF1DA9" w14:textId="77777777" w:rsidR="00F82C14" w:rsidRDefault="00F82C14" w:rsidP="007B3B21">
      <w:pPr>
        <w:rPr>
          <w:rFonts w:hint="eastAsia"/>
        </w:rPr>
      </w:pPr>
    </w:p>
    <w:p w14:paraId="79E1DFAA" w14:textId="77777777" w:rsidR="00F82C14" w:rsidRDefault="00F82C14" w:rsidP="007B3B21">
      <w:pPr>
        <w:rPr>
          <w:rFonts w:hint="eastAsia"/>
        </w:rPr>
      </w:pPr>
    </w:p>
    <w:p w14:paraId="694E85F3" w14:textId="77777777" w:rsidR="00F82C14" w:rsidRDefault="00F82C14" w:rsidP="007B3B21">
      <w:pPr>
        <w:rPr>
          <w:rFonts w:hint="eastAsia"/>
        </w:rPr>
      </w:pPr>
    </w:p>
    <w:p w14:paraId="0475AB99" w14:textId="77777777" w:rsidR="00F82C14" w:rsidRDefault="00F82C14" w:rsidP="007B3B21">
      <w:pPr>
        <w:rPr>
          <w:rFonts w:hint="eastAsia"/>
        </w:rPr>
      </w:pPr>
    </w:p>
    <w:p w14:paraId="3144CAC6" w14:textId="77777777" w:rsidR="00F82C14" w:rsidRPr="007B3B21" w:rsidRDefault="00F82C14" w:rsidP="007B3B21">
      <w:pPr>
        <w:rPr>
          <w:rFonts w:hint="eastAsia"/>
        </w:rPr>
      </w:pPr>
      <w:bookmarkStart w:id="0" w:name="_GoBack"/>
      <w:bookmarkEnd w:id="0"/>
    </w:p>
    <w:sectPr w:rsidR="00F82C14" w:rsidRPr="007B3B2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305B5" w14:textId="77777777" w:rsidR="0060423E" w:rsidRDefault="0060423E" w:rsidP="00D80637">
      <w:pPr>
        <w:spacing w:after="0"/>
      </w:pPr>
      <w:r>
        <w:separator/>
      </w:r>
    </w:p>
  </w:endnote>
  <w:endnote w:type="continuationSeparator" w:id="0">
    <w:p w14:paraId="4B1AAC09" w14:textId="77777777" w:rsidR="0060423E" w:rsidRDefault="0060423E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677D7" w14:textId="77777777" w:rsidR="0060423E" w:rsidRDefault="0060423E" w:rsidP="00D80637">
      <w:pPr>
        <w:spacing w:after="0"/>
      </w:pPr>
      <w:r>
        <w:separator/>
      </w:r>
    </w:p>
  </w:footnote>
  <w:footnote w:type="continuationSeparator" w:id="0">
    <w:p w14:paraId="01CB7EF8" w14:textId="77777777" w:rsidR="0060423E" w:rsidRDefault="0060423E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09DC"/>
    <w:rsid w:val="002D44F6"/>
    <w:rsid w:val="002F2F1E"/>
    <w:rsid w:val="002F7A37"/>
    <w:rsid w:val="00351BBA"/>
    <w:rsid w:val="00365A51"/>
    <w:rsid w:val="0036693D"/>
    <w:rsid w:val="0039653F"/>
    <w:rsid w:val="003A7E08"/>
    <w:rsid w:val="004628A2"/>
    <w:rsid w:val="004715D2"/>
    <w:rsid w:val="00492E8E"/>
    <w:rsid w:val="004A2D6D"/>
    <w:rsid w:val="004B01DE"/>
    <w:rsid w:val="004D5034"/>
    <w:rsid w:val="00505000"/>
    <w:rsid w:val="00505260"/>
    <w:rsid w:val="00544FF3"/>
    <w:rsid w:val="005603FD"/>
    <w:rsid w:val="005629A4"/>
    <w:rsid w:val="00574CF9"/>
    <w:rsid w:val="00587579"/>
    <w:rsid w:val="005A2043"/>
    <w:rsid w:val="005A3FAA"/>
    <w:rsid w:val="005E0051"/>
    <w:rsid w:val="005E34D3"/>
    <w:rsid w:val="005F0BAE"/>
    <w:rsid w:val="005F589F"/>
    <w:rsid w:val="0060423E"/>
    <w:rsid w:val="00605B2D"/>
    <w:rsid w:val="00607BE1"/>
    <w:rsid w:val="0061721E"/>
    <w:rsid w:val="006269BD"/>
    <w:rsid w:val="006A53C4"/>
    <w:rsid w:val="006C0400"/>
    <w:rsid w:val="00705E54"/>
    <w:rsid w:val="00721CF4"/>
    <w:rsid w:val="00726E6F"/>
    <w:rsid w:val="0073104C"/>
    <w:rsid w:val="0076792F"/>
    <w:rsid w:val="00776D21"/>
    <w:rsid w:val="007B3B21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52A28"/>
    <w:rsid w:val="00A6013E"/>
    <w:rsid w:val="00A73D05"/>
    <w:rsid w:val="00A8151F"/>
    <w:rsid w:val="00A8526F"/>
    <w:rsid w:val="00A94A21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901CD"/>
    <w:rsid w:val="00C91BFB"/>
    <w:rsid w:val="00CC090F"/>
    <w:rsid w:val="00CD0657"/>
    <w:rsid w:val="00D111B2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B69EE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2C14"/>
    <w:rsid w:val="00F875FE"/>
    <w:rsid w:val="00F95DC1"/>
    <w:rsid w:val="00FA45B7"/>
    <w:rsid w:val="00FA75E9"/>
    <w:rsid w:val="00FB0AF6"/>
    <w:rsid w:val="00FB0EC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meta">
    <w:name w:val="hljs-meta"/>
    <w:basedOn w:val="a0"/>
    <w:rsid w:val="002F7A37"/>
  </w:style>
  <w:style w:type="character" w:customStyle="1" w:styleId="hljs-keyword">
    <w:name w:val="hljs-keyword"/>
    <w:basedOn w:val="a0"/>
    <w:rsid w:val="002F7A37"/>
  </w:style>
  <w:style w:type="character" w:customStyle="1" w:styleId="hljs-builtin">
    <w:name w:val="hljs-built_in"/>
    <w:basedOn w:val="a0"/>
    <w:rsid w:val="002F7A37"/>
  </w:style>
  <w:style w:type="character" w:customStyle="1" w:styleId="hljs-number">
    <w:name w:val="hljs-number"/>
    <w:basedOn w:val="a0"/>
    <w:rsid w:val="002F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8、mac终端颜色和字体大小以及ls显示文件颜色设置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85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141</cp:revision>
  <dcterms:created xsi:type="dcterms:W3CDTF">2017-11-29T16:40:00Z</dcterms:created>
  <dcterms:modified xsi:type="dcterms:W3CDTF">2018-06-07T09:42:00Z</dcterms:modified>
</cp:coreProperties>
</file>