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17CA229C" w:rsidR="00DB0C47" w:rsidRDefault="00276E0C">
              <w:pPr>
                <w:pStyle w:val="Publishwithline"/>
              </w:pPr>
              <w:r>
                <w:rPr>
                  <w:rFonts w:hint="eastAsia"/>
                </w:rPr>
                <w:t>mac</w:t>
              </w:r>
              <w:r>
                <w:rPr>
                  <w:rFonts w:hint="eastAsia"/>
                </w:rPr>
                <w:t>如何关闭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B229A" w:rsidP="005A3FAA">
          <w:pPr>
            <w:pStyle w:val="PadderBetweenControlandBody"/>
          </w:pPr>
        </w:p>
      </w:sdtContent>
    </w:sdt>
    <w:p w14:paraId="0CF78614" w14:textId="77777777" w:rsidR="00301F4E" w:rsidRDefault="00301F4E" w:rsidP="00301F4E">
      <w:pPr>
        <w:pStyle w:val="2"/>
        <w:shd w:val="clear" w:color="auto" w:fill="FFFFFF"/>
        <w:spacing w:before="120" w:after="240" w:line="480" w:lineRule="atLeast"/>
        <w:rPr>
          <w:rFonts w:ascii="PingFang SC" w:eastAsia="PingFang SC" w:hAnsi="PingFang SC"/>
          <w:color w:val="4F4F4F"/>
          <w:sz w:val="36"/>
          <w:szCs w:val="36"/>
        </w:rPr>
      </w:pPr>
      <w:r>
        <w:rPr>
          <w:rFonts w:ascii="PingFang SC" w:eastAsia="PingFang SC" w:hAnsi="PingFang SC" w:hint="eastAsia"/>
          <w:color w:val="4F4F4F"/>
        </w:rPr>
        <w:t>查看端口号</w:t>
      </w:r>
    </w:p>
    <w:p w14:paraId="0EDF743A" w14:textId="77777777" w:rsidR="00301F4E" w:rsidRDefault="00301F4E" w:rsidP="00301F4E">
      <w:pPr>
        <w:pStyle w:val="a8"/>
        <w:shd w:val="clear" w:color="auto" w:fill="FFFFFF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终端输入：sudo lsof -i tcp:port 将port换成被占用的端口(如：8086、9998) </w:t>
      </w:r>
      <w:r>
        <w:rPr>
          <w:rFonts w:ascii="PingFang SC" w:eastAsia="PingFang SC" w:hAnsi="PingFang SC" w:hint="eastAsia"/>
          <w:color w:val="4F4F4F"/>
        </w:rPr>
        <w:br/>
        <w:t>将会出现占用端口的进程信息。</w:t>
      </w:r>
    </w:p>
    <w:p w14:paraId="2D7A8912" w14:textId="77777777" w:rsidR="00301F4E" w:rsidRDefault="00301F4E" w:rsidP="00301F4E">
      <w:pPr>
        <w:pStyle w:val="2"/>
        <w:shd w:val="clear" w:color="auto" w:fill="FFFFFF"/>
        <w:spacing w:before="0" w:line="480" w:lineRule="atLeast"/>
        <w:rPr>
          <w:rFonts w:ascii="PingFang SC" w:eastAsia="PingFang SC" w:hAnsi="PingFang SC"/>
          <w:color w:val="4F4F4F"/>
        </w:rPr>
      </w:pPr>
      <w:bookmarkStart w:id="0" w:name="t1"/>
      <w:bookmarkEnd w:id="0"/>
      <w:r>
        <w:rPr>
          <w:rFonts w:ascii="PingFang SC" w:eastAsia="PingFang SC" w:hAnsi="PingFang SC" w:hint="eastAsia"/>
          <w:color w:val="4F4F4F"/>
        </w:rPr>
        <w:t>杀死占用端口的PID进程</w:t>
      </w:r>
    </w:p>
    <w:p w14:paraId="50E953A0" w14:textId="77777777" w:rsidR="00301F4E" w:rsidRDefault="00301F4E" w:rsidP="00301F4E">
      <w:pPr>
        <w:pStyle w:val="a8"/>
        <w:shd w:val="clear" w:color="auto" w:fill="FFFFFF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找到进程的PID,使用kill命令：kill PID（进程的PID，如2044），杀死对应的进程</w:t>
      </w:r>
    </w:p>
    <w:p w14:paraId="407E6204" w14:textId="4A944028" w:rsidR="003A7E08" w:rsidRDefault="000F59D9" w:rsidP="00574CF9">
      <w:pPr>
        <w:pStyle w:val="1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8081</w:t>
      </w:r>
    </w:p>
    <w:p w14:paraId="42442A3D" w14:textId="77777777" w:rsidR="001941E9" w:rsidRPr="001941E9" w:rsidRDefault="001941E9" w:rsidP="001941E9">
      <w:pPr>
        <w:rPr>
          <w:rFonts w:hint="eastAsia"/>
        </w:rPr>
      </w:pPr>
    </w:p>
    <w:p w14:paraId="3C6FA5EF" w14:textId="3F1AE08D" w:rsidR="005A2A9F" w:rsidRPr="005A2A9F" w:rsidRDefault="00165714" w:rsidP="005A2A9F">
      <w:pPr>
        <w:rPr>
          <w:rFonts w:hint="eastAsia"/>
        </w:rPr>
      </w:pPr>
      <w:bookmarkStart w:id="1" w:name="_GoBack"/>
      <w:r w:rsidRPr="00165714">
        <w:drawing>
          <wp:inline distT="0" distB="0" distL="0" distR="0" wp14:anchorId="05255944" wp14:editId="04DE4998">
            <wp:extent cx="12827000" cy="1689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A2A9F" w:rsidRPr="005A2A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BFFC8" w14:textId="77777777" w:rsidR="00DB229A" w:rsidRDefault="00DB229A" w:rsidP="00D80637">
      <w:pPr>
        <w:spacing w:after="0"/>
      </w:pPr>
      <w:r>
        <w:separator/>
      </w:r>
    </w:p>
  </w:endnote>
  <w:endnote w:type="continuationSeparator" w:id="0">
    <w:p w14:paraId="062A77D7" w14:textId="77777777" w:rsidR="00DB229A" w:rsidRDefault="00DB229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AC21F" w14:textId="77777777" w:rsidR="00DB229A" w:rsidRDefault="00DB229A" w:rsidP="00D80637">
      <w:pPr>
        <w:spacing w:after="0"/>
      </w:pPr>
      <w:r>
        <w:separator/>
      </w:r>
    </w:p>
  </w:footnote>
  <w:footnote w:type="continuationSeparator" w:id="0">
    <w:p w14:paraId="75219AEE" w14:textId="77777777" w:rsidR="00DB229A" w:rsidRDefault="00DB229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48E"/>
    <w:rsid w:val="00092CFE"/>
    <w:rsid w:val="000F59D9"/>
    <w:rsid w:val="0010242E"/>
    <w:rsid w:val="00102F87"/>
    <w:rsid w:val="00111979"/>
    <w:rsid w:val="001150FA"/>
    <w:rsid w:val="00123136"/>
    <w:rsid w:val="00161586"/>
    <w:rsid w:val="00165714"/>
    <w:rsid w:val="0016713A"/>
    <w:rsid w:val="001941E9"/>
    <w:rsid w:val="0020306F"/>
    <w:rsid w:val="00252D03"/>
    <w:rsid w:val="00276E0C"/>
    <w:rsid w:val="002938A0"/>
    <w:rsid w:val="002C2979"/>
    <w:rsid w:val="002D44F6"/>
    <w:rsid w:val="00301F4E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2A9F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B229A"/>
    <w:rsid w:val="00DE1C89"/>
    <w:rsid w:val="00DF3BA0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mac如何关闭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129</cp:revision>
  <dcterms:created xsi:type="dcterms:W3CDTF">2017-11-29T16:40:00Z</dcterms:created>
  <dcterms:modified xsi:type="dcterms:W3CDTF">2018-02-06T07:02:00Z</dcterms:modified>
</cp:coreProperties>
</file>