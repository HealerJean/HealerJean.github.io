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0BDDAAD5" w:rsidR="00DB0C47" w:rsidRDefault="009C25C8">
              <w:pPr>
                <w:pStyle w:val="Publishwithline"/>
              </w:pPr>
              <w:r w:rsidRPr="008F3DBF">
                <w:rPr>
                  <w:rFonts w:ascii="Menlo" w:hAnsi="Menlo" w:cs="Menlo"/>
                  <w:color w:val="FF0000"/>
                  <w:sz w:val="36"/>
                  <w:szCs w:val="27"/>
                </w:rPr>
                <w:t>MyBatisHelper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 xml:space="preserve"> 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>帮助模糊查询分页制作</w:t>
              </w:r>
              <w:r>
                <w:rPr>
                  <w:rFonts w:ascii="Menlo" w:hAnsi="Menlo" w:cs="Menlo" w:hint="eastAsia"/>
                  <w:color w:val="FF0000"/>
                  <w:sz w:val="36"/>
                  <w:szCs w:val="27"/>
                </w:rPr>
                <w:t>map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47E16" w:rsidP="005A3FAA">
          <w:pPr>
            <w:pStyle w:val="PadderBetweenControlandBody"/>
          </w:pPr>
        </w:p>
      </w:sdtContent>
    </w:sdt>
    <w:p w14:paraId="3527BC76" w14:textId="77777777" w:rsidR="009C25C8" w:rsidRDefault="009C25C8" w:rsidP="009C25C8">
      <w:pPr>
        <w:pStyle w:val="1"/>
      </w:pP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参数（下面的功能是模糊查询</w:t>
      </w:r>
      <w:r>
        <w:rPr>
          <w:rFonts w:hint="eastAsia"/>
        </w:rPr>
        <w:t>🏠</w:t>
      </w:r>
      <w:r>
        <w:rPr>
          <w:rFonts w:hint="eastAsia"/>
        </w:rPr>
        <w:t>分页）</w:t>
      </w:r>
    </w:p>
    <w:p w14:paraId="5075BDDB" w14:textId="77777777" w:rsidR="009C25C8" w:rsidRDefault="009C25C8" w:rsidP="009C25C8"/>
    <w:p w14:paraId="50014AA8" w14:textId="77777777" w:rsidR="009C25C8" w:rsidRDefault="009C25C8" w:rsidP="009C25C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5C99EF8A" w14:textId="77777777" w:rsidR="009C25C8" w:rsidRPr="00304581" w:rsidRDefault="009C25C8" w:rsidP="009C25C8"/>
    <w:p w14:paraId="1887592D" w14:textId="77777777" w:rsidR="009C25C8" w:rsidRPr="00753334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1B74D73C" w14:textId="77777777" w:rsidR="009C25C8" w:rsidRPr="00753334" w:rsidRDefault="009C25C8" w:rsidP="009C25C8">
      <w:pPr>
        <w:rPr>
          <w:sz w:val="40"/>
        </w:rPr>
      </w:pPr>
    </w:p>
    <w:p w14:paraId="6C71E200" w14:textId="77777777" w:rsidR="009C25C8" w:rsidRDefault="009C25C8" w:rsidP="009C25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pageable </w:t>
      </w:r>
      <w:r>
        <w:rPr>
          <w:rFonts w:hint="eastAsia"/>
        </w:rPr>
        <w:t>主要是利用里面的参数制作</w:t>
      </w:r>
      <w:r>
        <w:rPr>
          <w:rFonts w:hint="eastAsia"/>
        </w:rPr>
        <w:t>limit</w:t>
      </w:r>
      <w:r>
        <w:rPr>
          <w:rFonts w:hint="eastAsia"/>
        </w:rPr>
        <w:t>参数的）</w:t>
      </w:r>
    </w:p>
    <w:p w14:paraId="67F80598" w14:textId="77777777" w:rsidR="009C25C8" w:rsidRPr="00304581" w:rsidRDefault="009C25C8" w:rsidP="009C25C8"/>
    <w:p w14:paraId="30FB9221" w14:textId="77777777" w:rsidR="009C25C8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3E21C3C5" w14:textId="77777777" w:rsidR="009C25C8" w:rsidRPr="00753334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306036DB" w14:textId="77777777" w:rsidR="009C25C8" w:rsidRDefault="009C25C8" w:rsidP="009C25C8"/>
    <w:p w14:paraId="762544AD" w14:textId="77777777" w:rsidR="009C25C8" w:rsidRDefault="009C25C8" w:rsidP="009C25C8">
      <w:pPr>
        <w:pStyle w:val="2"/>
        <w:rPr>
          <w:rFonts w:ascii="Menlo" w:hAnsi="Menlo" w:cs="Menlo"/>
          <w:color w:val="FF0000"/>
          <w:sz w:val="36"/>
          <w:szCs w:val="27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C3CE3">
        <w:rPr>
          <w:rFonts w:ascii="Menlo" w:hAnsi="Menlo" w:cs="Menlo"/>
          <w:color w:val="FF0000"/>
          <w:sz w:val="36"/>
          <w:szCs w:val="27"/>
        </w:rPr>
        <w:t>MyBatisHelper</w:t>
      </w:r>
      <w:r>
        <w:rPr>
          <w:rFonts w:ascii="Menlo" w:hAnsi="Menlo" w:cs="Menlo" w:hint="eastAsia"/>
          <w:color w:val="FF0000"/>
          <w:sz w:val="36"/>
          <w:szCs w:val="27"/>
        </w:rPr>
        <w:t>工具栏</w:t>
      </w:r>
    </w:p>
    <w:p w14:paraId="0EC887E1" w14:textId="77777777" w:rsidR="009C25C8" w:rsidRPr="000C3CE3" w:rsidRDefault="009C25C8" w:rsidP="009C25C8"/>
    <w:p w14:paraId="3E116CEC" w14:textId="77777777" w:rsidR="009C25C8" w:rsidRPr="000C3CE3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pageable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getOffset</w:t>
      </w:r>
      <w:r w:rsidRPr="000C3CE3">
        <w:rPr>
          <w:rFonts w:ascii="Menlo" w:hAnsi="Menlo" w:cs="Menlo"/>
          <w:color w:val="F9FAF4"/>
          <w:sz w:val="36"/>
          <w:szCs w:val="27"/>
        </w:rPr>
        <w:t>())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pageable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getPageSize</w:t>
      </w:r>
      <w:r w:rsidRPr="000C3CE3">
        <w:rPr>
          <w:rFonts w:ascii="Menlo" w:hAnsi="Menlo" w:cs="Menlo"/>
          <w:color w:val="F9FAF4"/>
          <w:sz w:val="36"/>
          <w:szCs w:val="27"/>
        </w:rPr>
        <w:t>())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D8C7DB0" w14:textId="77777777" w:rsidR="009C25C8" w:rsidRDefault="009C25C8" w:rsidP="009C25C8"/>
    <w:p w14:paraId="51BEAE9D" w14:textId="77777777" w:rsidR="009C25C8" w:rsidRDefault="009C25C8" w:rsidP="009C25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mapper.java </w:t>
      </w:r>
      <w:r>
        <w:rPr>
          <w:rFonts w:hint="eastAsia"/>
        </w:rPr>
        <w:t>（下面这两个其实就是专门用来做制作</w:t>
      </w:r>
      <w:r>
        <w:rPr>
          <w:rFonts w:hint="eastAsia"/>
        </w:rPr>
        <w:t>page</w:t>
      </w:r>
      <w:r>
        <w:rPr>
          <w:rFonts w:hint="eastAsia"/>
        </w:rPr>
        <w:t>分页的）</w:t>
      </w:r>
    </w:p>
    <w:p w14:paraId="1B3DA989" w14:textId="77777777" w:rsidR="009C25C8" w:rsidRDefault="009C25C8" w:rsidP="009C25C8"/>
    <w:p w14:paraId="279DA0D9" w14:textId="77777777" w:rsidR="009C25C8" w:rsidRPr="00D530B3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65306186" w14:textId="77777777" w:rsidR="009C25C8" w:rsidRDefault="009C25C8" w:rsidP="009C25C8"/>
    <w:p w14:paraId="0C1A3078" w14:textId="77777777" w:rsidR="009C25C8" w:rsidRDefault="009C25C8" w:rsidP="009C25C8"/>
    <w:p w14:paraId="63C21673" w14:textId="77777777" w:rsidR="009C25C8" w:rsidRPr="00040FDB" w:rsidRDefault="009C25C8" w:rsidP="009C25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27E43616" w14:textId="77777777" w:rsidR="009C25C8" w:rsidRDefault="009C25C8" w:rsidP="009C25C8"/>
    <w:p w14:paraId="78FBAA94" w14:textId="77777777" w:rsidR="009C25C8" w:rsidRDefault="009C25C8" w:rsidP="009C25C8"/>
    <w:p w14:paraId="69CBDFA2" w14:textId="77777777" w:rsidR="009C25C8" w:rsidRPr="009061F7" w:rsidRDefault="009C25C8" w:rsidP="009C25C8"/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8BFAE" w14:textId="77777777" w:rsidR="00747E16" w:rsidRDefault="00747E16" w:rsidP="00D80637">
      <w:pPr>
        <w:spacing w:after="0"/>
      </w:pPr>
      <w:r>
        <w:separator/>
      </w:r>
    </w:p>
  </w:endnote>
  <w:endnote w:type="continuationSeparator" w:id="0">
    <w:p w14:paraId="67CEA9CE" w14:textId="77777777" w:rsidR="00747E16" w:rsidRDefault="00747E1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05E2F" w14:textId="77777777" w:rsidR="00747E16" w:rsidRDefault="00747E16" w:rsidP="00D80637">
      <w:pPr>
        <w:spacing w:after="0"/>
      </w:pPr>
      <w:r>
        <w:separator/>
      </w:r>
    </w:p>
  </w:footnote>
  <w:footnote w:type="continuationSeparator" w:id="0">
    <w:p w14:paraId="6AF57856" w14:textId="77777777" w:rsidR="00747E16" w:rsidRDefault="00747E1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47E16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25C8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MyBatisHelper 帮助模糊查询分页制作map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732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123</cp:revision>
  <dcterms:created xsi:type="dcterms:W3CDTF">2017-11-29T16:40:00Z</dcterms:created>
  <dcterms:modified xsi:type="dcterms:W3CDTF">2018-02-09T09:16:00Z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68442bc67734962903db752642c0204">
    <vt:lpwstr>CWMKRYQJU1+FPw5cYp8H5yYIx9GUq4I5IfzdCeS5iNa6lZIOv5CHlxCYH7D0GrwQ0jZefIPrKjOIRP9FIgv+s1ymw==</vt:lpwstr>
  </property>
</Properties>
</file>