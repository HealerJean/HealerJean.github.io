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41712BA" w:rsidR="00DB0C47" w:rsidRDefault="002C3928">
              <w:pPr>
                <w:pStyle w:val="Publishwithline"/>
              </w:pPr>
              <w:r>
                <w:rPr>
                  <w:rFonts w:hint="eastAsia"/>
                </w:rPr>
                <w:t>单点登录证书生成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865FD" w:rsidP="005A3FAA">
          <w:pPr>
            <w:pStyle w:val="PadderBetweenControlandBody"/>
          </w:pPr>
        </w:p>
      </w:sdtContent>
    </w:sdt>
    <w:p w14:paraId="407E6204" w14:textId="55DBC6B9" w:rsidR="003A7E08" w:rsidRDefault="00A37313" w:rsidP="00A3731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、生成</w:t>
      </w:r>
      <w:r>
        <w:rPr>
          <w:rFonts w:hint="eastAsia"/>
        </w:rPr>
        <w:t>.keystore</w:t>
      </w:r>
    </w:p>
    <w:p w14:paraId="1D954812" w14:textId="77777777" w:rsidR="00CC6DA2" w:rsidRDefault="00CC6DA2" w:rsidP="00CC6DA2">
      <w:pPr>
        <w:rPr>
          <w:rFonts w:hint="eastAsia"/>
        </w:rPr>
      </w:pPr>
    </w:p>
    <w:p w14:paraId="2EF2673E" w14:textId="77777777" w:rsidR="00CC6DA2" w:rsidRPr="00CC6DA2" w:rsidRDefault="00CC6DA2" w:rsidP="00CC6DA2">
      <w:pPr>
        <w:pStyle w:val="2"/>
      </w:pPr>
      <w:r w:rsidRPr="00CC6DA2">
        <w:rPr>
          <w:rFonts w:hint="eastAsia"/>
        </w:rPr>
        <w:t>keytool -genkeypair -alias cas -keyalg RSA -storepass changeit</w:t>
      </w:r>
    </w:p>
    <w:p w14:paraId="246F7EE1" w14:textId="77777777" w:rsidR="00CC6DA2" w:rsidRPr="00CC6DA2" w:rsidRDefault="00CC6DA2" w:rsidP="00CC6DA2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2FA9D9B" w14:textId="5C407AAF" w:rsidR="00CC6DA2" w:rsidRDefault="00CC6DA2" w:rsidP="00CC6DA2">
      <w:pPr>
        <w:rPr>
          <w:rFonts w:hint="eastAsia"/>
        </w:rPr>
      </w:pPr>
      <w:r w:rsidRPr="00AF29EC">
        <w:drawing>
          <wp:inline distT="0" distB="0" distL="0" distR="0" wp14:anchorId="30AF7659" wp14:editId="565C07F3">
            <wp:extent cx="10490200" cy="4711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CFF9" w14:textId="6978F452" w:rsidR="00E903FA" w:rsidRPr="00E903FA" w:rsidRDefault="00E903FA" w:rsidP="00E903F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903FA">
        <w:rPr>
          <w:rFonts w:hint="eastAsia"/>
        </w:rPr>
        <w:t>默认情况下，生成的</w:t>
      </w:r>
      <w:r w:rsidRPr="00E903FA">
        <w:rPr>
          <w:rFonts w:hint="eastAsia"/>
        </w:rPr>
        <w:t xml:space="preserve"> keystore </w:t>
      </w:r>
      <w:r w:rsidRPr="00E903FA">
        <w:rPr>
          <w:rFonts w:hint="eastAsia"/>
        </w:rPr>
        <w:t>就是用户目录下的</w:t>
      </w:r>
      <w:r w:rsidRPr="00E903FA">
        <w:rPr>
          <w:rFonts w:hint="eastAsia"/>
        </w:rPr>
        <w:t xml:space="preserve"> .keystore </w:t>
      </w:r>
      <w:r w:rsidRPr="00E903FA">
        <w:rPr>
          <w:rFonts w:hint="eastAsia"/>
        </w:rPr>
        <w:t>文件。</w:t>
      </w:r>
    </w:p>
    <w:p w14:paraId="27AD71C5" w14:textId="503056A6" w:rsidR="00E903FA" w:rsidRPr="00E903FA" w:rsidRDefault="00E903FA" w:rsidP="00E903FA">
      <w:pPr>
        <w:spacing w:after="0" w:line="390" w:lineRule="atLeast"/>
        <w:jc w:val="both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</w:p>
    <w:p w14:paraId="43F25E9E" w14:textId="59969A80" w:rsidR="00E903FA" w:rsidRPr="00E903FA" w:rsidRDefault="00E903FA" w:rsidP="00E903F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903FA">
        <w:rPr>
          <w:rFonts w:hint="eastAsia"/>
        </w:rPr>
        <w:t>提示“您的名字与姓氏是什么？”，这里需要输入一个域名，例如：</w:t>
      </w:r>
      <w:r w:rsidRPr="00E903FA">
        <w:rPr>
          <w:rFonts w:hint="eastAsia"/>
        </w:rPr>
        <w:t>www.xxx.com</w:t>
      </w:r>
      <w:r w:rsidRPr="00E903FA">
        <w:rPr>
          <w:rFonts w:hint="eastAsia"/>
        </w:rPr>
        <w:t>，本例中输入</w:t>
      </w:r>
      <w:r w:rsidRPr="00E903FA">
        <w:rPr>
          <w:rFonts w:hint="eastAsia"/>
        </w:rPr>
        <w:t xml:space="preserve"> cas </w:t>
      </w:r>
      <w:r w:rsidRPr="00E903FA">
        <w:rPr>
          <w:rFonts w:hint="eastAsia"/>
        </w:rPr>
        <w:t>需要在</w:t>
      </w:r>
      <w:r w:rsidRPr="00E903FA">
        <w:rPr>
          <w:rFonts w:hint="eastAsia"/>
        </w:rPr>
        <w:t xml:space="preserve"> hosts </w:t>
      </w:r>
      <w:r w:rsidRPr="00E903FA">
        <w:rPr>
          <w:rFonts w:hint="eastAsia"/>
        </w:rPr>
        <w:t>文件中做如下映射：</w:t>
      </w:r>
      <w:r w:rsidRPr="00E903FA">
        <w:rPr>
          <w:rFonts w:hint="eastAsia"/>
        </w:rPr>
        <w:t>127.0.0.1 cas</w:t>
      </w:r>
    </w:p>
    <w:p w14:paraId="2E108F41" w14:textId="77777777" w:rsidR="00E903FA" w:rsidRDefault="00E903FA" w:rsidP="00CC6DA2">
      <w:pPr>
        <w:rPr>
          <w:rFonts w:hint="eastAsia"/>
        </w:rPr>
      </w:pPr>
    </w:p>
    <w:p w14:paraId="0239D8E3" w14:textId="77777777" w:rsidR="009F215E" w:rsidRDefault="009F215E" w:rsidP="00CC6DA2">
      <w:pPr>
        <w:rPr>
          <w:rFonts w:hint="eastAsia"/>
        </w:rPr>
      </w:pPr>
    </w:p>
    <w:p w14:paraId="23A9EA64" w14:textId="7C04C042" w:rsidR="00CC6DA2" w:rsidRDefault="009F215E" w:rsidP="00CC6DA2">
      <w:pPr>
        <w:rPr>
          <w:rFonts w:hint="eastAsia"/>
        </w:rPr>
      </w:pPr>
      <w:r w:rsidRPr="009F215E">
        <w:drawing>
          <wp:inline distT="0" distB="0" distL="0" distR="0" wp14:anchorId="5D509258" wp14:editId="770B293C">
            <wp:extent cx="11315700" cy="5448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1FC" w14:textId="77777777" w:rsidR="00E903FA" w:rsidRDefault="00E903FA" w:rsidP="00CC6DA2">
      <w:pPr>
        <w:rPr>
          <w:rFonts w:hint="eastAsia"/>
        </w:rPr>
      </w:pPr>
    </w:p>
    <w:p w14:paraId="2502E017" w14:textId="49BB2009" w:rsidR="00E903FA" w:rsidRDefault="00E903FA" w:rsidP="00CC6DA2">
      <w:pPr>
        <w:rPr>
          <w:rFonts w:hint="eastAsia"/>
        </w:rPr>
      </w:pPr>
      <w:r w:rsidRPr="00E903FA">
        <w:drawing>
          <wp:inline distT="0" distB="0" distL="0" distR="0" wp14:anchorId="2AC8CDDD" wp14:editId="748E73E5">
            <wp:extent cx="7416800" cy="4889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F615" w14:textId="159836F5" w:rsidR="00A37313" w:rsidRDefault="00A37313" w:rsidP="00A3731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Pr="00A37313">
        <w:rPr>
          <w:rFonts w:hint="eastAsia"/>
          <w:shd w:val="clear" w:color="auto" w:fill="FFFFFF"/>
        </w:rPr>
        <w:t>查看</w:t>
      </w:r>
      <w:r w:rsidRPr="00A37313">
        <w:rPr>
          <w:rFonts w:hint="eastAsia"/>
          <w:shd w:val="clear" w:color="auto" w:fill="FFFFFF"/>
        </w:rPr>
        <w:t xml:space="preserve"> keypair</w:t>
      </w:r>
      <w:r w:rsidRPr="00A37313">
        <w:rPr>
          <w:rFonts w:hint="eastAsia"/>
          <w:shd w:val="clear" w:color="auto" w:fill="FFFFFF"/>
        </w:rPr>
        <w:t>：</w:t>
      </w:r>
    </w:p>
    <w:p w14:paraId="6DAF78AE" w14:textId="77777777" w:rsidR="00A37313" w:rsidRPr="00A37313" w:rsidRDefault="00A37313" w:rsidP="00A37313">
      <w:pPr>
        <w:pStyle w:val="2"/>
      </w:pPr>
      <w:r w:rsidRPr="00A37313">
        <w:rPr>
          <w:rFonts w:hint="eastAsia"/>
        </w:rPr>
        <w:t>keytool -list -storepass changeit</w:t>
      </w:r>
    </w:p>
    <w:p w14:paraId="7FB5A69D" w14:textId="77777777" w:rsidR="00A37313" w:rsidRPr="00A37313" w:rsidRDefault="00A37313" w:rsidP="00A37313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18010584" w14:textId="77777777" w:rsidR="00E903FA" w:rsidRDefault="00E903FA" w:rsidP="00CC6DA2">
      <w:pPr>
        <w:rPr>
          <w:rFonts w:hint="eastAsia"/>
        </w:rPr>
      </w:pPr>
    </w:p>
    <w:p w14:paraId="5E27EB1C" w14:textId="652E9361" w:rsidR="00E903FA" w:rsidRDefault="00A37313" w:rsidP="00CC6DA2">
      <w:pPr>
        <w:rPr>
          <w:rFonts w:hint="eastAsia"/>
        </w:rPr>
      </w:pPr>
      <w:r w:rsidRPr="00A37313">
        <w:drawing>
          <wp:inline distT="0" distB="0" distL="0" distR="0" wp14:anchorId="46D8DC36" wp14:editId="0884D3A5">
            <wp:extent cx="9385300" cy="2578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DB87" w14:textId="77777777" w:rsidR="00A37313" w:rsidRDefault="00A37313" w:rsidP="00CC6DA2">
      <w:pPr>
        <w:rPr>
          <w:rFonts w:hint="eastAsia"/>
        </w:rPr>
      </w:pPr>
    </w:p>
    <w:p w14:paraId="33B92175" w14:textId="77777777" w:rsidR="00666DB3" w:rsidRDefault="00C47AC4" w:rsidP="00666DB3">
      <w:pPr>
        <w:pStyle w:val="1"/>
        <w:rPr>
          <w:rFonts w:ascii="PingFang SC" w:eastAsia="PingFang SC" w:hAnsi="PingFang SC" w:cs="Times New Roman" w:hint="eastAsia"/>
          <w:color w:val="4F4F4F"/>
          <w:sz w:val="24"/>
          <w:szCs w:val="24"/>
        </w:rPr>
      </w:pPr>
      <w:r>
        <w:rPr>
          <w:rFonts w:hint="eastAsia"/>
        </w:rPr>
        <w:t>3</w:t>
      </w:r>
      <w:r w:rsidRPr="00C47AC4">
        <w:rPr>
          <w:rFonts w:hint="eastAsia"/>
        </w:rPr>
        <w:t>从</w:t>
      </w:r>
      <w:r w:rsidRPr="00C47AC4">
        <w:rPr>
          <w:rFonts w:hint="eastAsia"/>
        </w:rPr>
        <w:t xml:space="preserve"> keystore </w:t>
      </w:r>
      <w:r w:rsidRPr="00C47AC4">
        <w:rPr>
          <w:rFonts w:hint="eastAsia"/>
        </w:rPr>
        <w:t>中导出证书</w:t>
      </w:r>
      <w:r w:rsidRPr="00C47AC4">
        <w:rPr>
          <w:rFonts w:hint="eastAsia"/>
        </w:rPr>
        <w:br/>
      </w:r>
    </w:p>
    <w:p w14:paraId="0FC23FB6" w14:textId="60454E42" w:rsidR="00666DB3" w:rsidRPr="00666DB3" w:rsidRDefault="00666DB3" w:rsidP="00666DB3">
      <w:pPr>
        <w:pStyle w:val="a8"/>
        <w:shd w:val="clear" w:color="auto" w:fill="FFFFFF"/>
        <w:spacing w:after="240" w:line="390" w:lineRule="atLeast"/>
        <w:jc w:val="both"/>
        <w:rPr>
          <w:rFonts w:ascii="PingFang SC" w:eastAsia="PingFang SC" w:hAnsi="PingFang SC" w:cs="Times New Roman"/>
          <w:color w:val="FF0000"/>
          <w:sz w:val="32"/>
          <w:szCs w:val="24"/>
          <w:highlight w:val="yellow"/>
        </w:rPr>
      </w:pPr>
      <w:r w:rsidRPr="00666DB3">
        <w:rPr>
          <w:rFonts w:ascii="PingFang SC" w:eastAsia="PingFang SC" w:hAnsi="PingFang SC" w:cs="Times New Roman" w:hint="eastAsia"/>
          <w:color w:val="FF0000"/>
          <w:sz w:val="32"/>
          <w:szCs w:val="24"/>
          <w:highlight w:val="yellow"/>
        </w:rPr>
        <w:t>生成的证书文件为 cas.crt，位于运行该命令所在的当前目录下。</w:t>
      </w:r>
    </w:p>
    <w:p w14:paraId="2A12F120" w14:textId="77777777" w:rsidR="00666DB3" w:rsidRPr="00666DB3" w:rsidRDefault="00666DB3" w:rsidP="00666DB3">
      <w:pPr>
        <w:shd w:val="clear" w:color="auto" w:fill="FFFFFF"/>
        <w:spacing w:after="240" w:line="390" w:lineRule="atLeast"/>
        <w:jc w:val="both"/>
        <w:rPr>
          <w:rFonts w:ascii="PingFang SC" w:eastAsia="PingFang SC" w:hAnsi="PingFang SC" w:cs="Times New Roman" w:hint="eastAsia"/>
          <w:color w:val="FF0000"/>
          <w:sz w:val="32"/>
          <w:szCs w:val="24"/>
        </w:rPr>
      </w:pPr>
      <w:r w:rsidRPr="00666DB3">
        <w:rPr>
          <w:rFonts w:ascii="PingFang SC" w:eastAsia="PingFang SC" w:hAnsi="PingFang SC" w:cs="Times New Roman" w:hint="eastAsia"/>
          <w:color w:val="FF0000"/>
          <w:sz w:val="32"/>
          <w:szCs w:val="24"/>
          <w:highlight w:val="yellow"/>
        </w:rPr>
        <w:t>可双击该证书文件，将该证书安装到“受信任的根证书颁发机构”中，这样在浏览器中使用 HTTPS 协议访问时才不会出现一个红色的叉叉。</w:t>
      </w:r>
    </w:p>
    <w:p w14:paraId="56ABFD68" w14:textId="7CA22422" w:rsidR="00C47AC4" w:rsidRPr="00C47AC4" w:rsidRDefault="00C47AC4" w:rsidP="003D60AC">
      <w:pPr>
        <w:rPr>
          <w:rFonts w:hint="eastAsia"/>
        </w:rPr>
      </w:pPr>
    </w:p>
    <w:p w14:paraId="1F2557A6" w14:textId="77777777" w:rsidR="00C47AC4" w:rsidRPr="00C47AC4" w:rsidRDefault="00C47AC4" w:rsidP="00C47AC4">
      <w:pPr>
        <w:pStyle w:val="2"/>
        <w:rPr>
          <w:rFonts w:hint="eastAsia"/>
        </w:rPr>
      </w:pPr>
      <w:r w:rsidRPr="00C47AC4">
        <w:rPr>
          <w:rFonts w:hint="eastAsia"/>
        </w:rPr>
        <w:t>keytool -exportcert -alias cas -file cas.crt -storepass changeit</w:t>
      </w:r>
    </w:p>
    <w:p w14:paraId="1F83CC0C" w14:textId="77777777" w:rsidR="00A37313" w:rsidRDefault="00A37313" w:rsidP="003D60AC">
      <w:pPr>
        <w:rPr>
          <w:rFonts w:hint="eastAsia"/>
        </w:rPr>
      </w:pPr>
    </w:p>
    <w:p w14:paraId="73511C11" w14:textId="11A178ED" w:rsidR="00C47AC4" w:rsidRDefault="00C47AC4" w:rsidP="00C47AC4">
      <w:pPr>
        <w:rPr>
          <w:rFonts w:hint="eastAsia"/>
        </w:rPr>
      </w:pPr>
      <w:r w:rsidRPr="00C47AC4">
        <w:drawing>
          <wp:inline distT="0" distB="0" distL="0" distR="0" wp14:anchorId="7AA8DB7C" wp14:editId="3AF91783">
            <wp:extent cx="10502900" cy="965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D2FD" w14:textId="77777777" w:rsidR="00C47AC4" w:rsidRDefault="00C47AC4" w:rsidP="00C47AC4">
      <w:pPr>
        <w:rPr>
          <w:rFonts w:hint="eastAsia"/>
        </w:rPr>
      </w:pPr>
    </w:p>
    <w:p w14:paraId="449329A4" w14:textId="77777777" w:rsidR="00C47AC4" w:rsidRPr="00C47AC4" w:rsidRDefault="00C47AC4" w:rsidP="00C47AC4">
      <w:pPr>
        <w:rPr>
          <w:rFonts w:hint="eastAsia"/>
        </w:rPr>
      </w:pPr>
    </w:p>
    <w:p w14:paraId="1E37A188" w14:textId="4B423641" w:rsidR="00A37313" w:rsidRDefault="00666DB3" w:rsidP="00CC6DA2">
      <w:pPr>
        <w:rPr>
          <w:rFonts w:hint="eastAsia"/>
        </w:rPr>
      </w:pPr>
      <w:r w:rsidRPr="00666DB3">
        <w:drawing>
          <wp:inline distT="0" distB="0" distL="0" distR="0" wp14:anchorId="46282B90" wp14:editId="0E1C05E3">
            <wp:extent cx="9169400" cy="25019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69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A8E2" w14:textId="77777777" w:rsidR="003D60AC" w:rsidRDefault="003D60AC" w:rsidP="00CC6DA2">
      <w:pPr>
        <w:rPr>
          <w:rFonts w:hint="eastAsia"/>
        </w:rPr>
      </w:pPr>
    </w:p>
    <w:p w14:paraId="70F05ECC" w14:textId="27A5D4E3" w:rsidR="003D60AC" w:rsidRPr="003D60AC" w:rsidRDefault="003D60AC" w:rsidP="003D60AC">
      <w:pPr>
        <w:pStyle w:val="1"/>
      </w:pPr>
      <w:r>
        <w:rPr>
          <w:rFonts w:hint="eastAsia"/>
        </w:rPr>
        <w:t>4</w:t>
      </w:r>
      <w:r w:rsidRPr="003D60AC">
        <w:rPr>
          <w:rFonts w:hint="eastAsia"/>
        </w:rPr>
        <w:t>导入证书到</w:t>
      </w:r>
      <w:r w:rsidRPr="003D60AC">
        <w:rPr>
          <w:rFonts w:hint="eastAsia"/>
        </w:rPr>
        <w:t xml:space="preserve"> JVM </w:t>
      </w:r>
      <w:r w:rsidRPr="003D60AC">
        <w:rPr>
          <w:rFonts w:hint="eastAsia"/>
        </w:rPr>
        <w:t>中</w:t>
      </w:r>
    </w:p>
    <w:p w14:paraId="5071ADE5" w14:textId="77777777" w:rsidR="003D60AC" w:rsidRPr="003D60AC" w:rsidRDefault="003D60AC" w:rsidP="003D60AC">
      <w:pPr>
        <w:pStyle w:val="3"/>
        <w:rPr>
          <w:rFonts w:hint="eastAsia"/>
        </w:rPr>
      </w:pPr>
      <w:r w:rsidRPr="003D60AC">
        <w:rPr>
          <w:rFonts w:hint="eastAsia"/>
        </w:rPr>
        <w:t>使用以下命令导入证书到</w:t>
      </w:r>
      <w:r w:rsidRPr="003D60AC">
        <w:rPr>
          <w:rFonts w:hint="eastAsia"/>
        </w:rPr>
        <w:t xml:space="preserve"> JVM </w:t>
      </w:r>
      <w:r w:rsidRPr="003D60AC">
        <w:rPr>
          <w:rFonts w:hint="eastAsia"/>
        </w:rPr>
        <w:t>的</w:t>
      </w:r>
      <w:r w:rsidRPr="003D60AC">
        <w:rPr>
          <w:rFonts w:hint="eastAsia"/>
        </w:rPr>
        <w:t xml:space="preserve"> keystore </w:t>
      </w:r>
      <w:r w:rsidRPr="003D60AC">
        <w:rPr>
          <w:rFonts w:hint="eastAsia"/>
        </w:rPr>
        <w:t>中：</w:t>
      </w:r>
    </w:p>
    <w:p w14:paraId="3536CFC0" w14:textId="77777777" w:rsidR="003D60AC" w:rsidRDefault="003D60AC" w:rsidP="00CC6DA2">
      <w:pPr>
        <w:rPr>
          <w:rFonts w:hint="eastAsia"/>
        </w:rPr>
      </w:pPr>
    </w:p>
    <w:p w14:paraId="12CCD6F0" w14:textId="0C14D1F4" w:rsidR="003D60AC" w:rsidRDefault="003D60AC" w:rsidP="00CC6DA2">
      <w:pPr>
        <w:rPr>
          <w:rFonts w:hint="eastAsia"/>
        </w:rPr>
      </w:pPr>
      <w:r w:rsidRPr="003D60AC">
        <w:drawing>
          <wp:inline distT="0" distB="0" distL="0" distR="0" wp14:anchorId="15C73A56" wp14:editId="1715ADAB">
            <wp:extent cx="123444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8FB" w14:textId="77777777" w:rsidR="003D60AC" w:rsidRDefault="003D60AC" w:rsidP="00CC6DA2">
      <w:pPr>
        <w:rPr>
          <w:rFonts w:hint="eastAsia"/>
        </w:rPr>
      </w:pPr>
    </w:p>
    <w:p w14:paraId="41A217A8" w14:textId="77777777" w:rsidR="003D60AC" w:rsidRDefault="003D60AC" w:rsidP="00CC6DA2">
      <w:pPr>
        <w:rPr>
          <w:rFonts w:hint="eastAsia"/>
        </w:rPr>
      </w:pPr>
    </w:p>
    <w:p w14:paraId="027268D8" w14:textId="7A20944E" w:rsidR="003D60AC" w:rsidRPr="00CC6DA2" w:rsidRDefault="009C7200" w:rsidP="00EA7F2A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、至此、成功配置了证书</w:t>
      </w:r>
      <w:bookmarkStart w:id="0" w:name="_GoBack"/>
      <w:bookmarkEnd w:id="0"/>
    </w:p>
    <w:sectPr w:rsidR="003D60AC" w:rsidRPr="00CC6DA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71FAC" w14:textId="77777777" w:rsidR="00D865FD" w:rsidRDefault="00D865FD" w:rsidP="00D80637">
      <w:pPr>
        <w:spacing w:after="0"/>
      </w:pPr>
      <w:r>
        <w:separator/>
      </w:r>
    </w:p>
  </w:endnote>
  <w:endnote w:type="continuationSeparator" w:id="0">
    <w:p w14:paraId="412A3949" w14:textId="77777777" w:rsidR="00D865FD" w:rsidRDefault="00D865F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6BBE9" w14:textId="77777777" w:rsidR="00D865FD" w:rsidRDefault="00D865FD" w:rsidP="00D80637">
      <w:pPr>
        <w:spacing w:after="0"/>
      </w:pPr>
      <w:r>
        <w:separator/>
      </w:r>
    </w:p>
  </w:footnote>
  <w:footnote w:type="continuationSeparator" w:id="0">
    <w:p w14:paraId="7B147525" w14:textId="77777777" w:rsidR="00D865FD" w:rsidRDefault="00D865F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C3928"/>
    <w:rsid w:val="002D44F6"/>
    <w:rsid w:val="00351BBA"/>
    <w:rsid w:val="00365A51"/>
    <w:rsid w:val="0036693D"/>
    <w:rsid w:val="0039653F"/>
    <w:rsid w:val="003A7E08"/>
    <w:rsid w:val="003D60AC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95232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66DB3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9C7200"/>
    <w:rsid w:val="009F215E"/>
    <w:rsid w:val="00A37313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47AC4"/>
    <w:rsid w:val="00C73158"/>
    <w:rsid w:val="00C84120"/>
    <w:rsid w:val="00C84714"/>
    <w:rsid w:val="00CC090F"/>
    <w:rsid w:val="00CC6DA2"/>
    <w:rsid w:val="00CD0657"/>
    <w:rsid w:val="00D214B0"/>
    <w:rsid w:val="00D52A5C"/>
    <w:rsid w:val="00D65827"/>
    <w:rsid w:val="00D76897"/>
    <w:rsid w:val="00D80637"/>
    <w:rsid w:val="00D865FD"/>
    <w:rsid w:val="00DB072E"/>
    <w:rsid w:val="00DB0C47"/>
    <w:rsid w:val="00DE1C89"/>
    <w:rsid w:val="00E05B3F"/>
    <w:rsid w:val="00E30E25"/>
    <w:rsid w:val="00E74878"/>
    <w:rsid w:val="00E903FA"/>
    <w:rsid w:val="00E944A1"/>
    <w:rsid w:val="00E96795"/>
    <w:rsid w:val="00EA74F4"/>
    <w:rsid w:val="00EA7F2A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单点登录证书生成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83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135</cp:revision>
  <dcterms:created xsi:type="dcterms:W3CDTF">2017-11-29T16:40:00Z</dcterms:created>
  <dcterms:modified xsi:type="dcterms:W3CDTF">2018-02-11T03:34:00Z</dcterms:modified>
</cp:coreProperties>
</file>