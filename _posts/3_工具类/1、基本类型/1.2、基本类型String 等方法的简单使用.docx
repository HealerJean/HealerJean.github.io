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719EC176" w:rsidR="00DB0C47" w:rsidRDefault="005D4ED0">
              <w:pPr>
                <w:pStyle w:val="Publishwithline"/>
              </w:pPr>
              <w:r w:rsidRPr="0082383D">
                <w:rPr>
                  <w:rStyle w:val="a3"/>
                  <w:rFonts w:hint="eastAsia"/>
                </w:rPr>
                <w:t>[</w:t>
              </w:r>
              <w:r w:rsidRPr="0082383D">
                <w:rPr>
                  <w:rStyle w:val="a3"/>
                  <w:rFonts w:hint="eastAsia"/>
                </w:rPr>
                <w:t>在此处输入文章标题</w:t>
              </w:r>
              <w:r w:rsidRPr="0082383D">
                <w:rPr>
                  <w:rStyle w:val="a3"/>
                  <w:rFonts w:hint="eastAsia"/>
                </w:rPr>
                <w:t>]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5C5F09" w:rsidP="005A3FAA">
          <w:pPr>
            <w:pStyle w:val="PadderBetweenControlandBody"/>
          </w:pPr>
        </w:p>
      </w:sdtContent>
    </w:sdt>
    <w:p w14:paraId="4D4493BD" w14:textId="62F70F0B" w:rsidR="001F5E21" w:rsidRDefault="001F5E21" w:rsidP="001F5E21">
      <w:pPr>
        <w:pStyle w:val="1"/>
        <w:rPr>
          <w:rStyle w:val="10"/>
        </w:rPr>
      </w:pPr>
      <w:r>
        <w:rPr>
          <w:rStyle w:val="10"/>
          <w:rFonts w:hint="eastAsia"/>
        </w:rPr>
        <w:t>1</w:t>
      </w:r>
      <w:r>
        <w:rPr>
          <w:rStyle w:val="10"/>
          <w:rFonts w:hint="eastAsia"/>
        </w:rPr>
        <w:t>、</w:t>
      </w:r>
      <w:r>
        <w:rPr>
          <w:rStyle w:val="10"/>
          <w:rFonts w:hint="eastAsia"/>
        </w:rPr>
        <w:t>String</w:t>
      </w:r>
    </w:p>
    <w:p w14:paraId="389F19D5" w14:textId="77777777" w:rsidR="001F5E21" w:rsidRPr="00DB65E9" w:rsidRDefault="001F5E21" w:rsidP="001F5E21">
      <w:pPr>
        <w:pStyle w:val="2"/>
        <w:rPr>
          <w:rStyle w:val="10"/>
          <w:b/>
          <w:bCs/>
        </w:rPr>
      </w:pPr>
      <w:r>
        <w:rPr>
          <w:rStyle w:val="10"/>
        </w:rPr>
        <w:t xml:space="preserve">1 </w:t>
      </w:r>
      <w:r w:rsidRPr="004458DE">
        <w:rPr>
          <w:rStyle w:val="10"/>
          <w:rFonts w:hint="eastAsia"/>
        </w:rPr>
        <w:t xml:space="preserve">isNotEmpty </w:t>
      </w:r>
      <w:r w:rsidRPr="004458DE">
        <w:rPr>
          <w:rStyle w:val="10"/>
          <w:rFonts w:hint="eastAsia"/>
        </w:rPr>
        <w:t>：</w:t>
      </w:r>
    </w:p>
    <w:p w14:paraId="4AAEC696" w14:textId="77777777" w:rsidR="001F5E21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判断某字符串是否非空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t>StringUtils.isNotEmpty(" ") = true</w:t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br/>
        <w:t>StringUtils.isNotEmpty("bob") = true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</w:p>
    <w:p w14:paraId="2E0549E6" w14:textId="77777777" w:rsidR="001F5E21" w:rsidRPr="00DB65E9" w:rsidRDefault="001F5E21" w:rsidP="001F5E21">
      <w:pPr>
        <w:pStyle w:val="2"/>
        <w:rPr>
          <w:rStyle w:val="10"/>
          <w:rFonts w:ascii="微软雅黑" w:hAnsi="微软雅黑" w:cs="宋体"/>
          <w:color w:val="333333"/>
          <w:sz w:val="24"/>
          <w:szCs w:val="24"/>
        </w:rPr>
      </w:pPr>
      <w:r w:rsidRPr="00DB65E9">
        <w:rPr>
          <w:rStyle w:val="10"/>
        </w:rPr>
        <w:t xml:space="preserve">2 </w:t>
      </w:r>
      <w:r w:rsidRPr="00DB65E9">
        <w:rPr>
          <w:rStyle w:val="10"/>
          <w:rFonts w:hint="eastAsia"/>
        </w:rPr>
        <w:t>isNotBlank</w:t>
      </w:r>
      <w:r w:rsidRPr="004458DE">
        <w:rPr>
          <w:rStyle w:val="10"/>
          <w:rFonts w:hint="eastAsia"/>
        </w:rPr>
        <w:t>：</w:t>
      </w:r>
      <w:r>
        <w:rPr>
          <w:rStyle w:val="10"/>
          <w:rFonts w:hint="eastAsia"/>
        </w:rPr>
        <w:t>判断经历过</w:t>
      </w:r>
      <w:r>
        <w:rPr>
          <w:rStyle w:val="10"/>
          <w:rFonts w:hint="eastAsia"/>
        </w:rPr>
        <w:t>trim</w:t>
      </w:r>
      <w:r>
        <w:rPr>
          <w:rStyle w:val="10"/>
          <w:rFonts w:hint="eastAsia"/>
        </w:rPr>
        <w:t>后是否为空</w:t>
      </w:r>
    </w:p>
    <w:p w14:paraId="1BF0DB7E" w14:textId="77777777" w:rsidR="001F5E21" w:rsidRPr="004458DE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判断某字符串是否不为空且长度不为0且不由空白符(whitespace)构成，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下面是示例：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 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StringUtils.isNotBlank("\t \n \f \r") = false</w:t>
      </w:r>
    </w:p>
    <w:p w14:paraId="44F49D53" w14:textId="77777777" w:rsidR="003F4888" w:rsidRDefault="003F4888" w:rsidP="003F4888"/>
    <w:p w14:paraId="774455D6" w14:textId="77777777" w:rsidR="003F4888" w:rsidRDefault="003F4888" w:rsidP="003F488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Java</w:t>
      </w:r>
      <w:r>
        <w:rPr>
          <w:rFonts w:hint="eastAsia"/>
        </w:rPr>
        <w:t>中</w:t>
      </w:r>
      <w:r>
        <w:rPr>
          <w:rFonts w:hint="eastAsia"/>
        </w:rPr>
        <w:t>compareTo</w:t>
      </w:r>
      <w:r>
        <w:rPr>
          <w:rFonts w:hint="eastAsia"/>
        </w:rPr>
        <w:t>用法</w:t>
      </w:r>
    </w:p>
    <w:p w14:paraId="067C2EE0" w14:textId="77777777" w:rsidR="000A033F" w:rsidRPr="000A033F" w:rsidRDefault="000A033F" w:rsidP="000A033F"/>
    <w:p w14:paraId="636E3E9A" w14:textId="05B780CE" w:rsidR="00542A55" w:rsidRPr="00542A55" w:rsidRDefault="00542A55" w:rsidP="00516296">
      <w:pPr>
        <w:pStyle w:val="2"/>
        <w:rPr>
          <w:rFonts w:ascii="Times New Roman" w:eastAsia="Times New Roman" w:hAnsi="Times New Roman"/>
        </w:rPr>
      </w:pPr>
      <w:r>
        <w:rPr>
          <w:rFonts w:hint="eastAsia"/>
          <w:color w:val="3F3F3F"/>
          <w:shd w:val="clear" w:color="auto" w:fill="FFFFFF"/>
        </w:rPr>
        <w:t>解释：</w:t>
      </w:r>
      <w:r w:rsidRPr="00542A55">
        <w:rPr>
          <w:rFonts w:hint="eastAsia"/>
          <w:color w:val="3F3F3F"/>
          <w:shd w:val="clear" w:color="auto" w:fill="FFFFFF"/>
        </w:rPr>
        <w:t>java</w:t>
      </w:r>
      <w:r w:rsidRPr="00542A55">
        <w:rPr>
          <w:rFonts w:hint="eastAsia"/>
          <w:color w:val="3F3F3F"/>
          <w:shd w:val="clear" w:color="auto" w:fill="FFFFFF"/>
        </w:rPr>
        <w:t>中的</w:t>
      </w:r>
      <w:r w:rsidRPr="00542A55">
        <w:rPr>
          <w:rFonts w:hint="eastAsia"/>
          <w:color w:val="3F3F3F"/>
          <w:shd w:val="clear" w:color="auto" w:fill="FFFFFF"/>
        </w:rPr>
        <w:t>compareto</w:t>
      </w:r>
      <w:r w:rsidRPr="00542A55">
        <w:rPr>
          <w:rFonts w:hint="eastAsia"/>
          <w:color w:val="3F3F3F"/>
          <w:shd w:val="clear" w:color="auto" w:fill="FFFFFF"/>
        </w:rPr>
        <w:t>方法</w:t>
      </w:r>
      <w:r w:rsidRPr="00542A55">
        <w:rPr>
          <w:rFonts w:hint="eastAsia"/>
          <w:shd w:val="clear" w:color="auto" w:fill="FFFFFF"/>
        </w:rPr>
        <w:t>，返回参与比较的前后两个字符串的</w:t>
      </w:r>
      <w:r w:rsidRPr="00542A55">
        <w:rPr>
          <w:rFonts w:hint="eastAsia"/>
          <w:shd w:val="clear" w:color="auto" w:fill="FFFFFF"/>
        </w:rPr>
        <w:t>asc</w:t>
      </w:r>
      <w:r w:rsidRPr="00542A55">
        <w:rPr>
          <w:rFonts w:hint="eastAsia"/>
          <w:shd w:val="clear" w:color="auto" w:fill="FFFFFF"/>
        </w:rPr>
        <w:t>码的差值</w:t>
      </w:r>
    </w:p>
    <w:p w14:paraId="407E6204" w14:textId="0EFD5100" w:rsidR="003A7E08" w:rsidRDefault="003A7E08" w:rsidP="001F11F4"/>
    <w:p w14:paraId="47A0EB74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"a";</w:t>
      </w:r>
    </w:p>
    <w:p w14:paraId="0375A58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"b";</w:t>
      </w:r>
    </w:p>
    <w:p w14:paraId="25A3DD89" w14:textId="166DE330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073295C7" w14:textId="4401955A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-1</w:t>
      </w:r>
    </w:p>
    <w:p w14:paraId="10B164E8" w14:textId="77777777" w:rsidR="0003316E" w:rsidRPr="0003316E" w:rsidRDefault="0003316E" w:rsidP="001F11F4">
      <w:pPr>
        <w:rPr>
          <w:sz w:val="32"/>
        </w:rPr>
      </w:pPr>
    </w:p>
    <w:p w14:paraId="3AA8A845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"b";</w:t>
      </w:r>
    </w:p>
    <w:p w14:paraId="734C22A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"a";</w:t>
      </w:r>
    </w:p>
    <w:p w14:paraId="3017A994" w14:textId="38891C7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6D16BC9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1</w:t>
      </w:r>
    </w:p>
    <w:p w14:paraId="7F166F80" w14:textId="77777777" w:rsidR="0003316E" w:rsidRPr="0003316E" w:rsidRDefault="0003316E" w:rsidP="001F11F4">
      <w:pPr>
        <w:rPr>
          <w:sz w:val="32"/>
        </w:rPr>
      </w:pPr>
    </w:p>
    <w:p w14:paraId="3BBFF217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a = "a";</w:t>
      </w:r>
    </w:p>
    <w:p w14:paraId="4DB72BB4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b = "a";</w:t>
      </w:r>
    </w:p>
    <w:p w14:paraId="387D1B71" w14:textId="65C10D9F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Syst</w:t>
      </w:r>
      <w:r w:rsidR="0003316E" w:rsidRPr="005475FE">
        <w:rPr>
          <w:color w:val="FF0000"/>
          <w:sz w:val="32"/>
        </w:rPr>
        <w:t>em.out.println(a.compareTo(b));</w:t>
      </w:r>
    </w:p>
    <w:p w14:paraId="32927E31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rFonts w:hint="eastAsia"/>
          <w:color w:val="FF0000"/>
          <w:sz w:val="32"/>
        </w:rPr>
        <w:t>输出</w:t>
      </w:r>
      <w:r w:rsidRPr="005475FE">
        <w:rPr>
          <w:rFonts w:hint="eastAsia"/>
          <w:color w:val="FF0000"/>
          <w:sz w:val="32"/>
        </w:rPr>
        <w:t>0</w:t>
      </w:r>
    </w:p>
    <w:p w14:paraId="3A347DE7" w14:textId="77777777" w:rsidR="0003316E" w:rsidRPr="0003316E" w:rsidRDefault="0003316E" w:rsidP="001F11F4">
      <w:pPr>
        <w:rPr>
          <w:sz w:val="32"/>
        </w:rPr>
      </w:pPr>
    </w:p>
    <w:p w14:paraId="20D54EA3" w14:textId="31C4A2A5" w:rsidR="001F11F4" w:rsidRDefault="001C19C4" w:rsidP="001C1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F11F4" w:rsidRPr="001C19C4">
        <w:rPr>
          <w:rFonts w:hint="eastAsia"/>
        </w:rPr>
        <w:t>两个字符串首字母不同，则该方法返回首字母的</w:t>
      </w:r>
      <w:r w:rsidR="001F11F4" w:rsidRPr="001C19C4">
        <w:rPr>
          <w:rFonts w:hint="eastAsia"/>
        </w:rPr>
        <w:t>asc</w:t>
      </w:r>
      <w:r w:rsidR="001F11F4" w:rsidRPr="001C19C4">
        <w:rPr>
          <w:rFonts w:hint="eastAsia"/>
        </w:rPr>
        <w:t>码的差值</w:t>
      </w:r>
    </w:p>
    <w:p w14:paraId="5FA07007" w14:textId="77777777" w:rsidR="001C19C4" w:rsidRPr="001C19C4" w:rsidRDefault="001C19C4" w:rsidP="001C19C4"/>
    <w:p w14:paraId="323685E7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70BBBBB8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"bcdfg";</w:t>
      </w:r>
    </w:p>
    <w:p w14:paraId="1B5E6E39" w14:textId="33FEFBA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0B73430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-1</w:t>
      </w:r>
    </w:p>
    <w:p w14:paraId="5809AC2E" w14:textId="77777777" w:rsidR="0003316E" w:rsidRPr="0003316E" w:rsidRDefault="0003316E" w:rsidP="001F11F4">
      <w:pPr>
        <w:rPr>
          <w:sz w:val="32"/>
        </w:rPr>
      </w:pPr>
    </w:p>
    <w:p w14:paraId="624B1B71" w14:textId="7737E097" w:rsidR="001F11F4" w:rsidRDefault="00516296" w:rsidP="0051629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11F4" w:rsidRPr="0003316E">
        <w:rPr>
          <w:rFonts w:hint="eastAsia"/>
        </w:rPr>
        <w:t>参与比较的两个字符串如果首字符相同，则比较下一个字符，直到有不同的为止，返回该不同的字符的</w:t>
      </w:r>
      <w:r w:rsidR="001F11F4" w:rsidRPr="0003316E">
        <w:rPr>
          <w:rFonts w:hint="eastAsia"/>
        </w:rPr>
        <w:t>asc</w:t>
      </w:r>
      <w:r w:rsidR="001F11F4" w:rsidRPr="0003316E">
        <w:rPr>
          <w:rFonts w:hint="eastAsia"/>
        </w:rPr>
        <w:t>码差值</w:t>
      </w:r>
    </w:p>
    <w:p w14:paraId="35AFFB4A" w14:textId="77777777" w:rsidR="00516296" w:rsidRPr="00516296" w:rsidRDefault="00516296" w:rsidP="00516296"/>
    <w:p w14:paraId="7668B3D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29C80743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"abedfg";</w:t>
      </w:r>
    </w:p>
    <w:p w14:paraId="0C020E8F" w14:textId="7C13B985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5F54284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-2</w:t>
      </w:r>
    </w:p>
    <w:p w14:paraId="1BC117C2" w14:textId="77777777" w:rsidR="0003316E" w:rsidRPr="0003316E" w:rsidRDefault="0003316E" w:rsidP="001F11F4">
      <w:pPr>
        <w:rPr>
          <w:sz w:val="32"/>
        </w:rPr>
      </w:pPr>
    </w:p>
    <w:p w14:paraId="5A592C56" w14:textId="2D126FC7" w:rsidR="001F11F4" w:rsidRDefault="000D56D3" w:rsidP="003F488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F11F4" w:rsidRPr="0003316E">
        <w:rPr>
          <w:rFonts w:hint="eastAsia"/>
        </w:rPr>
        <w:t>两个字符串不一样长，可以参与比较的字符又完全一样，则返回两个字符串的长度差值</w:t>
      </w:r>
    </w:p>
    <w:p w14:paraId="3756EFB3" w14:textId="77777777" w:rsidR="000D56D3" w:rsidRPr="000D56D3" w:rsidRDefault="000D56D3" w:rsidP="000D56D3"/>
    <w:p w14:paraId="2A06B4F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5E59136A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"abcdefg";</w:t>
      </w:r>
    </w:p>
    <w:p w14:paraId="3BD105DC" w14:textId="29F6667A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System.out.println(a.compareTo(b</w:t>
      </w:r>
      <w:r w:rsidR="0003316E" w:rsidRPr="0003316E">
        <w:rPr>
          <w:sz w:val="32"/>
        </w:rPr>
        <w:t>));</w:t>
      </w:r>
    </w:p>
    <w:p w14:paraId="5CDA968C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-4</w:t>
      </w:r>
    </w:p>
    <w:p w14:paraId="6CC625AB" w14:textId="77777777" w:rsidR="0003316E" w:rsidRPr="0003316E" w:rsidRDefault="0003316E" w:rsidP="001F11F4">
      <w:pPr>
        <w:rPr>
          <w:sz w:val="32"/>
        </w:rPr>
      </w:pPr>
    </w:p>
    <w:p w14:paraId="7684041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"abcde";</w:t>
      </w:r>
    </w:p>
    <w:p w14:paraId="419E9A1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"abcd";</w:t>
      </w:r>
    </w:p>
    <w:p w14:paraId="58C1180D" w14:textId="7A859D51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707EE6E" w14:textId="02C48444" w:rsidR="001F11F4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1</w:t>
      </w:r>
    </w:p>
    <w:p w14:paraId="72C44DFA" w14:textId="77777777" w:rsidR="00BA3E65" w:rsidRDefault="00BA3E65" w:rsidP="001F11F4">
      <w:pPr>
        <w:rPr>
          <w:sz w:val="32"/>
        </w:rPr>
      </w:pPr>
    </w:p>
    <w:p w14:paraId="6FF06E39" w14:textId="1F8249AE" w:rsidR="00BA3E65" w:rsidRDefault="00174A71" w:rsidP="00174A7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Integer</w:t>
      </w:r>
    </w:p>
    <w:p w14:paraId="64516C94" w14:textId="77777777" w:rsidR="00174A71" w:rsidRDefault="00174A71" w:rsidP="00174A71"/>
    <w:p w14:paraId="006F8EA3" w14:textId="77777777" w:rsidR="005408AA" w:rsidRDefault="005408AA" w:rsidP="005408A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比较</w:t>
      </w:r>
    </w:p>
    <w:p w14:paraId="52BFB830" w14:textId="77777777" w:rsidR="005408AA" w:rsidRPr="000E0E91" w:rsidRDefault="005408AA" w:rsidP="005408AA"/>
    <w:p w14:paraId="2009F364" w14:textId="77777777" w:rsidR="005408AA" w:rsidRPr="00DB6427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E0E91">
        <w:rPr>
          <w:rFonts w:ascii="Menlo" w:hAnsi="Menlo" w:cs="Menlo"/>
          <w:color w:val="FF007F"/>
          <w:sz w:val="40"/>
          <w:szCs w:val="27"/>
        </w:rPr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TYPE_SHIKE_OTHER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4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5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TYPE_SHIKE_ENTERPRISE_LOGIN_NO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6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</w:p>
    <w:p w14:paraId="38CAFC20" w14:textId="77777777" w:rsidR="005408AA" w:rsidRPr="00712A8B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12A8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712A8B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12A8B">
        <w:rPr>
          <w:rFonts w:ascii="Menlo" w:hAnsi="Menlo" w:cs="Menlo"/>
          <w:color w:val="A7EC21"/>
          <w:sz w:val="36"/>
          <w:szCs w:val="27"/>
        </w:rPr>
        <w:t>getTypeStr</w:t>
      </w:r>
      <w:r w:rsidRPr="00712A8B">
        <w:rPr>
          <w:rFonts w:ascii="Menlo" w:hAnsi="Menlo" w:cs="Menlo"/>
          <w:color w:val="F9FAF4"/>
          <w:sz w:val="36"/>
          <w:szCs w:val="27"/>
        </w:rPr>
        <w:t>() 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F007F"/>
          <w:sz w:val="36"/>
          <w:szCs w:val="27"/>
        </w:rPr>
        <w:t>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712A8B">
        <w:rPr>
          <w:rFonts w:ascii="Menlo" w:hAnsi="Menlo" w:cs="Menlo"/>
          <w:color w:val="FF007F"/>
          <w:sz w:val="36"/>
          <w:szCs w:val="27"/>
        </w:rPr>
        <w:t>== null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</w:t>
      </w:r>
      <w:r w:rsidRPr="00A059F8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 xml:space="preserve">if(this.type.intValue() == </w:t>
      </w:r>
      <w:r w:rsidRPr="00A059F8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TYPE_SHIKE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TYPE_OUTSIDE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"OPEN</w:t>
      </w:r>
      <w:r w:rsidRPr="00712A8B">
        <w:rPr>
          <w:rFonts w:ascii="Menlo" w:hAnsi="Menlo" w:cs="Menlo"/>
          <w:color w:val="ECE47E"/>
          <w:sz w:val="36"/>
          <w:szCs w:val="27"/>
        </w:rPr>
        <w:t>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TYPE_MOREAPPS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"MOREAPPS"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TYPE_SHIKE_OTHER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试客其它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TYPE_SHIKE_ENTERPRISE_LOGIN_NO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试客企业版无登录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712A8B">
        <w:rPr>
          <w:rFonts w:ascii="Menlo" w:hAnsi="Menlo" w:cs="Menlo"/>
          <w:color w:val="F9FAF4"/>
          <w:sz w:val="36"/>
          <w:szCs w:val="27"/>
        </w:rPr>
        <w:t>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372553" w14:textId="77777777" w:rsidR="005408AA" w:rsidRDefault="005408AA" w:rsidP="005408AA"/>
    <w:p w14:paraId="049FC8DB" w14:textId="77777777" w:rsidR="005408AA" w:rsidRDefault="005408AA" w:rsidP="005408A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integer </w:t>
      </w:r>
      <w:r>
        <w:rPr>
          <w:rFonts w:hint="eastAsia"/>
        </w:rPr>
        <w:t>的比较</w:t>
      </w:r>
    </w:p>
    <w:p w14:paraId="00E93C06" w14:textId="77777777" w:rsidR="005408AA" w:rsidRDefault="005408AA" w:rsidP="005408AA"/>
    <w:p w14:paraId="0EB06A14" w14:textId="77777777" w:rsidR="005408AA" w:rsidRPr="006E1895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E189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E1895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E1895">
        <w:rPr>
          <w:rFonts w:ascii="Menlo" w:hAnsi="Menlo" w:cs="Menlo"/>
          <w:color w:val="A7EC21"/>
          <w:sz w:val="32"/>
          <w:szCs w:val="27"/>
        </w:rPr>
        <w:t>getHaveBackstageDesc</w:t>
      </w:r>
      <w:r w:rsidRPr="006E1895">
        <w:rPr>
          <w:rFonts w:ascii="Menlo" w:hAnsi="Menlo" w:cs="Menlo"/>
          <w:color w:val="F9FAF4"/>
          <w:sz w:val="32"/>
          <w:szCs w:val="27"/>
        </w:rPr>
        <w:t>(){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 xml:space="preserve">haveBackstage </w:t>
      </w:r>
      <w:r w:rsidRPr="006E1895">
        <w:rPr>
          <w:rFonts w:ascii="Menlo" w:hAnsi="Menlo" w:cs="Menlo"/>
          <w:color w:val="FF007F"/>
          <w:sz w:val="32"/>
          <w:szCs w:val="27"/>
        </w:rPr>
        <w:t>== null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无后台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1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有后台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6E1895">
        <w:rPr>
          <w:rFonts w:ascii="Menlo" w:hAnsi="Menlo" w:cs="Menlo"/>
          <w:color w:val="F9FAF4"/>
          <w:sz w:val="32"/>
          <w:szCs w:val="27"/>
        </w:rPr>
        <w:t>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</w:r>
      <w:r w:rsidRPr="006E189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ABB4A7A" w14:textId="77777777" w:rsidR="006F4BFA" w:rsidRDefault="006F4BFA" w:rsidP="00174A71"/>
    <w:p w14:paraId="17CFFBF9" w14:textId="77777777" w:rsidR="007B7E51" w:rsidRDefault="007B7E51" w:rsidP="00174A71"/>
    <w:p w14:paraId="21023EC6" w14:textId="5E939431" w:rsidR="007B7E51" w:rsidRDefault="007B7E51" w:rsidP="007B7E5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取得有逗号分隔的集合</w:t>
      </w:r>
    </w:p>
    <w:p w14:paraId="5EA8F9AF" w14:textId="77777777" w:rsidR="007B7E51" w:rsidRDefault="007B7E51" w:rsidP="00174A71"/>
    <w:p w14:paraId="6B2EF997" w14:textId="77777777" w:rsidR="007B7E51" w:rsidRPr="007B7E51" w:rsidRDefault="007B7E51" w:rsidP="007B7E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B7E51">
        <w:rPr>
          <w:rFonts w:ascii="Menlo" w:hAnsi="Menlo" w:cs="Menlo"/>
          <w:color w:val="52E3F6"/>
          <w:sz w:val="44"/>
          <w:szCs w:val="27"/>
        </w:rPr>
        <w:t>List</w:t>
      </w:r>
      <w:r w:rsidRPr="007B7E51">
        <w:rPr>
          <w:rFonts w:ascii="Menlo" w:hAnsi="Menlo" w:cs="Menlo"/>
          <w:color w:val="FF007F"/>
          <w:sz w:val="44"/>
          <w:szCs w:val="27"/>
        </w:rPr>
        <w:t>&lt;</w:t>
      </w:r>
      <w:r w:rsidRPr="007B7E51">
        <w:rPr>
          <w:rFonts w:ascii="Menlo" w:hAnsi="Menlo" w:cs="Menlo"/>
          <w:color w:val="52E3F6"/>
          <w:sz w:val="44"/>
          <w:szCs w:val="27"/>
        </w:rPr>
        <w:t>String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B7E51">
        <w:rPr>
          <w:rFonts w:ascii="Menlo" w:hAnsi="Menlo" w:cs="Menlo"/>
          <w:color w:val="CFBFAD"/>
          <w:sz w:val="44"/>
          <w:szCs w:val="27"/>
        </w:rPr>
        <w:t xml:space="preserve">ccStrList 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B7E51">
        <w:rPr>
          <w:rFonts w:ascii="Menlo" w:hAnsi="Menlo" w:cs="Menlo"/>
          <w:color w:val="52E3F6"/>
          <w:sz w:val="44"/>
          <w:szCs w:val="27"/>
        </w:rPr>
        <w:t>Arrays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CFBFAD"/>
          <w:sz w:val="44"/>
          <w:szCs w:val="27"/>
        </w:rPr>
        <w:t>asList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BFA4A4"/>
          <w:sz w:val="44"/>
          <w:szCs w:val="27"/>
        </w:rPr>
        <w:t>ccIds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A7EC21"/>
          <w:sz w:val="44"/>
          <w:szCs w:val="27"/>
        </w:rPr>
        <w:t>split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ECE47E"/>
          <w:sz w:val="44"/>
          <w:szCs w:val="27"/>
        </w:rPr>
        <w:t>","</w:t>
      </w:r>
      <w:r w:rsidRPr="007B7E51">
        <w:rPr>
          <w:rFonts w:ascii="Menlo" w:hAnsi="Menlo" w:cs="Menlo"/>
          <w:color w:val="F9FAF4"/>
          <w:sz w:val="44"/>
          <w:szCs w:val="27"/>
        </w:rPr>
        <w:t>))</w:t>
      </w:r>
      <w:r w:rsidRPr="007B7E51">
        <w:rPr>
          <w:rFonts w:ascii="Menlo" w:hAnsi="Menlo" w:cs="Menlo"/>
          <w:color w:val="FF007F"/>
          <w:sz w:val="44"/>
          <w:szCs w:val="27"/>
        </w:rPr>
        <w:t>;</w:t>
      </w:r>
    </w:p>
    <w:p w14:paraId="137F9F45" w14:textId="77777777" w:rsidR="007B7E51" w:rsidRDefault="007B7E51" w:rsidP="00174A71"/>
    <w:p w14:paraId="7CD73E9F" w14:textId="688A4A9A" w:rsidR="00B365B5" w:rsidRDefault="00B365B5" w:rsidP="00174A71">
      <w:r w:rsidRPr="004B01DE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public static List&lt;EnumCrmUserStatus&gt; getTypeList() {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</w:t>
      </w:r>
      <w:r w:rsidRPr="00F3268F">
        <w:rPr>
          <w:rFonts w:ascii="Menlo" w:hAnsi="Menlo" w:cs="Menlo"/>
          <w:color w:val="FF0000"/>
          <w:sz w:val="36"/>
          <w:szCs w:val="27"/>
          <w:highlight w:val="green"/>
        </w:rPr>
        <w:t>return Arrays.asList(values())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;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</w:p>
    <w:p w14:paraId="144BC038" w14:textId="00A2E7C4" w:rsidR="00FF240F" w:rsidRDefault="008B7325" w:rsidP="00ED616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0724F">
        <w:rPr>
          <w:rFonts w:hint="eastAsia"/>
        </w:rPr>
        <w:t>l</w:t>
      </w:r>
      <w:r w:rsidR="0080724F" w:rsidRPr="00A97753">
        <w:rPr>
          <w:rFonts w:hint="eastAsia"/>
          <w:color w:val="FF0000"/>
          <w:highlight w:val="green"/>
        </w:rPr>
        <w:t>ist</w:t>
      </w:r>
      <w:r w:rsidR="00616209" w:rsidRPr="00A97753">
        <w:rPr>
          <w:rFonts w:hint="eastAsia"/>
          <w:color w:val="FF0000"/>
          <w:highlight w:val="green"/>
        </w:rPr>
        <w:t>.</w:t>
      </w:r>
      <w:r w:rsidR="00616209" w:rsidRPr="00A97753">
        <w:rPr>
          <w:rFonts w:ascii="Menlo" w:hAnsi="Menlo" w:cs="Menlo"/>
          <w:color w:val="FF0000"/>
          <w:sz w:val="36"/>
          <w:szCs w:val="27"/>
          <w:highlight w:val="green"/>
        </w:rPr>
        <w:t xml:space="preserve"> subList</w:t>
      </w:r>
      <w:r w:rsidR="0080724F">
        <w:rPr>
          <w:rFonts w:hint="eastAsia"/>
        </w:rPr>
        <w:t>根据包头不包尾部截取</w:t>
      </w:r>
    </w:p>
    <w:p w14:paraId="0F3D1EE8" w14:textId="77777777" w:rsidR="0042588C" w:rsidRPr="009F3180" w:rsidRDefault="0042588C" w:rsidP="0042588C">
      <w:pPr>
        <w:rPr>
          <w:sz w:val="36"/>
        </w:rPr>
      </w:pPr>
    </w:p>
    <w:p w14:paraId="7E57571A" w14:textId="77777777" w:rsidR="0042588C" w:rsidRPr="009F3180" w:rsidRDefault="0042588C" w:rsidP="004258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9F3180">
        <w:rPr>
          <w:rFonts w:ascii="Menlo" w:hAnsi="Menlo" w:cs="Menlo"/>
          <w:color w:val="FFFFFF"/>
          <w:sz w:val="36"/>
          <w:szCs w:val="27"/>
        </w:rPr>
        <w:t>//</w:t>
      </w:r>
      <w:r w:rsidRPr="009F3180">
        <w:rPr>
          <w:rFonts w:ascii="Menlo" w:hAnsi="Menlo" w:cs="Menlo"/>
          <w:color w:val="FFFFFF"/>
          <w:sz w:val="36"/>
          <w:szCs w:val="27"/>
        </w:rPr>
        <w:t>包头不包尾比如</w:t>
      </w:r>
      <w:r w:rsidRPr="009F3180">
        <w:rPr>
          <w:rFonts w:ascii="Menlo" w:hAnsi="Menlo" w:cs="Menlo"/>
          <w:color w:val="FFFFFF"/>
          <w:sz w:val="36"/>
          <w:szCs w:val="27"/>
        </w:rPr>
        <w:t xml:space="preserve">1 2 </w:t>
      </w:r>
      <w:r w:rsidRPr="009F3180">
        <w:rPr>
          <w:rFonts w:ascii="Menlo" w:hAnsi="Menlo" w:cs="Menlo" w:hint="eastAsia"/>
          <w:color w:val="FFFFFF"/>
          <w:sz w:val="36"/>
          <w:szCs w:val="27"/>
        </w:rPr>
        <w:t xml:space="preserve"> </w:t>
      </w:r>
      <w:r w:rsidRPr="009F3180">
        <w:rPr>
          <w:rFonts w:ascii="Menlo" w:hAnsi="Menlo" w:cs="Menlo"/>
          <w:color w:val="FFFFFF"/>
          <w:sz w:val="36"/>
          <w:szCs w:val="27"/>
        </w:rPr>
        <w:t>曲子</w:t>
      </w:r>
      <w:r w:rsidRPr="009F3180">
        <w:rPr>
          <w:rFonts w:ascii="Menlo" w:hAnsi="Menlo" w:cs="Menlo"/>
          <w:color w:val="FFFFFF"/>
          <w:sz w:val="36"/>
          <w:szCs w:val="27"/>
        </w:rPr>
        <w:t>list index 0 1</w:t>
      </w:r>
      <w:r w:rsidRPr="009F3180">
        <w:rPr>
          <w:rFonts w:ascii="Menlo" w:hAnsi="Menlo" w:cs="Menlo"/>
          <w:color w:val="FFFFFF"/>
          <w:sz w:val="36"/>
          <w:szCs w:val="27"/>
        </w:rPr>
        <w:br/>
      </w:r>
      <w:r w:rsidRPr="009F3180">
        <w:rPr>
          <w:rFonts w:ascii="Menlo" w:hAnsi="Menlo" w:cs="Menlo"/>
          <w:color w:val="52E3F6"/>
          <w:sz w:val="36"/>
          <w:szCs w:val="27"/>
        </w:rPr>
        <w:t>List</w:t>
      </w:r>
      <w:r w:rsidRPr="009F3180">
        <w:rPr>
          <w:rFonts w:ascii="Menlo" w:hAnsi="Menlo" w:cs="Menlo"/>
          <w:color w:val="FF007F"/>
          <w:sz w:val="36"/>
          <w:szCs w:val="27"/>
        </w:rPr>
        <w:t>&lt;</w:t>
      </w:r>
      <w:r w:rsidRPr="009F3180">
        <w:rPr>
          <w:rFonts w:ascii="Menlo" w:hAnsi="Menlo" w:cs="Menlo"/>
          <w:color w:val="52E3F6"/>
          <w:sz w:val="36"/>
          <w:szCs w:val="27"/>
        </w:rPr>
        <w:t>Long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9F3180">
        <w:rPr>
          <w:rFonts w:ascii="Menlo" w:hAnsi="Menlo" w:cs="Menlo"/>
          <w:color w:val="CFBFAD"/>
          <w:sz w:val="36"/>
          <w:szCs w:val="27"/>
        </w:rPr>
        <w:t xml:space="preserve">idParams 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F3180">
        <w:rPr>
          <w:rFonts w:ascii="Menlo" w:hAnsi="Menlo" w:cs="Menlo"/>
          <w:color w:val="CFBFAD"/>
          <w:sz w:val="36"/>
          <w:szCs w:val="27"/>
        </w:rPr>
        <w:t>ids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subList</w:t>
      </w:r>
      <w:r w:rsidRPr="009F3180">
        <w:rPr>
          <w:rFonts w:ascii="Menlo" w:hAnsi="Menlo" w:cs="Menlo"/>
          <w:color w:val="F9FAF4"/>
          <w:sz w:val="36"/>
          <w:szCs w:val="27"/>
        </w:rPr>
        <w:t>(</w:t>
      </w:r>
      <w:r w:rsidRPr="009F3180">
        <w:rPr>
          <w:rFonts w:ascii="Menlo" w:hAnsi="Menlo" w:cs="Menlo"/>
          <w:color w:val="CFBFAD"/>
          <w:sz w:val="36"/>
          <w:szCs w:val="27"/>
        </w:rPr>
        <w:t>key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A7EC21"/>
          <w:sz w:val="36"/>
          <w:szCs w:val="27"/>
        </w:rPr>
        <w:t>intValue</w:t>
      </w:r>
      <w:r w:rsidRPr="009F3180">
        <w:rPr>
          <w:rFonts w:ascii="Menlo" w:hAnsi="Menlo" w:cs="Menlo"/>
          <w:color w:val="F9FAF4"/>
          <w:sz w:val="36"/>
          <w:szCs w:val="27"/>
        </w:rPr>
        <w:t>()</w:t>
      </w:r>
      <w:r w:rsidRPr="009F3180">
        <w:rPr>
          <w:rFonts w:ascii="Menlo" w:hAnsi="Menlo" w:cs="Menlo"/>
          <w:color w:val="FF007F"/>
          <w:sz w:val="36"/>
          <w:szCs w:val="27"/>
        </w:rPr>
        <w:t>-</w:t>
      </w:r>
      <w:r w:rsidRPr="009F3180">
        <w:rPr>
          <w:rFonts w:ascii="Menlo" w:hAnsi="Menlo" w:cs="Menlo"/>
          <w:color w:val="C48CFF"/>
          <w:sz w:val="36"/>
          <w:szCs w:val="27"/>
        </w:rPr>
        <w:t>1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, </w:t>
      </w:r>
      <w:r w:rsidRPr="009F3180">
        <w:rPr>
          <w:rFonts w:ascii="Menlo" w:hAnsi="Menlo" w:cs="Menlo"/>
          <w:color w:val="CFBFAD"/>
          <w:sz w:val="36"/>
          <w:szCs w:val="27"/>
        </w:rPr>
        <w:t>map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get</w:t>
      </w:r>
      <w:r w:rsidRPr="009F3180">
        <w:rPr>
          <w:rFonts w:ascii="Menlo" w:hAnsi="Menlo" w:cs="Menlo"/>
          <w:color w:val="F9FAF4"/>
          <w:sz w:val="36"/>
          <w:szCs w:val="27"/>
        </w:rPr>
        <w:t>(</w:t>
      </w:r>
      <w:r w:rsidRPr="009F3180">
        <w:rPr>
          <w:rFonts w:ascii="Menlo" w:hAnsi="Menlo" w:cs="Menlo"/>
          <w:color w:val="CFBFAD"/>
          <w:sz w:val="36"/>
          <w:szCs w:val="27"/>
        </w:rPr>
        <w:t>key</w:t>
      </w:r>
      <w:r w:rsidRPr="009F3180">
        <w:rPr>
          <w:rFonts w:ascii="Menlo" w:hAnsi="Menlo" w:cs="Menlo"/>
          <w:color w:val="F9FAF4"/>
          <w:sz w:val="36"/>
          <w:szCs w:val="27"/>
        </w:rPr>
        <w:t>)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intValue</w:t>
      </w:r>
      <w:r w:rsidRPr="009F3180">
        <w:rPr>
          <w:rFonts w:ascii="Menlo" w:hAnsi="Menlo" w:cs="Menlo"/>
          <w:color w:val="F9FAF4"/>
          <w:sz w:val="36"/>
          <w:szCs w:val="27"/>
        </w:rPr>
        <w:t>())</w:t>
      </w:r>
      <w:r w:rsidRPr="009F3180">
        <w:rPr>
          <w:rFonts w:ascii="Menlo" w:hAnsi="Menlo" w:cs="Menlo"/>
          <w:color w:val="FF007F"/>
          <w:sz w:val="36"/>
          <w:szCs w:val="27"/>
        </w:rPr>
        <w:t>;</w:t>
      </w:r>
    </w:p>
    <w:p w14:paraId="36D757FD" w14:textId="77777777" w:rsidR="0042588C" w:rsidRPr="0042588C" w:rsidRDefault="0042588C" w:rsidP="0042588C"/>
    <w:p w14:paraId="1C3309B5" w14:textId="77777777" w:rsidR="00571D0C" w:rsidRPr="00571D0C" w:rsidRDefault="00571D0C" w:rsidP="00571D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571D0C">
        <w:rPr>
          <w:rFonts w:ascii="Menlo" w:hAnsi="Menlo" w:cs="Menlo"/>
          <w:color w:val="FF007F"/>
          <w:sz w:val="40"/>
          <w:szCs w:val="27"/>
        </w:rPr>
        <w:t>for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52E3F6"/>
          <w:sz w:val="40"/>
          <w:szCs w:val="27"/>
        </w:rPr>
        <w:t xml:space="preserve">Long </w:t>
      </w:r>
      <w:r w:rsidRPr="00571D0C">
        <w:rPr>
          <w:rFonts w:ascii="Menlo" w:hAnsi="Menlo" w:cs="Menlo"/>
          <w:color w:val="CFBFAD"/>
          <w:sz w:val="40"/>
          <w:szCs w:val="27"/>
        </w:rPr>
        <w:t>key</w:t>
      </w:r>
      <w:r w:rsidRPr="00571D0C">
        <w:rPr>
          <w:rFonts w:ascii="Menlo" w:hAnsi="Menlo" w:cs="Menlo"/>
          <w:color w:val="FF007F"/>
          <w:sz w:val="40"/>
          <w:szCs w:val="27"/>
        </w:rPr>
        <w:t>:</w:t>
      </w:r>
      <w:r w:rsidRPr="00571D0C">
        <w:rPr>
          <w:rFonts w:ascii="Menlo" w:hAnsi="Menlo" w:cs="Menlo"/>
          <w:color w:val="CFBFAD"/>
          <w:sz w:val="40"/>
          <w:szCs w:val="27"/>
        </w:rPr>
        <w:t>map</w:t>
      </w:r>
      <w:r w:rsidRPr="00571D0C">
        <w:rPr>
          <w:rFonts w:ascii="Menlo" w:hAnsi="Menlo" w:cs="Menlo"/>
          <w:color w:val="FF007F"/>
          <w:sz w:val="40"/>
          <w:szCs w:val="27"/>
        </w:rPr>
        <w:t>.</w:t>
      </w:r>
      <w:r w:rsidRPr="00571D0C">
        <w:rPr>
          <w:rFonts w:ascii="Menlo" w:hAnsi="Menlo" w:cs="Menlo"/>
          <w:color w:val="A7EC21"/>
          <w:sz w:val="40"/>
          <w:szCs w:val="27"/>
        </w:rPr>
        <w:t>keySet</w:t>
      </w:r>
      <w:r w:rsidRPr="00571D0C">
        <w:rPr>
          <w:rFonts w:ascii="Menlo" w:hAnsi="Menlo" w:cs="Menlo"/>
          <w:color w:val="F9FAF4"/>
          <w:sz w:val="40"/>
          <w:szCs w:val="27"/>
        </w:rPr>
        <w:t>()){</w:t>
      </w:r>
      <w:r w:rsidRPr="00571D0C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FF0000"/>
          <w:sz w:val="44"/>
          <w:szCs w:val="27"/>
          <w:highlight w:val="yellow"/>
        </w:rPr>
        <w:t>List&lt;Long&gt; idParams = ids.subList(key.intValue()-1, map.get(key).intValue());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BFA4A4"/>
          <w:sz w:val="40"/>
          <w:szCs w:val="27"/>
        </w:rPr>
        <w:t xml:space="preserve">couponItemGoods </w:t>
      </w:r>
      <w:r w:rsidRPr="00571D0C">
        <w:rPr>
          <w:rFonts w:ascii="Menlo" w:hAnsi="Menlo" w:cs="Menlo"/>
          <w:color w:val="FF007F"/>
          <w:sz w:val="40"/>
          <w:szCs w:val="27"/>
        </w:rPr>
        <w:t xml:space="preserve">= </w:t>
      </w:r>
      <w:r w:rsidRPr="00571D0C">
        <w:rPr>
          <w:rFonts w:ascii="Menlo" w:hAnsi="Menlo" w:cs="Menlo"/>
          <w:color w:val="CFBFAD"/>
          <w:sz w:val="40"/>
          <w:szCs w:val="27"/>
        </w:rPr>
        <w:t>couponItemGoodMapper</w:t>
      </w:r>
      <w:r w:rsidRPr="00571D0C">
        <w:rPr>
          <w:rFonts w:ascii="Menlo" w:hAnsi="Menlo" w:cs="Menlo"/>
          <w:color w:val="FF007F"/>
          <w:sz w:val="40"/>
          <w:szCs w:val="27"/>
        </w:rPr>
        <w:t>.</w:t>
      </w:r>
      <w:r w:rsidRPr="00571D0C">
        <w:rPr>
          <w:rFonts w:ascii="Menlo" w:hAnsi="Menlo" w:cs="Menlo"/>
          <w:color w:val="A7EC21"/>
          <w:sz w:val="40"/>
          <w:szCs w:val="27"/>
        </w:rPr>
        <w:t>dataCpuponItemGoodfindByParamsIds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CFBFAD"/>
          <w:sz w:val="40"/>
          <w:szCs w:val="27"/>
        </w:rPr>
        <w:t>idParams</w:t>
      </w:r>
      <w:r w:rsidRPr="00571D0C">
        <w:rPr>
          <w:rFonts w:ascii="Menlo" w:hAnsi="Menlo" w:cs="Menlo"/>
          <w:color w:val="F9FAF4"/>
          <w:sz w:val="40"/>
          <w:szCs w:val="27"/>
        </w:rPr>
        <w:t>)</w:t>
      </w:r>
      <w:r w:rsidRPr="00571D0C">
        <w:rPr>
          <w:rFonts w:ascii="Menlo" w:hAnsi="Menlo" w:cs="Menlo"/>
          <w:color w:val="FF007F"/>
          <w:sz w:val="40"/>
          <w:szCs w:val="27"/>
        </w:rPr>
        <w:t>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if 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A7EC21"/>
          <w:sz w:val="40"/>
          <w:szCs w:val="27"/>
        </w:rPr>
        <w:t>listKeyMonitor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BFA4A4"/>
          <w:sz w:val="40"/>
          <w:szCs w:val="27"/>
        </w:rPr>
        <w:t>couponItemGoods</w:t>
      </w:r>
      <w:r w:rsidRPr="00571D0C">
        <w:rPr>
          <w:rFonts w:ascii="Menlo" w:hAnsi="Menlo" w:cs="Menlo"/>
          <w:color w:val="FF007F"/>
          <w:sz w:val="40"/>
          <w:szCs w:val="27"/>
        </w:rPr>
        <w:t xml:space="preserve">, </w:t>
      </w:r>
      <w:r w:rsidRPr="00571D0C">
        <w:rPr>
          <w:rFonts w:ascii="Menlo" w:hAnsi="Menlo" w:cs="Menlo"/>
          <w:color w:val="CFBFAD"/>
          <w:sz w:val="40"/>
          <w:szCs w:val="27"/>
        </w:rPr>
        <w:t>flag</w:t>
      </w:r>
      <w:r w:rsidRPr="00571D0C">
        <w:rPr>
          <w:rFonts w:ascii="Menlo" w:hAnsi="Menlo" w:cs="Menlo"/>
          <w:color w:val="F9FAF4"/>
          <w:sz w:val="40"/>
          <w:szCs w:val="27"/>
        </w:rPr>
        <w:t>)){</w:t>
      </w:r>
      <w:r w:rsidRPr="00571D0C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571D0C">
        <w:rPr>
          <w:rFonts w:ascii="Menlo" w:hAnsi="Menlo" w:cs="Menlo"/>
          <w:color w:val="FF007F"/>
          <w:sz w:val="40"/>
          <w:szCs w:val="27"/>
        </w:rPr>
        <w:t>return;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F9FAF4"/>
          <w:sz w:val="40"/>
          <w:szCs w:val="27"/>
        </w:rPr>
        <w:t>}</w:t>
      </w:r>
      <w:r w:rsidRPr="00571D0C">
        <w:rPr>
          <w:rFonts w:ascii="Menlo" w:hAnsi="Menlo" w:cs="Menlo"/>
          <w:color w:val="F9FAF4"/>
          <w:sz w:val="40"/>
          <w:szCs w:val="27"/>
        </w:rPr>
        <w:br/>
        <w:t>}</w:t>
      </w:r>
    </w:p>
    <w:p w14:paraId="5AAB34A3" w14:textId="77777777" w:rsidR="00233D60" w:rsidRDefault="00233D60" w:rsidP="00233D60"/>
    <w:p w14:paraId="7C833DFE" w14:textId="0F342B1C" w:rsidR="008B7325" w:rsidRDefault="00933B80" w:rsidP="008B732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B7325">
        <w:rPr>
          <w:rFonts w:hint="eastAsia"/>
        </w:rPr>
        <w:t>String</w:t>
      </w:r>
      <w:r w:rsidR="008B7325">
        <w:rPr>
          <w:rFonts w:hint="eastAsia"/>
        </w:rPr>
        <w:t>集合加入逗号</w:t>
      </w:r>
      <w:r w:rsidR="005F5705">
        <w:rPr>
          <w:rFonts w:hint="eastAsia"/>
        </w:rPr>
        <w:t>，变成字符串</w:t>
      </w:r>
    </w:p>
    <w:p w14:paraId="51EE3A60" w14:textId="77777777" w:rsidR="008B7325" w:rsidRPr="00233D60" w:rsidRDefault="008B7325" w:rsidP="00233D60"/>
    <w:p w14:paraId="7595524D" w14:textId="77777777" w:rsidR="008B7325" w:rsidRPr="008B7325" w:rsidRDefault="008B7325" w:rsidP="008B73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FF0000"/>
          <w:sz w:val="48"/>
          <w:szCs w:val="36"/>
        </w:rPr>
      </w:pPr>
      <w:r w:rsidRPr="008B7325">
        <w:rPr>
          <w:rFonts w:ascii="Menlo" w:hAnsi="Menlo" w:cs="Menlo"/>
          <w:color w:val="FF0000"/>
          <w:sz w:val="48"/>
          <w:szCs w:val="36"/>
          <w:highlight w:val="yellow"/>
        </w:rPr>
        <w:t>this.tagidList = StringUtils.join(tagid_list,",");</w:t>
      </w:r>
    </w:p>
    <w:p w14:paraId="2DBC156A" w14:textId="77777777" w:rsidR="00523889" w:rsidRDefault="00523889" w:rsidP="00174A71"/>
    <w:p w14:paraId="27AEB3F2" w14:textId="77777777" w:rsidR="008B7325" w:rsidRDefault="008B7325" w:rsidP="00174A71"/>
    <w:p w14:paraId="4C9605C1" w14:textId="3B1AC8C5" w:rsidR="00813EA4" w:rsidRDefault="007F3513" w:rsidP="007F3513">
      <w:pPr>
        <w:pStyle w:val="2"/>
      </w:pPr>
      <w:r>
        <w:t>5</w:t>
      </w:r>
      <w:r>
        <w:t>、</w:t>
      </w:r>
      <w:r>
        <w:rPr>
          <w:rFonts w:hint="eastAsia"/>
        </w:rPr>
        <w:t>比较字符串是否相等</w:t>
      </w:r>
    </w:p>
    <w:p w14:paraId="0D950011" w14:textId="77777777" w:rsidR="007F3513" w:rsidRDefault="007F3513" w:rsidP="007F3513"/>
    <w:p w14:paraId="1472AE7A" w14:textId="77777777" w:rsidR="007F3513" w:rsidRPr="007F3513" w:rsidRDefault="007F3513" w:rsidP="007F35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F3513">
        <w:rPr>
          <w:rFonts w:ascii="Menlo" w:hAnsi="Menlo" w:cs="Menlo"/>
          <w:color w:val="FF007F"/>
          <w:sz w:val="44"/>
          <w:szCs w:val="27"/>
        </w:rPr>
        <w:t xml:space="preserve">if 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FF007F"/>
          <w:sz w:val="44"/>
          <w:szCs w:val="27"/>
        </w:rPr>
        <w:t>!</w:t>
      </w:r>
      <w:r w:rsidRPr="007F3513">
        <w:rPr>
          <w:rFonts w:ascii="Menlo" w:hAnsi="Menlo" w:cs="Menlo"/>
          <w:color w:val="52E3F6"/>
          <w:sz w:val="44"/>
          <w:szCs w:val="27"/>
        </w:rPr>
        <w:t>StringUtils</w:t>
      </w:r>
      <w:r w:rsidRPr="007F3513">
        <w:rPr>
          <w:rFonts w:ascii="Menlo" w:hAnsi="Menlo" w:cs="Menlo"/>
          <w:color w:val="FF007F"/>
          <w:sz w:val="44"/>
          <w:szCs w:val="27"/>
        </w:rPr>
        <w:t>.</w:t>
      </w:r>
      <w:r w:rsidRPr="007F3513">
        <w:rPr>
          <w:rFonts w:ascii="Menlo" w:hAnsi="Menlo" w:cs="Menlo"/>
          <w:color w:val="CFBFAD"/>
          <w:sz w:val="44"/>
          <w:szCs w:val="27"/>
        </w:rPr>
        <w:t>equals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CFBFAD"/>
          <w:sz w:val="44"/>
          <w:szCs w:val="27"/>
        </w:rPr>
        <w:t>remoteAccount</w:t>
      </w:r>
      <w:r w:rsidRPr="007F3513">
        <w:rPr>
          <w:rFonts w:ascii="Menlo" w:hAnsi="Menlo" w:cs="Menlo"/>
          <w:color w:val="FF007F"/>
          <w:sz w:val="44"/>
          <w:szCs w:val="27"/>
        </w:rPr>
        <w:t>,</w:t>
      </w:r>
      <w:r w:rsidRPr="007F3513">
        <w:rPr>
          <w:rFonts w:ascii="Menlo" w:hAnsi="Menlo" w:cs="Menlo"/>
          <w:color w:val="CFBFAD"/>
          <w:sz w:val="44"/>
          <w:szCs w:val="27"/>
        </w:rPr>
        <w:t>sessionAccount</w:t>
      </w:r>
      <w:r w:rsidRPr="007F3513">
        <w:rPr>
          <w:rFonts w:ascii="Menlo" w:hAnsi="Menlo" w:cs="Menlo"/>
          <w:color w:val="F9FAF4"/>
          <w:sz w:val="44"/>
          <w:szCs w:val="27"/>
        </w:rPr>
        <w:t>)) {</w:t>
      </w:r>
    </w:p>
    <w:p w14:paraId="28303F21" w14:textId="77777777" w:rsidR="007F3513" w:rsidRDefault="007F3513" w:rsidP="007F3513"/>
    <w:p w14:paraId="0A41626F" w14:textId="77777777" w:rsidR="00C54338" w:rsidRDefault="00C54338" w:rsidP="007F3513"/>
    <w:p w14:paraId="0969F353" w14:textId="77777777" w:rsidR="00C54338" w:rsidRDefault="00C54338" w:rsidP="007F3513"/>
    <w:p w14:paraId="40A87711" w14:textId="34524A87" w:rsidR="00C54338" w:rsidRDefault="00C54338" w:rsidP="00C5433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、集合类的包装类遍历</w:t>
      </w:r>
    </w:p>
    <w:p w14:paraId="5401DB9B" w14:textId="77777777" w:rsidR="00C54338" w:rsidRDefault="00C54338" w:rsidP="00C54338"/>
    <w:p w14:paraId="7A10FA25" w14:textId="77777777" w:rsidR="00C54338" w:rsidRPr="00C54338" w:rsidRDefault="00C54338" w:rsidP="00C543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54338">
        <w:rPr>
          <w:rFonts w:ascii="Menlo" w:hAnsi="Menlo" w:cs="Menlo"/>
          <w:color w:val="52E3F6"/>
          <w:sz w:val="40"/>
          <w:szCs w:val="27"/>
        </w:rPr>
        <w:t>List</w:t>
      </w:r>
      <w:r w:rsidRPr="00C54338">
        <w:rPr>
          <w:rFonts w:ascii="Menlo" w:hAnsi="Menlo" w:cs="Menlo"/>
          <w:color w:val="FF007F"/>
          <w:sz w:val="40"/>
          <w:szCs w:val="27"/>
        </w:rPr>
        <w:t>&lt;</w:t>
      </w:r>
      <w:r w:rsidRPr="00C54338">
        <w:rPr>
          <w:rFonts w:ascii="Menlo" w:hAnsi="Menlo" w:cs="Menlo"/>
          <w:color w:val="52E3F6"/>
          <w:sz w:val="40"/>
          <w:szCs w:val="27"/>
        </w:rPr>
        <w:t>SuperTaskRecordVertify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C54338">
        <w:rPr>
          <w:rFonts w:ascii="Menlo" w:hAnsi="Menlo" w:cs="Menlo"/>
          <w:color w:val="CFBFAD"/>
          <w:sz w:val="40"/>
          <w:szCs w:val="27"/>
        </w:rPr>
        <w:t xml:space="preserve">receiveList 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= </w:t>
      </w:r>
      <w:r w:rsidRPr="00C54338">
        <w:rPr>
          <w:rFonts w:ascii="Menlo" w:hAnsi="Menlo" w:cs="Menlo"/>
          <w:color w:val="CFBFAD"/>
          <w:sz w:val="40"/>
          <w:szCs w:val="27"/>
        </w:rPr>
        <w:t>clearSuperTaskRecordMapper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getSuperMissionVertifyInfo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userId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</w:r>
      <w:r w:rsidRPr="00C54338">
        <w:rPr>
          <w:rFonts w:ascii="Menlo" w:hAnsi="Menlo" w:cs="Menlo"/>
          <w:color w:val="FF0000"/>
          <w:sz w:val="40"/>
          <w:szCs w:val="27"/>
          <w:highlight w:val="yellow"/>
        </w:rPr>
        <w:t>CollectionUtils.emptyIfNull(receiveList).stream().forEach(item -&gt; 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"1"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equals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getValidateType</w:t>
      </w:r>
      <w:r w:rsidRPr="00C54338">
        <w:rPr>
          <w:rFonts w:ascii="Menlo" w:hAnsi="Menlo" w:cs="Menlo"/>
          <w:color w:val="F9FAF4"/>
          <w:sz w:val="40"/>
          <w:szCs w:val="27"/>
        </w:rPr>
        <w:t>())){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setValidateType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ECE47E"/>
          <w:sz w:val="40"/>
          <w:szCs w:val="27"/>
        </w:rPr>
        <w:t>手机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9FAF4"/>
          <w:sz w:val="40"/>
          <w:szCs w:val="27"/>
        </w:rPr>
        <w:t>}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else if 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"2"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equals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getValidateType</w:t>
      </w:r>
      <w:r w:rsidRPr="00C54338">
        <w:rPr>
          <w:rFonts w:ascii="Menlo" w:hAnsi="Menlo" w:cs="Menlo"/>
          <w:color w:val="F9FAF4"/>
          <w:sz w:val="40"/>
          <w:szCs w:val="27"/>
        </w:rPr>
        <w:t>())){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setValidateType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"idfa</w:t>
      </w:r>
      <w:r w:rsidRPr="00C54338">
        <w:rPr>
          <w:rFonts w:ascii="Menlo" w:hAnsi="Menlo" w:cs="Menlo"/>
          <w:color w:val="ECE47E"/>
          <w:sz w:val="40"/>
          <w:szCs w:val="27"/>
        </w:rPr>
        <w:t>验证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9FAF4"/>
          <w:sz w:val="40"/>
          <w:szCs w:val="27"/>
        </w:rPr>
        <w:t>}</w:t>
      </w:r>
      <w:r w:rsidRPr="00C54338">
        <w:rPr>
          <w:rFonts w:ascii="Menlo" w:hAnsi="Menlo" w:cs="Menlo"/>
          <w:color w:val="F9FAF4"/>
          <w:sz w:val="40"/>
          <w:szCs w:val="27"/>
        </w:rPr>
        <w:br/>
        <w:t>})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</w:p>
    <w:p w14:paraId="6652BCD9" w14:textId="77777777" w:rsidR="00C54338" w:rsidRDefault="00C54338" w:rsidP="00C54338"/>
    <w:p w14:paraId="4EADDE60" w14:textId="620C9223" w:rsidR="00512166" w:rsidRDefault="00512166" w:rsidP="00512166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、正则表达式判断字符串</w:t>
      </w:r>
    </w:p>
    <w:p w14:paraId="5F890FFD" w14:textId="77777777" w:rsidR="00512166" w:rsidRPr="00512166" w:rsidRDefault="00512166" w:rsidP="005121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12166">
        <w:rPr>
          <w:rFonts w:ascii="Menlo" w:hAnsi="Menlo" w:cs="Menlo"/>
          <w:color w:val="FFFFFF"/>
          <w:sz w:val="36"/>
          <w:szCs w:val="27"/>
        </w:rPr>
        <w:t>/**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FFFFFF"/>
          <w:sz w:val="36"/>
          <w:szCs w:val="27"/>
        </w:rPr>
        <w:t>判断是不是由数字组成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512166">
        <w:rPr>
          <w:rFonts w:ascii="Menlo" w:hAnsi="Menlo" w:cs="Menlo"/>
          <w:color w:val="FFFFFF"/>
          <w:sz w:val="36"/>
          <w:szCs w:val="27"/>
        </w:rPr>
        <w:t>str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CFBFAD"/>
          <w:sz w:val="36"/>
          <w:szCs w:val="27"/>
        </w:rPr>
        <w:t>@return</w:t>
      </w:r>
      <w:r w:rsidRPr="00512166">
        <w:rPr>
          <w:rFonts w:ascii="Menlo" w:hAnsi="Menlo" w:cs="Menlo"/>
          <w:color w:val="CFBFAD"/>
          <w:sz w:val="36"/>
          <w:szCs w:val="27"/>
        </w:rPr>
        <w:br/>
        <w:t xml:space="preserve"> </w:t>
      </w:r>
      <w:r w:rsidRPr="00512166">
        <w:rPr>
          <w:rFonts w:ascii="Menlo" w:hAnsi="Menlo" w:cs="Menlo"/>
          <w:color w:val="FFFFFF"/>
          <w:sz w:val="36"/>
          <w:szCs w:val="27"/>
        </w:rPr>
        <w:t>*/</w:t>
      </w:r>
      <w:r w:rsidRPr="00512166">
        <w:rPr>
          <w:rFonts w:ascii="Menlo" w:hAnsi="Menlo" w:cs="Menlo"/>
          <w:color w:val="FFFFFF"/>
          <w:sz w:val="36"/>
          <w:szCs w:val="27"/>
        </w:rPr>
        <w:br/>
      </w:r>
      <w:r w:rsidRPr="00512166">
        <w:rPr>
          <w:rFonts w:ascii="Menlo" w:hAnsi="Menlo" w:cs="Menlo"/>
          <w:color w:val="FF007F"/>
          <w:sz w:val="36"/>
          <w:szCs w:val="27"/>
        </w:rPr>
        <w:t xml:space="preserve">public static  boolean </w:t>
      </w:r>
      <w:r w:rsidRPr="00512166">
        <w:rPr>
          <w:rFonts w:ascii="Menlo" w:hAnsi="Menlo" w:cs="Menlo"/>
          <w:color w:val="A7EC21"/>
          <w:sz w:val="36"/>
          <w:szCs w:val="27"/>
        </w:rPr>
        <w:t>isNumeric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512166">
        <w:rPr>
          <w:rFonts w:ascii="Menlo" w:hAnsi="Menlo" w:cs="Menlo"/>
          <w:color w:val="BFA4A4"/>
          <w:sz w:val="36"/>
          <w:szCs w:val="27"/>
        </w:rPr>
        <w:t>str</w:t>
      </w:r>
      <w:r w:rsidRPr="00512166">
        <w:rPr>
          <w:rFonts w:ascii="Menlo" w:hAnsi="Menlo" w:cs="Menlo"/>
          <w:color w:val="F9FAF4"/>
          <w:sz w:val="36"/>
          <w:szCs w:val="27"/>
        </w:rPr>
        <w:t>){</w:t>
      </w:r>
      <w:r w:rsidRPr="0051216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12166">
        <w:rPr>
          <w:rFonts w:ascii="Menlo" w:hAnsi="Menlo" w:cs="Menlo"/>
          <w:color w:val="52E3F6"/>
          <w:sz w:val="36"/>
          <w:szCs w:val="27"/>
        </w:rPr>
        <w:t xml:space="preserve">Pattern </w:t>
      </w:r>
      <w:r w:rsidRPr="00512166">
        <w:rPr>
          <w:rFonts w:ascii="Menlo" w:hAnsi="Menlo" w:cs="Menlo"/>
          <w:color w:val="CFBFAD"/>
          <w:sz w:val="36"/>
          <w:szCs w:val="27"/>
        </w:rPr>
        <w:t xml:space="preserve">pattern </w:t>
      </w:r>
      <w:r w:rsidRPr="0051216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12166">
        <w:rPr>
          <w:rFonts w:ascii="Menlo" w:hAnsi="Menlo" w:cs="Menlo"/>
          <w:color w:val="52E3F6"/>
          <w:sz w:val="36"/>
          <w:szCs w:val="27"/>
        </w:rPr>
        <w:t>Pattern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CFBFAD"/>
          <w:sz w:val="36"/>
          <w:szCs w:val="27"/>
        </w:rPr>
        <w:t>compile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ECE47E"/>
          <w:sz w:val="36"/>
          <w:szCs w:val="27"/>
        </w:rPr>
        <w:t>"[0-9]*"</w:t>
      </w:r>
      <w:r w:rsidRPr="00512166">
        <w:rPr>
          <w:rFonts w:ascii="Menlo" w:hAnsi="Menlo" w:cs="Menlo"/>
          <w:color w:val="F9FAF4"/>
          <w:sz w:val="36"/>
          <w:szCs w:val="27"/>
        </w:rPr>
        <w:t>)</w:t>
      </w:r>
      <w:r w:rsidRPr="00512166">
        <w:rPr>
          <w:rFonts w:ascii="Menlo" w:hAnsi="Menlo" w:cs="Menlo"/>
          <w:color w:val="FF007F"/>
          <w:sz w:val="36"/>
          <w:szCs w:val="27"/>
        </w:rPr>
        <w:t>;</w:t>
      </w:r>
      <w:r w:rsidRPr="00512166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512166">
        <w:rPr>
          <w:rFonts w:ascii="Menlo" w:hAnsi="Menlo" w:cs="Menlo"/>
          <w:color w:val="CFBFAD"/>
          <w:sz w:val="36"/>
          <w:szCs w:val="27"/>
        </w:rPr>
        <w:t>pattern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A7EC21"/>
          <w:sz w:val="36"/>
          <w:szCs w:val="27"/>
        </w:rPr>
        <w:t>matcher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BFA4A4"/>
          <w:sz w:val="36"/>
          <w:szCs w:val="27"/>
        </w:rPr>
        <w:t>str</w:t>
      </w:r>
      <w:r w:rsidRPr="00512166">
        <w:rPr>
          <w:rFonts w:ascii="Menlo" w:hAnsi="Menlo" w:cs="Menlo"/>
          <w:color w:val="F9FAF4"/>
          <w:sz w:val="36"/>
          <w:szCs w:val="27"/>
        </w:rPr>
        <w:t>)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A7EC21"/>
          <w:sz w:val="36"/>
          <w:szCs w:val="27"/>
        </w:rPr>
        <w:t>matches</w:t>
      </w:r>
      <w:r w:rsidRPr="00512166">
        <w:rPr>
          <w:rFonts w:ascii="Menlo" w:hAnsi="Menlo" w:cs="Menlo"/>
          <w:color w:val="F9FAF4"/>
          <w:sz w:val="36"/>
          <w:szCs w:val="27"/>
        </w:rPr>
        <w:t>()</w:t>
      </w:r>
      <w:r w:rsidRPr="00512166">
        <w:rPr>
          <w:rFonts w:ascii="Menlo" w:hAnsi="Menlo" w:cs="Menlo"/>
          <w:color w:val="FF007F"/>
          <w:sz w:val="36"/>
          <w:szCs w:val="27"/>
        </w:rPr>
        <w:t>;</w:t>
      </w:r>
      <w:r w:rsidRPr="00512166">
        <w:rPr>
          <w:rFonts w:ascii="Menlo" w:hAnsi="Menlo" w:cs="Menlo"/>
          <w:color w:val="FF007F"/>
          <w:sz w:val="36"/>
          <w:szCs w:val="27"/>
        </w:rPr>
        <w:br/>
      </w:r>
      <w:r w:rsidRPr="00512166">
        <w:rPr>
          <w:rFonts w:ascii="Menlo" w:hAnsi="Menlo" w:cs="Menlo"/>
          <w:color w:val="F9FAF4"/>
          <w:sz w:val="36"/>
          <w:szCs w:val="27"/>
        </w:rPr>
        <w:t>}</w:t>
      </w:r>
    </w:p>
    <w:p w14:paraId="174F2661" w14:textId="77777777" w:rsidR="00512166" w:rsidRPr="00604F75" w:rsidRDefault="00512166" w:rsidP="00512166">
      <w:pPr>
        <w:rPr>
          <w:sz w:val="32"/>
        </w:rPr>
      </w:pPr>
    </w:p>
    <w:p w14:paraId="7F38EEEC" w14:textId="77777777" w:rsidR="00512166" w:rsidRDefault="00512166" w:rsidP="00C54338"/>
    <w:p w14:paraId="62B82F2B" w14:textId="2B91F112" w:rsidR="00AD4715" w:rsidRDefault="00AD4715" w:rsidP="00AD4715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、字符中和集合之间的相互转化</w:t>
      </w:r>
    </w:p>
    <w:p w14:paraId="18D9F74A" w14:textId="77777777" w:rsidR="00AD4715" w:rsidRDefault="00AD4715" w:rsidP="00AD4715"/>
    <w:p w14:paraId="431A6509" w14:textId="77777777" w:rsidR="00AD4715" w:rsidRPr="00AD4715" w:rsidRDefault="00AD4715" w:rsidP="00AD47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D471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 xml:space="preserve">[]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F9FAF4"/>
          <w:sz w:val="36"/>
          <w:szCs w:val="27"/>
        </w:rPr>
        <w:t>{</w:t>
      </w:r>
      <w:r w:rsidRPr="00AD4715">
        <w:rPr>
          <w:rFonts w:ascii="Menlo" w:hAnsi="Menlo" w:cs="Menlo"/>
          <w:color w:val="ECE47E"/>
          <w:sz w:val="36"/>
          <w:szCs w:val="27"/>
        </w:rPr>
        <w:t>"1"</w:t>
      </w:r>
      <w:r w:rsidRPr="00AD4715">
        <w:rPr>
          <w:rFonts w:ascii="Menlo" w:hAnsi="Menlo" w:cs="Menlo"/>
          <w:color w:val="FF007F"/>
          <w:sz w:val="36"/>
          <w:szCs w:val="27"/>
        </w:rPr>
        <w:t>,</w:t>
      </w:r>
      <w:r w:rsidRPr="00AD4715">
        <w:rPr>
          <w:rFonts w:ascii="Menlo" w:hAnsi="Menlo" w:cs="Menlo"/>
          <w:color w:val="ECE47E"/>
          <w:sz w:val="36"/>
          <w:szCs w:val="27"/>
        </w:rPr>
        <w:t>"2"</w:t>
      </w:r>
      <w:r w:rsidRPr="00AD4715">
        <w:rPr>
          <w:rFonts w:ascii="Menlo" w:hAnsi="Menlo" w:cs="Menlo"/>
          <w:color w:val="FF007F"/>
          <w:sz w:val="36"/>
          <w:szCs w:val="27"/>
        </w:rPr>
        <w:t>,</w:t>
      </w:r>
      <w:r w:rsidRPr="00AD4715">
        <w:rPr>
          <w:rFonts w:ascii="Menlo" w:hAnsi="Menlo" w:cs="Menlo"/>
          <w:color w:val="ECE47E"/>
          <w:sz w:val="36"/>
          <w:szCs w:val="27"/>
        </w:rPr>
        <w:t>"3"</w:t>
      </w:r>
      <w:r w:rsidRPr="00AD4715">
        <w:rPr>
          <w:rFonts w:ascii="Menlo" w:hAnsi="Menlo" w:cs="Menlo"/>
          <w:color w:val="F9FAF4"/>
          <w:sz w:val="36"/>
          <w:szCs w:val="27"/>
        </w:rPr>
        <w:t>}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&lt;</w:t>
      </w:r>
      <w:r w:rsidRPr="00AD4715">
        <w:rPr>
          <w:rFonts w:ascii="Menlo" w:hAnsi="Menlo" w:cs="Menlo"/>
          <w:color w:val="52E3F6"/>
          <w:sz w:val="36"/>
          <w:szCs w:val="27"/>
        </w:rPr>
        <w:t>String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FFFF"/>
          <w:sz w:val="36"/>
          <w:szCs w:val="27"/>
        </w:rPr>
        <w:t>//1</w:t>
      </w:r>
      <w:r w:rsidRPr="00AD4715">
        <w:rPr>
          <w:rFonts w:ascii="Menlo" w:hAnsi="Menlo" w:cs="Menlo"/>
          <w:color w:val="FFFFFF"/>
          <w:sz w:val="36"/>
          <w:szCs w:val="27"/>
        </w:rPr>
        <w:t>、数组转化为集合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collect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Collectors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toList</w:t>
      </w:r>
      <w:r w:rsidRPr="00AD4715">
        <w:rPr>
          <w:rFonts w:ascii="Menlo" w:hAnsi="Menlo" w:cs="Menlo"/>
          <w:color w:val="F9FAF4"/>
          <w:sz w:val="36"/>
          <w:szCs w:val="27"/>
        </w:rPr>
        <w:t>())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asList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、集合转换为数组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array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toArray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String</w:t>
      </w:r>
      <w:r w:rsidRPr="00AD4715">
        <w:rPr>
          <w:rFonts w:ascii="Menlo" w:hAnsi="Menlo" w:cs="Menlo"/>
          <w:color w:val="F9FAF4"/>
          <w:sz w:val="36"/>
          <w:szCs w:val="27"/>
        </w:rPr>
        <w:t>[]</w:t>
      </w:r>
      <w:r w:rsidRPr="00AD4715">
        <w:rPr>
          <w:rFonts w:ascii="Menlo" w:hAnsi="Menlo" w:cs="Menlo"/>
          <w:color w:val="CFBFAD"/>
          <w:sz w:val="36"/>
          <w:szCs w:val="27"/>
        </w:rPr>
        <w:t>::</w:t>
      </w:r>
      <w:r w:rsidRPr="00AD4715">
        <w:rPr>
          <w:rFonts w:ascii="Menlo" w:hAnsi="Menlo" w:cs="Menlo"/>
          <w:color w:val="FF007F"/>
          <w:sz w:val="36"/>
          <w:szCs w:val="27"/>
        </w:rPr>
        <w:t>new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array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toArray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AD4715">
        <w:rPr>
          <w:rFonts w:ascii="Menlo" w:hAnsi="Menlo" w:cs="Menlo"/>
          <w:color w:val="A7EC21"/>
          <w:sz w:val="36"/>
          <w:szCs w:val="27"/>
        </w:rPr>
        <w:t>String</w:t>
      </w:r>
      <w:r w:rsidRPr="00AD4715">
        <w:rPr>
          <w:rFonts w:ascii="Menlo" w:hAnsi="Menlo" w:cs="Menlo"/>
          <w:color w:val="F9FAF4"/>
          <w:sz w:val="36"/>
          <w:szCs w:val="27"/>
        </w:rPr>
        <w:t>[</w:t>
      </w:r>
      <w:r w:rsidRPr="00AD4715">
        <w:rPr>
          <w:rFonts w:ascii="Menlo" w:hAnsi="Menlo" w:cs="Menlo"/>
          <w:color w:val="C48CFF"/>
          <w:sz w:val="36"/>
          <w:szCs w:val="27"/>
        </w:rPr>
        <w:t>0</w:t>
      </w:r>
      <w:r w:rsidRPr="00AD4715">
        <w:rPr>
          <w:rFonts w:ascii="Menlo" w:hAnsi="Menlo" w:cs="Menlo"/>
          <w:color w:val="F9FAF4"/>
          <w:sz w:val="36"/>
          <w:szCs w:val="27"/>
        </w:rPr>
        <w:t>])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</w:t>
      </w:r>
      <w:r w:rsidRPr="00AD4715">
        <w:rPr>
          <w:rFonts w:ascii="Menlo" w:hAnsi="Menlo" w:cs="Menlo"/>
          <w:color w:val="FFFFFF"/>
          <w:sz w:val="36"/>
          <w:szCs w:val="27"/>
        </w:rPr>
        <w:t>集合转化为逗号的字符串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//1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  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collect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Collectors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joining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>))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System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out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println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52E3F6"/>
          <w:sz w:val="36"/>
          <w:szCs w:val="27"/>
        </w:rPr>
        <w:t>StringUtils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join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,</w:t>
      </w:r>
      <w:r w:rsidRPr="00AD4715">
        <w:rPr>
          <w:rFonts w:ascii="Menlo" w:hAnsi="Menlo" w:cs="Menlo"/>
          <w:color w:val="ECE47E"/>
          <w:sz w:val="36"/>
          <w:szCs w:val="27"/>
        </w:rPr>
        <w:t xml:space="preserve">"," 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System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out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println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//1</w:t>
      </w:r>
      <w:r w:rsidRPr="00AD4715">
        <w:rPr>
          <w:rFonts w:ascii="Menlo" w:hAnsi="Menlo" w:cs="Menlo"/>
          <w:color w:val="FFFFFF"/>
          <w:sz w:val="36"/>
          <w:szCs w:val="27"/>
        </w:rPr>
        <w:t>、数组转化为带逗号的字符串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collect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Collectors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joining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>))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System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out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println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</w:t>
      </w:r>
      <w:r w:rsidRPr="00AD4715">
        <w:rPr>
          <w:rFonts w:ascii="Menlo" w:hAnsi="Menlo" w:cs="Menlo"/>
          <w:color w:val="FFFFFF"/>
          <w:sz w:val="36"/>
          <w:szCs w:val="27"/>
        </w:rPr>
        <w:t>逗号字符串转化为数组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array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split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</w:t>
      </w:r>
      <w:r w:rsidRPr="00AD4715">
        <w:rPr>
          <w:rFonts w:ascii="Menlo" w:hAnsi="Menlo" w:cs="Menlo"/>
          <w:color w:val="FFFFFF"/>
          <w:sz w:val="36"/>
          <w:szCs w:val="27"/>
        </w:rPr>
        <w:t>逗号字符串转化为集合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asList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split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 xml:space="preserve">)) 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</w:p>
    <w:p w14:paraId="7CF08AC0" w14:textId="77777777" w:rsidR="00AD4715" w:rsidRDefault="00AD4715" w:rsidP="00AD4715"/>
    <w:p w14:paraId="258C0E19" w14:textId="57DFC097" w:rsidR="00551EDC" w:rsidRDefault="00551EDC" w:rsidP="00551EDC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712CE9">
        <w:rPr>
          <w:rFonts w:hint="eastAsia"/>
        </w:rPr>
        <w:t>linkedlist</w:t>
      </w:r>
      <w:r w:rsidR="00712CE9">
        <w:rPr>
          <w:rFonts w:hint="eastAsia"/>
        </w:rPr>
        <w:t>用法</w:t>
      </w:r>
    </w:p>
    <w:p w14:paraId="3DEC4051" w14:textId="76610817" w:rsidR="00712CE9" w:rsidRDefault="005C5F09" w:rsidP="006D7380">
      <w:pPr>
        <w:pStyle w:val="2"/>
      </w:pPr>
      <w:hyperlink r:id="rId8" w:history="1">
        <w:r w:rsidR="00712CE9" w:rsidRPr="001C7B69">
          <w:rPr>
            <w:rStyle w:val="ab"/>
          </w:rPr>
          <w:t>https://blog.csdn.net/gongchuangsu/article/details/51527042</w:t>
        </w:r>
      </w:hyperlink>
    </w:p>
    <w:p w14:paraId="0A2CF0C5" w14:textId="776203A1" w:rsidR="00712CE9" w:rsidRDefault="00712CE9" w:rsidP="00712CE9"/>
    <w:p w14:paraId="0632203E" w14:textId="4C0B9B9A" w:rsidR="005D4ED0" w:rsidRDefault="005D4ED0" w:rsidP="00712CE9"/>
    <w:p w14:paraId="745D3BCF" w14:textId="1DE979F0" w:rsidR="005D4ED0" w:rsidRDefault="005D4ED0" w:rsidP="00712CE9"/>
    <w:p w14:paraId="20F7A942" w14:textId="77777777" w:rsidR="003977F1" w:rsidRDefault="003977F1" w:rsidP="00712CE9">
      <w:pPr>
        <w:rPr>
          <w:rFonts w:hint="eastAsia"/>
        </w:rPr>
      </w:pPr>
    </w:p>
    <w:p w14:paraId="364D4B30" w14:textId="5824FDE0" w:rsidR="005D4ED0" w:rsidRDefault="005D4ED0" w:rsidP="005D4ED0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、替换变量</w:t>
      </w:r>
    </w:p>
    <w:p w14:paraId="1E2C5D5C" w14:textId="77777777" w:rsidR="003977F1" w:rsidRPr="003977F1" w:rsidRDefault="003977F1" w:rsidP="003977F1">
      <w:pPr>
        <w:rPr>
          <w:rFonts w:hint="eastAsia"/>
        </w:rPr>
      </w:pPr>
      <w:bookmarkStart w:id="0" w:name="_GoBack"/>
      <w:bookmarkEnd w:id="0"/>
    </w:p>
    <w:p w14:paraId="298327FE" w14:textId="77777777" w:rsidR="00A17CE0" w:rsidRPr="00A17CE0" w:rsidRDefault="00A17CE0" w:rsidP="00A17CE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9"/>
          <w:szCs w:val="29"/>
        </w:rPr>
      </w:pP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t>/**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新字符串使用本地语言环境，制定字符串格式和参数生成格式化的新字符串。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format(String format, Object... args)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%s  字符串类型  "mingrisoft" ，也可以放入其他类型，比如，整数，小数等等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%c  字符类型  'm'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%b  布尔类型 true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%d  整数类型（十进制） 99   %6d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%.4f%%  小数  55.1510%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*/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D9E577"/>
          <w:sz w:val="29"/>
          <w:szCs w:val="29"/>
        </w:rPr>
        <w:t>@Test</w:t>
      </w:r>
      <w:r w:rsidRPr="00A17CE0">
        <w:rPr>
          <w:rFonts w:ascii="宋体" w:eastAsia="宋体" w:hAnsi="宋体" w:cs="宋体" w:hint="eastAsia"/>
          <w:color w:val="D9E577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public void 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strisngFormat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(){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 xml:space="preserve">s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=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"____%s____"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t>//____mingrisoft____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String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s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"mingrisoft"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))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 xml:space="preserve">c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=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"____%c____"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t>//____c____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String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c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'c'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))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 xml:space="preserve">b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"____%b____"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t>//____true____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String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b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, true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))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 xml:space="preserve">d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"____%d____"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t>//____125____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String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d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A17CE0">
        <w:rPr>
          <w:rFonts w:ascii="宋体" w:eastAsia="宋体" w:hAnsi="宋体" w:cs="宋体" w:hint="eastAsia"/>
          <w:color w:val="C48CFF"/>
          <w:sz w:val="29"/>
          <w:szCs w:val="29"/>
        </w:rPr>
        <w:t>125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))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 xml:space="preserve">str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"____%s____"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+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"____%c____"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+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"____%b____"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+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 xml:space="preserve">"____%d____"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String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str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"mingrisoft"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'c'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,true,</w:t>
      </w:r>
      <w:r w:rsidRPr="00A17CE0">
        <w:rPr>
          <w:rFonts w:ascii="宋体" w:eastAsia="宋体" w:hAnsi="宋体" w:cs="宋体" w:hint="eastAsia"/>
          <w:color w:val="C48CFF"/>
          <w:sz w:val="29"/>
          <w:szCs w:val="29"/>
        </w:rPr>
        <w:t>123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))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}</w:t>
      </w:r>
    </w:p>
    <w:p w14:paraId="7435E62C" w14:textId="52CC2B81" w:rsidR="005D4ED0" w:rsidRPr="00A17CE0" w:rsidRDefault="005D4ED0" w:rsidP="005D4ED0"/>
    <w:p w14:paraId="7DADE813" w14:textId="13AD168B" w:rsidR="005D4ED0" w:rsidRDefault="005D4ED0" w:rsidP="005D4ED0"/>
    <w:p w14:paraId="70A70A61" w14:textId="77777777" w:rsidR="005D4ED0" w:rsidRPr="005D4ED0" w:rsidRDefault="005D4ED0" w:rsidP="005D4E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9"/>
          <w:szCs w:val="29"/>
        </w:rPr>
      </w:pPr>
      <w:r w:rsidRPr="005D4ED0">
        <w:rPr>
          <w:rFonts w:ascii="宋体" w:eastAsia="宋体" w:hAnsi="宋体" w:cs="宋体" w:hint="eastAsia"/>
          <w:color w:val="D9E577"/>
          <w:sz w:val="29"/>
          <w:szCs w:val="29"/>
        </w:rPr>
        <w:t>@Test</w:t>
      </w:r>
      <w:r w:rsidRPr="005D4ED0">
        <w:rPr>
          <w:rFonts w:ascii="宋体" w:eastAsia="宋体" w:hAnsi="宋体" w:cs="宋体" w:hint="eastAsia"/>
          <w:color w:val="D9E577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public void </w:t>
      </w:r>
      <w:r w:rsidRPr="005D4ED0">
        <w:rPr>
          <w:rFonts w:ascii="宋体" w:eastAsia="宋体" w:hAnsi="宋体" w:cs="宋体" w:hint="eastAsia"/>
          <w:color w:val="A7EC21"/>
          <w:sz w:val="29"/>
          <w:szCs w:val="29"/>
        </w:rPr>
        <w:t>format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(){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t>//1、展位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 xml:space="preserve">msg 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"{0},{1},{2},{3},{4},{5},{6},{7},{8}"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 xml:space="preserve">Object 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 xml:space="preserve">[] 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 xml:space="preserve">array 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= new </w:t>
      </w:r>
      <w:r w:rsidRPr="005D4ED0">
        <w:rPr>
          <w:rFonts w:ascii="宋体" w:eastAsia="宋体" w:hAnsi="宋体" w:cs="宋体" w:hint="eastAsia"/>
          <w:color w:val="A7EC21"/>
          <w:sz w:val="29"/>
          <w:szCs w:val="29"/>
        </w:rPr>
        <w:t>Object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[]{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"A"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"B"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"C"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"D"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"E"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"F"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C48CFF"/>
          <w:sz w:val="29"/>
          <w:szCs w:val="29"/>
        </w:rPr>
        <w:t>1525.12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C48CFF"/>
          <w:sz w:val="29"/>
          <w:szCs w:val="29"/>
        </w:rPr>
        <w:t>10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>BigDecimal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ZERO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}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 xml:space="preserve">value 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>MessageFormat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msg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array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t>// 输出：A,B,C,D,E,F,1,525.12,10,0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value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t>// 2、格式化字符串时，两个单引号才表示一个单引号，单个单引号会被省略，除非中文单引号不会被省略，如：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 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 xml:space="preserve">value 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>MessageFormat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"oh, {0} is 'a' ''pig''"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"ZhangSan"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t>// oh, ZhangSan is a 'pig'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value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}</w:t>
      </w:r>
    </w:p>
    <w:p w14:paraId="72468CDD" w14:textId="77777777" w:rsidR="005D4ED0" w:rsidRPr="005D4ED0" w:rsidRDefault="005D4ED0" w:rsidP="005D4ED0">
      <w:pPr>
        <w:rPr>
          <w:rFonts w:hint="eastAsia"/>
        </w:rPr>
      </w:pPr>
    </w:p>
    <w:sectPr w:rsidR="005D4ED0" w:rsidRPr="005D4ED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4E502" w14:textId="77777777" w:rsidR="005C5F09" w:rsidRDefault="005C5F09" w:rsidP="00D80637">
      <w:pPr>
        <w:spacing w:after="0"/>
      </w:pPr>
      <w:r>
        <w:separator/>
      </w:r>
    </w:p>
  </w:endnote>
  <w:endnote w:type="continuationSeparator" w:id="0">
    <w:p w14:paraId="40EB7B44" w14:textId="77777777" w:rsidR="005C5F09" w:rsidRDefault="005C5F09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8778A" w14:textId="77777777" w:rsidR="005C5F09" w:rsidRDefault="005C5F09" w:rsidP="00D80637">
      <w:pPr>
        <w:spacing w:after="0"/>
      </w:pPr>
      <w:r>
        <w:separator/>
      </w:r>
    </w:p>
  </w:footnote>
  <w:footnote w:type="continuationSeparator" w:id="0">
    <w:p w14:paraId="59208D88" w14:textId="77777777" w:rsidR="005C5F09" w:rsidRDefault="005C5F09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316E"/>
    <w:rsid w:val="00037566"/>
    <w:rsid w:val="00040613"/>
    <w:rsid w:val="0004230B"/>
    <w:rsid w:val="00054DDD"/>
    <w:rsid w:val="00061E1B"/>
    <w:rsid w:val="00062DDC"/>
    <w:rsid w:val="00071667"/>
    <w:rsid w:val="000815C9"/>
    <w:rsid w:val="00086C21"/>
    <w:rsid w:val="00092CFE"/>
    <w:rsid w:val="000A033F"/>
    <w:rsid w:val="000D56D3"/>
    <w:rsid w:val="0010242E"/>
    <w:rsid w:val="00102F87"/>
    <w:rsid w:val="00111979"/>
    <w:rsid w:val="001150FA"/>
    <w:rsid w:val="00123136"/>
    <w:rsid w:val="00161586"/>
    <w:rsid w:val="0016713A"/>
    <w:rsid w:val="00174A71"/>
    <w:rsid w:val="001754E0"/>
    <w:rsid w:val="001C19C4"/>
    <w:rsid w:val="001F11F4"/>
    <w:rsid w:val="001F5E21"/>
    <w:rsid w:val="0020306F"/>
    <w:rsid w:val="00233D60"/>
    <w:rsid w:val="00240474"/>
    <w:rsid w:val="00252D03"/>
    <w:rsid w:val="00255B3A"/>
    <w:rsid w:val="002846FD"/>
    <w:rsid w:val="002938A0"/>
    <w:rsid w:val="002A5AA9"/>
    <w:rsid w:val="002C2979"/>
    <w:rsid w:val="002D0908"/>
    <w:rsid w:val="002D44F6"/>
    <w:rsid w:val="00302847"/>
    <w:rsid w:val="00351BBA"/>
    <w:rsid w:val="00365A51"/>
    <w:rsid w:val="0036693D"/>
    <w:rsid w:val="0039653F"/>
    <w:rsid w:val="003977F1"/>
    <w:rsid w:val="003A7E08"/>
    <w:rsid w:val="003F4888"/>
    <w:rsid w:val="0042588C"/>
    <w:rsid w:val="004628A2"/>
    <w:rsid w:val="00492E8E"/>
    <w:rsid w:val="00497B01"/>
    <w:rsid w:val="004A2D6D"/>
    <w:rsid w:val="004A3E88"/>
    <w:rsid w:val="004B01DE"/>
    <w:rsid w:val="004D02D7"/>
    <w:rsid w:val="004D5034"/>
    <w:rsid w:val="00501124"/>
    <w:rsid w:val="00505000"/>
    <w:rsid w:val="00505260"/>
    <w:rsid w:val="00507A50"/>
    <w:rsid w:val="00512166"/>
    <w:rsid w:val="00516296"/>
    <w:rsid w:val="00523889"/>
    <w:rsid w:val="00530A5F"/>
    <w:rsid w:val="005408AA"/>
    <w:rsid w:val="00542A55"/>
    <w:rsid w:val="00547524"/>
    <w:rsid w:val="005475FE"/>
    <w:rsid w:val="00551EDC"/>
    <w:rsid w:val="005603FD"/>
    <w:rsid w:val="005629A4"/>
    <w:rsid w:val="00571D0C"/>
    <w:rsid w:val="00574CF9"/>
    <w:rsid w:val="00587579"/>
    <w:rsid w:val="005A2043"/>
    <w:rsid w:val="005A3FAA"/>
    <w:rsid w:val="005A4FEE"/>
    <w:rsid w:val="005C5F09"/>
    <w:rsid w:val="005D4ED0"/>
    <w:rsid w:val="005E34D3"/>
    <w:rsid w:val="005F0BAE"/>
    <w:rsid w:val="005F5705"/>
    <w:rsid w:val="005F589F"/>
    <w:rsid w:val="00604F75"/>
    <w:rsid w:val="00605B2D"/>
    <w:rsid w:val="00607BE1"/>
    <w:rsid w:val="00611D70"/>
    <w:rsid w:val="0061561A"/>
    <w:rsid w:val="00616209"/>
    <w:rsid w:val="0061721E"/>
    <w:rsid w:val="006269BD"/>
    <w:rsid w:val="006C0400"/>
    <w:rsid w:val="006D7380"/>
    <w:rsid w:val="006F1888"/>
    <w:rsid w:val="006F4BFA"/>
    <w:rsid w:val="00705E54"/>
    <w:rsid w:val="00712CE9"/>
    <w:rsid w:val="00721CF4"/>
    <w:rsid w:val="00726E6F"/>
    <w:rsid w:val="0073104C"/>
    <w:rsid w:val="0076792F"/>
    <w:rsid w:val="00775284"/>
    <w:rsid w:val="007B7E51"/>
    <w:rsid w:val="007E5770"/>
    <w:rsid w:val="007E6A90"/>
    <w:rsid w:val="007F3513"/>
    <w:rsid w:val="007F3A26"/>
    <w:rsid w:val="0080724F"/>
    <w:rsid w:val="008116C1"/>
    <w:rsid w:val="00813EA4"/>
    <w:rsid w:val="0083604A"/>
    <w:rsid w:val="008657A9"/>
    <w:rsid w:val="008730DC"/>
    <w:rsid w:val="00873CB4"/>
    <w:rsid w:val="00874B8D"/>
    <w:rsid w:val="008A7E2B"/>
    <w:rsid w:val="008B7325"/>
    <w:rsid w:val="008C34B7"/>
    <w:rsid w:val="008D3A4B"/>
    <w:rsid w:val="008D744C"/>
    <w:rsid w:val="008F1043"/>
    <w:rsid w:val="008F1051"/>
    <w:rsid w:val="00933B80"/>
    <w:rsid w:val="0095692C"/>
    <w:rsid w:val="009613D8"/>
    <w:rsid w:val="009B1A81"/>
    <w:rsid w:val="009C5BD7"/>
    <w:rsid w:val="009F3180"/>
    <w:rsid w:val="00A059F8"/>
    <w:rsid w:val="00A17CE0"/>
    <w:rsid w:val="00A44C20"/>
    <w:rsid w:val="00A45F7E"/>
    <w:rsid w:val="00A5449D"/>
    <w:rsid w:val="00A6013E"/>
    <w:rsid w:val="00A73D05"/>
    <w:rsid w:val="00A8151F"/>
    <w:rsid w:val="00A8526F"/>
    <w:rsid w:val="00A97753"/>
    <w:rsid w:val="00AC61F0"/>
    <w:rsid w:val="00AD4715"/>
    <w:rsid w:val="00AF71F8"/>
    <w:rsid w:val="00B11904"/>
    <w:rsid w:val="00B365B5"/>
    <w:rsid w:val="00B75C36"/>
    <w:rsid w:val="00B8294A"/>
    <w:rsid w:val="00B875F5"/>
    <w:rsid w:val="00B9044D"/>
    <w:rsid w:val="00B951E3"/>
    <w:rsid w:val="00BA3E65"/>
    <w:rsid w:val="00BB47D8"/>
    <w:rsid w:val="00BD5533"/>
    <w:rsid w:val="00BE678E"/>
    <w:rsid w:val="00C15B3D"/>
    <w:rsid w:val="00C259C5"/>
    <w:rsid w:val="00C25CEF"/>
    <w:rsid w:val="00C54338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83F1B"/>
    <w:rsid w:val="00DB072E"/>
    <w:rsid w:val="00DB0C47"/>
    <w:rsid w:val="00DE1C89"/>
    <w:rsid w:val="00E05B3F"/>
    <w:rsid w:val="00E166A5"/>
    <w:rsid w:val="00E30013"/>
    <w:rsid w:val="00E30E25"/>
    <w:rsid w:val="00E6515E"/>
    <w:rsid w:val="00E74878"/>
    <w:rsid w:val="00E944A1"/>
    <w:rsid w:val="00E96795"/>
    <w:rsid w:val="00EA74F4"/>
    <w:rsid w:val="00EC32F1"/>
    <w:rsid w:val="00EC391E"/>
    <w:rsid w:val="00ED28E1"/>
    <w:rsid w:val="00ED6160"/>
    <w:rsid w:val="00F01F09"/>
    <w:rsid w:val="00F0370F"/>
    <w:rsid w:val="00F17296"/>
    <w:rsid w:val="00F3268F"/>
    <w:rsid w:val="00F33CF9"/>
    <w:rsid w:val="00F60665"/>
    <w:rsid w:val="00F62123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 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uiPriority w:val="5"/>
    <w:rsid w:val="001F5E21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linktitle">
    <w:name w:val="link_title"/>
    <w:basedOn w:val="a0"/>
    <w:rsid w:val="000A033F"/>
  </w:style>
  <w:style w:type="character" w:customStyle="1" w:styleId="30">
    <w:name w:val="标题 3 字符"/>
    <w:basedOn w:val="a0"/>
    <w:link w:val="3"/>
    <w:uiPriority w:val="7"/>
    <w:rsid w:val="005408AA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ongchuangsu/article/details/5152704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495DC6-4E39-4A99-947F-AC8EF949EB6D}"/>
      </w:docPartPr>
      <w:docPartBody>
        <w:p w:rsidR="00000000" w:rsidRDefault="00C73719">
          <w:r w:rsidRPr="0082383D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19"/>
    <w:rsid w:val="00C73719"/>
    <w:rsid w:val="00E4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37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99</TotalTime>
  <Pages>1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USER-</cp:lastModifiedBy>
  <cp:revision>205</cp:revision>
  <dcterms:created xsi:type="dcterms:W3CDTF">2017-11-29T16:40:00Z</dcterms:created>
  <dcterms:modified xsi:type="dcterms:W3CDTF">2019-07-29T07:54:00Z</dcterms:modified>
</cp:coreProperties>
</file>