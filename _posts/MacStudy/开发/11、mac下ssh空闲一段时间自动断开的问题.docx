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sz w:val="22"/>
          <w:szCs w:val="22"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Content>
            <w:p w14:paraId="02A6A4E6" w14:textId="1FDB2147" w:rsidR="00DB0C47" w:rsidRDefault="00CB2525">
              <w:pPr>
                <w:pStyle w:val="Publishwithline"/>
              </w:pPr>
              <w:r w:rsidRPr="00CB2525">
                <w:rPr>
                  <w:rFonts w:hint="eastAsia"/>
                </w:rPr>
                <w:t>11</w:t>
              </w:r>
              <w:r w:rsidRPr="00CB2525">
                <w:rPr>
                  <w:rFonts w:hint="eastAsia"/>
                </w:rPr>
                <w:t>、</w:t>
              </w:r>
              <w:r w:rsidRPr="00CB2525">
                <w:rPr>
                  <w:rFonts w:hint="eastAsia"/>
                </w:rPr>
                <w:t>mac</w:t>
              </w:r>
              <w:r w:rsidRPr="00CB2525">
                <w:rPr>
                  <w:rFonts w:hint="eastAsia"/>
                </w:rPr>
                <w:t>下</w:t>
              </w:r>
              <w:r w:rsidRPr="00CB2525">
                <w:rPr>
                  <w:rFonts w:hint="eastAsia"/>
                </w:rPr>
                <w:t>ssh</w:t>
              </w:r>
              <w:r w:rsidRPr="00CB2525">
                <w:rPr>
                  <w:rFonts w:hint="eastAsia"/>
                </w:rPr>
                <w:t>空闲一段时间自动断开的问题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5CDC6F95" w:rsidR="00994AE4" w:rsidRDefault="00676813" w:rsidP="00950FFD">
          <w:pPr>
            <w:shd w:val="clear" w:color="auto" w:fill="FFFFFF"/>
            <w:wordWrap w:val="0"/>
            <w:spacing w:before="150" w:after="150"/>
            <w:jc w:val="both"/>
          </w:pPr>
        </w:p>
      </w:sdtContent>
    </w:sdt>
    <w:p w14:paraId="65C1C0A3" w14:textId="77777777" w:rsidR="00994AE4" w:rsidRPr="00994AE4" w:rsidRDefault="00994AE4" w:rsidP="00994AE4"/>
    <w:p w14:paraId="00C7E1BB" w14:textId="77777777" w:rsidR="00994AE4" w:rsidRPr="00994AE4" w:rsidRDefault="00994AE4" w:rsidP="00994AE4">
      <w:pPr>
        <w:shd w:val="clear" w:color="auto" w:fill="FFFFFF"/>
        <w:wordWrap w:val="0"/>
        <w:spacing w:before="150" w:after="150"/>
        <w:jc w:val="both"/>
        <w:rPr>
          <w:rFonts w:ascii="Verdana" w:eastAsia="PingFang SC" w:hAnsi="Verdana" w:cs="Times New Roman"/>
          <w:color w:val="4B4B4B"/>
          <w:sz w:val="40"/>
          <w:szCs w:val="20"/>
        </w:rPr>
      </w:pPr>
      <w:r w:rsidRPr="00994AE4">
        <w:rPr>
          <w:rFonts w:ascii="Verdana" w:eastAsia="PingFang SC" w:hAnsi="Verdana" w:cs="Times New Roman"/>
          <w:color w:val="4B4B4B"/>
          <w:sz w:val="40"/>
          <w:szCs w:val="20"/>
        </w:rPr>
        <w:t>vim /etc/ssh/ssh_config</w:t>
      </w:r>
    </w:p>
    <w:p w14:paraId="35D8A840" w14:textId="0616DE9A" w:rsidR="001C0B86" w:rsidRDefault="00994AE4" w:rsidP="00994AE4">
      <w:pPr>
        <w:shd w:val="clear" w:color="auto" w:fill="FFFFFF"/>
        <w:wordWrap w:val="0"/>
        <w:spacing w:before="150" w:after="150"/>
        <w:jc w:val="both"/>
        <w:rPr>
          <w:rFonts w:ascii="Verdana" w:eastAsia="PingFang SC" w:hAnsi="Verdana" w:cs="Times New Roman" w:hint="eastAsia"/>
          <w:color w:val="4B4B4B"/>
          <w:sz w:val="40"/>
          <w:szCs w:val="20"/>
        </w:rPr>
      </w:pPr>
      <w:r w:rsidRPr="00994AE4">
        <w:rPr>
          <w:rFonts w:ascii="Verdana" w:eastAsia="PingFang SC" w:hAnsi="Verdana" w:cs="Times New Roman"/>
          <w:color w:val="4B4B4B"/>
          <w:sz w:val="40"/>
          <w:szCs w:val="20"/>
        </w:rPr>
        <w:t>添加这</w:t>
      </w:r>
      <w:r w:rsidRPr="00994AE4">
        <w:rPr>
          <w:rFonts w:ascii="Verdana" w:eastAsia="PingFang SC" w:hAnsi="Verdana" w:cs="Times New Roman"/>
          <w:color w:val="4B4B4B"/>
          <w:sz w:val="40"/>
          <w:szCs w:val="20"/>
        </w:rPr>
        <w:t>2</w:t>
      </w:r>
      <w:r w:rsidRPr="00994AE4">
        <w:rPr>
          <w:rFonts w:ascii="Verdana" w:eastAsia="PingFang SC" w:hAnsi="Verdana" w:cs="Times New Roman"/>
          <w:color w:val="4B4B4B"/>
          <w:sz w:val="40"/>
          <w:szCs w:val="20"/>
        </w:rPr>
        <w:t>句即可</w:t>
      </w:r>
    </w:p>
    <w:p w14:paraId="231B7DA0" w14:textId="77777777" w:rsidR="0038180E" w:rsidRPr="0038180E" w:rsidRDefault="0038180E" w:rsidP="0038180E">
      <w:pPr>
        <w:shd w:val="clear" w:color="auto" w:fill="FFFFFF"/>
        <w:wordWrap w:val="0"/>
        <w:spacing w:before="150" w:after="150"/>
        <w:jc w:val="both"/>
        <w:rPr>
          <w:rFonts w:ascii="Verdana" w:eastAsia="PingFang SC" w:hAnsi="Verdana" w:cs="Times New Roman"/>
          <w:color w:val="CA3E25"/>
          <w:sz w:val="40"/>
          <w:szCs w:val="20"/>
        </w:rPr>
      </w:pPr>
      <w:r w:rsidRPr="0038180E">
        <w:rPr>
          <w:rFonts w:ascii="Verdana" w:eastAsia="PingFang SC" w:hAnsi="Verdana" w:cs="Times New Roman"/>
          <w:color w:val="CA3E25"/>
          <w:sz w:val="40"/>
          <w:szCs w:val="20"/>
        </w:rPr>
        <w:t>ServerAliveInterval 60</w:t>
      </w:r>
    </w:p>
    <w:p w14:paraId="089E2896" w14:textId="70AF201D" w:rsidR="0038180E" w:rsidRDefault="0038180E" w:rsidP="0038180E">
      <w:pPr>
        <w:shd w:val="clear" w:color="auto" w:fill="FFFFFF"/>
        <w:wordWrap w:val="0"/>
        <w:spacing w:before="150" w:after="150"/>
        <w:jc w:val="both"/>
        <w:rPr>
          <w:rFonts w:ascii="Verdana" w:eastAsia="PingFang SC" w:hAnsi="Verdana" w:cs="Times New Roman" w:hint="eastAsia"/>
          <w:color w:val="CA3E25"/>
          <w:sz w:val="40"/>
          <w:szCs w:val="20"/>
        </w:rPr>
      </w:pPr>
      <w:r w:rsidRPr="0038180E">
        <w:rPr>
          <w:rFonts w:ascii="Verdana" w:eastAsia="PingFang SC" w:hAnsi="Verdana" w:cs="Times New Roman"/>
          <w:color w:val="CA3E25"/>
          <w:sz w:val="40"/>
          <w:szCs w:val="20"/>
        </w:rPr>
        <w:t>ServerAliveCountMax 2</w:t>
      </w:r>
    </w:p>
    <w:p w14:paraId="1C576217" w14:textId="77777777" w:rsidR="00507970" w:rsidRDefault="00507970" w:rsidP="0038180E">
      <w:pPr>
        <w:shd w:val="clear" w:color="auto" w:fill="FFFFFF"/>
        <w:wordWrap w:val="0"/>
        <w:spacing w:before="150" w:after="150"/>
        <w:jc w:val="both"/>
        <w:rPr>
          <w:rFonts w:ascii="Verdana" w:eastAsia="PingFang SC" w:hAnsi="Verdana" w:cs="Times New Roman" w:hint="eastAsia"/>
          <w:color w:val="CA3E25"/>
          <w:sz w:val="40"/>
          <w:szCs w:val="20"/>
        </w:rPr>
      </w:pPr>
    </w:p>
    <w:p w14:paraId="5F5AE080" w14:textId="77777777" w:rsidR="00507970" w:rsidRDefault="00507970" w:rsidP="0038180E">
      <w:pPr>
        <w:shd w:val="clear" w:color="auto" w:fill="FFFFFF"/>
        <w:wordWrap w:val="0"/>
        <w:spacing w:before="150" w:after="150"/>
        <w:jc w:val="both"/>
        <w:rPr>
          <w:rFonts w:ascii="Verdana" w:eastAsia="PingFang SC" w:hAnsi="Verdana" w:cs="Times New Roman" w:hint="eastAsia"/>
          <w:color w:val="CA3E25"/>
          <w:sz w:val="40"/>
          <w:szCs w:val="20"/>
        </w:rPr>
      </w:pPr>
    </w:p>
    <w:p w14:paraId="53BB6468" w14:textId="77777777" w:rsidR="001C0B86" w:rsidRPr="00994AE4" w:rsidRDefault="001C0B86" w:rsidP="00994AE4">
      <w:pPr>
        <w:shd w:val="clear" w:color="auto" w:fill="FFFFFF"/>
        <w:wordWrap w:val="0"/>
        <w:spacing w:before="150" w:after="150"/>
        <w:jc w:val="both"/>
        <w:rPr>
          <w:rFonts w:ascii="Verdana" w:eastAsia="PingFang SC" w:hAnsi="Verdana" w:cs="Times New Roman" w:hint="eastAsia"/>
          <w:color w:val="4B4B4B"/>
          <w:sz w:val="40"/>
          <w:szCs w:val="20"/>
        </w:rPr>
      </w:pPr>
    </w:p>
    <w:p w14:paraId="641B4471" w14:textId="5D6F54B5" w:rsidR="00994AE4" w:rsidRPr="00994AE4" w:rsidRDefault="00994AE4" w:rsidP="00994AE4">
      <w:pPr>
        <w:shd w:val="clear" w:color="auto" w:fill="FFFFFF"/>
        <w:wordWrap w:val="0"/>
        <w:spacing w:before="150" w:after="150"/>
        <w:jc w:val="both"/>
        <w:rPr>
          <w:rFonts w:ascii="Verdana" w:eastAsia="PingFang SC" w:hAnsi="Verdana" w:cs="Times New Roman"/>
          <w:color w:val="4B4B4B"/>
          <w:sz w:val="40"/>
          <w:szCs w:val="20"/>
        </w:rPr>
      </w:pPr>
      <w:r w:rsidRPr="00731813">
        <w:rPr>
          <w:rFonts w:ascii="黑体" w:eastAsia="黑体" w:hAnsi="黑体" w:cs="Times New Roman" w:hint="eastAsia"/>
          <w:color w:val="000000"/>
          <w:sz w:val="40"/>
          <w:szCs w:val="20"/>
        </w:rPr>
        <w:t>1</w:t>
      </w:r>
      <w:r w:rsidR="005B0142">
        <w:rPr>
          <w:rFonts w:ascii="黑体" w:eastAsia="黑体" w:hAnsi="黑体" w:cs="Times New Roman" w:hint="eastAsia"/>
          <w:color w:val="000000"/>
          <w:sz w:val="40"/>
          <w:szCs w:val="20"/>
        </w:rPr>
        <w:t>、</w:t>
      </w:r>
      <w:r w:rsidR="002D50E2" w:rsidRPr="0038180E">
        <w:rPr>
          <w:rFonts w:ascii="Verdana" w:eastAsia="PingFang SC" w:hAnsi="Verdana" w:cs="Times New Roman"/>
          <w:color w:val="CA3E25"/>
          <w:sz w:val="40"/>
          <w:szCs w:val="20"/>
        </w:rPr>
        <w:t xml:space="preserve">ServerAliveCountMax </w:t>
      </w:r>
      <w:r w:rsidRPr="00731813">
        <w:rPr>
          <w:rFonts w:ascii="黑体" w:eastAsia="黑体" w:hAnsi="黑体" w:cs="Times New Roman" w:hint="eastAsia"/>
          <w:color w:val="CA3E25"/>
          <w:sz w:val="40"/>
          <w:szCs w:val="20"/>
        </w:rPr>
        <w:t>3</w:t>
      </w:r>
      <w:r w:rsidRPr="00731813">
        <w:rPr>
          <w:rFonts w:ascii="黑体" w:eastAsia="黑体" w:hAnsi="黑体" w:cs="Times New Roman" w:hint="eastAsia"/>
          <w:color w:val="000000"/>
          <w:sz w:val="40"/>
          <w:szCs w:val="20"/>
        </w:rPr>
        <w:t> 表示服务器发出请求后客户端没有响应的次数达到一定值, 就自动断开. 正常情况下, 客户端不会不响应.</w:t>
      </w:r>
    </w:p>
    <w:p w14:paraId="5BCF249D" w14:textId="4279D5F6" w:rsidR="00994AE4" w:rsidRPr="00994AE4" w:rsidRDefault="005B0142" w:rsidP="00994AE4">
      <w:pPr>
        <w:shd w:val="clear" w:color="auto" w:fill="FFFFFF"/>
        <w:wordWrap w:val="0"/>
        <w:spacing w:before="150" w:after="150"/>
        <w:jc w:val="both"/>
        <w:rPr>
          <w:rFonts w:ascii="Verdana" w:eastAsia="PingFang SC" w:hAnsi="Verdana" w:cs="Times New Roman" w:hint="eastAsia"/>
          <w:color w:val="4B4B4B"/>
          <w:sz w:val="40"/>
          <w:szCs w:val="20"/>
        </w:rPr>
      </w:pPr>
      <w:r>
        <w:rPr>
          <w:rFonts w:ascii="Verdana" w:eastAsia="PingFang SC" w:hAnsi="Verdana" w:cs="Times New Roman"/>
          <w:color w:val="000000"/>
          <w:sz w:val="40"/>
          <w:szCs w:val="20"/>
        </w:rPr>
        <w:t>2</w:t>
      </w:r>
      <w:r>
        <w:rPr>
          <w:rFonts w:ascii="Verdana" w:eastAsia="PingFang SC" w:hAnsi="Verdana" w:cs="Times New Roman"/>
          <w:color w:val="000000"/>
          <w:sz w:val="40"/>
          <w:szCs w:val="20"/>
        </w:rPr>
        <w:t>、</w:t>
      </w:r>
      <w:r w:rsidR="008C7E4A" w:rsidRPr="0038180E">
        <w:rPr>
          <w:rFonts w:ascii="Verdana" w:eastAsia="PingFang SC" w:hAnsi="Verdana" w:cs="Times New Roman"/>
          <w:color w:val="CA3E25"/>
          <w:sz w:val="40"/>
          <w:szCs w:val="20"/>
        </w:rPr>
        <w:t xml:space="preserve">ServerAliveInterval </w:t>
      </w:r>
      <w:r w:rsidR="00083B2C">
        <w:rPr>
          <w:rFonts w:ascii="Verdana" w:eastAsia="PingFang SC" w:hAnsi="Verdana" w:cs="Times New Roman" w:hint="eastAsia"/>
          <w:color w:val="993300"/>
          <w:sz w:val="40"/>
          <w:szCs w:val="20"/>
        </w:rPr>
        <w:t>60</w:t>
      </w:r>
      <w:r w:rsidR="00994AE4" w:rsidRPr="00731813">
        <w:rPr>
          <w:rFonts w:ascii="Verdana" w:eastAsia="PingFang SC" w:hAnsi="Verdana" w:cs="Times New Roman"/>
          <w:color w:val="993300"/>
          <w:sz w:val="40"/>
          <w:szCs w:val="20"/>
        </w:rPr>
        <w:t>：</w:t>
      </w:r>
      <w:r w:rsidR="00994AE4" w:rsidRPr="00731813">
        <w:rPr>
          <w:rFonts w:ascii="Verdana" w:eastAsia="PingFang SC" w:hAnsi="Verdana" w:cs="Times New Roman"/>
          <w:color w:val="000000"/>
          <w:sz w:val="40"/>
          <w:szCs w:val="20"/>
        </w:rPr>
        <w:t>表示每</w:t>
      </w:r>
      <w:r w:rsidR="00882AE0">
        <w:rPr>
          <w:rFonts w:ascii="Verdana" w:eastAsia="PingFang SC" w:hAnsi="Verdana" w:cs="Times New Roman" w:hint="eastAsia"/>
          <w:color w:val="000000"/>
          <w:sz w:val="40"/>
          <w:szCs w:val="20"/>
        </w:rPr>
        <w:t>60</w:t>
      </w:r>
      <w:r w:rsidR="00994AE4" w:rsidRPr="00731813">
        <w:rPr>
          <w:rFonts w:ascii="Verdana" w:eastAsia="PingFang SC" w:hAnsi="Verdana" w:cs="Times New Roman"/>
          <w:color w:val="000000"/>
          <w:sz w:val="40"/>
          <w:szCs w:val="20"/>
        </w:rPr>
        <w:t>秒向服务器发送一次</w:t>
      </w:r>
      <w:r w:rsidR="00994AE4" w:rsidRPr="00731813">
        <w:rPr>
          <w:rFonts w:ascii="Verdana" w:eastAsia="PingFang SC" w:hAnsi="Verdana" w:cs="Times New Roman"/>
          <w:color w:val="000000"/>
          <w:sz w:val="40"/>
          <w:szCs w:val="20"/>
        </w:rPr>
        <w:t>,</w:t>
      </w:r>
      <w:r w:rsidR="00994AE4" w:rsidRPr="00731813">
        <w:rPr>
          <w:rFonts w:ascii="Verdana" w:eastAsia="PingFang SC" w:hAnsi="Verdana" w:cs="Times New Roman"/>
          <w:color w:val="000000"/>
          <w:sz w:val="40"/>
          <w:szCs w:val="20"/>
        </w:rPr>
        <w:t>这样就保持长连接了</w:t>
      </w:r>
    </w:p>
    <w:p w14:paraId="3D616A08" w14:textId="77777777" w:rsidR="00731813" w:rsidRPr="00731813" w:rsidRDefault="00731813" w:rsidP="00994AE4">
      <w:pPr>
        <w:shd w:val="clear" w:color="auto" w:fill="FFFFFF"/>
        <w:wordWrap w:val="0"/>
        <w:spacing w:before="150" w:after="150"/>
        <w:jc w:val="both"/>
        <w:rPr>
          <w:rFonts w:ascii="Verdana" w:eastAsia="PingFang SC" w:hAnsi="Verdana" w:cs="Times New Roman" w:hint="eastAsia"/>
          <w:color w:val="000000"/>
          <w:sz w:val="40"/>
          <w:szCs w:val="20"/>
        </w:rPr>
      </w:pPr>
    </w:p>
    <w:p w14:paraId="34BC72ED" w14:textId="77777777" w:rsidR="00994AE4" w:rsidRPr="00994AE4" w:rsidRDefault="00994AE4" w:rsidP="00994AE4">
      <w:pPr>
        <w:shd w:val="clear" w:color="auto" w:fill="FFFFFF"/>
        <w:wordWrap w:val="0"/>
        <w:spacing w:before="150" w:after="150"/>
        <w:jc w:val="both"/>
        <w:rPr>
          <w:rFonts w:ascii="Verdana" w:eastAsia="PingFang SC" w:hAnsi="Verdana" w:cs="Times New Roman"/>
          <w:color w:val="4B4B4B"/>
          <w:sz w:val="40"/>
          <w:szCs w:val="20"/>
        </w:rPr>
      </w:pPr>
      <w:r w:rsidRPr="00731813">
        <w:rPr>
          <w:rFonts w:ascii="Verdana" w:eastAsia="PingFang SC" w:hAnsi="Verdana" w:cs="Times New Roman"/>
          <w:color w:val="000000"/>
          <w:sz w:val="40"/>
          <w:szCs w:val="20"/>
        </w:rPr>
        <w:t xml:space="preserve">3./etc/ssh/ </w:t>
      </w:r>
      <w:r w:rsidRPr="00731813">
        <w:rPr>
          <w:rFonts w:ascii="Verdana" w:eastAsia="PingFang SC" w:hAnsi="Verdana" w:cs="Times New Roman"/>
          <w:color w:val="000000"/>
          <w:sz w:val="40"/>
          <w:szCs w:val="20"/>
        </w:rPr>
        <w:t>目录下除了</w:t>
      </w:r>
      <w:r w:rsidRPr="00731813">
        <w:rPr>
          <w:rFonts w:ascii="Verdana" w:eastAsia="PingFang SC" w:hAnsi="Verdana" w:cs="Times New Roman"/>
          <w:color w:val="000000"/>
          <w:sz w:val="40"/>
          <w:szCs w:val="20"/>
        </w:rPr>
        <w:t>ssh_config</w:t>
      </w:r>
      <w:r w:rsidRPr="00731813">
        <w:rPr>
          <w:rFonts w:ascii="Verdana" w:eastAsia="PingFang SC" w:hAnsi="Verdana" w:cs="Times New Roman"/>
          <w:color w:val="000000"/>
          <w:sz w:val="40"/>
          <w:szCs w:val="20"/>
        </w:rPr>
        <w:t>之外，还有一个</w:t>
      </w:r>
      <w:r w:rsidRPr="00731813">
        <w:rPr>
          <w:rFonts w:ascii="Verdana" w:eastAsia="PingFang SC" w:hAnsi="Verdana" w:cs="Times New Roman"/>
          <w:color w:val="000000"/>
          <w:sz w:val="40"/>
          <w:szCs w:val="20"/>
        </w:rPr>
        <w:t>sshd_config</w:t>
      </w:r>
      <w:r w:rsidRPr="00731813">
        <w:rPr>
          <w:rFonts w:ascii="Verdana" w:eastAsia="PingFang SC" w:hAnsi="Verdana" w:cs="Times New Roman"/>
          <w:color w:val="000000"/>
          <w:sz w:val="40"/>
          <w:szCs w:val="20"/>
        </w:rPr>
        <w:t>，二者的区别在于，</w:t>
      </w:r>
      <w:r w:rsidRPr="002C40A0">
        <w:rPr>
          <w:rFonts w:ascii="Verdana" w:eastAsia="PingFang SC" w:hAnsi="Verdana" w:cs="Times New Roman"/>
          <w:color w:val="FF0000"/>
          <w:sz w:val="40"/>
          <w:szCs w:val="20"/>
          <w:highlight w:val="yellow"/>
        </w:rPr>
        <w:t>前者是针对客户端的配置文件，后者是针对服务端的文件</w:t>
      </w:r>
      <w:r w:rsidRPr="00731813">
        <w:rPr>
          <w:rFonts w:ascii="Verdana" w:eastAsia="PingFang SC" w:hAnsi="Verdana" w:cs="Times New Roman"/>
          <w:color w:val="000000"/>
          <w:sz w:val="40"/>
          <w:szCs w:val="20"/>
        </w:rPr>
        <w:t>，因为我们是作为客户端去远程连接其他服务器，所以修改</w:t>
      </w:r>
      <w:r w:rsidRPr="00731813">
        <w:rPr>
          <w:rFonts w:ascii="Verdana" w:eastAsia="PingFang SC" w:hAnsi="Verdana" w:cs="Times New Roman"/>
          <w:color w:val="000000"/>
          <w:sz w:val="40"/>
          <w:szCs w:val="20"/>
        </w:rPr>
        <w:t>ssh_config</w:t>
      </w:r>
      <w:r w:rsidRPr="00731813">
        <w:rPr>
          <w:rFonts w:ascii="Verdana" w:eastAsia="PingFang SC" w:hAnsi="Verdana" w:cs="Times New Roman"/>
          <w:color w:val="000000"/>
          <w:sz w:val="40"/>
          <w:szCs w:val="20"/>
        </w:rPr>
        <w:t>文件就好了</w:t>
      </w:r>
    </w:p>
    <w:p w14:paraId="3C91CA69" w14:textId="77777777" w:rsidR="00994AE4" w:rsidRPr="00994AE4" w:rsidRDefault="00994AE4" w:rsidP="00994AE4">
      <w:pPr>
        <w:spacing w:after="0"/>
        <w:rPr>
          <w:rFonts w:ascii="Arial" w:eastAsia="Times New Roman" w:hAnsi="Arial" w:cs="Arial"/>
          <w:color w:val="333333"/>
          <w:sz w:val="44"/>
          <w:szCs w:val="21"/>
        </w:rPr>
      </w:pPr>
    </w:p>
    <w:p w14:paraId="30960F2A" w14:textId="77777777" w:rsidR="00994AE4" w:rsidRPr="00994AE4" w:rsidRDefault="00994AE4" w:rsidP="00994AE4"/>
    <w:p w14:paraId="65964936" w14:textId="77777777" w:rsidR="00994AE4" w:rsidRPr="00994AE4" w:rsidRDefault="00994AE4" w:rsidP="00994AE4"/>
    <w:p w14:paraId="40DC1932" w14:textId="39DABC1D" w:rsidR="00994AE4" w:rsidRPr="00994AE4" w:rsidRDefault="00887616" w:rsidP="00994AE4">
      <w:r w:rsidRPr="00887616">
        <w:drawing>
          <wp:inline distT="0" distB="0" distL="0" distR="0" wp14:anchorId="176F6C05" wp14:editId="288FBA3C">
            <wp:extent cx="7124700" cy="61722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E586A3" w14:textId="77777777" w:rsidR="00994AE4" w:rsidRPr="00994AE4" w:rsidRDefault="00994AE4" w:rsidP="00994AE4"/>
    <w:p w14:paraId="521DD2C2" w14:textId="77777777" w:rsidR="00994AE4" w:rsidRPr="00994AE4" w:rsidRDefault="00994AE4" w:rsidP="00994AE4"/>
    <w:p w14:paraId="5D98F58E" w14:textId="77777777" w:rsidR="00994AE4" w:rsidRPr="00994AE4" w:rsidRDefault="00994AE4" w:rsidP="00994AE4"/>
    <w:p w14:paraId="3C8D9F55" w14:textId="77777777" w:rsidR="00994AE4" w:rsidRPr="00994AE4" w:rsidRDefault="00994AE4" w:rsidP="00994AE4"/>
    <w:p w14:paraId="76B7C2C4" w14:textId="77777777" w:rsidR="00994AE4" w:rsidRPr="00994AE4" w:rsidRDefault="00994AE4" w:rsidP="00994AE4"/>
    <w:p w14:paraId="6394CBA9" w14:textId="77777777" w:rsidR="00994AE4" w:rsidRPr="00994AE4" w:rsidRDefault="00994AE4" w:rsidP="00994AE4"/>
    <w:p w14:paraId="22EFAFFB" w14:textId="77777777" w:rsidR="00994AE4" w:rsidRPr="00994AE4" w:rsidRDefault="00994AE4" w:rsidP="00994AE4"/>
    <w:p w14:paraId="69EF8233" w14:textId="77777777" w:rsidR="00994AE4" w:rsidRPr="00994AE4" w:rsidRDefault="00994AE4" w:rsidP="00994AE4"/>
    <w:p w14:paraId="0FB18FA8" w14:textId="2462CBB3" w:rsidR="00FB0AF6" w:rsidRPr="00994AE4" w:rsidRDefault="00994AE4" w:rsidP="00994AE4">
      <w:pPr>
        <w:tabs>
          <w:tab w:val="left" w:pos="4229"/>
        </w:tabs>
      </w:pPr>
      <w:r>
        <w:tab/>
      </w:r>
    </w:p>
    <w:sectPr w:rsidR="00FB0AF6" w:rsidRPr="00994AE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165467" w14:textId="77777777" w:rsidR="00676813" w:rsidRDefault="00676813" w:rsidP="00D80637">
      <w:pPr>
        <w:spacing w:after="0"/>
      </w:pPr>
      <w:r>
        <w:separator/>
      </w:r>
    </w:p>
  </w:endnote>
  <w:endnote w:type="continuationSeparator" w:id="0">
    <w:p w14:paraId="34CAAE22" w14:textId="77777777" w:rsidR="00676813" w:rsidRDefault="00676813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425254" w14:textId="77777777" w:rsidR="00676813" w:rsidRDefault="00676813" w:rsidP="00D80637">
      <w:pPr>
        <w:spacing w:after="0"/>
      </w:pPr>
      <w:r>
        <w:separator/>
      </w:r>
    </w:p>
  </w:footnote>
  <w:footnote w:type="continuationSeparator" w:id="0">
    <w:p w14:paraId="732F11C7" w14:textId="77777777" w:rsidR="00676813" w:rsidRDefault="00676813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E44735D"/>
    <w:multiLevelType w:val="multilevel"/>
    <w:tmpl w:val="F1C0E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7566"/>
    <w:rsid w:val="00040613"/>
    <w:rsid w:val="0004230B"/>
    <w:rsid w:val="00054DDD"/>
    <w:rsid w:val="00061E1B"/>
    <w:rsid w:val="00062DDC"/>
    <w:rsid w:val="00071667"/>
    <w:rsid w:val="000815C9"/>
    <w:rsid w:val="00083B2C"/>
    <w:rsid w:val="00092CFE"/>
    <w:rsid w:val="000A7862"/>
    <w:rsid w:val="0010242E"/>
    <w:rsid w:val="00102F87"/>
    <w:rsid w:val="00111979"/>
    <w:rsid w:val="001150FA"/>
    <w:rsid w:val="00123136"/>
    <w:rsid w:val="00161586"/>
    <w:rsid w:val="0016713A"/>
    <w:rsid w:val="001C0B86"/>
    <w:rsid w:val="001C1D9F"/>
    <w:rsid w:val="001E626E"/>
    <w:rsid w:val="0020306F"/>
    <w:rsid w:val="00252D03"/>
    <w:rsid w:val="00252F72"/>
    <w:rsid w:val="002938A0"/>
    <w:rsid w:val="002A4836"/>
    <w:rsid w:val="002C2979"/>
    <w:rsid w:val="002C40A0"/>
    <w:rsid w:val="002D44F6"/>
    <w:rsid w:val="002D50E2"/>
    <w:rsid w:val="002E4E02"/>
    <w:rsid w:val="00351BBA"/>
    <w:rsid w:val="00365A51"/>
    <w:rsid w:val="0036693D"/>
    <w:rsid w:val="0038180E"/>
    <w:rsid w:val="0039653F"/>
    <w:rsid w:val="003A7E08"/>
    <w:rsid w:val="004628A2"/>
    <w:rsid w:val="00492E8E"/>
    <w:rsid w:val="004A2D6D"/>
    <w:rsid w:val="004B01DE"/>
    <w:rsid w:val="004D5034"/>
    <w:rsid w:val="004D5450"/>
    <w:rsid w:val="00505000"/>
    <w:rsid w:val="00505260"/>
    <w:rsid w:val="00507970"/>
    <w:rsid w:val="005603FD"/>
    <w:rsid w:val="005629A4"/>
    <w:rsid w:val="0056325A"/>
    <w:rsid w:val="00574CF9"/>
    <w:rsid w:val="00587579"/>
    <w:rsid w:val="005A2043"/>
    <w:rsid w:val="005A3A62"/>
    <w:rsid w:val="005A3FAA"/>
    <w:rsid w:val="005B0142"/>
    <w:rsid w:val="005E34D3"/>
    <w:rsid w:val="005F0BAE"/>
    <w:rsid w:val="005F589F"/>
    <w:rsid w:val="00605B2D"/>
    <w:rsid w:val="00607BE1"/>
    <w:rsid w:val="0061721E"/>
    <w:rsid w:val="006269BD"/>
    <w:rsid w:val="00676813"/>
    <w:rsid w:val="006C0400"/>
    <w:rsid w:val="006C43EF"/>
    <w:rsid w:val="00705E54"/>
    <w:rsid w:val="00721CF4"/>
    <w:rsid w:val="00726E6F"/>
    <w:rsid w:val="0073104C"/>
    <w:rsid w:val="00731813"/>
    <w:rsid w:val="0076792F"/>
    <w:rsid w:val="007E53AA"/>
    <w:rsid w:val="007E6A90"/>
    <w:rsid w:val="007F3A26"/>
    <w:rsid w:val="008116C1"/>
    <w:rsid w:val="0083604A"/>
    <w:rsid w:val="008657A9"/>
    <w:rsid w:val="008730DC"/>
    <w:rsid w:val="00873CB4"/>
    <w:rsid w:val="00882AE0"/>
    <w:rsid w:val="00887616"/>
    <w:rsid w:val="008A7E2B"/>
    <w:rsid w:val="008C34B7"/>
    <w:rsid w:val="008C7E4A"/>
    <w:rsid w:val="008D3A4B"/>
    <w:rsid w:val="008D744C"/>
    <w:rsid w:val="008F1051"/>
    <w:rsid w:val="00950FFD"/>
    <w:rsid w:val="0095692C"/>
    <w:rsid w:val="009613D8"/>
    <w:rsid w:val="00994AE4"/>
    <w:rsid w:val="009A24BC"/>
    <w:rsid w:val="009B1A81"/>
    <w:rsid w:val="009C5BD7"/>
    <w:rsid w:val="00A44C20"/>
    <w:rsid w:val="00A45F7E"/>
    <w:rsid w:val="00A6013E"/>
    <w:rsid w:val="00A73D05"/>
    <w:rsid w:val="00A8151F"/>
    <w:rsid w:val="00A8526F"/>
    <w:rsid w:val="00AC61F0"/>
    <w:rsid w:val="00AF71F8"/>
    <w:rsid w:val="00B0403D"/>
    <w:rsid w:val="00B75C36"/>
    <w:rsid w:val="00B8294A"/>
    <w:rsid w:val="00B875F5"/>
    <w:rsid w:val="00B9044D"/>
    <w:rsid w:val="00B951E3"/>
    <w:rsid w:val="00BC3571"/>
    <w:rsid w:val="00BE678E"/>
    <w:rsid w:val="00C15B3D"/>
    <w:rsid w:val="00C259C5"/>
    <w:rsid w:val="00C73158"/>
    <w:rsid w:val="00C84120"/>
    <w:rsid w:val="00C84714"/>
    <w:rsid w:val="00CB2525"/>
    <w:rsid w:val="00CC090F"/>
    <w:rsid w:val="00CD0657"/>
    <w:rsid w:val="00D214B0"/>
    <w:rsid w:val="00D40438"/>
    <w:rsid w:val="00D52A5C"/>
    <w:rsid w:val="00D65827"/>
    <w:rsid w:val="00D721E7"/>
    <w:rsid w:val="00D751D2"/>
    <w:rsid w:val="00D76897"/>
    <w:rsid w:val="00D80637"/>
    <w:rsid w:val="00D94954"/>
    <w:rsid w:val="00DB072E"/>
    <w:rsid w:val="00DB0C47"/>
    <w:rsid w:val="00DE1C89"/>
    <w:rsid w:val="00DF3623"/>
    <w:rsid w:val="00E05B3F"/>
    <w:rsid w:val="00E30E25"/>
    <w:rsid w:val="00E74878"/>
    <w:rsid w:val="00E944A1"/>
    <w:rsid w:val="00E96795"/>
    <w:rsid w:val="00EA74F4"/>
    <w:rsid w:val="00EC32F1"/>
    <w:rsid w:val="00EC391E"/>
    <w:rsid w:val="00ED0D65"/>
    <w:rsid w:val="00ED28E1"/>
    <w:rsid w:val="00F0370F"/>
    <w:rsid w:val="00F14135"/>
    <w:rsid w:val="00F17296"/>
    <w:rsid w:val="00F3268F"/>
    <w:rsid w:val="00F33CF9"/>
    <w:rsid w:val="00F36D5E"/>
    <w:rsid w:val="00F60665"/>
    <w:rsid w:val="00F663F7"/>
    <w:rsid w:val="00F875FE"/>
    <w:rsid w:val="00F95DC1"/>
    <w:rsid w:val="00FA45B7"/>
    <w:rsid w:val="00FA75E9"/>
    <w:rsid w:val="00FB0AF6"/>
    <w:rsid w:val="00FB0F24"/>
    <w:rsid w:val="00FB476E"/>
    <w:rsid w:val="00FC17A6"/>
    <w:rsid w:val="00FC1D1C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s2">
    <w:name w:val="s2"/>
    <w:basedOn w:val="a0"/>
    <w:rsid w:val="006C43EF"/>
  </w:style>
  <w:style w:type="character" w:customStyle="1" w:styleId="s3">
    <w:name w:val="s3"/>
    <w:basedOn w:val="a0"/>
    <w:rsid w:val="006C4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84697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</w:div>
      </w:divsChild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670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  <w:divsChild>
            <w:div w:id="1315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95652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</w:div>
      </w:divsChild>
    </w:div>
    <w:div w:id="14302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11、mac下ssh空闲一段时间自动断开的问题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84</TotalTime>
  <Pages>1</Pages>
  <Words>55</Words>
  <Characters>318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183</cp:revision>
  <dcterms:created xsi:type="dcterms:W3CDTF">2017-11-29T16:40:00Z</dcterms:created>
  <dcterms:modified xsi:type="dcterms:W3CDTF">2018-06-08T02:09:00Z</dcterms:modified>
</cp:coreProperties>
</file>