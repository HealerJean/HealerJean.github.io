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:rsidR="00827FF7" w:rsidRDefault="00827FF7" w:rsidP="00827FF7">
          <w:pPr>
            <w:pStyle w:val="PublishStatus"/>
          </w:pPr>
          <w:r>
            <w:t>此文章已于</w:t>
          </w:r>
          <w:r>
            <w:t xml:space="preserve"> 15:35:21 2017/11/15 </w:t>
          </w:r>
          <w:r>
            <w:t>重新发布到</w:t>
          </w:r>
          <w:r>
            <w:t xml:space="preserve"> HealerJean</w:t>
          </w:r>
          <w:r>
            <w:t>梦想博客</w:t>
          </w:r>
        </w:p>
        <w:sdt>
          <w:sdtPr>
            <w:rPr>
              <w:rFonts w:ascii="Helvetica" w:eastAsia="宋体" w:hAnsi="Helvetica" w:cs="宋体"/>
              <w:color w:val="000000"/>
              <w:kern w:val="36"/>
              <w:sz w:val="27"/>
              <w:szCs w:val="27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9A69DD" w:rsidRDefault="0056195C" w:rsidP="0056195C">
              <w:pPr>
                <w:pStyle w:val="Publishwithline"/>
                <w:jc w:val="center"/>
              </w:pPr>
              <w:r w:rsidRPr="0056195C">
                <w:rPr>
                  <w:rFonts w:ascii="Helvetica" w:eastAsia="宋体" w:hAnsi="Helvetica" w:cs="宋体" w:hint="eastAsia"/>
                  <w:color w:val="000000"/>
                  <w:kern w:val="36"/>
                  <w:sz w:val="27"/>
                  <w:szCs w:val="27"/>
                </w:rPr>
                <w:t>PowerDesigner</w:t>
              </w:r>
              <w:r>
                <w:rPr>
                  <w:rFonts w:ascii="Helvetica" w:eastAsia="宋体" w:hAnsi="Helvetica" w:cs="宋体" w:hint="eastAsia"/>
                  <w:color w:val="000000"/>
                  <w:kern w:val="36"/>
                  <w:sz w:val="27"/>
                  <w:szCs w:val="27"/>
                </w:rPr>
                <w:t>相关</w:t>
              </w:r>
              <w:r>
                <w:rPr>
                  <w:rFonts w:ascii="Helvetica" w:eastAsia="宋体" w:hAnsi="Helvetica" w:cs="宋体"/>
                  <w:color w:val="000000"/>
                  <w:kern w:val="36"/>
                  <w:sz w:val="27"/>
                  <w:szCs w:val="27"/>
                </w:rPr>
                <w:t>操作</w:t>
              </w:r>
            </w:p>
          </w:sdtContent>
        </w:sdt>
        <w:p w:rsidR="009A69DD" w:rsidRDefault="009A69DD">
          <w:pPr>
            <w:pStyle w:val="underline"/>
          </w:pPr>
        </w:p>
        <w:p w:rsidR="009A69DD" w:rsidRDefault="00F36DF7">
          <w:pPr>
            <w:pStyle w:val="PadderBetweenControlandBody"/>
          </w:pPr>
        </w:p>
      </w:sdtContent>
    </w:sdt>
    <w:p w:rsidR="009527D5" w:rsidRPr="006B492D" w:rsidRDefault="0056195C" w:rsidP="009527D5">
      <w:pPr>
        <w:pStyle w:val="2"/>
      </w:pPr>
      <w:r w:rsidRPr="006B492D">
        <w:rPr>
          <w:rFonts w:hint="eastAsia"/>
        </w:rPr>
        <w:t>1</w:t>
      </w:r>
      <w:r w:rsidRPr="006B492D">
        <w:rPr>
          <w:rFonts w:hint="eastAsia"/>
        </w:rPr>
        <w:t>、</w:t>
      </w:r>
      <w:hyperlink r:id="rId7" w:history="1">
        <w:r w:rsidR="009527D5" w:rsidRPr="006B492D">
          <w:rPr>
            <w:rStyle w:val="a9"/>
            <w:rFonts w:ascii="Helvetica" w:hAnsi="Helvetica"/>
            <w:color w:val="444444"/>
            <w:sz w:val="27"/>
            <w:szCs w:val="27"/>
            <w:u w:val="none"/>
          </w:rPr>
          <w:t>PowerDesigner</w:t>
        </w:r>
        <w:r w:rsidR="009527D5" w:rsidRPr="006B492D">
          <w:rPr>
            <w:rStyle w:val="a9"/>
            <w:rFonts w:ascii="Helvetica" w:hAnsi="Helvetica"/>
            <w:color w:val="444444"/>
            <w:sz w:val="27"/>
            <w:szCs w:val="27"/>
            <w:u w:val="none"/>
          </w:rPr>
          <w:t>导入</w:t>
        </w:r>
        <w:r w:rsidR="009527D5" w:rsidRPr="006B492D">
          <w:rPr>
            <w:rStyle w:val="a9"/>
            <w:rFonts w:ascii="Helvetica" w:hAnsi="Helvetica"/>
            <w:color w:val="444444"/>
            <w:sz w:val="27"/>
            <w:szCs w:val="27"/>
            <w:u w:val="none"/>
          </w:rPr>
          <w:t>sql</w:t>
        </w:r>
        <w:r w:rsidR="009527D5" w:rsidRPr="006B492D">
          <w:rPr>
            <w:rStyle w:val="a9"/>
            <w:rFonts w:ascii="Helvetica" w:hAnsi="Helvetica"/>
            <w:color w:val="444444"/>
            <w:sz w:val="27"/>
            <w:szCs w:val="27"/>
            <w:u w:val="none"/>
          </w:rPr>
          <w:t>脚本生成物理模型</w:t>
        </w:r>
      </w:hyperlink>
    </w:p>
    <w:p w:rsidR="00DC4D56" w:rsidRDefault="00DC4D56" w:rsidP="00DC4D56">
      <w:pPr>
        <w:pStyle w:val="3"/>
      </w:pPr>
      <w:r w:rsidRPr="00DC4D56">
        <w:t>（</w:t>
      </w:r>
      <w:r w:rsidRPr="00DC4D56">
        <w:t>1</w:t>
      </w:r>
      <w:r w:rsidRPr="00DC4D56">
        <w:t>）首先从</w:t>
      </w:r>
      <w:r>
        <w:rPr>
          <w:rFonts w:hint="eastAsia"/>
        </w:rPr>
        <w:t>生成</w:t>
      </w:r>
      <w:r>
        <w:t>一个</w:t>
      </w:r>
      <w:r>
        <w:t>sql</w:t>
      </w:r>
      <w:r w:rsidRPr="00DC4D56">
        <w:t>脚本</w:t>
      </w:r>
    </w:p>
    <w:p w:rsidR="00DC4D56" w:rsidRDefault="00DC4D56" w:rsidP="00DC4D56"/>
    <w:tbl>
      <w:tblPr>
        <w:tblW w:w="0" w:type="auto"/>
        <w:tblInd w:w="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8"/>
      </w:tblGrid>
      <w:tr w:rsidR="00076ED9" w:rsidRPr="00076ED9" w:rsidTr="00076ED9">
        <w:trPr>
          <w:trHeight w:val="2792"/>
        </w:trPr>
        <w:tc>
          <w:tcPr>
            <w:tcW w:w="8678" w:type="dxa"/>
          </w:tcPr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create table CSIP_OA_PLAN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(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COLUMN1            VARCHAR2(50),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COLUMN2            VARCHAR2(50),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COLUMN3            VARCHAR2(50),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COLUMN4            VARCHAR2(50),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 xml:space="preserve">  COLUMN5            VARCHAR2(50),</w:t>
            </w:r>
          </w:p>
          <w:p w:rsidR="00076ED9" w:rsidRPr="00076ED9" w:rsidRDefault="000A1C1D" w:rsidP="000A1C1D">
            <w:pPr>
              <w:ind w:left="-50"/>
              <w:rPr>
                <w:sz w:val="21"/>
              </w:rPr>
            </w:pPr>
            <w:r>
              <w:rPr>
                <w:sz w:val="21"/>
              </w:rPr>
              <w:t>)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CSIP_OA_PLAN.COLUMN1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 w:rsidRPr="00076ED9">
              <w:rPr>
                <w:rFonts w:hint="eastAsia"/>
                <w:sz w:val="21"/>
              </w:rPr>
              <w:t>1';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CSIP_OA_PLAN.COLUMN2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 w:rsidRPr="00076ED9">
              <w:rPr>
                <w:rFonts w:hint="eastAsia"/>
                <w:sz w:val="21"/>
              </w:rPr>
              <w:t>2';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CSIP_OA_PLAN.COLUMN3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 w:rsidRPr="00076ED9">
              <w:rPr>
                <w:rFonts w:hint="eastAsia"/>
                <w:sz w:val="21"/>
              </w:rPr>
              <w:t>3';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CSIP_OA_PLAN.COLUMN4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 w:rsidRPr="00076ED9">
              <w:rPr>
                <w:rFonts w:hint="eastAsia"/>
                <w:sz w:val="21"/>
              </w:rPr>
              <w:t>4';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sz w:val="21"/>
              </w:rPr>
              <w:t>comment on column CSIP_OA_PLAN.COLUMN5</w:t>
            </w:r>
          </w:p>
          <w:p w:rsidR="00076ED9" w:rsidRPr="00076ED9" w:rsidRDefault="00076ED9" w:rsidP="00076ED9">
            <w:pPr>
              <w:ind w:left="-50"/>
              <w:rPr>
                <w:sz w:val="21"/>
              </w:rPr>
            </w:pPr>
            <w:r w:rsidRPr="00076ED9">
              <w:rPr>
                <w:rFonts w:hint="eastAsia"/>
                <w:sz w:val="21"/>
              </w:rPr>
              <w:t xml:space="preserve">  is '</w:t>
            </w:r>
            <w:r w:rsidRPr="00076ED9">
              <w:rPr>
                <w:rFonts w:hint="eastAsia"/>
                <w:sz w:val="21"/>
              </w:rPr>
              <w:t>备用字段</w:t>
            </w:r>
            <w:r>
              <w:rPr>
                <w:rFonts w:hint="eastAsia"/>
                <w:sz w:val="21"/>
              </w:rPr>
              <w:t>5';</w:t>
            </w:r>
          </w:p>
        </w:tc>
      </w:tr>
    </w:tbl>
    <w:p w:rsidR="00E74402" w:rsidRDefault="00E74402" w:rsidP="00E74402">
      <w:pPr>
        <w:pStyle w:val="a7"/>
      </w:pPr>
    </w:p>
    <w:p w:rsidR="00DC4D56" w:rsidRDefault="00DC4D56" w:rsidP="00DC4D56">
      <w:pPr>
        <w:pStyle w:val="3"/>
      </w:pPr>
      <w:r w:rsidRPr="00DC4D56">
        <w:t>（</w:t>
      </w:r>
      <w:r w:rsidRPr="00DC4D56">
        <w:t>2</w:t>
      </w:r>
      <w:r w:rsidRPr="00DC4D56">
        <w:t>）打开</w:t>
      </w:r>
      <w:r w:rsidRPr="00DC4D56">
        <w:t>PowerDesigner</w:t>
      </w:r>
      <w:r w:rsidRPr="00DC4D56">
        <w:t>，打开</w:t>
      </w:r>
      <w:r w:rsidRPr="00DC4D56">
        <w:t>File——&gt;Reverse Engineer——&gt;Database...</w:t>
      </w:r>
    </w:p>
    <w:p w:rsidR="00E74402" w:rsidRPr="00E74402" w:rsidRDefault="00E74402" w:rsidP="00E74402"/>
    <w:p w:rsidR="00E74402" w:rsidRDefault="00DC4D56" w:rsidP="00E74402">
      <w:pPr>
        <w:spacing w:after="0"/>
        <w:rPr>
          <w:rFonts w:ascii="Calibri" w:eastAsia="宋体" w:hAnsi="Calibri" w:cs="Calibri"/>
          <w:color w:val="000000"/>
          <w:sz w:val="27"/>
          <w:szCs w:val="27"/>
        </w:rPr>
      </w:pPr>
      <w:r w:rsidRPr="00DC4D56">
        <w:rPr>
          <w:rFonts w:ascii="Calibri" w:eastAsia="宋体" w:hAnsi="Calibri" w:cs="Calibri"/>
          <w:color w:val="000000"/>
          <w:sz w:val="27"/>
          <w:szCs w:val="27"/>
        </w:rPr>
        <w:t>       </w:t>
      </w:r>
      <w:r w:rsidRPr="00DC4D56">
        <w:rPr>
          <w:rFonts w:ascii="KaiTi_GB2312" w:eastAsia="宋体" w:hAnsi="KaiTi_GB2312" w:cs="宋体" w:hint="eastAsia"/>
          <w:noProof/>
          <w:color w:val="000000"/>
          <w:sz w:val="27"/>
          <w:szCs w:val="27"/>
        </w:rPr>
        <w:drawing>
          <wp:inline distT="0" distB="0" distL="0" distR="0">
            <wp:extent cx="6010910" cy="5716905"/>
            <wp:effectExtent l="0" t="0" r="8890" b="0"/>
            <wp:docPr id="3" name="图片 3" descr="http://img.blog.csdn.net/2015121520594120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21520594120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02" w:rsidRDefault="00E74402" w:rsidP="00E74402">
      <w:pPr>
        <w:spacing w:after="0"/>
        <w:rPr>
          <w:rFonts w:ascii="Calibri" w:eastAsia="宋体" w:hAnsi="Calibri" w:cs="Calibri"/>
          <w:color w:val="000000"/>
          <w:sz w:val="27"/>
          <w:szCs w:val="27"/>
        </w:rPr>
      </w:pPr>
    </w:p>
    <w:p w:rsidR="00DC4D56" w:rsidRDefault="00DC4D56" w:rsidP="00E74402">
      <w:pPr>
        <w:pStyle w:val="3"/>
      </w:pPr>
      <w:r w:rsidRPr="00DC4D56">
        <w:t>（</w:t>
      </w:r>
      <w:r w:rsidRPr="00DC4D56">
        <w:t>3</w:t>
      </w:r>
      <w:r w:rsidRPr="00DC4D56">
        <w:t>）弹出弹框，更改</w:t>
      </w:r>
      <w:r w:rsidRPr="00DC4D56">
        <w:t>Model</w:t>
      </w:r>
      <w:r w:rsidRPr="00DC4D56">
        <w:rPr>
          <w:rFonts w:ascii="Calibri" w:hAnsi="Calibri" w:cs="Calibri"/>
        </w:rPr>
        <w:t> </w:t>
      </w:r>
      <w:r w:rsidRPr="00DC4D56">
        <w:t>Name</w:t>
      </w:r>
      <w:r w:rsidRPr="00DC4D56">
        <w:t>的名字。注意</w:t>
      </w:r>
      <w:r w:rsidRPr="00DC4D56">
        <w:t>DBMS</w:t>
      </w:r>
      <w:r w:rsidRPr="00DC4D56">
        <w:t>选择</w:t>
      </w:r>
      <w:r w:rsidRPr="00DC4D56">
        <w:rPr>
          <w:rFonts w:ascii="Calibri" w:hAnsi="Calibri" w:cs="Calibri"/>
        </w:rPr>
        <w:t> </w:t>
      </w:r>
      <w:r w:rsidRPr="00DC4D56">
        <w:t>Microsoft</w:t>
      </w:r>
      <w:r w:rsidRPr="00DC4D56">
        <w:rPr>
          <w:rFonts w:ascii="Calibri" w:hAnsi="Calibri" w:cs="Calibri"/>
        </w:rPr>
        <w:t> </w:t>
      </w:r>
      <w:r w:rsidRPr="00DC4D56">
        <w:t>SQL</w:t>
      </w:r>
      <w:r w:rsidRPr="00DC4D56">
        <w:rPr>
          <w:rFonts w:ascii="Calibri" w:hAnsi="Calibri" w:cs="Calibri"/>
        </w:rPr>
        <w:t> </w:t>
      </w:r>
      <w:r w:rsidRPr="00DC4D56">
        <w:t>Server2008</w:t>
      </w:r>
    </w:p>
    <w:p w:rsidR="00E74402" w:rsidRPr="00E74402" w:rsidRDefault="00E74402" w:rsidP="00E74402"/>
    <w:p w:rsidR="00DC4D56" w:rsidRDefault="00DC4D56" w:rsidP="00DC4D56">
      <w:pPr>
        <w:spacing w:after="0"/>
        <w:rPr>
          <w:rFonts w:ascii="Calibri" w:eastAsia="宋体" w:hAnsi="Calibri" w:cs="Calibri"/>
          <w:color w:val="000000"/>
          <w:sz w:val="27"/>
          <w:szCs w:val="27"/>
        </w:rPr>
      </w:pPr>
      <w:r w:rsidRPr="00DC4D56">
        <w:rPr>
          <w:rFonts w:ascii="Calibri" w:eastAsia="宋体" w:hAnsi="Calibri" w:cs="Calibri"/>
          <w:color w:val="000000"/>
          <w:sz w:val="27"/>
          <w:szCs w:val="27"/>
        </w:rPr>
        <w:t>        </w:t>
      </w:r>
      <w:r w:rsidR="00E74402">
        <w:rPr>
          <w:noProof/>
        </w:rPr>
        <w:drawing>
          <wp:inline distT="0" distB="0" distL="0" distR="0" wp14:anchorId="56098A50" wp14:editId="6F6F158D">
            <wp:extent cx="5142857" cy="3019048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3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02" w:rsidRPr="00DC4D56" w:rsidRDefault="00E74402" w:rsidP="00DC4D56">
      <w:pPr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:rsidR="00DC4D56" w:rsidRDefault="00DC4D56" w:rsidP="00E74402">
      <w:pPr>
        <w:pStyle w:val="3"/>
      </w:pPr>
      <w:r w:rsidRPr="00DC4D56">
        <w:t>（</w:t>
      </w:r>
      <w:r w:rsidRPr="00DC4D56">
        <w:t>4</w:t>
      </w:r>
      <w:r w:rsidRPr="00DC4D56">
        <w:t>）点击确定，弹出下框。选择</w:t>
      </w:r>
      <w:r w:rsidRPr="00DC4D56">
        <w:t>Using</w:t>
      </w:r>
      <w:r w:rsidRPr="00DC4D56">
        <w:rPr>
          <w:rFonts w:ascii="Calibri" w:hAnsi="Calibri" w:cs="Calibri"/>
        </w:rPr>
        <w:t> </w:t>
      </w:r>
      <w:r w:rsidRPr="00DC4D56">
        <w:t>script</w:t>
      </w:r>
      <w:r w:rsidRPr="00DC4D56">
        <w:rPr>
          <w:rFonts w:ascii="Calibri" w:hAnsi="Calibri" w:cs="Calibri"/>
        </w:rPr>
        <w:t> </w:t>
      </w:r>
      <w:r w:rsidRPr="00DC4D56">
        <w:t>files</w:t>
      </w:r>
      <w:r w:rsidRPr="00DC4D56">
        <w:t>，按照图中步骤操作。</w:t>
      </w:r>
    </w:p>
    <w:p w:rsidR="00E74402" w:rsidRPr="00DC4D56" w:rsidRDefault="00E74402" w:rsidP="00E74402">
      <w:pPr>
        <w:spacing w:after="0"/>
        <w:ind w:firstLine="240"/>
        <w:rPr>
          <w:rFonts w:ascii="Helvetica" w:eastAsia="宋体" w:hAnsi="Helvetica" w:cs="宋体"/>
          <w:color w:val="000000"/>
          <w:sz w:val="21"/>
          <w:szCs w:val="21"/>
        </w:rPr>
      </w:pPr>
    </w:p>
    <w:p w:rsidR="00DC4D56" w:rsidRDefault="00DC4D56" w:rsidP="00DC4D56">
      <w:pPr>
        <w:spacing w:after="0"/>
        <w:rPr>
          <w:rFonts w:ascii="Calibri" w:eastAsia="宋体" w:hAnsi="Calibri" w:cs="Calibri"/>
          <w:color w:val="000000"/>
          <w:sz w:val="27"/>
          <w:szCs w:val="27"/>
        </w:rPr>
      </w:pPr>
      <w:r w:rsidRPr="00DC4D56">
        <w:rPr>
          <w:rFonts w:ascii="Calibri" w:eastAsia="宋体" w:hAnsi="Calibri" w:cs="Calibri"/>
          <w:color w:val="000000"/>
          <w:sz w:val="27"/>
          <w:szCs w:val="27"/>
        </w:rPr>
        <w:t>        </w:t>
      </w:r>
      <w:r w:rsidRPr="00DC4D56">
        <w:rPr>
          <w:rFonts w:ascii="KaiTi_GB2312" w:eastAsia="宋体" w:hAnsi="KaiTi_GB2312" w:cs="宋体" w:hint="eastAsia"/>
          <w:noProof/>
          <w:color w:val="000000"/>
          <w:sz w:val="27"/>
          <w:szCs w:val="27"/>
        </w:rPr>
        <w:drawing>
          <wp:inline distT="0" distB="0" distL="0" distR="0">
            <wp:extent cx="3983355" cy="4214495"/>
            <wp:effectExtent l="0" t="0" r="0" b="0"/>
            <wp:docPr id="1" name="图片 1" descr="http://img.blog.csdn.net/2015121521064038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5121521064038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5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402" w:rsidRPr="00DC4D56" w:rsidRDefault="00E74402" w:rsidP="00DC4D56">
      <w:pPr>
        <w:spacing w:after="0"/>
        <w:rPr>
          <w:rFonts w:ascii="Helvetica" w:eastAsia="宋体" w:hAnsi="Helvetica" w:cs="宋体"/>
          <w:color w:val="000000"/>
          <w:sz w:val="21"/>
          <w:szCs w:val="21"/>
        </w:rPr>
      </w:pPr>
    </w:p>
    <w:p w:rsidR="00DC4D56" w:rsidRDefault="00DC4D56" w:rsidP="00E74402">
      <w:pPr>
        <w:pStyle w:val="3"/>
      </w:pPr>
      <w:r w:rsidRPr="00DC4D56">
        <w:t>（</w:t>
      </w:r>
      <w:r w:rsidRPr="00DC4D56">
        <w:t>5</w:t>
      </w:r>
      <w:r w:rsidRPr="00DC4D56">
        <w:t>）选择要导入的脚本，点击确定即可生成表结构</w:t>
      </w:r>
    </w:p>
    <w:p w:rsidR="00E74402" w:rsidRPr="00E74402" w:rsidRDefault="00E74402" w:rsidP="00E74402"/>
    <w:p w:rsidR="00E74402" w:rsidRDefault="00E74402" w:rsidP="00E74402">
      <w:r>
        <w:rPr>
          <w:noProof/>
        </w:rPr>
        <w:drawing>
          <wp:inline distT="0" distB="0" distL="0" distR="0" wp14:anchorId="335B84C3" wp14:editId="560BEC9E">
            <wp:extent cx="5676190" cy="362857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3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02" w:rsidRDefault="00E74402" w:rsidP="00E74402"/>
    <w:p w:rsidR="00E74402" w:rsidRDefault="00E74402" w:rsidP="00E7440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、文件</w:t>
      </w:r>
      <w:r>
        <w:t>名字的改变</w:t>
      </w:r>
    </w:p>
    <w:p w:rsidR="004E29D1" w:rsidRPr="004E29D1" w:rsidRDefault="004E29D1" w:rsidP="004E29D1"/>
    <w:p w:rsidR="00E74402" w:rsidRDefault="004E29D1" w:rsidP="00E74402">
      <w:r>
        <w:rPr>
          <w:noProof/>
        </w:rPr>
        <w:drawing>
          <wp:inline distT="0" distB="0" distL="0" distR="0" wp14:anchorId="6F4F3492" wp14:editId="4F260869">
            <wp:extent cx="5228571" cy="418095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D1" w:rsidRDefault="004E29D1" w:rsidP="00E74402">
      <w:r>
        <w:rPr>
          <w:noProof/>
        </w:rPr>
        <w:drawing>
          <wp:inline distT="0" distB="0" distL="0" distR="0" wp14:anchorId="23F7CE68" wp14:editId="0E57C4EC">
            <wp:extent cx="2942857" cy="18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9D1" w:rsidRDefault="004E29D1" w:rsidP="004E29D1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column </w:t>
      </w:r>
      <w:r>
        <w:rPr>
          <w:rFonts w:hint="eastAsia"/>
        </w:rPr>
        <w:t>显示</w:t>
      </w:r>
      <w:r>
        <w:t>注释</w:t>
      </w:r>
      <w:r w:rsidR="009F49A5">
        <w:rPr>
          <w:rFonts w:hint="eastAsia"/>
        </w:rPr>
        <w:t>，</w:t>
      </w:r>
      <w:r w:rsidR="009F49A5">
        <w:t>可以选择显示的列的名字，包括注释</w:t>
      </w:r>
      <w:r w:rsidR="009F49A5">
        <w:t>comment</w:t>
      </w:r>
    </w:p>
    <w:p w:rsidR="004E29D1" w:rsidRPr="004E29D1" w:rsidRDefault="004E29D1" w:rsidP="004E29D1"/>
    <w:p w:rsidR="004E29D1" w:rsidRDefault="004E29D1" w:rsidP="004E29D1">
      <w:r>
        <w:rPr>
          <w:noProof/>
        </w:rPr>
        <w:drawing>
          <wp:inline distT="0" distB="0" distL="0" distR="0" wp14:anchorId="667F9FE9" wp14:editId="2E241C0F">
            <wp:extent cx="5695238" cy="2695238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238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31F" w:rsidRDefault="0037231F" w:rsidP="004E29D1"/>
    <w:p w:rsidR="0037231F" w:rsidRDefault="0037231F" w:rsidP="0037231F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修改颜色</w:t>
      </w:r>
      <w:r>
        <w:rPr>
          <w:rFonts w:hint="eastAsia"/>
        </w:rPr>
        <w:t>，长度</w:t>
      </w:r>
    </w:p>
    <w:p w:rsidR="0037231F" w:rsidRDefault="00850EE1" w:rsidP="0037231F">
      <w:r>
        <w:rPr>
          <w:noProof/>
        </w:rPr>
        <w:drawing>
          <wp:inline distT="0" distB="0" distL="0" distR="0" wp14:anchorId="5ADA9F86" wp14:editId="78655F34">
            <wp:extent cx="5561905" cy="3590476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1905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E1" w:rsidRDefault="00BF6E69" w:rsidP="00BF6E6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长度</w:t>
      </w:r>
    </w:p>
    <w:p w:rsidR="00BF6E69" w:rsidRPr="00BF6E69" w:rsidRDefault="00BF6E69" w:rsidP="00BF6E69"/>
    <w:p w:rsidR="00BF6E69" w:rsidRDefault="00BF6E69" w:rsidP="00BF6E69">
      <w:r>
        <w:rPr>
          <w:noProof/>
        </w:rPr>
        <w:drawing>
          <wp:inline distT="0" distB="0" distL="0" distR="0" wp14:anchorId="7CD5C8AF" wp14:editId="3ADBC543">
            <wp:extent cx="4609524" cy="2828571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E69" w:rsidRDefault="00BF6E69" w:rsidP="00BF6E69"/>
    <w:p w:rsidR="00BF6E69" w:rsidRDefault="00BF6E69" w:rsidP="00BF6E69">
      <w:pPr>
        <w:pStyle w:val="3"/>
      </w:pPr>
      <w:bookmarkStart w:id="0" w:name="_GoBack"/>
      <w:bookmarkEnd w:id="0"/>
      <w:r>
        <w:rPr>
          <w:rFonts w:hint="eastAsia"/>
        </w:rPr>
        <w:t>2</w:t>
      </w:r>
      <w:r>
        <w:rPr>
          <w:rFonts w:hint="eastAsia"/>
        </w:rPr>
        <w:t>、</w:t>
      </w:r>
      <w:r>
        <w:t>背景颜色</w:t>
      </w:r>
    </w:p>
    <w:p w:rsidR="00BF6E69" w:rsidRPr="00BF6E69" w:rsidRDefault="00BF6E69" w:rsidP="00BF6E69"/>
    <w:p w:rsidR="00BF6E69" w:rsidRDefault="00D41849" w:rsidP="00BF6E69">
      <w:r>
        <w:rPr>
          <w:noProof/>
        </w:rPr>
        <w:drawing>
          <wp:inline distT="0" distB="0" distL="0" distR="0" wp14:anchorId="62F2ED23" wp14:editId="0160B391">
            <wp:extent cx="5685714" cy="37619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0A7" w:rsidRDefault="008230A7" w:rsidP="00BF6E69"/>
    <w:p w:rsidR="00783EBC" w:rsidRDefault="00783EBC" w:rsidP="00783EBC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、将</w:t>
      </w:r>
      <w:r>
        <w:t>页面中</w:t>
      </w:r>
      <w:r>
        <w:rPr>
          <w:rFonts w:hint="eastAsia"/>
        </w:rPr>
        <w:t>显示</w:t>
      </w:r>
      <w:r>
        <w:t>的</w:t>
      </w:r>
      <w:r>
        <w:rPr>
          <w:rFonts w:hint="eastAsia"/>
        </w:rPr>
        <w:t>字段</w:t>
      </w:r>
      <w:r>
        <w:t>英文改成</w:t>
      </w:r>
      <w:r w:rsidR="00F97F88">
        <w:rPr>
          <w:rFonts w:hint="eastAsia"/>
        </w:rPr>
        <w:t>comment</w:t>
      </w:r>
      <w:r>
        <w:rPr>
          <w:rFonts w:hint="eastAsia"/>
        </w:rPr>
        <w:t>中文</w:t>
      </w:r>
    </w:p>
    <w:p w:rsidR="00F97F88" w:rsidRDefault="00F97F88" w:rsidP="00F97F88"/>
    <w:p w:rsidR="00F97F88" w:rsidRDefault="00E7553E" w:rsidP="00F97F88">
      <w:r>
        <w:rPr>
          <w:noProof/>
        </w:rPr>
        <w:drawing>
          <wp:inline distT="0" distB="0" distL="0" distR="0" wp14:anchorId="69D8EC8C" wp14:editId="4B856428">
            <wp:extent cx="7866667" cy="5257143"/>
            <wp:effectExtent l="0" t="0" r="127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66667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53E" w:rsidRDefault="00E7553E" w:rsidP="00F97F88"/>
    <w:p w:rsidR="00E7553E" w:rsidRDefault="00E7553E" w:rsidP="00F97F88"/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2"/>
      </w:tblGrid>
      <w:tr w:rsidR="00E7553E" w:rsidRPr="00E7553E" w:rsidTr="00E35056">
        <w:trPr>
          <w:trHeight w:val="2955"/>
        </w:trPr>
        <w:tc>
          <w:tcPr>
            <w:tcW w:w="9792" w:type="dxa"/>
          </w:tcPr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Option   Explicit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ValidationMode   =   True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>InteractiveMode   =   im_Batch</w:t>
            </w: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>Dim   mdl   '   the   current   model</w:t>
            </w: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'   get   the   current   active   model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Set   mdl   =   ActiveModel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If   (mdl   Is   Nothing)   Then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MsgBox   "There   is   no   current   Model "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ElseIf   Not   mdl.IsKindOf(PdPDM.cls_Model)   Then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MsgBox   "The   current   model   is   not   an   Physical   Data   model. "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Else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ProcessFolder   mdl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>End   If</w:t>
            </w: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Private   sub   ProcessFolder(folder)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>On Error Resume Next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Dim   Tab   'running table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for   each   Tab   in   folder.tables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if   not   tab.isShortcut   then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tab.name   =   tab.comment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Dim   col   '   running   column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for   each   col   in   tab.columns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if col.comment="" then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else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col.name=   col.comment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end if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next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end   if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next</w:t>
            </w: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Dim   view   'running   view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for   each   view   in   folder.Views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if   not   view.isShortcut   then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view.name   =   view.comment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end   if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next</w:t>
            </w: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'   go   into   the   sub-packages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Dim   f   '   running   folder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For   Each   f   In   folder.Packages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if   not   f.IsShortcut   then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ProcessFolder   f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end   if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 xml:space="preserve">  Next </w:t>
            </w:r>
          </w:p>
          <w:p w:rsidR="00E7553E" w:rsidRPr="00E7553E" w:rsidRDefault="00E7553E" w:rsidP="00E7553E">
            <w:pPr>
              <w:rPr>
                <w:sz w:val="21"/>
              </w:rPr>
            </w:pPr>
            <w:r w:rsidRPr="00E7553E">
              <w:rPr>
                <w:sz w:val="21"/>
              </w:rPr>
              <w:t>end   sub</w:t>
            </w: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rPr>
                <w:sz w:val="21"/>
              </w:rPr>
            </w:pPr>
          </w:p>
          <w:p w:rsidR="00E7553E" w:rsidRPr="00E7553E" w:rsidRDefault="00E7553E" w:rsidP="00E7553E">
            <w:pPr>
              <w:spacing w:after="0"/>
              <w:rPr>
                <w:sz w:val="21"/>
              </w:rPr>
            </w:pPr>
          </w:p>
        </w:tc>
      </w:tr>
    </w:tbl>
    <w:p w:rsidR="0056195C" w:rsidRPr="00DC4D56" w:rsidRDefault="0056195C" w:rsidP="0056195C">
      <w:pPr>
        <w:pStyle w:val="2"/>
      </w:pPr>
    </w:p>
    <w:sectPr w:rsidR="0056195C" w:rsidRPr="00DC4D5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DF7" w:rsidRDefault="00F36DF7" w:rsidP="00783EBC">
      <w:pPr>
        <w:spacing w:after="0"/>
      </w:pPr>
      <w:r>
        <w:separator/>
      </w:r>
    </w:p>
  </w:endnote>
  <w:endnote w:type="continuationSeparator" w:id="0">
    <w:p w:rsidR="00F36DF7" w:rsidRDefault="00F36DF7" w:rsidP="00783EB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_GB2312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DF7" w:rsidRDefault="00F36DF7" w:rsidP="00783EBC">
      <w:pPr>
        <w:spacing w:after="0"/>
      </w:pPr>
      <w:r>
        <w:separator/>
      </w:r>
    </w:p>
  </w:footnote>
  <w:footnote w:type="continuationSeparator" w:id="0">
    <w:p w:rsidR="00F36DF7" w:rsidRDefault="00F36DF7" w:rsidP="00783EB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56195C"/>
    <w:rsid w:val="00076ED9"/>
    <w:rsid w:val="000A1C1D"/>
    <w:rsid w:val="0037231F"/>
    <w:rsid w:val="004E29D1"/>
    <w:rsid w:val="0056195C"/>
    <w:rsid w:val="005805E5"/>
    <w:rsid w:val="006B492D"/>
    <w:rsid w:val="00783EBC"/>
    <w:rsid w:val="008230A7"/>
    <w:rsid w:val="00827FF7"/>
    <w:rsid w:val="00850EE1"/>
    <w:rsid w:val="009527D5"/>
    <w:rsid w:val="009A69DD"/>
    <w:rsid w:val="009B05E8"/>
    <w:rsid w:val="009D6AD4"/>
    <w:rsid w:val="009F49A5"/>
    <w:rsid w:val="00BF6E69"/>
    <w:rsid w:val="00D41849"/>
    <w:rsid w:val="00DC4D56"/>
    <w:rsid w:val="00DF285D"/>
    <w:rsid w:val="00E35056"/>
    <w:rsid w:val="00E74402"/>
    <w:rsid w:val="00E7553E"/>
    <w:rsid w:val="00F36DF7"/>
    <w:rsid w:val="00F953CA"/>
    <w:rsid w:val="00F9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BA6957-E935-4DAB-A1EE-92E553272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styleId="a9">
    <w:name w:val="Hyperlink"/>
    <w:basedOn w:val="a0"/>
    <w:uiPriority w:val="99"/>
    <w:semiHidden/>
    <w:unhideWhenUsed/>
    <w:rsid w:val="009527D5"/>
    <w:rPr>
      <w:color w:val="0000FF"/>
      <w:u w:val="single"/>
    </w:rPr>
  </w:style>
  <w:style w:type="paragraph" w:styleId="aa">
    <w:name w:val="header"/>
    <w:basedOn w:val="a"/>
    <w:link w:val="Char"/>
    <w:uiPriority w:val="99"/>
    <w:unhideWhenUsed/>
    <w:rsid w:val="00783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783EBC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783E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783E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nblogs.com/zsswpb/p/5771623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203C4D-15E6-4155-8832-636C6C0CB99A}"/>
      </w:docPartPr>
      <w:docPartBody>
        <w:p w:rsidR="00635946" w:rsidRDefault="002272DA">
          <w:r w:rsidRPr="002F5DB3">
            <w:rPr>
              <w:rStyle w:val="a3"/>
              <w:rFonts w:hint="eastAsia"/>
            </w:rPr>
            <w:t>[</w:t>
          </w:r>
          <w:r w:rsidRPr="002F5DB3">
            <w:rPr>
              <w:rStyle w:val="a3"/>
              <w:rFonts w:hint="eastAsia"/>
            </w:rPr>
            <w:t>在此处输入文章标题</w:t>
          </w:r>
          <w:r w:rsidRPr="002F5DB3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iTi_GB2312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373"/>
    <w:rsid w:val="002272DA"/>
    <w:rsid w:val="00635946"/>
    <w:rsid w:val="008D2373"/>
    <w:rsid w:val="00AC2208"/>
    <w:rsid w:val="00DD256A"/>
    <w:rsid w:val="00F97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72D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PowerDesigner相关操作</PostTitle>
  <PostDate>2017-11-15T07:35:04Z</PostDate>
  <PostID>78541418</PostID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25</TotalTime>
  <Pages>1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25</cp:revision>
  <dcterms:created xsi:type="dcterms:W3CDTF">2017-11-15T07:18:00Z</dcterms:created>
  <dcterms:modified xsi:type="dcterms:W3CDTF">2017-11-21T08:51:00Z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1648d624b4a44074837066441e52d0c6">
    <vt:lpwstr>CWMKfSMLQVSzV29/kNimJ1yIgsWh4dLtKTzp3w3iqevrmEj4F6XoGkWmYNui6n8HwwVtEVcuAy/QN7XK7kYleX7Iw==</vt:lpwstr>
  </property>
</Properties>
</file>