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BF0FCB">
              <w:pPr>
                <w:pStyle w:val="Publishwithline"/>
              </w:pPr>
              <w:r>
                <w:t>windows</w:t>
              </w:r>
              <w:r w:rsidR="00352924" w:rsidRPr="00352924">
                <w:rPr>
                  <w:rFonts w:hint="eastAsia"/>
                </w:rPr>
                <w:t>安装多个版本</w:t>
              </w:r>
              <w:r w:rsidR="00352924" w:rsidRPr="00352924">
                <w:rPr>
                  <w:rFonts w:hint="eastAsia"/>
                </w:rPr>
                <w:t>jdk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F0E6A">
          <w:pPr>
            <w:pStyle w:val="PadderBetweenControlandBody"/>
          </w:pPr>
        </w:p>
      </w:sdtContent>
    </w:sdt>
    <w:p w:rsidR="00352924" w:rsidRDefault="00FB2234" w:rsidP="00FB223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两个</w:t>
      </w:r>
      <w:r>
        <w:t>jdk</w:t>
      </w:r>
      <w:r>
        <w:t>安装完成，查看控制面板</w:t>
      </w:r>
      <w:r w:rsidR="002644A3">
        <w:rPr>
          <w:rFonts w:hint="eastAsia"/>
        </w:rPr>
        <w:t>，</w:t>
      </w:r>
      <w:r w:rsidR="002644A3">
        <w:t>会看到有两个</w:t>
      </w:r>
      <w:r w:rsidR="002644A3">
        <w:t>java</w:t>
      </w:r>
    </w:p>
    <w:p w:rsidR="002644A3" w:rsidRPr="002644A3" w:rsidRDefault="002644A3" w:rsidP="002644A3"/>
    <w:p w:rsidR="002644A3" w:rsidRDefault="002644A3" w:rsidP="002644A3">
      <w:pPr>
        <w:jc w:val="center"/>
      </w:pPr>
      <w:r>
        <w:rPr>
          <w:noProof/>
        </w:rPr>
        <w:drawing>
          <wp:inline distT="0" distB="0" distL="0" distR="0" wp14:anchorId="63CB9901" wp14:editId="33FE9F9E">
            <wp:extent cx="5514286" cy="3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A3" w:rsidRPr="002644A3" w:rsidRDefault="002644A3" w:rsidP="002644A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微软雅黑" w:hAnsi="微软雅黑" w:hint="eastAsia"/>
          <w:color w:val="454545"/>
          <w:shd w:val="clear" w:color="auto" w:fill="FFFFFF"/>
        </w:rPr>
        <w:t>找到目录C:\Windows\System32，将java.exe,javaw.exe,javaws.exe删除</w:t>
      </w:r>
    </w:p>
    <w:p w:rsidR="00FB2234" w:rsidRDefault="00FB2234" w:rsidP="00FB2234"/>
    <w:p w:rsidR="002644A3" w:rsidRDefault="00C56E84" w:rsidP="00C56E8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</w:t>
      </w:r>
      <w:r>
        <w:t>java</w:t>
      </w:r>
      <w:r>
        <w:t>环境变量</w:t>
      </w:r>
      <w:r>
        <w:rPr>
          <w:rFonts w:hint="eastAsia"/>
        </w:rPr>
        <w:t xml:space="preserve">JAVA_HOME </w:t>
      </w:r>
      <w:r>
        <w:rPr>
          <w:rFonts w:hint="eastAsia"/>
        </w:rPr>
        <w:t>写入</w:t>
      </w:r>
      <w:r>
        <w:t>这两个</w:t>
      </w:r>
      <w:r>
        <w:t>jdk</w:t>
      </w:r>
      <w:r>
        <w:t>的位置</w:t>
      </w:r>
    </w:p>
    <w:p w:rsidR="00C56E84" w:rsidRDefault="00C56E84" w:rsidP="00C56E84"/>
    <w:p w:rsidR="00C56E84" w:rsidRDefault="00067820" w:rsidP="0011060B">
      <w:pPr>
        <w:pStyle w:val="4"/>
        <w:ind w:firstLine="720"/>
      </w:pPr>
      <w:r w:rsidRPr="00067820">
        <w:t>D:\ProgramFies\JAVA\JDK;D:\ProgramFies\JAVA\Java1.8\jdk1.8.0_151</w:t>
      </w:r>
    </w:p>
    <w:p w:rsidR="00067820" w:rsidRDefault="00067820" w:rsidP="00067820"/>
    <w:p w:rsidR="00067820" w:rsidRDefault="00D1533E" w:rsidP="00D1533E">
      <w:pPr>
        <w:jc w:val="center"/>
      </w:pPr>
      <w:r>
        <w:rPr>
          <w:noProof/>
        </w:rPr>
        <w:drawing>
          <wp:inline distT="0" distB="0" distL="0" distR="0" wp14:anchorId="71F3F6A7" wp14:editId="378BE4B2">
            <wp:extent cx="5220586" cy="206853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605" cy="20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E" w:rsidRDefault="00D1533E" w:rsidP="00D1533E"/>
    <w:p w:rsidR="00D1533E" w:rsidRDefault="00D1533E" w:rsidP="00D1533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path</w:t>
      </w:r>
      <w:r>
        <w:t>中使用</w:t>
      </w:r>
      <w:r>
        <w:rPr>
          <w:rFonts w:hint="eastAsia"/>
        </w:rPr>
        <w:t>J</w:t>
      </w:r>
      <w:r>
        <w:t>AVA_HOME ,</w:t>
      </w:r>
      <w:r>
        <w:rPr>
          <w:rFonts w:hint="eastAsia"/>
        </w:rPr>
        <w:t>我</w:t>
      </w:r>
      <w:r>
        <w:t>以前都是使用的绝对路径，</w:t>
      </w:r>
      <w:r>
        <w:rPr>
          <w:rFonts w:hint="eastAsia"/>
        </w:rPr>
        <w:t>现在</w:t>
      </w:r>
      <w:r>
        <w:t>不得不写上这个变量咯</w:t>
      </w:r>
    </w:p>
    <w:p w:rsidR="00D1533E" w:rsidRDefault="00D1533E" w:rsidP="00D1533E"/>
    <w:p w:rsidR="00D1533E" w:rsidRPr="00D1533E" w:rsidRDefault="0011060B" w:rsidP="0011060B">
      <w:pPr>
        <w:pStyle w:val="4"/>
        <w:ind w:firstLine="720"/>
      </w:pPr>
      <w:r w:rsidRPr="0011060B">
        <w:t>%JAVA_HOME%\bin;%JAVA_HOME%\jre\bin;</w:t>
      </w:r>
    </w:p>
    <w:p w:rsidR="00FB2234" w:rsidRDefault="0011060B" w:rsidP="0011060B">
      <w:pPr>
        <w:pStyle w:val="4"/>
      </w:pPr>
      <w:r>
        <w:rPr>
          <w:rFonts w:hint="eastAsia"/>
        </w:rPr>
        <w:t>解释</w:t>
      </w:r>
      <w:r>
        <w:t>：</w:t>
      </w:r>
      <w:r>
        <w:t xml:space="preserve">jre </w:t>
      </w:r>
      <w:r>
        <w:rPr>
          <w:rFonts w:hint="eastAsia"/>
        </w:rPr>
        <w:t>：</w:t>
      </w:r>
      <w:r>
        <w:t>我之前使用到额</w:t>
      </w:r>
      <w:r>
        <w:t>jre</w:t>
      </w:r>
      <w:r>
        <w:t>不是这里的，现在解释下这两个</w:t>
      </w:r>
      <w:r>
        <w:t>jre</w:t>
      </w:r>
      <w:r>
        <w:t>区别</w:t>
      </w:r>
    </w:p>
    <w:p w:rsidR="0011060B" w:rsidRDefault="0011060B" w:rsidP="0011060B"/>
    <w:p w:rsidR="0011060B" w:rsidRDefault="00CF0E6A" w:rsidP="0011060B">
      <w:hyperlink r:id="rId7" w:history="1">
        <w:r w:rsidR="0011060B" w:rsidRPr="001B2490">
          <w:rPr>
            <w:rStyle w:val="a9"/>
          </w:rPr>
          <w:t>http://blog.csdn.net/sanjiaozhen/article/details/45157565</w:t>
        </w:r>
      </w:hyperlink>
    </w:p>
    <w:p w:rsidR="0011060B" w:rsidRDefault="0011060B" w:rsidP="0011060B"/>
    <w:p w:rsidR="0011060B" w:rsidRDefault="0055442A" w:rsidP="0055442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F0E6A">
        <w:rPr>
          <w:color w:val="FF0000"/>
          <w:highlight w:val="yellow"/>
        </w:rPr>
        <w:t>项目</w:t>
      </w:r>
      <w:r w:rsidRPr="00CF0E6A">
        <w:rPr>
          <w:rFonts w:hint="eastAsia"/>
          <w:color w:val="FF0000"/>
          <w:highlight w:val="yellow"/>
        </w:rPr>
        <w:t>中</w:t>
      </w:r>
      <w:r w:rsidRPr="00CF0E6A">
        <w:rPr>
          <w:color w:val="FF0000"/>
          <w:highlight w:val="yellow"/>
        </w:rPr>
        <w:t>自己选择要使用的哪个</w:t>
      </w:r>
      <w:r w:rsidRPr="00CF0E6A">
        <w:rPr>
          <w:color w:val="FF0000"/>
          <w:highlight w:val="yellow"/>
        </w:rPr>
        <w:t>jdk</w:t>
      </w:r>
      <w:r w:rsidRPr="00CF0E6A">
        <w:rPr>
          <w:color w:val="FF0000"/>
          <w:highlight w:val="yellow"/>
        </w:rPr>
        <w:t>，</w:t>
      </w:r>
      <w:r w:rsidRPr="00CF0E6A">
        <w:rPr>
          <w:color w:val="FF0000"/>
          <w:highlight w:val="yellow"/>
        </w:rPr>
        <w:t>c</w:t>
      </w:r>
      <w:bookmarkStart w:id="0" w:name="_GoBack"/>
      <w:bookmarkEnd w:id="0"/>
      <w:r>
        <w:t>md</w:t>
      </w:r>
      <w:r>
        <w:t>中</w:t>
      </w:r>
      <w:r>
        <w:rPr>
          <w:rFonts w:hint="eastAsia"/>
        </w:rPr>
        <w:t>查看</w:t>
      </w:r>
      <w:r>
        <w:t>版本的话，</w:t>
      </w:r>
      <w:r>
        <w:rPr>
          <w:rFonts w:hint="eastAsia"/>
        </w:rPr>
        <w:t>默认</w:t>
      </w:r>
      <w:r>
        <w:t>是高版本的</w:t>
      </w:r>
      <w:r>
        <w:rPr>
          <w:rFonts w:hint="eastAsia"/>
        </w:rPr>
        <w:t>1.8</w:t>
      </w:r>
    </w:p>
    <w:p w:rsidR="004A190D" w:rsidRDefault="004A190D" w:rsidP="004A190D"/>
    <w:p w:rsidR="004A190D" w:rsidRDefault="004A190D" w:rsidP="004A190D"/>
    <w:p w:rsidR="004A190D" w:rsidRPr="004A190D" w:rsidRDefault="004A190D" w:rsidP="004A190D"/>
    <w:sectPr w:rsidR="004A190D" w:rsidRPr="004A1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52924"/>
    <w:rsid w:val="00067820"/>
    <w:rsid w:val="0011060B"/>
    <w:rsid w:val="002644A3"/>
    <w:rsid w:val="00352924"/>
    <w:rsid w:val="004A190D"/>
    <w:rsid w:val="0055442A"/>
    <w:rsid w:val="00554A5C"/>
    <w:rsid w:val="0066335D"/>
    <w:rsid w:val="00762090"/>
    <w:rsid w:val="007B6738"/>
    <w:rsid w:val="00BF0FCB"/>
    <w:rsid w:val="00C56E84"/>
    <w:rsid w:val="00CF0E6A"/>
    <w:rsid w:val="00D1533E"/>
    <w:rsid w:val="00D51DC8"/>
    <w:rsid w:val="00DB2FDA"/>
    <w:rsid w:val="00EF5ED6"/>
    <w:rsid w:val="00F739C0"/>
    <w:rsid w:val="00FB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62363-437E-4641-838E-C47FE34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110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anjiaozhen/article/details/4515756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DB7B9E-5049-40A8-8D9D-8A7C022FA151}"/>
      </w:docPartPr>
      <w:docPartBody>
        <w:p w:rsidR="00184E4C" w:rsidRDefault="00184E4C">
          <w:r w:rsidRPr="00DF181B">
            <w:rPr>
              <w:rStyle w:val="a3"/>
              <w:rFonts w:hint="eastAsia"/>
            </w:rPr>
            <w:t>[</w:t>
          </w:r>
          <w:r w:rsidRPr="00DF181B">
            <w:rPr>
              <w:rStyle w:val="a3"/>
              <w:rFonts w:hint="eastAsia"/>
            </w:rPr>
            <w:t>在此处输入文章标题</w:t>
          </w:r>
          <w:r w:rsidRPr="00DF181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41"/>
    <w:rsid w:val="001673A9"/>
    <w:rsid w:val="00184E4C"/>
    <w:rsid w:val="00C36D41"/>
    <w:rsid w:val="00C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E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windows安装多个版本jdk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15</cp:revision>
  <dcterms:created xsi:type="dcterms:W3CDTF">2017-11-30T06:21:00Z</dcterms:created>
  <dcterms:modified xsi:type="dcterms:W3CDTF">2017-12-04T01:22:00Z</dcterms:modified>
</cp:coreProperties>
</file>