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51326E" w:rsidRDefault="0051326E" w:rsidP="0051326E">
          <w:pPr>
            <w:pStyle w:val="PublishStatus"/>
          </w:pPr>
          <w:r>
            <w:t>此文章已于</w:t>
          </w:r>
          <w:r>
            <w:t xml:space="preserve"> 16:34:12 2017/11/25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CE4510">
              <w:pPr>
                <w:pStyle w:val="Publishwithline"/>
              </w:pPr>
              <w:r w:rsidRPr="00CE4510">
                <w:rPr>
                  <w:rFonts w:hint="eastAsia"/>
                </w:rPr>
                <w:t>14</w:t>
              </w:r>
              <w:r w:rsidRPr="00CE4510">
                <w:rPr>
                  <w:rFonts w:hint="eastAsia"/>
                </w:rPr>
                <w:t>、</w:t>
              </w:r>
              <w:r w:rsidRPr="00CE4510">
                <w:rPr>
                  <w:rFonts w:hint="eastAsia"/>
                </w:rPr>
                <w:t>CentOS</w:t>
              </w:r>
              <w:r w:rsidRPr="00CE4510">
                <w:rPr>
                  <w:rFonts w:hint="eastAsia"/>
                </w:rPr>
                <w:t>下搭建</w:t>
              </w:r>
              <w:r w:rsidRPr="00CE4510">
                <w:rPr>
                  <w:rFonts w:hint="eastAsia"/>
                </w:rPr>
                <w:t>DNS</w:t>
              </w:r>
              <w:r w:rsidRPr="00CE4510">
                <w:rPr>
                  <w:rFonts w:hint="eastAsia"/>
                </w:rPr>
                <w:t>服务器</w:t>
              </w:r>
            </w:p>
          </w:sdtContent>
        </w:sdt>
        <w:p w:rsidR="00EF5ED6" w:rsidRDefault="00EF5ED6">
          <w:pPr>
            <w:pStyle w:val="underline"/>
          </w:pPr>
        </w:p>
        <w:p w:rsidR="0051326E" w:rsidRDefault="0051326E" w:rsidP="0051326E">
          <w:pPr>
            <w:pStyle w:val="PadderBetweenTitleandProperties"/>
          </w:pPr>
        </w:p>
        <w:p w:rsidR="0051326E" w:rsidRDefault="0051326E" w:rsidP="0051326E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1050579711"/>
              <w:placeholder>
                <w:docPart w:val="1050579711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Linux">
                <w:listItem w:displayText="Spring boot" w:value="Spring boot"/>
                <w:listItem w:displayText="Spring cloud" w:value="Spring cloud"/>
                <w:listItem w:displayText="Git" w:value="Git"/>
                <w:listItem w:displayText="GitHub" w:value="GitHub"/>
                <w:listItem w:displayText="markdowm" w:value="markdowm"/>
                <w:listItem w:displayText="date" w:value="date"/>
                <w:listItem w:displayText="mac" w:value="mac"/>
                <w:listItem w:displayText="mac操作" w:value="mac操作"/>
                <w:listItem w:displayText="hql" w:value="hql"/>
                <w:listItem w:displayText="JPA" w:value="JPA"/>
                <w:listItem w:displayText="intellij-idea" w:value="intellij-idea"/>
                <w:listItem w:displayText="Linux" w:value="Linux"/>
                <w:listItem w:displayText="html markdowm" w:value="html markdowm"/>
                <w:listItem w:displayText="vps" w:value="vps"/>
                <w:listItem w:displayText="mybatis" w:value="mybatis"/>
                <w:listItem w:displayText="git博客" w:value="git博客"/>
                <w:listItem w:displayText="solr" w:value="solr"/>
                <w:listItem w:displayText="webservice" w:value="webservice"/>
                <w:listItem w:displayText="反射" w:value="反射"/>
                <w:listItem w:displayText="java" w:value="java"/>
                <w:listItem w:displayText="软件问题" w:value="软件问题"/>
                <w:listItem w:displayText="weblogic" w:value="weblogic"/>
                <w:listItem w:displayText="服务器" w:value="服务器"/>
                <w:listItem w:displayText="activemq" w:value="activemq"/>
                <w:listItem w:displayText="java面试" w:value="java面试"/>
                <w:listItem w:displayText="无" w:value=" "/>
              </w:comboBox>
            </w:sdtPr>
            <w:sdtContent>
              <w:r>
                <w:t>Linux</w:t>
              </w:r>
            </w:sdtContent>
          </w:sdt>
        </w:p>
        <w:p w:rsidR="00EF5ED6" w:rsidRDefault="00B71CF0">
          <w:pPr>
            <w:pStyle w:val="PadderBetweenControlandBody"/>
          </w:pPr>
        </w:p>
      </w:sdtContent>
    </w:sdt>
    <w:p w:rsidR="009D7232" w:rsidRDefault="009D7232" w:rsidP="00F3316D">
      <w:pPr>
        <w:pStyle w:val="2"/>
        <w:rPr>
          <w:color w:val="FF0000"/>
          <w:sz w:val="28"/>
        </w:rPr>
      </w:pPr>
    </w:p>
    <w:p w:rsidR="009B4E8A" w:rsidRPr="009D7232" w:rsidRDefault="00D23BDC" w:rsidP="00F3316D">
      <w:pPr>
        <w:pStyle w:val="2"/>
        <w:rPr>
          <w:color w:val="FF0000"/>
          <w:sz w:val="28"/>
        </w:rPr>
      </w:pPr>
      <w:r w:rsidRPr="00B81906">
        <w:rPr>
          <w:color w:val="FF0000"/>
          <w:sz w:val="28"/>
        </w:rPr>
        <w:t>176.122.155.186</w:t>
      </w:r>
      <w:r>
        <w:rPr>
          <w:rFonts w:hint="eastAsia"/>
          <w:color w:val="FF0000"/>
          <w:sz w:val="28"/>
        </w:rPr>
        <w:t xml:space="preserve"> 为我的服务器的地址</w:t>
      </w:r>
      <w:r w:rsidR="009B4E8A" w:rsidRPr="009B4E8A">
        <w:rPr>
          <w:rFonts w:hint="eastAsia"/>
        </w:rPr>
        <w:br/>
        <w:t>1. 安装bind</w:t>
      </w:r>
    </w:p>
    <w:p w:rsidR="009B4E8A" w:rsidRPr="009B4E8A" w:rsidRDefault="009B4E8A" w:rsidP="009B4E8A"/>
    <w:p w:rsidR="009B4E8A" w:rsidRDefault="009B4E8A" w:rsidP="00F10BBF">
      <w:pPr>
        <w:pStyle w:val="3"/>
      </w:pPr>
      <w:r w:rsidRPr="009B4E8A">
        <w:rPr>
          <w:rFonts w:hint="eastAsia"/>
        </w:rPr>
        <w:t xml:space="preserve"># </w:t>
      </w:r>
      <w:r w:rsidR="00C05755" w:rsidRPr="00C05755">
        <w:t xml:space="preserve"> yum -y install bind*</w:t>
      </w:r>
    </w:p>
    <w:p w:rsidR="00F10BBF" w:rsidRPr="00F10BBF" w:rsidRDefault="00F10BBF" w:rsidP="00F10BBF"/>
    <w:p w:rsidR="00F10BBF" w:rsidRDefault="00F10BBF" w:rsidP="009B4E8A">
      <w:pPr>
        <w:spacing w:after="0"/>
        <w:rPr>
          <w:rFonts w:ascii="微软雅黑" w:eastAsia="微软雅黑" w:hAnsi="微软雅黑" w:cs="宋体"/>
          <w:color w:val="454545"/>
          <w:sz w:val="21"/>
          <w:szCs w:val="21"/>
          <w:shd w:val="clear" w:color="auto" w:fill="FFFFFF"/>
        </w:rPr>
      </w:pPr>
    </w:p>
    <w:p w:rsidR="009B4E8A" w:rsidRPr="009B4E8A" w:rsidRDefault="00F10BBF" w:rsidP="009B4E8A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8F4E09D" wp14:editId="35598FCC">
            <wp:extent cx="5447619" cy="181904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E8A" w:rsidRPr="009B4E8A">
        <w:rPr>
          <w:rFonts w:ascii="微软雅黑" w:eastAsia="微软雅黑" w:hAnsi="微软雅黑" w:cs="宋体" w:hint="eastAsia"/>
          <w:color w:val="454545"/>
          <w:sz w:val="21"/>
          <w:szCs w:val="21"/>
          <w:shd w:val="clear" w:color="auto" w:fill="FFFFFF"/>
        </w:rPr>
        <w:br/>
      </w:r>
    </w:p>
    <w:p w:rsidR="009B4E8A" w:rsidRDefault="009B4E8A" w:rsidP="00F3316D">
      <w:pPr>
        <w:pStyle w:val="2"/>
      </w:pPr>
      <w:r w:rsidRPr="009B4E8A">
        <w:rPr>
          <w:rFonts w:hint="eastAsia"/>
        </w:rPr>
        <w:t>2. 修改/etc/named.conf配置文件</w:t>
      </w:r>
    </w:p>
    <w:p w:rsidR="00F10BBF" w:rsidRPr="00F10BBF" w:rsidRDefault="00F10BBF" w:rsidP="00F10BBF"/>
    <w:p w:rsidR="009B4E8A" w:rsidRPr="009B4E8A" w:rsidRDefault="009B4E8A" w:rsidP="00A32DCE">
      <w:pPr>
        <w:pStyle w:val="3"/>
        <w:ind w:firstLine="720"/>
        <w:rPr>
          <w:sz w:val="24"/>
          <w:szCs w:val="24"/>
        </w:rPr>
      </w:pPr>
      <w:r w:rsidRPr="009B4E8A">
        <w:rPr>
          <w:rFonts w:hint="eastAsia"/>
        </w:rPr>
        <w:t>vi /etc/named.conf</w:t>
      </w:r>
    </w:p>
    <w:p w:rsidR="00F10BBF" w:rsidRDefault="00F10BBF"/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9"/>
      </w:tblGrid>
      <w:tr w:rsidR="00DE473F" w:rsidRPr="00DE473F" w:rsidTr="00A643EE">
        <w:trPr>
          <w:trHeight w:val="365"/>
        </w:trPr>
        <w:tc>
          <w:tcPr>
            <w:tcW w:w="10306" w:type="dxa"/>
          </w:tcPr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 named.conf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 Provided by Red Hat bind package to configure the ISC BIND named(8) DNS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 server as a caching only nameserver (as a localhost DNS resolver only).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 See /usr/share/doc/bind*/sample/ for example named configuration files.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 See the BIND Administrator's Reference Manual (ARM) for details about the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 configuration located in /usr/share/doc/bind-{version}/Bv9ARM.html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options {</w:t>
            </w:r>
          </w:p>
          <w:p w:rsidR="00D241FE" w:rsidRPr="00A61D58" w:rsidRDefault="00D241FE" w:rsidP="00D241FE">
            <w:pPr>
              <w:ind w:left="-65"/>
              <w:rPr>
                <w:color w:val="FF0000"/>
                <w:sz w:val="18"/>
              </w:rPr>
            </w:pPr>
            <w:r w:rsidRPr="00D241FE">
              <w:rPr>
                <w:sz w:val="18"/>
              </w:rPr>
              <w:t xml:space="preserve">     </w:t>
            </w:r>
            <w:r w:rsidRPr="009C3303">
              <w:rPr>
                <w:color w:val="FF0000"/>
                <w:sz w:val="18"/>
              </w:rPr>
              <w:t xml:space="preserve">   listen-on port 5</w:t>
            </w:r>
            <w:r w:rsidRPr="000947F3">
              <w:rPr>
                <w:color w:val="FF0000"/>
                <w:sz w:val="18"/>
                <w:highlight w:val="green"/>
              </w:rPr>
              <w:t>3 { any; }</w:t>
            </w:r>
            <w:r w:rsidRPr="009C3303">
              <w:rPr>
                <w:color w:val="FF0000"/>
                <w:sz w:val="18"/>
              </w:rPr>
              <w:t>;</w:t>
            </w:r>
            <w:r w:rsidR="009C3303">
              <w:rPr>
                <w:rFonts w:hint="eastAsia"/>
                <w:color w:val="FF0000"/>
                <w:sz w:val="18"/>
              </w:rPr>
              <w:t xml:space="preserve">  </w:t>
            </w:r>
            <w:r w:rsidR="00A61D58">
              <w:rPr>
                <w:rFonts w:hint="eastAsia"/>
                <w:color w:val="FF0000"/>
                <w:sz w:val="18"/>
              </w:rPr>
              <w:t xml:space="preserve">  </w:t>
            </w:r>
            <w:r w:rsidR="009C3303" w:rsidRPr="009C3303">
              <w:rPr>
                <w:rFonts w:hint="eastAsia"/>
                <w:color w:val="FF0000"/>
                <w:sz w:val="18"/>
              </w:rPr>
              <w:t>监听在主机的</w:t>
            </w:r>
            <w:r w:rsidR="009C3303" w:rsidRPr="009C3303">
              <w:rPr>
                <w:rFonts w:hint="eastAsia"/>
                <w:color w:val="FF0000"/>
                <w:sz w:val="18"/>
              </w:rPr>
              <w:t>53</w:t>
            </w:r>
            <w:r w:rsidR="009C3303" w:rsidRPr="009C3303">
              <w:rPr>
                <w:rFonts w:hint="eastAsia"/>
                <w:color w:val="FF0000"/>
                <w:sz w:val="18"/>
              </w:rPr>
              <w:t>端口上。</w:t>
            </w:r>
            <w:r w:rsidR="009C3303" w:rsidRPr="009C3303">
              <w:rPr>
                <w:rFonts w:hint="eastAsia"/>
                <w:color w:val="FF0000"/>
                <w:sz w:val="18"/>
              </w:rPr>
              <w:t>any</w:t>
            </w:r>
            <w:r w:rsidR="009C3303" w:rsidRPr="009C3303">
              <w:rPr>
                <w:rFonts w:hint="eastAsia"/>
                <w:color w:val="FF0000"/>
                <w:sz w:val="18"/>
              </w:rPr>
              <w:t>代表监听所有的主机</w:t>
            </w:r>
          </w:p>
          <w:p w:rsidR="00D241FE" w:rsidRPr="00A61D58" w:rsidRDefault="00BC4A41" w:rsidP="00D241FE">
            <w:pPr>
              <w:ind w:left="-65"/>
              <w:rPr>
                <w:color w:val="FF0000"/>
                <w:sz w:val="18"/>
              </w:rPr>
            </w:pPr>
            <w:r w:rsidRPr="00BC4A41">
              <w:rPr>
                <w:rFonts w:hint="eastAsia"/>
                <w:color w:val="FF0000"/>
                <w:sz w:val="18"/>
              </w:rPr>
              <w:t xml:space="preserve">        listen-on-v6 port 53 { ::1; };</w:t>
            </w:r>
            <w:r>
              <w:rPr>
                <w:rFonts w:hint="eastAsia"/>
                <w:color w:val="FF0000"/>
                <w:sz w:val="18"/>
              </w:rPr>
              <w:t xml:space="preserve">  </w:t>
            </w:r>
            <w:r w:rsidRPr="00BC4A41">
              <w:rPr>
                <w:rFonts w:hint="eastAsia"/>
                <w:color w:val="FF0000"/>
                <w:sz w:val="18"/>
              </w:rPr>
              <w:t>如果此档案底下有规范到正反解的</w:t>
            </w:r>
            <w:r w:rsidRPr="00BC4A41">
              <w:rPr>
                <w:rFonts w:hint="eastAsia"/>
                <w:color w:val="FF0000"/>
                <w:sz w:val="18"/>
              </w:rPr>
              <w:t xml:space="preserve">zone file </w:t>
            </w:r>
            <w:r w:rsidRPr="00BC4A41">
              <w:rPr>
                <w:rFonts w:hint="eastAsia"/>
                <w:color w:val="FF0000"/>
                <w:sz w:val="18"/>
              </w:rPr>
              <w:t>档名时，该档名预设应该放置在哪个目录底下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directory       "/var/named";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dump-file       "/var/named/data/cache_dump.db";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statistics-file "/var/named/data/named_stats.txt";</w:t>
            </w:r>
          </w:p>
          <w:p w:rsidR="00D241FE" w:rsidRPr="009C3303" w:rsidRDefault="00D241FE" w:rsidP="001D4FD7">
            <w:pPr>
              <w:ind w:left="-65"/>
              <w:rPr>
                <w:color w:val="FF0000"/>
                <w:sz w:val="18"/>
              </w:rPr>
            </w:pPr>
            <w:r w:rsidRPr="00D241FE">
              <w:rPr>
                <w:sz w:val="18"/>
              </w:rPr>
              <w:t xml:space="preserve">        memstatistics-file "/var/named/data/named_mem_stats.txt";</w:t>
            </w:r>
            <w:r w:rsidR="00A643EE" w:rsidRPr="00A643EE">
              <w:rPr>
                <w:rFonts w:hint="eastAsia"/>
                <w:color w:val="FF0000"/>
                <w:sz w:val="18"/>
              </w:rPr>
              <w:t xml:space="preserve">      allow-query     </w:t>
            </w:r>
            <w:r w:rsidR="00A643EE" w:rsidRPr="000947F3">
              <w:rPr>
                <w:rFonts w:hint="eastAsia"/>
                <w:color w:val="FF0000"/>
                <w:sz w:val="18"/>
                <w:highlight w:val="green"/>
              </w:rPr>
              <w:t>{ any; }</w:t>
            </w:r>
            <w:r w:rsidR="00A643EE" w:rsidRPr="00A643EE">
              <w:rPr>
                <w:rFonts w:hint="eastAsia"/>
                <w:color w:val="FF0000"/>
                <w:sz w:val="18"/>
              </w:rPr>
              <w:t xml:space="preserve">; </w:t>
            </w:r>
            <w:r w:rsidR="00A643EE">
              <w:rPr>
                <w:rFonts w:hint="eastAsia"/>
                <w:color w:val="FF0000"/>
                <w:sz w:val="18"/>
              </w:rPr>
              <w:t xml:space="preserve">  </w:t>
            </w:r>
            <w:r w:rsidR="00A643EE" w:rsidRPr="00A643EE">
              <w:rPr>
                <w:rFonts w:hint="eastAsia"/>
                <w:color w:val="FF0000"/>
                <w:sz w:val="18"/>
              </w:rPr>
              <w:t xml:space="preserve">// </w:t>
            </w:r>
            <w:r w:rsidR="00A643EE" w:rsidRPr="00A643EE">
              <w:rPr>
                <w:rFonts w:hint="eastAsia"/>
                <w:color w:val="FF0000"/>
                <w:sz w:val="18"/>
              </w:rPr>
              <w:t>谁可以对我的</w:t>
            </w:r>
            <w:r w:rsidR="00A643EE" w:rsidRPr="00A643EE">
              <w:rPr>
                <w:rFonts w:hint="eastAsia"/>
                <w:color w:val="FF0000"/>
                <w:sz w:val="18"/>
              </w:rPr>
              <w:t>DNS</w:t>
            </w:r>
            <w:r w:rsidR="00A643EE" w:rsidRPr="00A643EE">
              <w:rPr>
                <w:rFonts w:hint="eastAsia"/>
                <w:color w:val="FF0000"/>
                <w:sz w:val="18"/>
              </w:rPr>
              <w:t>服务器提出查询请求。</w:t>
            </w:r>
            <w:r w:rsidR="00A643EE" w:rsidRPr="00A643EE">
              <w:rPr>
                <w:rFonts w:hint="eastAsia"/>
                <w:color w:val="FF0000"/>
                <w:sz w:val="18"/>
              </w:rPr>
              <w:t>any</w:t>
            </w:r>
            <w:r w:rsidR="00A643EE" w:rsidRPr="00A643EE">
              <w:rPr>
                <w:rFonts w:hint="eastAsia"/>
                <w:color w:val="FF0000"/>
                <w:sz w:val="18"/>
              </w:rPr>
              <w:t>代表任何人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/*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- If you are building an AUTHORITATIVE DNS server, do NOT enable recursion.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- If you are building a RECURSIVE (caching) DNS server, you need to enable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  recursion.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- If your recursive DNS server has a public IP address, you MUST enable access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  control to limit queries to your legitimate users. Failing to do so will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  cause your server to become part of large scale DNS amplification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  attacks. Implementing BCP38 within your network would greatly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  reduce such attack surface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*/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recursion yes;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dnssec-enable yes;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dnssec-validation yes;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/* Path to ISC DLV key */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bindkeys-file "/etc/named.iscdlv.key";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managed-keys-directory "/var/named/dynamic";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pid-file "/run/named/named.pid";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session-keyfile "/run/named/session.key";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};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logging {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channel default_debug {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       file "data/named.run";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       severity dynamic;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};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};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zone "." IN {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type hint;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file "named.ca";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};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include "/etc/named.rfc1912.zones";</w:t>
            </w:r>
          </w:p>
          <w:p w:rsidR="00DE473F" w:rsidRPr="00DE473F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include "/etc/named.root.key";</w:t>
            </w:r>
            <w:r w:rsidR="00DE473F" w:rsidRPr="00DE473F">
              <w:rPr>
                <w:sz w:val="18"/>
              </w:rPr>
              <w:t xml:space="preserve"> </w:t>
            </w:r>
          </w:p>
        </w:tc>
      </w:tr>
    </w:tbl>
    <w:p w:rsidR="00DE473F" w:rsidRDefault="00DE473F"/>
    <w:p w:rsidR="003A22C2" w:rsidRDefault="003A22C2"/>
    <w:p w:rsidR="00DE473F" w:rsidRDefault="003A22C2" w:rsidP="00F3316D">
      <w:pPr>
        <w:pStyle w:val="2"/>
        <w:rPr>
          <w:bCs/>
        </w:rPr>
      </w:pPr>
      <w:r w:rsidRPr="00F3316D">
        <w:rPr>
          <w:rFonts w:hint="eastAsia"/>
        </w:rPr>
        <w:t>3. 修改/etc/named.rfc1912.zones</w:t>
      </w:r>
      <w:r w:rsidR="00F3316D" w:rsidRPr="00F3316D">
        <w:rPr>
          <w:rFonts w:hint="eastAsia"/>
          <w:bCs/>
        </w:rPr>
        <w:t>文件</w:t>
      </w:r>
      <w:r w:rsidR="00F3316D" w:rsidRPr="00F3316D">
        <w:rPr>
          <w:bCs/>
        </w:rPr>
        <w:t xml:space="preserve"> </w:t>
      </w:r>
    </w:p>
    <w:p w:rsidR="00F3316D" w:rsidRPr="00F3316D" w:rsidRDefault="00F3316D" w:rsidP="00F3316D"/>
    <w:p w:rsidR="00C10158" w:rsidRDefault="00F3316D" w:rsidP="00C2284A">
      <w:pPr>
        <w:pStyle w:val="3"/>
        <w:ind w:firstLine="720"/>
      </w:pPr>
      <w:r w:rsidRPr="00F3316D">
        <w:t>vi /etc/named.rfc1912.zones</w:t>
      </w:r>
    </w:p>
    <w:p w:rsidR="00C10158" w:rsidRPr="003A22C2" w:rsidRDefault="00C10158" w:rsidP="003A22C2"/>
    <w:tbl>
      <w:tblPr>
        <w:tblW w:w="0" w:type="auto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5"/>
      </w:tblGrid>
      <w:tr w:rsidR="003A22C2" w:rsidTr="00BC3604">
        <w:trPr>
          <w:trHeight w:val="312"/>
        </w:trPr>
        <w:tc>
          <w:tcPr>
            <w:tcW w:w="9833" w:type="dxa"/>
          </w:tcPr>
          <w:p w:rsidR="000F4D95" w:rsidRPr="00BC3604" w:rsidRDefault="000F4D95" w:rsidP="000F4D95">
            <w:pPr>
              <w:rPr>
                <w:color w:val="FF0000"/>
              </w:rPr>
            </w:pPr>
            <w:r>
              <w:t>zone "</w:t>
            </w:r>
            <w:r w:rsidRPr="00BC3604">
              <w:rPr>
                <w:color w:val="FF0000"/>
                <w:highlight w:val="green"/>
              </w:rPr>
              <w:t>healerjean.top</w:t>
            </w:r>
            <w:r>
              <w:t>" IN {</w:t>
            </w:r>
            <w:r w:rsidR="00BC3604">
              <w:rPr>
                <w:rFonts w:hint="eastAsia"/>
              </w:rPr>
              <w:t xml:space="preserve">    </w:t>
            </w:r>
            <w:r w:rsidR="00BC3604" w:rsidRPr="00BC3604">
              <w:rPr>
                <w:rFonts w:hint="eastAsia"/>
                <w:color w:val="FF0000"/>
              </w:rPr>
              <w:t xml:space="preserve">// </w:t>
            </w:r>
            <w:r w:rsidR="00BC3604" w:rsidRPr="00BC3604">
              <w:rPr>
                <w:rFonts w:hint="eastAsia"/>
                <w:color w:val="FF0000"/>
              </w:rPr>
              <w:t>定义要解析主域名</w:t>
            </w:r>
          </w:p>
          <w:p w:rsidR="000F4D95" w:rsidRDefault="000F4D95" w:rsidP="000F4D95">
            <w:r>
              <w:t xml:space="preserve">        type master;</w:t>
            </w:r>
          </w:p>
          <w:p w:rsidR="000F4D95" w:rsidRPr="00BC3604" w:rsidRDefault="000F4D95" w:rsidP="000F4D95">
            <w:pPr>
              <w:rPr>
                <w:color w:val="FF0000"/>
              </w:rPr>
            </w:pPr>
            <w:r>
              <w:t xml:space="preserve">        file "</w:t>
            </w:r>
            <w:r w:rsidRPr="00BC3604">
              <w:rPr>
                <w:color w:val="FF0000"/>
                <w:highlight w:val="green"/>
              </w:rPr>
              <w:t>healerjean.top.zone</w:t>
            </w:r>
            <w:r>
              <w:t>";</w:t>
            </w:r>
            <w:r w:rsidR="00BC3604">
              <w:rPr>
                <w:rFonts w:hint="eastAsia"/>
              </w:rPr>
              <w:t xml:space="preserve">  </w:t>
            </w:r>
            <w:r w:rsidR="00BC3604" w:rsidRPr="00BC3604">
              <w:rPr>
                <w:rFonts w:hint="eastAsia"/>
                <w:color w:val="FF0000"/>
              </w:rPr>
              <w:t xml:space="preserve">// </w:t>
            </w:r>
            <w:r w:rsidR="00BC3604" w:rsidRPr="00BC3604">
              <w:rPr>
                <w:rFonts w:hint="eastAsia"/>
                <w:color w:val="FF0000"/>
              </w:rPr>
              <w:t>具体相关解析的配置文件保存在</w:t>
            </w:r>
            <w:r w:rsidR="00BC3604" w:rsidRPr="00BC3604">
              <w:rPr>
                <w:rFonts w:hint="eastAsia"/>
                <w:color w:val="FF0000"/>
              </w:rPr>
              <w:t xml:space="preserve"> /var/named/yumaozdy.com.zone </w:t>
            </w:r>
            <w:r w:rsidR="00BC3604" w:rsidRPr="00BC3604">
              <w:rPr>
                <w:rFonts w:hint="eastAsia"/>
                <w:color w:val="FF0000"/>
              </w:rPr>
              <w:t>文件中</w:t>
            </w:r>
          </w:p>
          <w:p w:rsidR="000F4D95" w:rsidRDefault="000F4D95" w:rsidP="000F4D95">
            <w:r>
              <w:t xml:space="preserve">        allow-update { none; };</w:t>
            </w:r>
          </w:p>
          <w:p w:rsidR="003A22C2" w:rsidRDefault="000F4D95" w:rsidP="000F4D95">
            <w:r>
              <w:t>};</w:t>
            </w:r>
          </w:p>
        </w:tc>
      </w:tr>
    </w:tbl>
    <w:p w:rsidR="00DE473F" w:rsidRDefault="00DE473F"/>
    <w:p w:rsidR="00141388" w:rsidRDefault="00C2284A" w:rsidP="00C2284A">
      <w:pPr>
        <w:pStyle w:val="2"/>
      </w:pPr>
      <w:r>
        <w:rPr>
          <w:rFonts w:hint="eastAsia"/>
        </w:rPr>
        <w:t>4、修改解析相关的配置文件</w:t>
      </w:r>
    </w:p>
    <w:p w:rsidR="00C2284A" w:rsidRPr="00C2284A" w:rsidRDefault="00C2284A" w:rsidP="00C2284A"/>
    <w:p w:rsidR="00C2284A" w:rsidRDefault="00C2284A" w:rsidP="00C2284A">
      <w:pPr>
        <w:pStyle w:val="3"/>
        <w:ind w:firstLine="720"/>
        <w:rPr>
          <w:shd w:val="clear" w:color="auto" w:fill="FFFFFF"/>
        </w:rPr>
      </w:pPr>
      <w:r w:rsidRPr="00C2284A">
        <w:rPr>
          <w:shd w:val="clear" w:color="auto" w:fill="FFFFFF"/>
        </w:rPr>
        <w:t>vi /var/named/healerjean.top.zone</w:t>
      </w:r>
    </w:p>
    <w:p w:rsidR="00C2284A" w:rsidRDefault="00C2284A" w:rsidP="00C2284A"/>
    <w:p w:rsidR="00FA3786" w:rsidRDefault="00FA3786" w:rsidP="00FA3786">
      <w:pPr>
        <w:pStyle w:val="3"/>
        <w:ind w:firstLine="720"/>
      </w:pPr>
      <w:r>
        <w:rPr>
          <w:rFonts w:hint="eastAsia"/>
        </w:rPr>
        <w:t>解释：</w:t>
      </w:r>
    </w:p>
    <w:p w:rsidR="00FA3786" w:rsidRDefault="003764B4" w:rsidP="00FA3786">
      <w:pPr>
        <w:shd w:val="clear" w:color="auto" w:fill="FFFFFF"/>
        <w:spacing w:after="240" w:line="375" w:lineRule="atLeast"/>
        <w:ind w:firstLine="720"/>
        <w:rPr>
          <w:rFonts w:ascii="Helvetica" w:eastAsia="宋体" w:hAnsi="Helvetica" w:cs="Helvetica"/>
          <w:color w:val="444444"/>
          <w:sz w:val="23"/>
          <w:szCs w:val="23"/>
        </w:rPr>
      </w:pPr>
      <w:r w:rsidRPr="001D4FD7">
        <w:rPr>
          <w:rFonts w:ascii="Helvetica" w:eastAsia="宋体" w:hAnsi="Helvetica" w:cs="Helvetica"/>
          <w:color w:val="444444"/>
          <w:sz w:val="23"/>
          <w:szCs w:val="23"/>
          <w:highlight w:val="yellow"/>
        </w:rPr>
        <w:t>ns.healerjean.top</w:t>
      </w:r>
      <w:r w:rsidR="00FA3786" w:rsidRPr="001D4FD7">
        <w:rPr>
          <w:rFonts w:ascii="Helvetica" w:eastAsia="宋体" w:hAnsi="Helvetica" w:cs="Helvetica"/>
          <w:color w:val="444444"/>
          <w:sz w:val="23"/>
          <w:szCs w:val="23"/>
          <w:highlight w:val="yellow"/>
        </w:rPr>
        <w:t xml:space="preserve"> </w:t>
      </w:r>
      <w:r w:rsidR="00FA3786" w:rsidRPr="001D4FD7">
        <w:rPr>
          <w:rFonts w:ascii="Helvetica" w:eastAsia="宋体" w:hAnsi="Helvetica" w:cs="Helvetica"/>
          <w:color w:val="444444"/>
          <w:sz w:val="23"/>
          <w:szCs w:val="23"/>
          <w:highlight w:val="yellow"/>
        </w:rPr>
        <w:t>代表当前</w:t>
      </w:r>
      <w:r w:rsidR="00FA3786" w:rsidRPr="001D4FD7">
        <w:rPr>
          <w:rFonts w:ascii="Helvetica" w:eastAsia="宋体" w:hAnsi="Helvetica" w:cs="Helvetica"/>
          <w:color w:val="444444"/>
          <w:sz w:val="23"/>
          <w:szCs w:val="23"/>
          <w:highlight w:val="yellow"/>
        </w:rPr>
        <w:t>dns</w:t>
      </w:r>
      <w:r w:rsidR="00FA3786" w:rsidRPr="001D4FD7">
        <w:rPr>
          <w:rFonts w:ascii="Helvetica" w:eastAsia="宋体" w:hAnsi="Helvetica" w:cs="Helvetica"/>
          <w:color w:val="444444"/>
          <w:sz w:val="23"/>
          <w:szCs w:val="23"/>
          <w:highlight w:val="yellow"/>
        </w:rPr>
        <w:t>服务器名称。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>所以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 xml:space="preserve">  </w:t>
      </w:r>
      <w:r w:rsidR="00616E05" w:rsidRPr="00DA6D1E">
        <w:rPr>
          <w:rFonts w:ascii="Helvetica" w:eastAsia="宋体" w:hAnsi="Helvetica" w:cs="Helvetica"/>
          <w:color w:val="444444"/>
          <w:sz w:val="23"/>
          <w:szCs w:val="23"/>
        </w:rPr>
        <w:t>ns.healerjean.top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 xml:space="preserve"> 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>一定要解析到自己本身</w:t>
      </w:r>
    </w:p>
    <w:p w:rsidR="00FA3786" w:rsidRPr="00FA3786" w:rsidRDefault="00490304" w:rsidP="00FA3786">
      <w:pPr>
        <w:shd w:val="clear" w:color="auto" w:fill="FFFFFF"/>
        <w:spacing w:after="240" w:line="375" w:lineRule="atLeast"/>
        <w:ind w:firstLine="720"/>
        <w:rPr>
          <w:rFonts w:ascii="Helvetica" w:eastAsia="宋体" w:hAnsi="Helvetica" w:cs="Helvetica"/>
          <w:color w:val="444444"/>
          <w:sz w:val="23"/>
          <w:szCs w:val="23"/>
        </w:rPr>
      </w:pPr>
      <w:r w:rsidRPr="00F42CB8">
        <w:rPr>
          <w:sz w:val="20"/>
        </w:rPr>
        <w:t>www     IN      A       119.75.21</w:t>
      </w:r>
      <w:r w:rsidRPr="00DA6D1E">
        <w:rPr>
          <w:rFonts w:ascii="Helvetica" w:eastAsia="宋体" w:hAnsi="Helvetica" w:cs="Helvetica"/>
          <w:color w:val="444444"/>
          <w:sz w:val="23"/>
          <w:szCs w:val="23"/>
        </w:rPr>
        <w:t>7.109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 xml:space="preserve">  // 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>代表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 xml:space="preserve"> www.</w:t>
      </w:r>
      <w:r w:rsidR="00C27746" w:rsidRPr="00DA6D1E">
        <w:rPr>
          <w:rFonts w:ascii="Helvetica" w:eastAsia="宋体" w:hAnsi="Helvetica" w:cs="Helvetica"/>
          <w:color w:val="444444"/>
          <w:sz w:val="23"/>
          <w:szCs w:val="23"/>
        </w:rPr>
        <w:t xml:space="preserve"> healerjean.top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 xml:space="preserve"> 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>解析到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 xml:space="preserve">  </w:t>
      </w:r>
      <w:r w:rsidRPr="00DA6D1E">
        <w:rPr>
          <w:rFonts w:ascii="Helvetica" w:eastAsia="宋体" w:hAnsi="Helvetica" w:cs="Helvetica"/>
          <w:color w:val="444444"/>
          <w:sz w:val="23"/>
          <w:szCs w:val="23"/>
        </w:rPr>
        <w:t>11</w:t>
      </w:r>
      <w:r w:rsidRPr="00F42CB8">
        <w:rPr>
          <w:sz w:val="20"/>
        </w:rPr>
        <w:t>9.75.217.109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>服务器上</w:t>
      </w:r>
      <w:r>
        <w:rPr>
          <w:rFonts w:ascii="Helvetica" w:eastAsia="宋体" w:hAnsi="Helvetica" w:cs="Helvetica" w:hint="eastAsia"/>
          <w:color w:val="444444"/>
          <w:sz w:val="23"/>
          <w:szCs w:val="23"/>
        </w:rPr>
        <w:t>（我写的是百度）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>。其他的类似</w:t>
      </w:r>
    </w:p>
    <w:p w:rsidR="00FA3786" w:rsidRPr="00C2284A" w:rsidRDefault="00FA3786" w:rsidP="00C2284A"/>
    <w:tbl>
      <w:tblPr>
        <w:tblW w:w="0" w:type="auto"/>
        <w:tblInd w:w="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8"/>
      </w:tblGrid>
      <w:tr w:rsidR="00F42CB8" w:rsidRPr="00F42CB8" w:rsidTr="001D76EC">
        <w:trPr>
          <w:trHeight w:val="5286"/>
        </w:trPr>
        <w:tc>
          <w:tcPr>
            <w:tcW w:w="9381" w:type="dxa"/>
          </w:tcPr>
          <w:p w:rsidR="00F42CB8" w:rsidRPr="00F42CB8" w:rsidRDefault="00F42CB8" w:rsidP="00F42CB8">
            <w:pPr>
              <w:rPr>
                <w:sz w:val="20"/>
              </w:rPr>
            </w:pPr>
            <w:r w:rsidRPr="00F42CB8">
              <w:rPr>
                <w:sz w:val="20"/>
              </w:rPr>
              <w:t>$TTL 1D</w:t>
            </w:r>
          </w:p>
          <w:p w:rsidR="00F42CB8" w:rsidRPr="00F42CB8" w:rsidRDefault="00F42CB8" w:rsidP="00F42CB8">
            <w:pPr>
              <w:rPr>
                <w:sz w:val="20"/>
              </w:rPr>
            </w:pPr>
            <w:r w:rsidRPr="00F42CB8">
              <w:rPr>
                <w:sz w:val="20"/>
              </w:rPr>
              <w:t>@       IN SOA  ns.healerjean.top. root (</w:t>
            </w:r>
          </w:p>
          <w:p w:rsidR="00F42CB8" w:rsidRPr="00F42CB8" w:rsidRDefault="00F42CB8" w:rsidP="00F42CB8">
            <w:pPr>
              <w:rPr>
                <w:sz w:val="20"/>
              </w:rPr>
            </w:pPr>
            <w:r w:rsidRPr="00F42CB8">
              <w:rPr>
                <w:sz w:val="20"/>
              </w:rPr>
              <w:t xml:space="preserve">                                        1       ; serial</w:t>
            </w:r>
          </w:p>
          <w:p w:rsidR="00F42CB8" w:rsidRPr="00F42CB8" w:rsidRDefault="00F42CB8" w:rsidP="00F42CB8">
            <w:pPr>
              <w:rPr>
                <w:sz w:val="20"/>
              </w:rPr>
            </w:pPr>
            <w:r w:rsidRPr="00F42CB8">
              <w:rPr>
                <w:sz w:val="20"/>
              </w:rPr>
              <w:t xml:space="preserve">                                        1D      ; refresh</w:t>
            </w:r>
          </w:p>
          <w:p w:rsidR="00F42CB8" w:rsidRPr="00F42CB8" w:rsidRDefault="00F42CB8" w:rsidP="00F42CB8">
            <w:pPr>
              <w:rPr>
                <w:sz w:val="20"/>
              </w:rPr>
            </w:pPr>
            <w:r w:rsidRPr="00F42CB8">
              <w:rPr>
                <w:sz w:val="20"/>
              </w:rPr>
              <w:t xml:space="preserve">                                        1H      ; retry</w:t>
            </w:r>
          </w:p>
          <w:p w:rsidR="00F42CB8" w:rsidRPr="00F42CB8" w:rsidRDefault="00F42CB8" w:rsidP="00F42CB8">
            <w:pPr>
              <w:rPr>
                <w:sz w:val="20"/>
              </w:rPr>
            </w:pPr>
            <w:r w:rsidRPr="00F42CB8">
              <w:rPr>
                <w:sz w:val="20"/>
              </w:rPr>
              <w:t xml:space="preserve">                                        1W      ; expire</w:t>
            </w:r>
          </w:p>
          <w:p w:rsidR="00F42CB8" w:rsidRPr="00F42CB8" w:rsidRDefault="00F42CB8" w:rsidP="00F42CB8">
            <w:pPr>
              <w:rPr>
                <w:sz w:val="20"/>
              </w:rPr>
            </w:pPr>
            <w:r w:rsidRPr="00F42CB8">
              <w:rPr>
                <w:sz w:val="20"/>
              </w:rPr>
              <w:t xml:space="preserve">                                      </w:t>
            </w:r>
            <w:r>
              <w:rPr>
                <w:sz w:val="20"/>
              </w:rPr>
              <w:t xml:space="preserve">  3H )    ; minimu</w:t>
            </w:r>
          </w:p>
          <w:p w:rsidR="00F42CB8" w:rsidRPr="00466C29" w:rsidRDefault="00F42CB8" w:rsidP="00F42CB8">
            <w:pPr>
              <w:rPr>
                <w:color w:val="FF0000"/>
                <w:sz w:val="20"/>
              </w:rPr>
            </w:pPr>
            <w:r w:rsidRPr="00466C29">
              <w:rPr>
                <w:color w:val="FF0000"/>
                <w:sz w:val="20"/>
              </w:rPr>
              <w:t xml:space="preserve">@      </w:t>
            </w:r>
            <w:r w:rsidR="00D168DD" w:rsidRPr="00466C29">
              <w:rPr>
                <w:rFonts w:hint="eastAsia"/>
                <w:color w:val="FF0000"/>
                <w:sz w:val="20"/>
              </w:rPr>
              <w:t xml:space="preserve">    </w:t>
            </w:r>
            <w:r w:rsidRPr="00466C29">
              <w:rPr>
                <w:color w:val="FF0000"/>
                <w:sz w:val="20"/>
              </w:rPr>
              <w:t xml:space="preserve"> IN      NS      ns.healerjean.top.</w:t>
            </w:r>
          </w:p>
          <w:p w:rsidR="00F42CB8" w:rsidRPr="00466C29" w:rsidRDefault="00F42CB8" w:rsidP="00F42CB8">
            <w:pPr>
              <w:rPr>
                <w:color w:val="FF0000"/>
                <w:sz w:val="20"/>
              </w:rPr>
            </w:pPr>
            <w:r w:rsidRPr="00466C29">
              <w:rPr>
                <w:color w:val="FF0000"/>
                <w:sz w:val="20"/>
              </w:rPr>
              <w:t xml:space="preserve">ns      </w:t>
            </w:r>
            <w:r w:rsidR="00D168DD" w:rsidRPr="00466C29">
              <w:rPr>
                <w:rFonts w:hint="eastAsia"/>
                <w:color w:val="FF0000"/>
                <w:sz w:val="20"/>
              </w:rPr>
              <w:t xml:space="preserve">     </w:t>
            </w:r>
            <w:r w:rsidRPr="00466C29">
              <w:rPr>
                <w:color w:val="FF0000"/>
                <w:sz w:val="20"/>
              </w:rPr>
              <w:t>IN      A       176.122.155.186</w:t>
            </w:r>
          </w:p>
          <w:p w:rsidR="00F42CB8" w:rsidRDefault="00F42CB8" w:rsidP="00F42CB8">
            <w:pPr>
              <w:rPr>
                <w:sz w:val="20"/>
              </w:rPr>
            </w:pPr>
            <w:r w:rsidRPr="00F42CB8">
              <w:rPr>
                <w:sz w:val="20"/>
              </w:rPr>
              <w:t xml:space="preserve">www     IN      A       </w:t>
            </w:r>
            <w:r w:rsidR="00C42ED3">
              <w:rPr>
                <w:rFonts w:hint="eastAsia"/>
                <w:sz w:val="20"/>
              </w:rPr>
              <w:t>60.135.169.121</w:t>
            </w:r>
          </w:p>
          <w:p w:rsidR="00FE3318" w:rsidRDefault="00FE3318" w:rsidP="00F42CB8">
            <w:pPr>
              <w:rPr>
                <w:sz w:val="20"/>
              </w:rPr>
            </w:pPr>
          </w:p>
          <w:p w:rsidR="00FE3318" w:rsidRDefault="00FE3318" w:rsidP="00F42CB8">
            <w:pPr>
              <w:rPr>
                <w:sz w:val="20"/>
              </w:rPr>
            </w:pPr>
          </w:p>
          <w:p w:rsidR="00FE3318" w:rsidRDefault="00FE3318" w:rsidP="00F42CB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名称还可以这样</w:t>
            </w:r>
            <w:r>
              <w:rPr>
                <w:rFonts w:hint="eastAsia"/>
                <w:sz w:val="20"/>
              </w:rPr>
              <w:t xml:space="preserve"> h.healerjean.top</w:t>
            </w:r>
            <w:r w:rsidR="001D76EC">
              <w:rPr>
                <w:rFonts w:hint="eastAsia"/>
                <w:sz w:val="20"/>
              </w:rPr>
              <w:t xml:space="preserve"> </w:t>
            </w:r>
            <w:r w:rsidR="001D76EC">
              <w:rPr>
                <w:rFonts w:hint="eastAsia"/>
                <w:sz w:val="20"/>
              </w:rPr>
              <w:t>，如下</w:t>
            </w:r>
            <w:r w:rsidR="00255DEE">
              <w:rPr>
                <w:rFonts w:hint="eastAsia"/>
                <w:sz w:val="20"/>
              </w:rPr>
              <w:t xml:space="preserve"> (</w:t>
            </w:r>
            <w:r w:rsidR="00255DEE">
              <w:rPr>
                <w:rFonts w:hint="eastAsia"/>
                <w:sz w:val="20"/>
              </w:rPr>
              <w:t>前面的</w:t>
            </w:r>
            <w:r w:rsidR="00255DEE">
              <w:rPr>
                <w:rFonts w:hint="eastAsia"/>
                <w:sz w:val="20"/>
              </w:rPr>
              <w:t xml:space="preserve"> ns,h</w:t>
            </w:r>
            <w:r w:rsidR="00255DEE">
              <w:rPr>
                <w:rFonts w:hint="eastAsia"/>
                <w:sz w:val="20"/>
              </w:rPr>
              <w:t>必须添加</w:t>
            </w:r>
            <w:r w:rsidR="00255DEE">
              <w:rPr>
                <w:rFonts w:hint="eastAsia"/>
                <w:sz w:val="20"/>
              </w:rPr>
              <w:t>)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>$TTL 1D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 xml:space="preserve">@       IN SOA  </w:t>
            </w:r>
            <w:r w:rsidRPr="001D76EC">
              <w:rPr>
                <w:color w:val="FF0000"/>
                <w:sz w:val="20"/>
              </w:rPr>
              <w:t>h.healerjean.top</w:t>
            </w:r>
            <w:r w:rsidRPr="001D76EC">
              <w:rPr>
                <w:sz w:val="20"/>
              </w:rPr>
              <w:t>. root (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 xml:space="preserve">                                        1       ; serial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 xml:space="preserve">                                        1D      ; refresh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 xml:space="preserve">                                        1H      ; retry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 xml:space="preserve">                                        1W      ; expire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 xml:space="preserve">                                        3H )    ; minimu</w:t>
            </w:r>
          </w:p>
          <w:p w:rsidR="001D76EC" w:rsidRPr="001D76EC" w:rsidRDefault="001D76EC" w:rsidP="001D76EC">
            <w:pPr>
              <w:rPr>
                <w:sz w:val="20"/>
              </w:rPr>
            </w:pPr>
          </w:p>
          <w:p w:rsidR="001D76EC" w:rsidRPr="001D76EC" w:rsidRDefault="001D76EC" w:rsidP="001D76EC">
            <w:pPr>
              <w:rPr>
                <w:sz w:val="20"/>
              </w:rPr>
            </w:pPr>
          </w:p>
          <w:p w:rsidR="001D76EC" w:rsidRPr="001D76EC" w:rsidRDefault="001D76EC" w:rsidP="001D76EC">
            <w:pPr>
              <w:rPr>
                <w:color w:val="FF0000"/>
                <w:sz w:val="20"/>
              </w:rPr>
            </w:pPr>
            <w:r w:rsidRPr="001D76EC">
              <w:rPr>
                <w:color w:val="FF0000"/>
                <w:sz w:val="20"/>
              </w:rPr>
              <w:t>@       IN      NS      h.healerjean.top.</w:t>
            </w:r>
          </w:p>
          <w:p w:rsidR="001D76EC" w:rsidRPr="001D76EC" w:rsidRDefault="001D76EC" w:rsidP="001D76EC">
            <w:pPr>
              <w:rPr>
                <w:color w:val="FF0000"/>
                <w:sz w:val="20"/>
              </w:rPr>
            </w:pPr>
            <w:r w:rsidRPr="001D76EC">
              <w:rPr>
                <w:color w:val="FF0000"/>
                <w:sz w:val="20"/>
              </w:rPr>
              <w:t>h      IN      A       176.122.155.186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>www     IN      A       119.75.217.109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>test    IN      A       119.75.217.109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>healerjean.top IN  A   61.135.169.125</w:t>
            </w:r>
          </w:p>
          <w:p w:rsidR="00FE3318" w:rsidRPr="00F42CB8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>h.healerjan.top IN  A       61.135.169.125</w:t>
            </w:r>
          </w:p>
        </w:tc>
      </w:tr>
    </w:tbl>
    <w:p w:rsidR="00F42CB8" w:rsidRDefault="00F42CB8" w:rsidP="00C2284A"/>
    <w:p w:rsidR="00F42CB8" w:rsidRDefault="004F410D" w:rsidP="004F410D">
      <w:pPr>
        <w:pStyle w:val="2"/>
      </w:pPr>
      <w:r>
        <w:rPr>
          <w:rFonts w:hint="eastAsia"/>
        </w:rPr>
        <w:t>5、</w:t>
      </w:r>
      <w:r>
        <w:t>修改权限</w:t>
      </w:r>
    </w:p>
    <w:p w:rsidR="004F410D" w:rsidRDefault="004F410D" w:rsidP="004F410D"/>
    <w:p w:rsidR="004F410D" w:rsidRPr="004F410D" w:rsidRDefault="004F410D" w:rsidP="00FB5127">
      <w:pPr>
        <w:pStyle w:val="3"/>
        <w:ind w:firstLine="720"/>
      </w:pPr>
      <w:r w:rsidRPr="004F410D">
        <w:rPr>
          <w:rFonts w:hint="eastAsia"/>
        </w:rPr>
        <w:t xml:space="preserve">chown root:named  </w:t>
      </w:r>
      <w:r>
        <w:rPr>
          <w:rFonts w:hint="eastAsia"/>
        </w:rPr>
        <w:t>healerjean.top</w:t>
      </w:r>
      <w:r w:rsidRPr="004F410D">
        <w:rPr>
          <w:rFonts w:hint="eastAsia"/>
        </w:rPr>
        <w:t xml:space="preserve">.zone </w:t>
      </w:r>
      <w:r w:rsidRPr="00FA7066">
        <w:rPr>
          <w:rFonts w:hint="eastAsia"/>
          <w:color w:val="FF0000"/>
          <w:sz w:val="22"/>
        </w:rPr>
        <w:t xml:space="preserve"> # </w:t>
      </w:r>
      <w:r w:rsidRPr="00FA7066">
        <w:rPr>
          <w:rFonts w:hint="eastAsia"/>
          <w:color w:val="FF0000"/>
          <w:sz w:val="22"/>
        </w:rPr>
        <w:t>这一步一定要做</w:t>
      </w:r>
    </w:p>
    <w:p w:rsidR="00F42CB8" w:rsidRDefault="00F42CB8" w:rsidP="00C2284A"/>
    <w:p w:rsidR="007560C0" w:rsidRDefault="007560C0" w:rsidP="007560C0">
      <w:pPr>
        <w:pStyle w:val="2"/>
      </w:pPr>
      <w:r>
        <w:rPr>
          <w:rFonts w:hint="eastAsia"/>
        </w:rPr>
        <w:t>6</w:t>
      </w:r>
      <w:r>
        <w:t>、重启服务</w:t>
      </w:r>
    </w:p>
    <w:p w:rsidR="007560C0" w:rsidRDefault="007560C0" w:rsidP="007560C0"/>
    <w:p w:rsidR="007560C0" w:rsidRDefault="007560C0" w:rsidP="007560C0">
      <w:pPr>
        <w:pStyle w:val="3"/>
        <w:ind w:firstLine="720"/>
      </w:pPr>
      <w:r w:rsidRPr="007560C0">
        <w:t>service named restart</w:t>
      </w:r>
    </w:p>
    <w:p w:rsidR="007560C0" w:rsidRDefault="007560C0" w:rsidP="007560C0"/>
    <w:p w:rsidR="00AB0F10" w:rsidRDefault="007560C0" w:rsidP="00AB0F10">
      <w:pPr>
        <w:pStyle w:val="2"/>
      </w:pPr>
      <w:r>
        <w:rPr>
          <w:rFonts w:hint="eastAsia"/>
        </w:rPr>
        <w:t>7、</w:t>
      </w:r>
      <w:r w:rsidR="003764B4">
        <w:rPr>
          <w:rFonts w:hint="eastAsia"/>
        </w:rPr>
        <w:t>添加</w:t>
      </w:r>
      <w:r w:rsidR="003764B4">
        <w:t>域名服务器</w:t>
      </w:r>
      <w:r w:rsidR="001D4FD7">
        <w:rPr>
          <w:rFonts w:hint="eastAsia"/>
        </w:rPr>
        <w:t>(必须添加)</w:t>
      </w:r>
    </w:p>
    <w:p w:rsidR="003764B4" w:rsidRPr="003764B4" w:rsidRDefault="003764B4" w:rsidP="003764B4"/>
    <w:p w:rsidR="00B81906" w:rsidRPr="00B81906" w:rsidRDefault="003764B4" w:rsidP="003764B4">
      <w:pPr>
        <w:ind w:firstLine="720"/>
      </w:pPr>
      <w:r>
        <w:rPr>
          <w:rFonts w:ascii="Times New Roman" w:hAnsi="Times New Roman" w:cs="Times New Roman"/>
          <w:color w:val="008000"/>
          <w:sz w:val="21"/>
          <w:szCs w:val="21"/>
          <w:shd w:val="clear" w:color="auto" w:fill="FFFFFF"/>
        </w:rPr>
        <w:t>nameserver</w:t>
      </w:r>
      <w:r>
        <w:rPr>
          <w:rFonts w:ascii="Times New Roman" w:hAnsi="Times New Roman" w:cs="Times New Roman"/>
          <w:color w:val="454545"/>
          <w:sz w:val="21"/>
          <w:szCs w:val="21"/>
          <w:shd w:val="clear" w:color="auto" w:fill="FFFFFF"/>
        </w:rPr>
        <w:t>表</w:t>
      </w:r>
      <w:r w:rsidRPr="003764B4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示解析域名时使用该地址指定的主机为域名服务器</w:t>
      </w:r>
      <w:r>
        <w:rPr>
          <w:rFonts w:ascii="Times New Roman" w:hAnsi="Times New Roman" w:cs="Times New Roman"/>
          <w:color w:val="454545"/>
          <w:sz w:val="21"/>
          <w:szCs w:val="21"/>
          <w:shd w:val="clear" w:color="auto" w:fill="FFFFFF"/>
        </w:rPr>
        <w:t>。其中域名服务器是按照文件中出现的顺序来查询的</w:t>
      </w:r>
      <w:r>
        <w:rPr>
          <w:rFonts w:ascii="Times New Roman" w:hAnsi="Times New Roman" w:cs="Times New Roman"/>
          <w:color w:val="454545"/>
          <w:sz w:val="21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454545"/>
          <w:sz w:val="21"/>
          <w:szCs w:val="21"/>
          <w:shd w:val="clear" w:color="auto" w:fill="FFFFFF"/>
        </w:rPr>
        <w:t>且只有当第一个</w:t>
      </w:r>
      <w:r>
        <w:rPr>
          <w:rFonts w:ascii="Times New Roman" w:hAnsi="Times New Roman" w:cs="Times New Roman"/>
          <w:color w:val="454545"/>
          <w:sz w:val="21"/>
          <w:szCs w:val="21"/>
          <w:shd w:val="clear" w:color="auto" w:fill="FFFFFF"/>
        </w:rPr>
        <w:t>nameserver</w:t>
      </w:r>
      <w:r>
        <w:rPr>
          <w:rFonts w:ascii="Times New Roman" w:hAnsi="Times New Roman" w:cs="Times New Roman"/>
          <w:color w:val="454545"/>
          <w:sz w:val="21"/>
          <w:szCs w:val="21"/>
          <w:shd w:val="clear" w:color="auto" w:fill="FFFFFF"/>
        </w:rPr>
        <w:t>没有反应时才查询下面的</w:t>
      </w:r>
      <w:r>
        <w:rPr>
          <w:rFonts w:ascii="Times New Roman" w:hAnsi="Times New Roman" w:cs="Times New Roman"/>
          <w:color w:val="454545"/>
          <w:sz w:val="21"/>
          <w:szCs w:val="21"/>
          <w:shd w:val="clear" w:color="auto" w:fill="FFFFFF"/>
        </w:rPr>
        <w:t>nameserver</w:t>
      </w:r>
      <w:r>
        <w:rPr>
          <w:rFonts w:ascii="Times New Roman" w:hAnsi="Times New Roman" w:cs="Times New Roman"/>
          <w:color w:val="454545"/>
          <w:sz w:val="21"/>
          <w:szCs w:val="21"/>
          <w:shd w:val="clear" w:color="auto" w:fill="FFFFFF"/>
        </w:rPr>
        <w:t>。</w:t>
      </w:r>
    </w:p>
    <w:p w:rsidR="007560C0" w:rsidRDefault="007560C0" w:rsidP="00B81906">
      <w:pPr>
        <w:pStyle w:val="3"/>
        <w:ind w:firstLine="720"/>
      </w:pPr>
      <w:r>
        <w:rPr>
          <w:shd w:val="clear" w:color="auto" w:fill="FFFFFF"/>
        </w:rPr>
        <w:t>vim /etc/resolv.conf</w:t>
      </w:r>
    </w:p>
    <w:p w:rsidR="007560C0" w:rsidRPr="007560C0" w:rsidRDefault="007560C0" w:rsidP="007560C0"/>
    <w:tbl>
      <w:tblPr>
        <w:tblW w:w="0" w:type="auto"/>
        <w:tblInd w:w="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55"/>
      </w:tblGrid>
      <w:tr w:rsidR="00B81906" w:rsidTr="00310BAF">
        <w:trPr>
          <w:trHeight w:val="451"/>
        </w:trPr>
        <w:tc>
          <w:tcPr>
            <w:tcW w:w="8576" w:type="dxa"/>
          </w:tcPr>
          <w:p w:rsidR="00B81906" w:rsidRDefault="00B81906" w:rsidP="00B81906">
            <w:r>
              <w:t># Generated by NetworkManager</w:t>
            </w:r>
          </w:p>
          <w:p w:rsidR="00B81906" w:rsidRDefault="00B81906" w:rsidP="00B81906">
            <w:r>
              <w:t>search localdomain</w:t>
            </w:r>
          </w:p>
          <w:p w:rsidR="00B81906" w:rsidRDefault="00B81906" w:rsidP="00B81906">
            <w:r>
              <w:t>#nameserver 8.8.8.8</w:t>
            </w:r>
          </w:p>
          <w:p w:rsidR="00B81906" w:rsidRDefault="00B81906" w:rsidP="00B81906">
            <w:r>
              <w:t>#nameserver 74.82.42.42</w:t>
            </w:r>
          </w:p>
          <w:p w:rsidR="00B81906" w:rsidRDefault="00B81906" w:rsidP="00B81906">
            <w:r>
              <w:t>#nameserver 8.8.4.4</w:t>
            </w:r>
          </w:p>
          <w:p w:rsidR="00B81906" w:rsidRPr="00B81906" w:rsidRDefault="00310BAF" w:rsidP="00B81906">
            <w:pPr>
              <w:rPr>
                <w:color w:val="FF0000"/>
                <w:sz w:val="28"/>
              </w:rPr>
            </w:pPr>
            <w:r>
              <w:t xml:space="preserve">nameserver </w:t>
            </w:r>
            <w:r>
              <w:rPr>
                <w:rFonts w:hint="eastAsia"/>
              </w:rPr>
              <w:t xml:space="preserve"> </w:t>
            </w:r>
            <w:r w:rsidR="00B81906" w:rsidRPr="00B81906">
              <w:rPr>
                <w:color w:val="FF0000"/>
                <w:sz w:val="28"/>
              </w:rPr>
              <w:t>176.122.155.186</w:t>
            </w:r>
          </w:p>
          <w:p w:rsidR="00B81906" w:rsidRDefault="00B81906" w:rsidP="00B81906"/>
        </w:tc>
      </w:tr>
    </w:tbl>
    <w:p w:rsidR="00F42CB8" w:rsidRDefault="00F42CB8" w:rsidP="00C2284A"/>
    <w:p w:rsidR="00F42CB8" w:rsidRDefault="00D950B2" w:rsidP="00D950B2">
      <w:pPr>
        <w:pStyle w:val="2"/>
      </w:pPr>
      <w:r>
        <w:rPr>
          <w:rFonts w:hint="eastAsia"/>
        </w:rPr>
        <w:t>8、host 命令</w:t>
      </w:r>
    </w:p>
    <w:p w:rsidR="00D950B2" w:rsidRPr="00D950B2" w:rsidRDefault="00D950B2" w:rsidP="00D950B2"/>
    <w:p w:rsidR="00D950B2" w:rsidRDefault="00D950B2" w:rsidP="00D950B2">
      <w:pPr>
        <w:pStyle w:val="3"/>
        <w:ind w:firstLine="720"/>
      </w:pPr>
      <w:r>
        <w:t xml:space="preserve">host </w:t>
      </w:r>
      <w:hyperlink r:id="rId8" w:history="1">
        <w:r w:rsidRPr="0033531A">
          <w:rPr>
            <w:rStyle w:val="aa"/>
          </w:rPr>
          <w:t>www.healerjean.top</w:t>
        </w:r>
      </w:hyperlink>
    </w:p>
    <w:p w:rsidR="00D950B2" w:rsidRPr="00D950B2" w:rsidRDefault="00D950B2" w:rsidP="00D950B2"/>
    <w:p w:rsidR="00F42CB8" w:rsidRDefault="00C42ED3" w:rsidP="00C42ED3">
      <w:pPr>
        <w:jc w:val="center"/>
      </w:pPr>
      <w:r>
        <w:rPr>
          <w:noProof/>
        </w:rPr>
        <w:drawing>
          <wp:inline distT="0" distB="0" distL="0" distR="0" wp14:anchorId="0504ACA1" wp14:editId="27FB77DA">
            <wp:extent cx="4057650" cy="619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B8" w:rsidRDefault="00A10272" w:rsidP="008E06CA">
      <w:pPr>
        <w:pStyle w:val="3"/>
      </w:pPr>
      <w:r>
        <w:rPr>
          <w:rFonts w:hint="eastAsia"/>
        </w:rPr>
        <w:tab/>
        <w:t xml:space="preserve">nslookup </w:t>
      </w:r>
      <w:r w:rsidR="00F618BD">
        <w:rPr>
          <w:rFonts w:hint="eastAsia"/>
        </w:rPr>
        <w:t xml:space="preserve"> </w:t>
      </w:r>
      <w:r w:rsidR="00F618BD">
        <w:rPr>
          <w:rFonts w:hint="eastAsia"/>
        </w:rPr>
        <w:t>上面的</w:t>
      </w:r>
      <w:r w:rsidR="00F618BD">
        <w:rPr>
          <w:rFonts w:hint="eastAsia"/>
        </w:rPr>
        <w:t xml:space="preserve">server </w:t>
      </w:r>
      <w:r w:rsidR="00F618BD">
        <w:rPr>
          <w:rFonts w:hint="eastAsia"/>
        </w:rPr>
        <w:t>为</w:t>
      </w:r>
      <w:r w:rsidR="00F618BD">
        <w:rPr>
          <w:rFonts w:hint="eastAsia"/>
        </w:rPr>
        <w:t>dns</w:t>
      </w:r>
      <w:r w:rsidR="00F618BD">
        <w:rPr>
          <w:rFonts w:hint="eastAsia"/>
        </w:rPr>
        <w:t>的服务器配置地址，下面的为配置的要跳转的地址</w:t>
      </w:r>
    </w:p>
    <w:p w:rsidR="00A10272" w:rsidRPr="00A10272" w:rsidRDefault="00A10272" w:rsidP="00A10272"/>
    <w:p w:rsidR="00A10272" w:rsidRDefault="00A10272" w:rsidP="00A10272">
      <w:pPr>
        <w:jc w:val="center"/>
      </w:pPr>
      <w:r>
        <w:rPr>
          <w:noProof/>
        </w:rPr>
        <w:drawing>
          <wp:inline distT="0" distB="0" distL="0" distR="0" wp14:anchorId="7FFAED75" wp14:editId="5874A4ED">
            <wp:extent cx="4591050" cy="1266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72" w:rsidRDefault="00A10272" w:rsidP="00A10272">
      <w:pPr>
        <w:jc w:val="center"/>
      </w:pPr>
      <w:r>
        <w:rPr>
          <w:noProof/>
        </w:rPr>
        <w:drawing>
          <wp:inline distT="0" distB="0" distL="0" distR="0" wp14:anchorId="1AE1A6CA" wp14:editId="5DC85D7C">
            <wp:extent cx="5276850" cy="1790700"/>
            <wp:effectExtent l="19050" t="19050" r="1905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0272" w:rsidRDefault="008E06CA" w:rsidP="008E06CA">
      <w:pPr>
        <w:pStyle w:val="3"/>
        <w:ind w:firstLine="720"/>
      </w:pPr>
      <w:r>
        <w:rPr>
          <w:rFonts w:hint="eastAsia"/>
        </w:rPr>
        <w:t>ping</w:t>
      </w:r>
    </w:p>
    <w:p w:rsidR="008E06CA" w:rsidRPr="008E06CA" w:rsidRDefault="008E06CA" w:rsidP="008E06CA"/>
    <w:p w:rsidR="008E06CA" w:rsidRPr="009D3EC6" w:rsidRDefault="008E06CA" w:rsidP="008E06CA">
      <w:pPr>
        <w:jc w:val="center"/>
      </w:pPr>
      <w:r>
        <w:rPr>
          <w:noProof/>
        </w:rPr>
        <w:drawing>
          <wp:inline distT="0" distB="0" distL="0" distR="0" wp14:anchorId="453FCE9A" wp14:editId="76FF79EC">
            <wp:extent cx="5486400" cy="10172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3A" w:rsidRDefault="005D03F4" w:rsidP="005D03F4">
      <w:pPr>
        <w:pStyle w:val="2"/>
      </w:pPr>
      <w:r>
        <w:rPr>
          <w:rFonts w:hint="eastAsia"/>
        </w:rPr>
        <w:t>9、阿里云服务器，让自己的dns服务器支持域名</w:t>
      </w:r>
    </w:p>
    <w:p w:rsidR="005D03F4" w:rsidRDefault="005D03F4" w:rsidP="005D03F4"/>
    <w:p w:rsidR="005D03F4" w:rsidRDefault="005D03F4" w:rsidP="00DE30A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、域名添加</w:t>
      </w:r>
      <w:r>
        <w:rPr>
          <w:rFonts w:hint="eastAsia"/>
        </w:rPr>
        <w:t>A</w:t>
      </w:r>
      <w:r>
        <w:rPr>
          <w:rFonts w:hint="eastAsia"/>
        </w:rPr>
        <w:t>记录</w:t>
      </w:r>
    </w:p>
    <w:p w:rsidR="005D03F4" w:rsidRPr="005D03F4" w:rsidRDefault="005D03F4" w:rsidP="005D03F4"/>
    <w:p w:rsidR="005D03F4" w:rsidRDefault="005D03F4" w:rsidP="005D03F4">
      <w:pPr>
        <w:jc w:val="center"/>
      </w:pPr>
      <w:r>
        <w:rPr>
          <w:noProof/>
        </w:rPr>
        <w:drawing>
          <wp:inline distT="0" distB="0" distL="0" distR="0" wp14:anchorId="50BCFBF4" wp14:editId="003CB856">
            <wp:extent cx="5486400" cy="539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F4" w:rsidRDefault="005D03F4" w:rsidP="005D03F4">
      <w:pPr>
        <w:jc w:val="center"/>
      </w:pPr>
    </w:p>
    <w:p w:rsidR="005D03F4" w:rsidRDefault="005D03F4" w:rsidP="00DE30A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、添加自定义的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5D03F4" w:rsidRPr="005D03F4" w:rsidRDefault="005D03F4" w:rsidP="005D03F4"/>
    <w:p w:rsidR="005D03F4" w:rsidRDefault="005D03F4" w:rsidP="005D03F4">
      <w:pPr>
        <w:jc w:val="center"/>
      </w:pPr>
      <w:r>
        <w:rPr>
          <w:noProof/>
        </w:rPr>
        <w:drawing>
          <wp:inline distT="0" distB="0" distL="0" distR="0" wp14:anchorId="46359A1A" wp14:editId="1165B46F">
            <wp:extent cx="5486400" cy="19405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F4" w:rsidRDefault="005D03F4" w:rsidP="005D03F4"/>
    <w:p w:rsidR="005D03F4" w:rsidRDefault="005D03F4" w:rsidP="005D03F4"/>
    <w:p w:rsidR="000F2533" w:rsidRDefault="000F2533" w:rsidP="00DE30A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068E9">
        <w:rPr>
          <w:rFonts w:hint="eastAsia"/>
        </w:rPr>
        <w:t>修改</w:t>
      </w:r>
      <w:r w:rsidR="003068E9">
        <w:rPr>
          <w:rFonts w:hint="eastAsia"/>
        </w:rPr>
        <w:t>dns</w:t>
      </w:r>
    </w:p>
    <w:p w:rsidR="003068E9" w:rsidRDefault="003068E9" w:rsidP="003068E9"/>
    <w:p w:rsidR="003068E9" w:rsidRPr="002A6005" w:rsidRDefault="003068E9" w:rsidP="003068E9">
      <w:pPr>
        <w:rPr>
          <w:b/>
        </w:rPr>
      </w:pPr>
      <w:r>
        <w:rPr>
          <w:rFonts w:hint="eastAsia"/>
        </w:rPr>
        <w:tab/>
      </w:r>
      <w:r w:rsidRPr="002A6005">
        <w:rPr>
          <w:rFonts w:hint="eastAsia"/>
          <w:b/>
          <w:sz w:val="28"/>
        </w:rPr>
        <w:t>傻叉的事情出现了，这里</w:t>
      </w:r>
      <w:r w:rsidRPr="002A6005">
        <w:rPr>
          <w:rFonts w:hint="eastAsia"/>
          <w:b/>
          <w:sz w:val="28"/>
        </w:rPr>
        <w:t xml:space="preserve"> </w:t>
      </w:r>
      <w:r w:rsidRPr="002A6005">
        <w:rPr>
          <w:rFonts w:hint="eastAsia"/>
          <w:b/>
          <w:sz w:val="28"/>
        </w:rPr>
        <w:t>需要两个</w:t>
      </w:r>
      <w:r w:rsidRPr="002A6005">
        <w:rPr>
          <w:rFonts w:hint="eastAsia"/>
          <w:b/>
          <w:sz w:val="28"/>
        </w:rPr>
        <w:t>DNS</w:t>
      </w:r>
      <w:r w:rsidRPr="002A6005">
        <w:rPr>
          <w:rFonts w:hint="eastAsia"/>
          <w:b/>
          <w:sz w:val="28"/>
        </w:rPr>
        <w:t>，也就是说一个</w:t>
      </w:r>
      <w:r w:rsidRPr="002A6005">
        <w:rPr>
          <w:rFonts w:hint="eastAsia"/>
          <w:b/>
          <w:sz w:val="28"/>
        </w:rPr>
        <w:t>DNS</w:t>
      </w:r>
      <w:r w:rsidRPr="002A6005">
        <w:rPr>
          <w:rFonts w:hint="eastAsia"/>
          <w:b/>
          <w:sz w:val="28"/>
        </w:rPr>
        <w:t>坏掉了，可以换成另外一个。那么这样的话，我们就需要弄两个主机了，</w:t>
      </w:r>
      <w:r w:rsidR="004A57A4">
        <w:rPr>
          <w:rFonts w:hint="eastAsia"/>
          <w:b/>
          <w:sz w:val="28"/>
        </w:rPr>
        <w:t>最后，无奈之下</w:t>
      </w:r>
      <w:r w:rsidRPr="002A6005">
        <w:rPr>
          <w:rFonts w:hint="eastAsia"/>
          <w:b/>
          <w:sz w:val="28"/>
        </w:rPr>
        <w:t>我用了两个</w:t>
      </w:r>
      <w:r w:rsidRPr="002A6005">
        <w:rPr>
          <w:rFonts w:hint="eastAsia"/>
          <w:b/>
          <w:sz w:val="28"/>
        </w:rPr>
        <w:t>vps</w:t>
      </w:r>
      <w:r w:rsidRPr="002A6005">
        <w:rPr>
          <w:rFonts w:hint="eastAsia"/>
          <w:b/>
          <w:sz w:val="28"/>
        </w:rPr>
        <w:t>，但是</w:t>
      </w:r>
      <w:r w:rsidRPr="002A6005">
        <w:rPr>
          <w:rFonts w:hint="eastAsia"/>
          <w:b/>
          <w:sz w:val="28"/>
        </w:rPr>
        <w:t>DNS</w:t>
      </w:r>
      <w:r w:rsidRPr="002A6005">
        <w:rPr>
          <w:rFonts w:hint="eastAsia"/>
          <w:b/>
          <w:sz w:val="28"/>
        </w:rPr>
        <w:t>必须要备案注册，所以最终以失败告终了。哎，对不起各位了。</w:t>
      </w:r>
      <w:r w:rsidR="002A6005" w:rsidRPr="002A6005">
        <w:rPr>
          <w:rFonts w:hint="eastAsia"/>
          <w:b/>
          <w:sz w:val="28"/>
        </w:rPr>
        <w:t>但是这种方式在公司内部，是可以实现的，可以用来屏蔽广告，和谷歌等。</w:t>
      </w:r>
    </w:p>
    <w:p w:rsidR="003068E9" w:rsidRPr="003068E9" w:rsidRDefault="003068E9" w:rsidP="003068E9">
      <w:pPr>
        <w:jc w:val="center"/>
      </w:pPr>
      <w:r>
        <w:rPr>
          <w:noProof/>
        </w:rPr>
        <w:drawing>
          <wp:inline distT="0" distB="0" distL="0" distR="0" wp14:anchorId="51A107A7" wp14:editId="4B379AD4">
            <wp:extent cx="5486400" cy="2343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3A" w:rsidRDefault="00BA733A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141388" w:rsidRDefault="00DE30A5" w:rsidP="00DE30A5">
      <w:pPr>
        <w:pStyle w:val="2"/>
      </w:pPr>
      <w:r>
        <w:rPr>
          <w:rFonts w:hint="eastAsia"/>
        </w:rPr>
        <w:t>10、屏蔽谷歌</w:t>
      </w:r>
    </w:p>
    <w:tbl>
      <w:tblPr>
        <w:tblW w:w="0" w:type="auto"/>
        <w:tblInd w:w="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3"/>
      </w:tblGrid>
      <w:tr w:rsidR="006E309D" w:rsidTr="006E309D">
        <w:trPr>
          <w:trHeight w:val="645"/>
        </w:trPr>
        <w:tc>
          <w:tcPr>
            <w:tcW w:w="10435" w:type="dxa"/>
          </w:tcPr>
          <w:p w:rsidR="006E309D" w:rsidRDefault="006E309D" w:rsidP="006E309D">
            <w:r>
              <w:tab/>
              <w:t xml:space="preserve">vi /etc/named.rfc1912.zones </w:t>
            </w:r>
          </w:p>
          <w:p w:rsidR="006E309D" w:rsidRDefault="006E309D" w:rsidP="006E309D"/>
          <w:p w:rsidR="006E309D" w:rsidRDefault="006E309D" w:rsidP="006E309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添加下面这段</w:t>
            </w:r>
          </w:p>
          <w:p w:rsidR="006E309D" w:rsidRDefault="006E309D" w:rsidP="006E309D">
            <w:r>
              <w:t>zone "google.com" IN {</w:t>
            </w:r>
          </w:p>
          <w:p w:rsidR="006E309D" w:rsidRDefault="006E309D" w:rsidP="006E309D">
            <w:r>
              <w:t xml:space="preserve">        type master;</w:t>
            </w:r>
          </w:p>
          <w:p w:rsidR="006E309D" w:rsidRDefault="006E309D" w:rsidP="006E309D">
            <w:r>
              <w:t xml:space="preserve">        file "google.com.zone";</w:t>
            </w:r>
          </w:p>
          <w:p w:rsidR="006E309D" w:rsidRDefault="006E309D" w:rsidP="006E309D">
            <w:r>
              <w:t>};</w:t>
            </w:r>
          </w:p>
          <w:p w:rsidR="006E309D" w:rsidRDefault="006E309D" w:rsidP="006E309D"/>
          <w:p w:rsidR="006E309D" w:rsidRDefault="006E309D" w:rsidP="006E309D">
            <w:r>
              <w:t>[root@ns named]# cp -a yumaozdy.com.zone google.com.zone</w:t>
            </w:r>
          </w:p>
          <w:p w:rsidR="006E309D" w:rsidRDefault="006E309D" w:rsidP="006E309D">
            <w:r>
              <w:t xml:space="preserve">[root@ns named]# vi google.com.zone </w:t>
            </w:r>
          </w:p>
          <w:p w:rsidR="006E309D" w:rsidRDefault="006E309D" w:rsidP="006E309D"/>
          <w:p w:rsidR="006E309D" w:rsidRDefault="006E309D" w:rsidP="006E309D">
            <w:r>
              <w:t>$TTL 86400</w:t>
            </w:r>
          </w:p>
          <w:p w:rsidR="006E309D" w:rsidRDefault="006E309D" w:rsidP="006E309D">
            <w:r>
              <w:t>@       IN SOA          ns.google.com. root (</w:t>
            </w:r>
          </w:p>
          <w:p w:rsidR="006E309D" w:rsidRDefault="006E309D" w:rsidP="006E309D">
            <w:r>
              <w:t xml:space="preserve">                                        1       ; serial</w:t>
            </w:r>
          </w:p>
          <w:p w:rsidR="006E309D" w:rsidRDefault="006E309D" w:rsidP="006E309D">
            <w:r>
              <w:t xml:space="preserve">                                        1D      ; refresh</w:t>
            </w:r>
          </w:p>
          <w:p w:rsidR="006E309D" w:rsidRDefault="006E309D" w:rsidP="006E309D">
            <w:r>
              <w:t xml:space="preserve">                                        1H      ; retry</w:t>
            </w:r>
          </w:p>
          <w:p w:rsidR="006E309D" w:rsidRDefault="006E309D" w:rsidP="006E309D">
            <w:r>
              <w:t xml:space="preserve">                                        1W      ; expire</w:t>
            </w:r>
          </w:p>
          <w:p w:rsidR="006E309D" w:rsidRDefault="006E309D" w:rsidP="006E309D">
            <w:r>
              <w:t xml:space="preserve">                                        0 )     ; minimum</w:t>
            </w:r>
          </w:p>
          <w:p w:rsidR="006E309D" w:rsidRDefault="006E309D" w:rsidP="006E309D">
            <w:r>
              <w:t>@       IN      NS      ns.google.com.</w:t>
            </w:r>
          </w:p>
          <w:p w:rsidR="006E309D" w:rsidRDefault="006E309D" w:rsidP="006E309D">
            <w:r>
              <w:t>ns      IN      A       192.168.1.219</w:t>
            </w:r>
          </w:p>
          <w:p w:rsidR="006E309D" w:rsidRDefault="006E309D" w:rsidP="006E309D">
            <w:r>
              <w:t>www     IN      A       192.168.1.11</w:t>
            </w:r>
          </w:p>
          <w:p w:rsidR="006E309D" w:rsidRDefault="006E309D" w:rsidP="006E309D">
            <w:r>
              <w:t>bbs     IN      A       192.168.1.46</w:t>
            </w:r>
          </w:p>
          <w:p w:rsidR="006E309D" w:rsidRDefault="006E309D" w:rsidP="006E309D">
            <w:r>
              <w:t>ttt     IN      A       192.168.1.68</w:t>
            </w:r>
          </w:p>
        </w:tc>
      </w:tr>
    </w:tbl>
    <w:p w:rsidR="00DE30A5" w:rsidRDefault="00DE30A5" w:rsidP="00DE30A5"/>
    <w:p w:rsidR="00141388" w:rsidRDefault="00141388"/>
    <w:p w:rsidR="003F36EA" w:rsidRDefault="00E13BB8" w:rsidP="00E13BB8">
      <w:pPr>
        <w:pStyle w:val="1"/>
      </w:pPr>
      <w:r>
        <w:rPr>
          <w:rFonts w:hint="eastAsia"/>
        </w:rPr>
        <w:t>二</w:t>
      </w:r>
      <w:r w:rsidR="003F36EA">
        <w:rPr>
          <w:rFonts w:hint="eastAsia"/>
        </w:rPr>
        <w:t>、泛域名解析</w:t>
      </w:r>
    </w:p>
    <w:p w:rsidR="003F36EA" w:rsidRDefault="003F36EA" w:rsidP="003F36EA"/>
    <w:p w:rsidR="00E13BB8" w:rsidRDefault="00E13BB8" w:rsidP="00E13BB8">
      <w:pPr>
        <w:pStyle w:val="2"/>
      </w:pPr>
      <w:r>
        <w:rPr>
          <w:rFonts w:hint="eastAsia"/>
        </w:rPr>
        <w:t>1、为所有的子域名设置ip地址</w:t>
      </w:r>
    </w:p>
    <w:p w:rsidR="00E13BB8" w:rsidRPr="00E13BB8" w:rsidRDefault="00E13BB8" w:rsidP="00E13BB8"/>
    <w:tbl>
      <w:tblPr>
        <w:tblW w:w="0" w:type="auto"/>
        <w:tblInd w:w="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74"/>
      </w:tblGrid>
      <w:tr w:rsidR="00E13BB8" w:rsidTr="00E13BB8">
        <w:trPr>
          <w:trHeight w:val="355"/>
        </w:trPr>
        <w:tc>
          <w:tcPr>
            <w:tcW w:w="7974" w:type="dxa"/>
          </w:tcPr>
          <w:p w:rsidR="00E13BB8" w:rsidRDefault="00E13BB8" w:rsidP="00E13BB8">
            <w:r>
              <w:t>$TTL 1D</w:t>
            </w:r>
          </w:p>
          <w:p w:rsidR="00E13BB8" w:rsidRDefault="00E13BB8" w:rsidP="00E13BB8">
            <w:r>
              <w:t>@       IN SOA  ns.healerjean.top. root (</w:t>
            </w:r>
          </w:p>
          <w:p w:rsidR="00E13BB8" w:rsidRDefault="00E13BB8" w:rsidP="00E13BB8">
            <w:r>
              <w:t xml:space="preserve">                                        1       ; serial</w:t>
            </w:r>
          </w:p>
          <w:p w:rsidR="00E13BB8" w:rsidRDefault="00E13BB8" w:rsidP="00E13BB8">
            <w:r>
              <w:t xml:space="preserve">                                        1D      ; refresh</w:t>
            </w:r>
          </w:p>
          <w:p w:rsidR="00E13BB8" w:rsidRDefault="00E13BB8" w:rsidP="00E13BB8">
            <w:r>
              <w:t xml:space="preserve">                                        1H      ; retry</w:t>
            </w:r>
          </w:p>
          <w:p w:rsidR="00E13BB8" w:rsidRDefault="00E13BB8" w:rsidP="00E13BB8">
            <w:r>
              <w:t xml:space="preserve">                                        1W      ; expire</w:t>
            </w:r>
          </w:p>
          <w:p w:rsidR="00E13BB8" w:rsidRDefault="00E13BB8" w:rsidP="00E13BB8">
            <w:r>
              <w:t xml:space="preserve">                                        3H )    ; minimu</w:t>
            </w:r>
          </w:p>
          <w:p w:rsidR="00E13BB8" w:rsidRDefault="00E13BB8" w:rsidP="00E13BB8">
            <w:r>
              <w:t>@       IN      NS      ns.healerjean.top.</w:t>
            </w:r>
          </w:p>
          <w:p w:rsidR="00E13BB8" w:rsidRDefault="00E13BB8" w:rsidP="00E13BB8">
            <w:r>
              <w:t>ns      IN      A       192.169.1.37</w:t>
            </w:r>
          </w:p>
          <w:p w:rsidR="00E13BB8" w:rsidRDefault="00E13BB8" w:rsidP="00E13BB8">
            <w:r>
              <w:t>www     IN      A       61.135.169.121</w:t>
            </w:r>
          </w:p>
          <w:p w:rsidR="00E13BB8" w:rsidRPr="00E13BB8" w:rsidRDefault="00E13BB8" w:rsidP="00E13BB8">
            <w:pPr>
              <w:rPr>
                <w:color w:val="FF0000"/>
              </w:rPr>
            </w:pPr>
            <w:r w:rsidRPr="00E13BB8">
              <w:rPr>
                <w:color w:val="FF0000"/>
              </w:rPr>
              <w:t>*       IN      A       61.135.169.121</w:t>
            </w:r>
          </w:p>
          <w:p w:rsidR="00E13BB8" w:rsidRDefault="00E13BB8" w:rsidP="00E13BB8">
            <w:r w:rsidRPr="00E13BB8">
              <w:rPr>
                <w:color w:val="FF0000"/>
              </w:rPr>
              <w:t>hh      IN      A       204.79.197.200</w:t>
            </w:r>
          </w:p>
        </w:tc>
      </w:tr>
    </w:tbl>
    <w:p w:rsidR="00E13BB8" w:rsidRDefault="00E13BB8" w:rsidP="00E13BB8"/>
    <w:p w:rsidR="00E13BB8" w:rsidRDefault="00E13BB8" w:rsidP="00E13BB8">
      <w:pPr>
        <w:pStyle w:val="2"/>
      </w:pPr>
      <w:r>
        <w:rPr>
          <w:rFonts w:hint="eastAsia"/>
        </w:rPr>
        <w:t xml:space="preserve">2、访问不存在的子域名 </w:t>
      </w:r>
    </w:p>
    <w:p w:rsidR="00E13BB8" w:rsidRDefault="00E13BB8" w:rsidP="00E13BB8">
      <w:pPr>
        <w:pStyle w:val="3"/>
        <w:ind w:firstLine="720"/>
      </w:pPr>
      <w:r w:rsidRPr="00E13BB8">
        <w:t>ping fasdfjsadlfj.healerjean.top</w:t>
      </w:r>
      <w:r>
        <w:rPr>
          <w:rFonts w:hint="eastAsia"/>
        </w:rPr>
        <w:t xml:space="preserve"> </w:t>
      </w:r>
    </w:p>
    <w:p w:rsidR="00E13BB8" w:rsidRDefault="00E13BB8" w:rsidP="003F36EA"/>
    <w:p w:rsidR="00E13BB8" w:rsidRDefault="00E13BB8" w:rsidP="00E13BB8">
      <w:pPr>
        <w:jc w:val="center"/>
      </w:pPr>
      <w:r>
        <w:rPr>
          <w:noProof/>
        </w:rPr>
        <w:drawing>
          <wp:inline distT="0" distB="0" distL="0" distR="0" wp14:anchorId="34787C4C" wp14:editId="026C275E">
            <wp:extent cx="5486400" cy="1327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B8" w:rsidRDefault="00E13BB8" w:rsidP="00E13BB8">
      <w:pPr>
        <w:pStyle w:val="2"/>
      </w:pPr>
      <w:r>
        <w:rPr>
          <w:rFonts w:hint="eastAsia"/>
        </w:rPr>
        <w:t>3、访问存在的子域名</w:t>
      </w:r>
    </w:p>
    <w:p w:rsidR="00E13BB8" w:rsidRDefault="00E13BB8" w:rsidP="00E13BB8">
      <w:pPr>
        <w:pStyle w:val="3"/>
      </w:pPr>
      <w:r>
        <w:rPr>
          <w:rFonts w:hint="eastAsia"/>
        </w:rPr>
        <w:tab/>
        <w:t>ping hh.healerjean.top</w:t>
      </w:r>
    </w:p>
    <w:p w:rsidR="00E13BB8" w:rsidRPr="00E13BB8" w:rsidRDefault="00E13BB8" w:rsidP="00E13BB8"/>
    <w:p w:rsidR="00E13BB8" w:rsidRDefault="00E13BB8" w:rsidP="00E13BB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016167" wp14:editId="5BA8014E">
            <wp:extent cx="5486400" cy="1468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6E" w:rsidRDefault="0051326E" w:rsidP="00E13BB8">
      <w:pPr>
        <w:jc w:val="center"/>
        <w:rPr>
          <w:rFonts w:hint="eastAsia"/>
        </w:rPr>
      </w:pPr>
    </w:p>
    <w:p w:rsidR="0051326E" w:rsidRDefault="0051326E" w:rsidP="00E13BB8">
      <w:pPr>
        <w:jc w:val="center"/>
        <w:rPr>
          <w:rFonts w:hint="eastAsia"/>
        </w:rPr>
      </w:pPr>
    </w:p>
    <w:p w:rsidR="0051326E" w:rsidRDefault="0051326E" w:rsidP="0051326E">
      <w:pPr>
        <w:pStyle w:val="1"/>
        <w:rPr>
          <w:rFonts w:hint="eastAsia"/>
        </w:rPr>
      </w:pPr>
      <w:r>
        <w:rPr>
          <w:rFonts w:hint="eastAsia"/>
        </w:rPr>
        <w:t>文件</w:t>
      </w:r>
      <w:bookmarkStart w:id="0" w:name="_GoBack"/>
      <w:bookmarkEnd w:id="0"/>
    </w:p>
    <w:p w:rsidR="0051326E" w:rsidRPr="0051326E" w:rsidRDefault="0051326E" w:rsidP="0051326E">
      <w:pPr>
        <w:rPr>
          <w:rFonts w:hint="eastAsia"/>
        </w:rPr>
      </w:pPr>
      <w:r w:rsidRPr="0051326E">
        <w:object w:dxaOrig="214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45pt;height:41.9pt" o:ole="">
            <v:imagedata r:id="rId18" o:title=""/>
          </v:shape>
          <o:OLEObject Type="Embed" ProgID="Package" ShapeID="_x0000_i1025" DrawAspect="Content" ObjectID="_1573132899" r:id="rId19"/>
        </w:object>
      </w:r>
    </w:p>
    <w:p w:rsidR="0051326E" w:rsidRPr="00E13BB8" w:rsidRDefault="0051326E" w:rsidP="00E13BB8">
      <w:pPr>
        <w:jc w:val="center"/>
      </w:pPr>
    </w:p>
    <w:sectPr w:rsidR="0051326E" w:rsidRPr="00E13B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3692A"/>
    <w:multiLevelType w:val="multilevel"/>
    <w:tmpl w:val="9BE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CE4510"/>
    <w:rsid w:val="000947F3"/>
    <w:rsid w:val="000F2533"/>
    <w:rsid w:val="000F4D95"/>
    <w:rsid w:val="00141388"/>
    <w:rsid w:val="001D4FD7"/>
    <w:rsid w:val="001D76EC"/>
    <w:rsid w:val="00255DEE"/>
    <w:rsid w:val="00293F56"/>
    <w:rsid w:val="002A6005"/>
    <w:rsid w:val="003068E9"/>
    <w:rsid w:val="00310BAF"/>
    <w:rsid w:val="003764B4"/>
    <w:rsid w:val="003960A1"/>
    <w:rsid w:val="003A22C2"/>
    <w:rsid w:val="003F36EA"/>
    <w:rsid w:val="00466C29"/>
    <w:rsid w:val="00490304"/>
    <w:rsid w:val="004A57A4"/>
    <w:rsid w:val="004C58DC"/>
    <w:rsid w:val="004F410D"/>
    <w:rsid w:val="0051326E"/>
    <w:rsid w:val="00554A5C"/>
    <w:rsid w:val="00573E8A"/>
    <w:rsid w:val="005B3429"/>
    <w:rsid w:val="005D03F4"/>
    <w:rsid w:val="00606058"/>
    <w:rsid w:val="00616E05"/>
    <w:rsid w:val="0066335D"/>
    <w:rsid w:val="006E309D"/>
    <w:rsid w:val="006F0180"/>
    <w:rsid w:val="007560C0"/>
    <w:rsid w:val="00796A3E"/>
    <w:rsid w:val="008E06CA"/>
    <w:rsid w:val="008E44A7"/>
    <w:rsid w:val="009A1F5E"/>
    <w:rsid w:val="009B4E8A"/>
    <w:rsid w:val="009C3303"/>
    <w:rsid w:val="009D3EC6"/>
    <w:rsid w:val="009D7232"/>
    <w:rsid w:val="00A10272"/>
    <w:rsid w:val="00A32DCE"/>
    <w:rsid w:val="00A47570"/>
    <w:rsid w:val="00A61D58"/>
    <w:rsid w:val="00A643EE"/>
    <w:rsid w:val="00A75C10"/>
    <w:rsid w:val="00AB0F10"/>
    <w:rsid w:val="00B71CF0"/>
    <w:rsid w:val="00B81906"/>
    <w:rsid w:val="00BA733A"/>
    <w:rsid w:val="00BC3604"/>
    <w:rsid w:val="00BC4A41"/>
    <w:rsid w:val="00C05755"/>
    <w:rsid w:val="00C10158"/>
    <w:rsid w:val="00C2284A"/>
    <w:rsid w:val="00C27746"/>
    <w:rsid w:val="00C42ED3"/>
    <w:rsid w:val="00CE4510"/>
    <w:rsid w:val="00D168DD"/>
    <w:rsid w:val="00D23BDC"/>
    <w:rsid w:val="00D241FE"/>
    <w:rsid w:val="00D51DC8"/>
    <w:rsid w:val="00D950B2"/>
    <w:rsid w:val="00DA6D1E"/>
    <w:rsid w:val="00DE30A5"/>
    <w:rsid w:val="00DE473F"/>
    <w:rsid w:val="00E13BB8"/>
    <w:rsid w:val="00EF5ED6"/>
    <w:rsid w:val="00F10BBF"/>
    <w:rsid w:val="00F3316D"/>
    <w:rsid w:val="00F42CB8"/>
    <w:rsid w:val="00F618BD"/>
    <w:rsid w:val="00F739C0"/>
    <w:rsid w:val="00FA3786"/>
    <w:rsid w:val="00FA49A8"/>
    <w:rsid w:val="00FA7066"/>
    <w:rsid w:val="00FB5127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F3316D"/>
    <w:pPr>
      <w:spacing w:before="200" w:after="0"/>
      <w:outlineLvl w:val="1"/>
    </w:pPr>
    <w:rPr>
      <w:rFonts w:ascii="微软雅黑" w:eastAsia="微软雅黑" w:hAnsi="微软雅黑" w:cstheme="majorBidi"/>
      <w:b/>
      <w:color w:val="454545"/>
      <w:sz w:val="32"/>
      <w:szCs w:val="21"/>
      <w:shd w:val="clear" w:color="auto" w:fill="FFFFFF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F3316D"/>
    <w:rPr>
      <w:rFonts w:ascii="微软雅黑" w:eastAsia="微软雅黑" w:hAnsi="微软雅黑" w:cstheme="majorBidi"/>
      <w:b/>
      <w:color w:val="454545"/>
      <w:sz w:val="32"/>
      <w:szCs w:val="21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C0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5755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"/>
    <w:uiPriority w:val="99"/>
    <w:semiHidden/>
    <w:unhideWhenUsed/>
    <w:rsid w:val="009A1F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9A1F5E"/>
    <w:rPr>
      <w:sz w:val="18"/>
      <w:szCs w:val="18"/>
    </w:rPr>
  </w:style>
  <w:style w:type="character" w:styleId="aa">
    <w:name w:val="Hyperlink"/>
    <w:basedOn w:val="a0"/>
    <w:uiPriority w:val="99"/>
    <w:unhideWhenUsed/>
    <w:rsid w:val="00D950B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F3316D"/>
    <w:pPr>
      <w:spacing w:before="200" w:after="0"/>
      <w:outlineLvl w:val="1"/>
    </w:pPr>
    <w:rPr>
      <w:rFonts w:ascii="微软雅黑" w:eastAsia="微软雅黑" w:hAnsi="微软雅黑" w:cstheme="majorBidi"/>
      <w:b/>
      <w:color w:val="454545"/>
      <w:sz w:val="32"/>
      <w:szCs w:val="21"/>
      <w:shd w:val="clear" w:color="auto" w:fill="FFFFFF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F3316D"/>
    <w:rPr>
      <w:rFonts w:ascii="微软雅黑" w:eastAsia="微软雅黑" w:hAnsi="微软雅黑" w:cstheme="majorBidi"/>
      <w:b/>
      <w:color w:val="454545"/>
      <w:sz w:val="32"/>
      <w:szCs w:val="21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C0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5755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"/>
    <w:uiPriority w:val="99"/>
    <w:semiHidden/>
    <w:unhideWhenUsed/>
    <w:rsid w:val="009A1F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9A1F5E"/>
    <w:rPr>
      <w:sz w:val="18"/>
      <w:szCs w:val="18"/>
    </w:rPr>
  </w:style>
  <w:style w:type="character" w:styleId="aa">
    <w:name w:val="Hyperlink"/>
    <w:basedOn w:val="a0"/>
    <w:uiPriority w:val="99"/>
    <w:unhideWhenUsed/>
    <w:rsid w:val="00D95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lerjean.to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FAA784-895D-4F19-BF37-440D55FD7E89}"/>
      </w:docPartPr>
      <w:docPartBody>
        <w:p w:rsidR="00000000" w:rsidRDefault="00CF1805">
          <w:r w:rsidRPr="00A00853">
            <w:rPr>
              <w:rStyle w:val="a3"/>
              <w:rFonts w:hint="eastAsia"/>
            </w:rPr>
            <w:t>[</w:t>
          </w:r>
          <w:r w:rsidRPr="00A00853">
            <w:rPr>
              <w:rStyle w:val="a3"/>
              <w:rFonts w:hint="eastAsia"/>
            </w:rPr>
            <w:t>在此处输入文章标题</w:t>
          </w:r>
          <w:r w:rsidRPr="00A0085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2F"/>
    <w:rsid w:val="0024716E"/>
    <w:rsid w:val="0046556F"/>
    <w:rsid w:val="00854827"/>
    <w:rsid w:val="00897379"/>
    <w:rsid w:val="00A1309E"/>
    <w:rsid w:val="00A6142F"/>
    <w:rsid w:val="00B50A70"/>
    <w:rsid w:val="00CF1805"/>
    <w:rsid w:val="00DC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180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18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14、CentOS下搭建DNS服务器</PostTitle>
  <PostDate>2017-11-25T08:34:12Z</PostDate>
  <PostID>78632682</PostID>
  <Category1>Linux</Category1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1050579711</CategoryBBId1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7</Pages>
  <Words>882</Words>
  <Characters>5031</Characters>
  <Application>Microsoft Office Word</Application>
  <DocSecurity>0</DocSecurity>
  <Lines>41</Lines>
  <Paragraphs>11</Paragraphs>
  <ScaleCrop>false</ScaleCrop>
  <Company>Microsoft</Company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qdkf</dc:creator>
  <cp:lastModifiedBy>HealerJean</cp:lastModifiedBy>
  <cp:revision>2</cp:revision>
  <dcterms:created xsi:type="dcterms:W3CDTF">2017-11-25T08:35:00Z</dcterms:created>
  <dcterms:modified xsi:type="dcterms:W3CDTF">2017-11-25T08:35:00Z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5fbe1cdf88a4808ae85d35a28293127">
    <vt:lpwstr>CWMrOWZm9JcBCAdR7UjDwnhkAslHicVM5Dym6YmP3gs1v3ICS1/TMg3ADpDjT0kZPfKvXQVcIZ3jpGXDwCmkylg/A==</vt:lpwstr>
  </property>
</Properties>
</file>