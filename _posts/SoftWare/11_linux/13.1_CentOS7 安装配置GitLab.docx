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6502C" w:rsidRDefault="0096502C" w:rsidP="0096502C">
          <w:pPr>
            <w:pStyle w:val="PublishStatus"/>
          </w:pPr>
          <w:r>
            <w:t>此文章已于</w:t>
          </w:r>
          <w:r>
            <w:t xml:space="preserve"> 0:20:41 2017/11/23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microsoft yahei" w:eastAsia="宋体" w:hAnsi="microsoft yahei" w:cs="宋体"/>
              <w:color w:val="000000"/>
              <w:szCs w:val="18"/>
              <w:shd w:val="clear" w:color="auto" w:fill="FFFFF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Pr="00CB0F7B" w:rsidRDefault="00CB0F7B">
              <w:pPr>
                <w:pStyle w:val="Publishwithline"/>
                <w:rPr>
                  <w:sz w:val="56"/>
                </w:rPr>
              </w:pPr>
              <w:r w:rsidRPr="00CB0F7B">
                <w:rPr>
                  <w:rFonts w:ascii="microsoft yahei" w:eastAsia="宋体" w:hAnsi="microsoft yahei" w:cs="宋体"/>
                  <w:color w:val="000000"/>
                  <w:szCs w:val="18"/>
                  <w:shd w:val="clear" w:color="auto" w:fill="FFFFFF"/>
                </w:rPr>
                <w:t>13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、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 xml:space="preserve">CentOS7 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安装配置</w:t>
              </w:r>
              <w:r w:rsidRPr="00CB0F7B">
                <w:rPr>
                  <w:rFonts w:ascii="microsoft yahei" w:eastAsia="宋体" w:hAnsi="microsoft yahei" w:cs="宋体" w:hint="eastAsia"/>
                  <w:color w:val="000000"/>
                  <w:szCs w:val="18"/>
                  <w:shd w:val="clear" w:color="auto" w:fill="FFFFFF"/>
                </w:rPr>
                <w:t>GitLab</w:t>
              </w:r>
            </w:p>
          </w:sdtContent>
        </w:sdt>
        <w:p w:rsidR="00EF5ED6" w:rsidRDefault="00EF5ED6">
          <w:pPr>
            <w:pStyle w:val="underline"/>
          </w:pPr>
        </w:p>
        <w:p w:rsidR="00612907" w:rsidRDefault="00612907" w:rsidP="00612907">
          <w:pPr>
            <w:pStyle w:val="PadderBetweenTitleandProperties"/>
          </w:pPr>
        </w:p>
        <w:p w:rsidR="00612907" w:rsidRDefault="00612907" w:rsidP="00612907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413588746"/>
              <w:placeholder>
                <w:docPart w:val="41358874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  <w:r>
            <w:t xml:space="preserve"> ; </w:t>
          </w:r>
          <w:sdt>
            <w:sdtPr>
              <w:id w:val="696130180"/>
              <w:dataBinding w:prefixMappings="xmlns:ns0 = 'http://www.microsoft.com/Office/Word/BlogTool'" w:xpath="/ns0:BlogPostInfo/ns0:Category2" w:storeItemID="{5F329CAD-B019-4FA6-9FEF-74898909AD20}"/>
              <w:comboBox w:lastValue="Linux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</w:p>
        <w:p w:rsidR="00EF5ED6" w:rsidRDefault="003C58DF">
          <w:pPr>
            <w:pStyle w:val="PadderBetweenControlandBody"/>
          </w:pPr>
        </w:p>
      </w:sdtContent>
    </w:sdt>
    <w:p w:rsidR="00CB0F7B" w:rsidRDefault="0068179E" w:rsidP="00844D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8179E">
        <w:t>安装依赖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0" w:name="OLE_LINK1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41006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–y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curl policycoreutils openssh-server openssh-clients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bookmarkStart w:id="1" w:name="OLE_LINK2"/>
      <w:bookmarkStart w:id="2" w:name="OLE_LINK3"/>
      <w:bookmarkEnd w:id="0"/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sshd    </w:t>
      </w:r>
    </w:p>
    <w:bookmarkEnd w:id="1"/>
    <w:bookmarkEnd w:id="2"/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sshd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yum install </w:t>
      </w:r>
      <w:r w:rsidR="00A663C9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-</w:t>
      </w:r>
      <w:r w:rsidR="00A663C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y</w:t>
      </w:r>
      <w:r w:rsidR="00A663C9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enable postfix    </w:t>
      </w:r>
    </w:p>
    <w:p w:rsidR="00B26CBD" w:rsidRPr="00B26CBD" w:rsidRDefault="00B26CBD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B26C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systemctl start postfix </w:t>
      </w:r>
    </w:p>
    <w:p w:rsidR="00566179" w:rsidRPr="00844DB3" w:rsidRDefault="00566179" w:rsidP="00844DB3">
      <w:pPr>
        <w:pStyle w:val="1"/>
      </w:pPr>
      <w:r w:rsidRPr="00844DB3">
        <w:rPr>
          <w:rFonts w:hint="eastAsia"/>
        </w:rPr>
        <w:t>2</w:t>
      </w:r>
      <w:r w:rsidRPr="00844DB3">
        <w:rPr>
          <w:rFonts w:hint="eastAsia"/>
        </w:rPr>
        <w:t>、</w:t>
      </w:r>
      <w:r w:rsidRPr="00844DB3">
        <w:t>我的环境</w:t>
      </w:r>
      <w:r w:rsidR="00BE5CCF" w:rsidRPr="00844DB3">
        <w:rPr>
          <w:rFonts w:hint="eastAsia"/>
        </w:rPr>
        <w:t>是</w:t>
      </w:r>
      <w:r w:rsidR="00BE5CCF" w:rsidRPr="00844DB3">
        <w:t>用了</w:t>
      </w:r>
      <w:r w:rsidR="00BE5CCF" w:rsidRPr="00844DB3">
        <w:t>iptables</w:t>
      </w:r>
      <w:r w:rsidR="00BE5CCF" w:rsidRPr="00844DB3">
        <w:t>防火墙，</w:t>
      </w:r>
      <w:r w:rsidR="00BE5CCF" w:rsidRPr="00844DB3">
        <w:rPr>
          <w:rFonts w:hint="eastAsia"/>
          <w:color w:val="FF0000"/>
        </w:rPr>
        <w:t>所以</w:t>
      </w:r>
      <w:r w:rsidR="00BE5CCF" w:rsidRPr="00844DB3">
        <w:rPr>
          <w:color w:val="FF0000"/>
        </w:rPr>
        <w:t>下面的命令没有使用</w:t>
      </w:r>
      <w:r w:rsidR="00BE5CCF" w:rsidRPr="00844DB3">
        <w:t>，</w:t>
      </w:r>
      <w:r w:rsidR="00A17E9E" w:rsidRPr="00844DB3">
        <w:t>关闭</w:t>
      </w:r>
      <w:r w:rsidRPr="00844DB3">
        <w:t>防火墙，</w:t>
      </w:r>
      <w:r w:rsidR="00A17E9E" w:rsidRPr="00844DB3">
        <w:rPr>
          <w:rFonts w:hint="eastAsia"/>
        </w:rPr>
        <w:t>如果</w:t>
      </w:r>
      <w:r w:rsidR="00A17E9E" w:rsidRPr="00844DB3">
        <w:t>使用</w:t>
      </w:r>
      <w:r w:rsidR="00A17E9E" w:rsidRPr="00844DB3">
        <w:t>firewalld</w:t>
      </w:r>
      <w:r w:rsidR="00A17E9E" w:rsidRPr="00844DB3">
        <w:t>，</w:t>
      </w:r>
      <w:r w:rsidRPr="00844DB3">
        <w:t>若不想关闭防火墙，可以放开权限：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firewall-cmd --permanent --add-service=http    </w:t>
      </w:r>
    </w:p>
    <w:p w:rsidR="00566179" w:rsidRPr="00566179" w:rsidRDefault="00566179" w:rsidP="00410063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18"/>
          <w:szCs w:val="18"/>
        </w:rPr>
      </w:pPr>
      <w:r w:rsidRPr="0056617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sudo systemctl reload firewalld  </w:t>
      </w:r>
    </w:p>
    <w:p w:rsidR="00B26CBD" w:rsidRDefault="00780CCC" w:rsidP="00780C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GitLab</w:t>
      </w:r>
      <w:r w:rsidR="0090194A">
        <w:rPr>
          <w:rFonts w:hint="eastAsia"/>
        </w:rPr>
        <w:t>（建议</w:t>
      </w:r>
      <w:r w:rsidR="0090194A">
        <w:t>使用</w:t>
      </w:r>
      <w:r w:rsidR="0090194A">
        <w:rPr>
          <w:rFonts w:hint="eastAsia"/>
        </w:rPr>
        <w:t>下载</w:t>
      </w:r>
      <w:r w:rsidR="0090194A">
        <w:t>的</w:t>
      </w:r>
      <w:r w:rsidR="0090194A">
        <w:t>rpm</w:t>
      </w:r>
      <w:r w:rsidR="0090194A">
        <w:t>镜像安装</w:t>
      </w:r>
      <w:bookmarkStart w:id="3" w:name="_GoBack"/>
      <w:bookmarkEnd w:id="3"/>
      <w:r w:rsidR="0090194A">
        <w:rPr>
          <w:rFonts w:hint="eastAsia"/>
        </w:rPr>
        <w:t>）</w:t>
      </w:r>
    </w:p>
    <w:p w:rsidR="00780CCC" w:rsidRPr="00780CCC" w:rsidRDefault="00780CCC" w:rsidP="00780CCC"/>
    <w:p w:rsidR="00844DB3" w:rsidRDefault="00780CCC" w:rsidP="00780CCC">
      <w:pPr>
        <w:pStyle w:val="2"/>
      </w:pPr>
      <w:r w:rsidRPr="00780CCC">
        <w:t>1</w:t>
      </w:r>
      <w:r w:rsidR="00844DB3" w:rsidRPr="00780CCC">
        <w:rPr>
          <w:rFonts w:hint="eastAsia"/>
        </w:rPr>
        <w:t>、</w:t>
      </w:r>
      <w:r w:rsidR="00A663C9">
        <w:rPr>
          <w:rFonts w:hint="eastAsia"/>
        </w:rPr>
        <w:t>第一种、</w:t>
      </w:r>
      <w:r w:rsidR="00844DB3" w:rsidRPr="00780CCC">
        <w:rPr>
          <w:rFonts w:hint="eastAsia"/>
        </w:rPr>
        <w:t>添加</w:t>
      </w:r>
      <w:r w:rsidR="00844DB3" w:rsidRPr="00780CCC">
        <w:rPr>
          <w:rFonts w:hint="eastAsia"/>
        </w:rPr>
        <w:t xml:space="preserve"> GitLab </w:t>
      </w:r>
      <w:r w:rsidR="00844DB3" w:rsidRPr="00780CCC">
        <w:rPr>
          <w:rFonts w:hint="eastAsia"/>
        </w:rPr>
        <w:t>镜像源并安装</w:t>
      </w:r>
      <w:r w:rsidR="00C276A9">
        <w:rPr>
          <w:rFonts w:hint="eastAsia"/>
        </w:rPr>
        <w:t>（成功）</w:t>
      </w:r>
    </w:p>
    <w:p w:rsidR="00780CCC" w:rsidRPr="00780CCC" w:rsidRDefault="00780CCC" w:rsidP="00780CCC"/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curl -sS http://packages.gitlab.com.cn/install/gitlab-ce/script.rpm.sh | sudo bash</w:t>
      </w:r>
    </w:p>
    <w:p w:rsidR="00844DB3" w:rsidRPr="00780CCC" w:rsidRDefault="00844DB3" w:rsidP="00844D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18"/>
          <w:szCs w:val="21"/>
        </w:rPr>
      </w:pPr>
      <w:r w:rsidRPr="00780CCC">
        <w:rPr>
          <w:rFonts w:ascii="Consolas" w:hAnsi="Consolas" w:cs="Consolas"/>
          <w:color w:val="444444"/>
          <w:sz w:val="18"/>
          <w:szCs w:val="21"/>
        </w:rPr>
        <w:t>sudo yum install gitlab-ce</w:t>
      </w:r>
    </w:p>
    <w:p w:rsidR="00844DB3" w:rsidRDefault="00780CCC" w:rsidP="00F55509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5509">
        <w:rPr>
          <w:rFonts w:hint="eastAsia"/>
        </w:rPr>
        <w:t>第二种、</w:t>
      </w:r>
      <w:r>
        <w:rPr>
          <w:rFonts w:hint="eastAsia"/>
        </w:rPr>
        <w:t>下载</w:t>
      </w:r>
      <w:r>
        <w:t>gitlab rpm</w:t>
      </w:r>
      <w:r>
        <w:t>手动安装</w:t>
      </w:r>
      <w:r w:rsidR="00134B38">
        <w:rPr>
          <w:rFonts w:hint="eastAsia"/>
        </w:rPr>
        <w:t>，成功</w:t>
      </w:r>
      <w:r w:rsidR="002F3183" w:rsidRPr="004F4158">
        <w:rPr>
          <w:color w:val="FF0000"/>
        </w:rPr>
        <w:t>gitlab-ce-10.1.4-ce.0.el7.x86_64</w:t>
      </w:r>
      <w:r w:rsidR="002F3183" w:rsidRPr="004F4158">
        <w:rPr>
          <w:rFonts w:hint="eastAsia"/>
          <w:color w:val="FF0000"/>
        </w:rPr>
        <w:t xml:space="preserve"> </w:t>
      </w:r>
    </w:p>
    <w:p w:rsidR="007D2C31" w:rsidRPr="007D2C31" w:rsidRDefault="007D2C31" w:rsidP="007D2C31"/>
    <w:p w:rsidR="008D52D8" w:rsidRDefault="007D2C31" w:rsidP="007D2C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、直接下载有版本的镜像安装</w:t>
      </w:r>
      <w:r w:rsidR="00964DF5">
        <w:rPr>
          <w:rFonts w:hint="eastAsia"/>
        </w:rPr>
        <w:t>（成功）</w:t>
      </w:r>
    </w:p>
    <w:p w:rsidR="007D2C31" w:rsidRPr="007D2C31" w:rsidRDefault="007D2C31" w:rsidP="007D2C31"/>
    <w:p w:rsidR="007D2C31" w:rsidRPr="007D2C31" w:rsidRDefault="007D2C31" w:rsidP="007D2C31"/>
    <w:p w:rsidR="00EE3E9A" w:rsidRDefault="003C58DF" w:rsidP="00EE3E9A">
      <w:hyperlink r:id="rId8" w:history="1">
        <w:r w:rsidR="00EE3E9A" w:rsidRPr="002F5DB3">
          <w:rPr>
            <w:rStyle w:val="a9"/>
          </w:rPr>
          <w:t>https://mirrors.tuna.tsinghua.edu.cn/gitlab-ce/yum/</w:t>
        </w:r>
      </w:hyperlink>
    </w:p>
    <w:p w:rsidR="008D52D8" w:rsidRDefault="008D52D8" w:rsidP="00EE3E9A"/>
    <w:p w:rsidR="00EE3E9A" w:rsidRPr="00EE3E9A" w:rsidRDefault="008D52D8" w:rsidP="008D52D8">
      <w:pPr>
        <w:jc w:val="center"/>
      </w:pPr>
      <w:r>
        <w:rPr>
          <w:noProof/>
        </w:rPr>
        <w:drawing>
          <wp:inline distT="0" distB="0" distL="0" distR="0" wp14:anchorId="346CAEB1" wp14:editId="1EC0DA7D">
            <wp:extent cx="6971428" cy="398095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42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31" w:rsidRDefault="007D2C31" w:rsidP="007D2C31">
      <w:pPr>
        <w:jc w:val="center"/>
      </w:pPr>
      <w:r>
        <w:rPr>
          <w:noProof/>
        </w:rPr>
        <w:drawing>
          <wp:inline distT="0" distB="0" distL="0" distR="0" wp14:anchorId="6FFA4825" wp14:editId="6FAEAACD">
            <wp:extent cx="5486400" cy="28492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084755" w:rsidP="00780CCC">
      <w:pPr>
        <w:pStyle w:val="3"/>
        <w:ind w:firstLine="720"/>
      </w:pPr>
      <w:r>
        <w:rPr>
          <w:rFonts w:hint="eastAsia"/>
        </w:rPr>
        <w:t>2.1</w:t>
      </w:r>
      <w:r w:rsidR="00780CCC">
        <w:rPr>
          <w:rFonts w:hint="eastAsia"/>
        </w:rPr>
        <w:t>、</w:t>
      </w:r>
      <w:r w:rsidR="00780CCC" w:rsidRPr="00780CCC">
        <w:rPr>
          <w:rFonts w:hint="eastAsia"/>
        </w:rPr>
        <w:t>下载</w:t>
      </w:r>
      <w:r w:rsidR="00780CCC">
        <w:t>方式一</w:t>
      </w:r>
      <w:r w:rsidR="00BE7DE8">
        <w:rPr>
          <w:rFonts w:hint="eastAsia"/>
        </w:rPr>
        <w:t xml:space="preserve"> </w:t>
      </w:r>
      <w:r w:rsidR="00BE7DE8">
        <w:t>wget</w:t>
      </w:r>
      <w:r w:rsidR="00CE0341">
        <w:rPr>
          <w:rFonts w:hint="eastAsia"/>
        </w:rPr>
        <w:t xml:space="preserve"> </w:t>
      </w:r>
      <w:r w:rsidR="00CE0341">
        <w:rPr>
          <w:rFonts w:hint="eastAsia"/>
        </w:rPr>
        <w:t>（没有成功）</w:t>
      </w:r>
    </w:p>
    <w:p w:rsidR="00780CCC" w:rsidRPr="00780CCC" w:rsidRDefault="00780CCC" w:rsidP="00780CCC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6"/>
      </w:tblGrid>
      <w:tr w:rsidR="00780CCC" w:rsidTr="00780CCC">
        <w:trPr>
          <w:trHeight w:val="334"/>
        </w:trPr>
        <w:tc>
          <w:tcPr>
            <w:tcW w:w="10668" w:type="dxa"/>
          </w:tcPr>
          <w:p w:rsidR="00780CCC" w:rsidRDefault="00780CCC" w:rsidP="00780CCC">
            <w:pPr>
              <w:ind w:firstLineChars="50" w:firstLine="110"/>
            </w:pPr>
            <w:r>
              <w:t xml:space="preserve">wget </w:t>
            </w:r>
            <w:hyperlink r:id="rId11" w:history="1">
              <w:r w:rsidRPr="002F5DB3">
                <w:rPr>
                  <w:rStyle w:val="a9"/>
                </w:rPr>
                <w:t>https://mirrors.tuna.tsinghua.edu.cn/gitlab-ce/yum/el7/gitlab-ce-XXX.rpm</w:t>
              </w:r>
            </w:hyperlink>
            <w:r>
              <w:t xml:space="preserve"> </w:t>
            </w:r>
          </w:p>
          <w:p w:rsidR="00780CCC" w:rsidRPr="00780CCC" w:rsidRDefault="00780CCC" w:rsidP="00780CCC">
            <w:pPr>
              <w:ind w:firstLineChars="50" w:firstLine="110"/>
            </w:pPr>
            <w:r>
              <w:t xml:space="preserve">rpm -ivh gitlab-ce-XXX.rpm </w:t>
            </w:r>
          </w:p>
          <w:p w:rsidR="00780CCC" w:rsidRPr="00780CCC" w:rsidRDefault="00780CCC" w:rsidP="00780CCC"/>
        </w:tc>
      </w:tr>
    </w:tbl>
    <w:p w:rsidR="00780CCC" w:rsidRDefault="00780CCC" w:rsidP="00780CCC"/>
    <w:p w:rsidR="00780CCC" w:rsidRDefault="00780CCC" w:rsidP="00FF7022">
      <w:pPr>
        <w:pStyle w:val="3"/>
        <w:ind w:firstLine="720"/>
      </w:pPr>
      <w:r>
        <w:t>2</w:t>
      </w:r>
      <w:r w:rsidR="00084755">
        <w:rPr>
          <w:rFonts w:hint="eastAsia"/>
        </w:rPr>
        <w:t>.2</w:t>
      </w:r>
      <w:r>
        <w:rPr>
          <w:rFonts w:hint="eastAsia"/>
        </w:rPr>
        <w:t>、</w:t>
      </w:r>
      <w:r w:rsidR="00FF7022">
        <w:rPr>
          <w:rFonts w:hint="eastAsia"/>
        </w:rPr>
        <w:t>下载</w:t>
      </w:r>
      <w:r w:rsidR="00FF7022">
        <w:t>方式二</w:t>
      </w:r>
      <w:r w:rsidR="00BE7DE8">
        <w:rPr>
          <w:rFonts w:hint="eastAsia"/>
        </w:rPr>
        <w:t xml:space="preserve"> crul</w:t>
      </w:r>
      <w:r w:rsidR="00A12617">
        <w:t xml:space="preserve"> (L</w:t>
      </w:r>
      <w:r w:rsidR="00A12617">
        <w:rPr>
          <w:rFonts w:hint="eastAsia"/>
        </w:rPr>
        <w:t>列表</w:t>
      </w:r>
      <w:r w:rsidR="00A12617">
        <w:t>显示</w:t>
      </w:r>
      <w:r w:rsidR="00A12617">
        <w:rPr>
          <w:rFonts w:hint="eastAsia"/>
        </w:rPr>
        <w:t xml:space="preserve"> O</w:t>
      </w:r>
      <w:r w:rsidR="00A12617">
        <w:rPr>
          <w:rFonts w:hint="eastAsia"/>
        </w:rPr>
        <w:t>默认</w:t>
      </w:r>
      <w:r w:rsidR="00A12617">
        <w:t>的名字，</w:t>
      </w:r>
      <w:r w:rsidR="00A12617">
        <w:rPr>
          <w:rFonts w:hint="eastAsia"/>
        </w:rPr>
        <w:t xml:space="preserve">J </w:t>
      </w:r>
      <w:r w:rsidR="00A12617">
        <w:t>)</w:t>
      </w:r>
      <w:r w:rsidR="00134B38">
        <w:rPr>
          <w:rFonts w:hint="eastAsia"/>
        </w:rPr>
        <w:t>，</w:t>
      </w:r>
      <w:r w:rsidR="00134B38" w:rsidRPr="00134B38">
        <w:rPr>
          <w:color w:val="FF0000"/>
        </w:rPr>
        <w:t>没有成功</w:t>
      </w:r>
    </w:p>
    <w:p w:rsidR="00FF7022" w:rsidRPr="00FF7022" w:rsidRDefault="00FF7022" w:rsidP="00FF7022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FF7022" w:rsidTr="00FF7022">
        <w:trPr>
          <w:trHeight w:val="622"/>
        </w:trPr>
        <w:tc>
          <w:tcPr>
            <w:tcW w:w="10737" w:type="dxa"/>
          </w:tcPr>
          <w:p w:rsid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curl -LJO </w:t>
            </w:r>
            <w:hyperlink r:id="rId12" w:history="1">
              <w:r w:rsidRPr="002F5DB3">
                <w:rPr>
                  <w:rStyle w:val="a9"/>
                  <w:rFonts w:ascii="Consolas" w:hAnsi="Consolas" w:cs="Consolas"/>
                  <w:sz w:val="21"/>
                  <w:szCs w:val="21"/>
                </w:rPr>
                <w:t>https://mirrors.tuna.tsinghua.edu.cn/gitlab-ce/yum/el7/gitlab-ce-XXX.rpm</w:t>
              </w:r>
            </w:hyperlink>
            <w:r>
              <w:rPr>
                <w:rFonts w:ascii="Consolas" w:hAnsi="Consolas" w:cs="Consolas"/>
                <w:color w:val="444444"/>
                <w:sz w:val="21"/>
                <w:szCs w:val="21"/>
              </w:rPr>
              <w:t xml:space="preserve"> </w:t>
            </w:r>
          </w:p>
          <w:p w:rsidR="00FF7022" w:rsidRPr="00FF7022" w:rsidRDefault="00FF7022" w:rsidP="00FF7022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300" w:line="408" w:lineRule="atLeast"/>
              <w:rPr>
                <w:rFonts w:ascii="Consolas" w:hAnsi="Consolas" w:cs="Consolas"/>
                <w:color w:val="444444"/>
                <w:sz w:val="21"/>
                <w:szCs w:val="2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</w:rPr>
              <w:t>rpm -i gitlab-ce-XXX.rpm</w:t>
            </w:r>
          </w:p>
        </w:tc>
      </w:tr>
    </w:tbl>
    <w:p w:rsidR="0051722E" w:rsidRDefault="0051722E" w:rsidP="0051722E"/>
    <w:p w:rsidR="00780CCC" w:rsidRDefault="008D619B" w:rsidP="008D619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、安装成功</w:t>
      </w:r>
    </w:p>
    <w:p w:rsidR="008D619B" w:rsidRDefault="008D619B" w:rsidP="008D619B">
      <w:pPr>
        <w:jc w:val="center"/>
      </w:pPr>
      <w:r>
        <w:rPr>
          <w:noProof/>
        </w:rPr>
        <w:drawing>
          <wp:inline distT="0" distB="0" distL="0" distR="0" wp14:anchorId="4B0B5AD6" wp14:editId="1875D185">
            <wp:extent cx="5486400" cy="2199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780CCC" w:rsidP="00780CCC"/>
    <w:p w:rsidR="0008265F" w:rsidRDefault="0008265F" w:rsidP="00D516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、配置并启动</w:t>
      </w:r>
      <w:r>
        <w:rPr>
          <w:rFonts w:hint="eastAsia"/>
        </w:rPr>
        <w:t xml:space="preserve"> GitLab</w:t>
      </w:r>
    </w:p>
    <w:p w:rsidR="0008265F" w:rsidRPr="0008265F" w:rsidRDefault="0008265F" w:rsidP="0008265F"/>
    <w:p w:rsidR="0008265F" w:rsidRDefault="0008265F" w:rsidP="00D52FD1">
      <w:pPr>
        <w:pStyle w:val="3"/>
      </w:pPr>
      <w:r>
        <w:t xml:space="preserve"> gitlab-ctl reconfigure</w:t>
      </w:r>
    </w:p>
    <w:p w:rsidR="00261A6E" w:rsidRPr="00261A6E" w:rsidRDefault="00D35105" w:rsidP="00261A6E">
      <w:r>
        <w:rPr>
          <w:noProof/>
        </w:rPr>
        <w:drawing>
          <wp:inline distT="0" distB="0" distL="0" distR="0" wp14:anchorId="697DDE4F" wp14:editId="44CF89D3">
            <wp:extent cx="5486400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5F" w:rsidRDefault="0008265F" w:rsidP="0008265F"/>
    <w:p w:rsidR="0008265F" w:rsidRDefault="0008265F" w:rsidP="00D51608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通过浏览器访问上一步配置的域名</w:t>
      </w:r>
    </w:p>
    <w:p w:rsidR="005C17CC" w:rsidRDefault="005C17CC" w:rsidP="005C17CC"/>
    <w:p w:rsidR="005C17CC" w:rsidRPr="005C17CC" w:rsidRDefault="005C17CC" w:rsidP="005C17CC">
      <w:r>
        <w:rPr>
          <w:rFonts w:hint="eastAsia"/>
        </w:rPr>
        <w:t>lo</w:t>
      </w:r>
      <w:r>
        <w:t>calhost</w:t>
      </w:r>
    </w:p>
    <w:p w:rsidR="00D51608" w:rsidRPr="00D51608" w:rsidRDefault="00D51608" w:rsidP="00D51608"/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第一次访问 GitLab，系统会重定向 url 到重置密码的页面，你需要输入初始化管理员账号的密码。 设置完成后，系统会重定向到登录界面，你就可以使用刚才输入的密码登录系统了。</w:t>
      </w:r>
    </w:p>
    <w:p w:rsidR="0008265F" w:rsidRDefault="0008265F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</w:rPr>
        <w:t>系统默认的管理员账号为 </w:t>
      </w:r>
      <w:r>
        <w:rPr>
          <w:rStyle w:val="a6"/>
          <w:rFonts w:ascii="微软雅黑" w:eastAsia="微软雅黑" w:hAnsi="微软雅黑" w:hint="eastAsia"/>
          <w:color w:val="444444"/>
          <w:sz w:val="27"/>
          <w:szCs w:val="27"/>
        </w:rPr>
        <w:t>root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t>， 登录系统后，你可以修改管理员账号为自己喜欢的账号。</w:t>
      </w:r>
    </w:p>
    <w:p w:rsidR="000C3A78" w:rsidRDefault="000C3A78" w:rsidP="0008265F">
      <w:pPr>
        <w:pStyle w:val="a8"/>
        <w:shd w:val="clear" w:color="auto" w:fill="FFFFFF"/>
        <w:spacing w:after="150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 wp14:anchorId="7B8D7E2F" wp14:editId="633F580F">
            <wp:extent cx="5486400" cy="2331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Pr="0008265F" w:rsidRDefault="00CC6FCE" w:rsidP="00780CCC">
      <w:r>
        <w:rPr>
          <w:noProof/>
        </w:rPr>
        <w:drawing>
          <wp:inline distT="0" distB="0" distL="0" distR="0" wp14:anchorId="53354FF7" wp14:editId="049DD552">
            <wp:extent cx="5486400" cy="2331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220B56" w:rsidP="00220B56">
      <w:pPr>
        <w:pStyle w:val="2"/>
      </w:pPr>
      <w:r>
        <w:t>登录</w:t>
      </w:r>
    </w:p>
    <w:p w:rsidR="00220B56" w:rsidRDefault="00220B56" w:rsidP="00780CCC">
      <w:r>
        <w:rPr>
          <w:noProof/>
        </w:rPr>
        <w:drawing>
          <wp:inline distT="0" distB="0" distL="0" distR="0" wp14:anchorId="7A08B5FA" wp14:editId="4036F5F3">
            <wp:extent cx="54864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A9" w:rsidRDefault="008613A9" w:rsidP="00780CCC">
      <w:r>
        <w:rPr>
          <w:noProof/>
        </w:rPr>
        <w:drawing>
          <wp:inline distT="0" distB="0" distL="0" distR="0" wp14:anchorId="6D14C8A8" wp14:editId="17258BF8">
            <wp:extent cx="5486400" cy="2524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C" w:rsidRDefault="004E66D6" w:rsidP="004E66D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修改端口</w:t>
      </w: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000000"/>
          <w:sz w:val="24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本身采用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端口，如安装前服务器有启用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，安装完访问会报错。需更改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gitlab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的默认端口。</w:t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br/>
      </w:r>
      <w:r w:rsidRPr="004E66D6">
        <w:rPr>
          <w:rFonts w:ascii="microsoft yahei" w:eastAsia="宋体" w:hAnsi="microsoft yahei" w:cs="宋体"/>
          <w:color w:val="000000"/>
          <w:sz w:val="24"/>
          <w:szCs w:val="21"/>
        </w:rPr>
        <w:t>修改</w:t>
      </w:r>
    </w:p>
    <w:p w:rsidR="004E66D6" w:rsidRDefault="004E66D6" w:rsidP="004E66D6">
      <w:pPr>
        <w:pStyle w:val="2"/>
      </w:pPr>
      <w:r w:rsidRPr="004E66D6">
        <w:t>vim /etc/gitlab/gitlab.rb</w:t>
      </w:r>
      <w:r w:rsidRPr="004E66D6">
        <w:t>：</w:t>
      </w:r>
    </w:p>
    <w:p w:rsidR="004E66D6" w:rsidRPr="004E66D6" w:rsidRDefault="004E66D6" w:rsidP="004E66D6"/>
    <w:p w:rsidR="004E66D6" w:rsidRPr="004E66D6" w:rsidRDefault="004E66D6" w:rsidP="004E66D6">
      <w:pPr>
        <w:numPr>
          <w:ilvl w:val="0"/>
          <w:numId w:val="3"/>
        </w:numPr>
        <w:pBdr>
          <w:top w:val="single" w:sz="6" w:space="2" w:color="272822"/>
          <w:left w:val="single" w:sz="6" w:space="5" w:color="272822"/>
          <w:bottom w:val="single" w:sz="6" w:space="2" w:color="272822"/>
          <w:right w:val="single" w:sz="6" w:space="5" w:color="272822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urier New" w:eastAsia="宋体" w:hAnsi="Courier New" w:cs="Courier New"/>
          <w:color w:val="AEAEAE"/>
          <w:sz w:val="18"/>
          <w:szCs w:val="18"/>
        </w:rPr>
      </w:pPr>
      <w:r w:rsidRPr="004E66D6">
        <w:rPr>
          <w:rFonts w:ascii="Courier New" w:eastAsia="宋体" w:hAnsi="Courier New" w:cs="Courier New"/>
          <w:color w:val="66D9EF"/>
          <w:sz w:val="18"/>
          <w:szCs w:val="18"/>
        </w:rPr>
        <w:t xml:space="preserve">external_url </w:t>
      </w:r>
      <w:r w:rsidRPr="004E66D6">
        <w:rPr>
          <w:rFonts w:ascii="Courier New" w:eastAsia="宋体" w:hAnsi="Courier New" w:cs="Courier New"/>
          <w:color w:val="E6DB74"/>
          <w:sz w:val="18"/>
          <w:szCs w:val="18"/>
        </w:rPr>
        <w:t>'http://localhost:90'</w:t>
      </w:r>
    </w:p>
    <w:p w:rsidR="00D4386D" w:rsidRDefault="00D4386D" w:rsidP="004E66D6">
      <w:pPr>
        <w:spacing w:after="225"/>
        <w:rPr>
          <w:rFonts w:ascii="microsoft yahei" w:eastAsia="宋体" w:hAnsi="microsoft yahei" w:cs="宋体" w:hint="eastAsia"/>
          <w:color w:val="000000"/>
          <w:sz w:val="21"/>
          <w:szCs w:val="21"/>
        </w:rPr>
      </w:pPr>
    </w:p>
    <w:p w:rsidR="004E66D6" w:rsidRPr="004E66D6" w:rsidRDefault="004E66D6" w:rsidP="004E66D6">
      <w:pPr>
        <w:spacing w:after="225"/>
        <w:rPr>
          <w:rFonts w:ascii="microsoft yahei" w:eastAsia="宋体" w:hAnsi="microsoft yahei" w:cs="宋体" w:hint="eastAsia"/>
          <w:color w:val="FF0000"/>
          <w:sz w:val="21"/>
          <w:szCs w:val="21"/>
        </w:rPr>
      </w:pP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如果就想用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80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端口，那没问题。如果更改了端口，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后边可以自行调整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FF0000"/>
          <w:sz w:val="21"/>
          <w:szCs w:val="21"/>
        </w:rPr>
        <w:t>配置文件进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行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nginx</w:t>
      </w:r>
      <w:r w:rsidRPr="004E66D6">
        <w:rPr>
          <w:rFonts w:ascii="microsoft yahei" w:eastAsia="宋体" w:hAnsi="microsoft yahei" w:cs="宋体"/>
          <w:color w:val="000000"/>
          <w:sz w:val="21"/>
          <w:szCs w:val="21"/>
        </w:rPr>
        <w:t>反向代理设置。</w:t>
      </w:r>
    </w:p>
    <w:p w:rsidR="004E66D6" w:rsidRDefault="006B2870" w:rsidP="006B287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配置邮箱</w:t>
      </w:r>
    </w:p>
    <w:p w:rsidR="006B2870" w:rsidRDefault="006B2870" w:rsidP="006B2870"/>
    <w:p w:rsidR="00F97FFC" w:rsidRDefault="00F97FFC" w:rsidP="00F97FF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97FFC">
        <w:rPr>
          <w:rFonts w:hint="eastAsia"/>
        </w:rPr>
        <w:t>设置</w:t>
      </w:r>
      <w:r w:rsidRPr="00F97FFC">
        <w:rPr>
          <w:rFonts w:hint="eastAsia"/>
        </w:rPr>
        <w:t>SMTP</w:t>
      </w:r>
      <w:r w:rsidRPr="00F97FFC">
        <w:rPr>
          <w:rFonts w:hint="eastAsia"/>
        </w:rPr>
        <w:t>邮件服务器，用于</w:t>
      </w:r>
      <w:r w:rsidRPr="00F97FFC">
        <w:rPr>
          <w:rFonts w:hint="eastAsia"/>
        </w:rPr>
        <w:t>GitLab</w:t>
      </w:r>
      <w:r w:rsidRPr="00F97FFC">
        <w:rPr>
          <w:rFonts w:hint="eastAsia"/>
        </w:rPr>
        <w:t>发送邮件</w:t>
      </w:r>
    </w:p>
    <w:p w:rsidR="00F97FFC" w:rsidRPr="00F97FFC" w:rsidRDefault="00F97FFC" w:rsidP="00F97FFC"/>
    <w:p w:rsidR="00F97FFC" w:rsidRPr="00F97FFC" w:rsidRDefault="00F97FFC" w:rsidP="00F97FFC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97FFC">
        <w:rPr>
          <w:rFonts w:ascii="微软雅黑" w:eastAsia="微软雅黑" w:hAnsi="微软雅黑" w:cs="宋体" w:hint="eastAsia"/>
          <w:color w:val="454545"/>
          <w:sz w:val="24"/>
          <w:szCs w:val="24"/>
        </w:rPr>
        <w:t>打开/etc/gitlab/gitlab.rb文件，将以下设置添加到文件中，保存。</w:t>
      </w:r>
    </w:p>
    <w:p w:rsidR="00F97FFC" w:rsidRDefault="00F97FFC" w:rsidP="006B2870"/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F97FFC" w:rsidTr="00C73156">
        <w:trPr>
          <w:trHeight w:val="1020"/>
        </w:trPr>
        <w:tc>
          <w:tcPr>
            <w:tcW w:w="8690" w:type="dxa"/>
          </w:tcPr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 Change the external_url to the address your users will type in their browser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 w:rsidRPr="001F59F6">
              <w:rPr>
                <w:rFonts w:ascii="Consolas" w:hAnsi="Consolas" w:cs="Consolas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 xml:space="preserve">external_url </w:t>
            </w:r>
            <w:r w:rsidRPr="001F59F6"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  <w:highlight w:val="yellow"/>
              </w:rPr>
              <w:t>'http://</w:t>
            </w:r>
            <w:r w:rsidR="00777FA6" w:rsidRPr="001F59F6">
              <w:rPr>
                <w:rStyle w:val="s1"/>
                <w:rFonts w:ascii="Consolas" w:hAnsi="Consolas" w:cs="Consolas" w:hint="eastAsia"/>
                <w:color w:val="BB4444"/>
                <w:spacing w:val="7"/>
                <w:sz w:val="18"/>
                <w:szCs w:val="18"/>
                <w:highlight w:val="yellow"/>
              </w:rPr>
              <w:t>localhost</w:t>
            </w:r>
            <w:r w:rsidRPr="001F59F6"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  <w:highlight w:val="yellow"/>
              </w:rPr>
              <w:t>'</w:t>
            </w:r>
            <w:r w:rsidRPr="001F59F6">
              <w:rPr>
                <w:rFonts w:ascii="Consolas" w:hAnsi="Consolas" w:cs="Consolas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 xml:space="preserve"> </w:t>
            </w:r>
            <w:r w:rsidR="001F59F6" w:rsidRPr="001F59F6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//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修改之前的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example</w:t>
            </w:r>
            <w:r w:rsidR="008D7C5C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，</w:t>
            </w:r>
            <w:r w:rsidR="001F59F6" w:rsidRPr="001F59F6">
              <w:rPr>
                <w:rFonts w:ascii="Consolas" w:hAnsi="Consolas" w:cs="Consolas" w:hint="eastAsia"/>
                <w:color w:val="444444"/>
                <w:spacing w:val="7"/>
                <w:sz w:val="18"/>
                <w:szCs w:val="18"/>
                <w:highlight w:val="yellow"/>
                <w:shd w:val="clear" w:color="auto" w:fill="F9F9F9"/>
              </w:rPr>
              <w:t>这里就是提供给邮箱认证的网址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#Sending application email via SMTP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 xml:space="preserve">true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'smtp_address'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"smtp.163.com"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'smtp_port'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25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'smtp_user_name'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C73156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 xml:space="preserve"> mxzdhealer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'smtp_password'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533860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****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'smtp_domain'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'smtp_authentication'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:login 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'smtp_enable_starttls_auto'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nb"/>
                <w:rFonts w:ascii="Consolas" w:hAnsi="Consolas" w:cs="Consolas"/>
                <w:color w:val="AA22FF"/>
                <w:spacing w:val="7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##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修改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gitlab</w:t>
            </w:r>
            <w:r>
              <w:rPr>
                <w:rStyle w:val="c"/>
                <w:rFonts w:ascii="Consolas" w:hAnsi="Consolas" w:cs="Consolas"/>
                <w:i/>
                <w:iCs/>
                <w:color w:val="B0B2B0"/>
                <w:spacing w:val="7"/>
                <w:sz w:val="18"/>
                <w:szCs w:val="18"/>
              </w:rPr>
              <w:t>配置的发信人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7174D7" w:rsidRDefault="00F7620C" w:rsidP="00F97FFC">
            <w:pPr>
              <w:ind w:left="10"/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gitlab_rails[</w:t>
            </w:r>
            <w:r>
              <w:rPr>
                <w:rStyle w:val="s1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'gitlab_email_from'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</w:t>
            </w:r>
            <w:r w:rsidR="00612907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a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</w:p>
          <w:p w:rsidR="00F97FFC" w:rsidRDefault="00F7620C" w:rsidP="00F97FFC">
            <w:pPr>
              <w:ind w:left="10"/>
            </w:pP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>user[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"git_user_email"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]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o"/>
                <w:rFonts w:ascii="Consolas" w:hAnsi="Consolas" w:cs="Consolas"/>
                <w:color w:val="666666"/>
                <w:spacing w:val="7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444444"/>
                <w:spacing w:val="7"/>
                <w:sz w:val="18"/>
                <w:szCs w:val="18"/>
                <w:shd w:val="clear" w:color="auto" w:fill="F9F9F9"/>
              </w:rPr>
              <w:t xml:space="preserve"> 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"</w:t>
            </w:r>
            <w:r w:rsidR="0044755E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 xml:space="preserve"> </w:t>
            </w:r>
            <w:r w:rsidR="00612907">
              <w:rPr>
                <w:rStyle w:val="s2"/>
                <w:rFonts w:ascii="Consolas" w:hAnsi="Consolas" w:cs="Consolas" w:hint="eastAsia"/>
                <w:color w:val="BB4444"/>
                <w:spacing w:val="7"/>
                <w:sz w:val="18"/>
                <w:szCs w:val="18"/>
              </w:rPr>
              <w:t>mxzdhealer</w:t>
            </w:r>
            <w:r>
              <w:rPr>
                <w:rStyle w:val="s2"/>
                <w:rFonts w:ascii="Consolas" w:hAnsi="Consolas" w:cs="Consolas"/>
                <w:color w:val="BB4444"/>
                <w:spacing w:val="7"/>
                <w:sz w:val="18"/>
                <w:szCs w:val="18"/>
              </w:rPr>
              <w:t>@163.com"</w:t>
            </w:r>
          </w:p>
        </w:tc>
      </w:tr>
    </w:tbl>
    <w:p w:rsidR="00AC2BF1" w:rsidRDefault="00AC2BF1" w:rsidP="00780CCC"/>
    <w:p w:rsidR="00367C2C" w:rsidRDefault="00367C2C" w:rsidP="00BE24BF">
      <w:pPr>
        <w:jc w:val="center"/>
      </w:pPr>
      <w:r>
        <w:rPr>
          <w:noProof/>
        </w:rPr>
        <w:drawing>
          <wp:inline distT="0" distB="0" distL="0" distR="0" wp14:anchorId="151D851C" wp14:editId="109C0254">
            <wp:extent cx="5486400" cy="2197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0" w:rsidRDefault="00533860" w:rsidP="005338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、当我们添加一个</w:t>
      </w:r>
      <w:r>
        <w:rPr>
          <w:rFonts w:hint="eastAsia"/>
        </w:rPr>
        <w:t>user</w:t>
      </w:r>
      <w:r>
        <w:rPr>
          <w:rFonts w:hint="eastAsia"/>
        </w:rPr>
        <w:t>用户的时候，设置</w:t>
      </w:r>
      <w:r>
        <w:rPr>
          <w:rFonts w:hint="eastAsia"/>
        </w:rPr>
        <w:t>1318830916@qq.com</w:t>
      </w:r>
      <w:r>
        <w:rPr>
          <w:rFonts w:hint="eastAsia"/>
        </w:rPr>
        <w:t>邮箱，会发送认证密码的邮件</w:t>
      </w:r>
    </w:p>
    <w:p w:rsidR="008A370E" w:rsidRPr="008A370E" w:rsidRDefault="008A370E" w:rsidP="008A370E"/>
    <w:p w:rsidR="001B6AF9" w:rsidRDefault="008A370E" w:rsidP="00595CE7">
      <w:pPr>
        <w:jc w:val="center"/>
      </w:pPr>
      <w:r>
        <w:rPr>
          <w:noProof/>
        </w:rPr>
        <w:drawing>
          <wp:inline distT="0" distB="0" distL="0" distR="0" wp14:anchorId="732F4622" wp14:editId="297A43E2">
            <wp:extent cx="5486400" cy="3482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F6" w:rsidRDefault="001F59F6" w:rsidP="001F59F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、输入两次密码进行确认</w:t>
      </w:r>
    </w:p>
    <w:p w:rsidR="001F59F6" w:rsidRPr="001F59F6" w:rsidRDefault="001F59F6" w:rsidP="001F59F6"/>
    <w:p w:rsidR="00595CE7" w:rsidRPr="001B6AF9" w:rsidRDefault="001F59F6" w:rsidP="00595CE7">
      <w:pPr>
        <w:jc w:val="center"/>
      </w:pPr>
      <w:r>
        <w:rPr>
          <w:noProof/>
        </w:rPr>
        <w:drawing>
          <wp:inline distT="0" distB="0" distL="0" distR="0" wp14:anchorId="2DB1363B" wp14:editId="2674424E">
            <wp:extent cx="5486400" cy="3284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4D" w:rsidRDefault="00F6134D" w:rsidP="00780CCC"/>
    <w:p w:rsidR="00F6134D" w:rsidRDefault="00F6134D" w:rsidP="00F6134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基本命令</w:t>
      </w:r>
      <w:r w:rsidR="0096502C">
        <w:rPr>
          <w:rFonts w:hint="eastAsia"/>
        </w:rPr>
        <w:t>(</w:t>
      </w:r>
      <w:r w:rsidR="0096502C">
        <w:rPr>
          <w:rFonts w:hint="eastAsia"/>
        </w:rPr>
        <w:t>用不到</w:t>
      </w:r>
      <w:r w:rsidR="0096502C">
        <w:rPr>
          <w:rFonts w:hint="eastAsia"/>
        </w:rPr>
        <w:t>)</w:t>
      </w:r>
    </w:p>
    <w:p w:rsidR="00F6134D" w:rsidRDefault="00F6134D" w:rsidP="00F6134D"/>
    <w:p w:rsidR="00F6134D" w:rsidRPr="00F6134D" w:rsidRDefault="00F6134D" w:rsidP="00F6134D">
      <w:pPr>
        <w:pStyle w:val="2"/>
        <w:rPr>
          <w:rStyle w:val="HTML0"/>
          <w:rFonts w:ascii="Courier New" w:eastAsia="微软雅黑" w:hAnsi="Courier New" w:cs="Courier New"/>
          <w:sz w:val="19"/>
          <w:szCs w:val="19"/>
        </w:rPr>
      </w:pPr>
      <w:r>
        <w:rPr>
          <w:rStyle w:val="HTML0"/>
        </w:rPr>
        <w:t>查看状态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status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 xml:space="preserve"> </w:t>
      </w:r>
      <w:r>
        <w:rPr>
          <w:rStyle w:val="hljs-comment"/>
          <w:color w:val="880000"/>
        </w:rPr>
        <w:t>启动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start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停止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rStyle w:val="HTML0"/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stop</w:t>
      </w:r>
    </w:p>
    <w:p w:rsidR="00F6134D" w:rsidRDefault="00F6134D" w:rsidP="00F6134D">
      <w:pPr>
        <w:pStyle w:val="2"/>
        <w:rPr>
          <w:rStyle w:val="HTML0"/>
        </w:rPr>
      </w:pPr>
      <w:r>
        <w:rPr>
          <w:rStyle w:val="hljs-comment"/>
          <w:color w:val="880000"/>
        </w:rPr>
        <w:t>重启</w:t>
      </w:r>
      <w:r>
        <w:rPr>
          <w:rStyle w:val="hljs-comment"/>
          <w:color w:val="880000"/>
        </w:rPr>
        <w:t>Gitlab</w:t>
      </w:r>
      <w:r>
        <w:rPr>
          <w:rStyle w:val="hljs-comment"/>
          <w:color w:val="880000"/>
        </w:rPr>
        <w:t>所有组件</w:t>
      </w:r>
    </w:p>
    <w:p w:rsidR="00F6134D" w:rsidRDefault="00F6134D" w:rsidP="00F6134D">
      <w:pPr>
        <w:pStyle w:val="3"/>
        <w:rPr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gitlab-ctl restart</w:t>
      </w:r>
    </w:p>
    <w:p w:rsidR="00F6134D" w:rsidRPr="00F6134D" w:rsidRDefault="00F6134D" w:rsidP="00F6134D"/>
    <w:p w:rsidR="00F6134D" w:rsidRPr="00780CCC" w:rsidRDefault="00F6134D" w:rsidP="00F6134D"/>
    <w:sectPr w:rsidR="00F6134D" w:rsidRPr="00780C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8DF" w:rsidRDefault="003C58DF" w:rsidP="007C370A">
      <w:pPr>
        <w:spacing w:after="0"/>
      </w:pPr>
      <w:r>
        <w:separator/>
      </w:r>
    </w:p>
  </w:endnote>
  <w:endnote w:type="continuationSeparator" w:id="0">
    <w:p w:rsidR="003C58DF" w:rsidRDefault="003C58DF" w:rsidP="007C3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8DF" w:rsidRDefault="003C58DF" w:rsidP="007C370A">
      <w:pPr>
        <w:spacing w:after="0"/>
      </w:pPr>
      <w:r>
        <w:separator/>
      </w:r>
    </w:p>
  </w:footnote>
  <w:footnote w:type="continuationSeparator" w:id="0">
    <w:p w:rsidR="003C58DF" w:rsidRDefault="003C58DF" w:rsidP="007C37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848CD"/>
    <w:multiLevelType w:val="multilevel"/>
    <w:tmpl w:val="561C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80C32"/>
    <w:multiLevelType w:val="multilevel"/>
    <w:tmpl w:val="F4D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02D7F"/>
    <w:multiLevelType w:val="multilevel"/>
    <w:tmpl w:val="3E86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50CF5"/>
    <w:multiLevelType w:val="multilevel"/>
    <w:tmpl w:val="917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CB0F7B"/>
    <w:rsid w:val="00025128"/>
    <w:rsid w:val="0008265F"/>
    <w:rsid w:val="00084755"/>
    <w:rsid w:val="000A5538"/>
    <w:rsid w:val="000B6692"/>
    <w:rsid w:val="000C3A78"/>
    <w:rsid w:val="001128D2"/>
    <w:rsid w:val="00132818"/>
    <w:rsid w:val="00134B38"/>
    <w:rsid w:val="001B6AF9"/>
    <w:rsid w:val="001F2424"/>
    <w:rsid w:val="001F59F6"/>
    <w:rsid w:val="00220B56"/>
    <w:rsid w:val="0025261F"/>
    <w:rsid w:val="00261A6E"/>
    <w:rsid w:val="0026772C"/>
    <w:rsid w:val="002A2BC2"/>
    <w:rsid w:val="002F3183"/>
    <w:rsid w:val="00344F5B"/>
    <w:rsid w:val="00367C2C"/>
    <w:rsid w:val="003C58DF"/>
    <w:rsid w:val="00410063"/>
    <w:rsid w:val="0044755E"/>
    <w:rsid w:val="004B1795"/>
    <w:rsid w:val="004E66D6"/>
    <w:rsid w:val="004F4158"/>
    <w:rsid w:val="0051722E"/>
    <w:rsid w:val="00533860"/>
    <w:rsid w:val="00554A5C"/>
    <w:rsid w:val="00566179"/>
    <w:rsid w:val="00583A79"/>
    <w:rsid w:val="00595CE7"/>
    <w:rsid w:val="005C17CC"/>
    <w:rsid w:val="005E0DA3"/>
    <w:rsid w:val="005E2502"/>
    <w:rsid w:val="00612907"/>
    <w:rsid w:val="00632090"/>
    <w:rsid w:val="0066335D"/>
    <w:rsid w:val="0068179E"/>
    <w:rsid w:val="006977EA"/>
    <w:rsid w:val="006B2870"/>
    <w:rsid w:val="007174D7"/>
    <w:rsid w:val="00777FA6"/>
    <w:rsid w:val="00780CCC"/>
    <w:rsid w:val="007C370A"/>
    <w:rsid w:val="007D2C31"/>
    <w:rsid w:val="00844DB3"/>
    <w:rsid w:val="008613A9"/>
    <w:rsid w:val="008726F7"/>
    <w:rsid w:val="008A370E"/>
    <w:rsid w:val="008D52D8"/>
    <w:rsid w:val="008D619B"/>
    <w:rsid w:val="008D7C5C"/>
    <w:rsid w:val="0090194A"/>
    <w:rsid w:val="00964DF5"/>
    <w:rsid w:val="0096502C"/>
    <w:rsid w:val="00A00F2C"/>
    <w:rsid w:val="00A12617"/>
    <w:rsid w:val="00A17E9E"/>
    <w:rsid w:val="00A47190"/>
    <w:rsid w:val="00A663C9"/>
    <w:rsid w:val="00A86A94"/>
    <w:rsid w:val="00AC2BF1"/>
    <w:rsid w:val="00B26CBD"/>
    <w:rsid w:val="00BA1BFB"/>
    <w:rsid w:val="00BE24BF"/>
    <w:rsid w:val="00BE5CCF"/>
    <w:rsid w:val="00BE7DE8"/>
    <w:rsid w:val="00C276A9"/>
    <w:rsid w:val="00C73156"/>
    <w:rsid w:val="00C819FC"/>
    <w:rsid w:val="00C96C31"/>
    <w:rsid w:val="00CA303E"/>
    <w:rsid w:val="00CB0F7B"/>
    <w:rsid w:val="00CC6FCE"/>
    <w:rsid w:val="00CE0341"/>
    <w:rsid w:val="00D32BE6"/>
    <w:rsid w:val="00D35105"/>
    <w:rsid w:val="00D4386D"/>
    <w:rsid w:val="00D51608"/>
    <w:rsid w:val="00D51DC8"/>
    <w:rsid w:val="00D52FD1"/>
    <w:rsid w:val="00D85B6A"/>
    <w:rsid w:val="00E60EDC"/>
    <w:rsid w:val="00EE3E9A"/>
    <w:rsid w:val="00EF5ED6"/>
    <w:rsid w:val="00F55509"/>
    <w:rsid w:val="00F6134D"/>
    <w:rsid w:val="00F739C0"/>
    <w:rsid w:val="00F7620C"/>
    <w:rsid w:val="00F97FFC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72A8A-5C3A-4CC0-92EB-EDC5BDA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844DB3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6134D"/>
    <w:pPr>
      <w:spacing w:before="200" w:after="0"/>
      <w:outlineLvl w:val="1"/>
    </w:pPr>
    <w:rPr>
      <w:rFonts w:ascii="Courier New" w:eastAsia="微软雅黑" w:hAnsi="Courier New" w:cs="Courier New"/>
      <w:b/>
      <w:bCs/>
      <w:color w:val="333333"/>
      <w:sz w:val="19"/>
      <w:szCs w:val="19"/>
    </w:rPr>
  </w:style>
  <w:style w:type="paragraph" w:styleId="3">
    <w:name w:val="heading 3"/>
    <w:basedOn w:val="a"/>
    <w:next w:val="a"/>
    <w:link w:val="3Char"/>
    <w:autoRedefine/>
    <w:uiPriority w:val="7"/>
    <w:qFormat/>
    <w:rsid w:val="00780CC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844DB3"/>
    <w:rPr>
      <w:rFonts w:asciiTheme="majorHAnsi" w:eastAsia="微软雅黑" w:hAnsiTheme="majorHAnsi" w:cstheme="majorBidi"/>
      <w:b/>
      <w:bCs/>
      <w:color w:val="323E4F" w:themeColor="text2" w:themeShade="BF"/>
      <w:sz w:val="32"/>
      <w:szCs w:val="36"/>
    </w:rPr>
  </w:style>
  <w:style w:type="character" w:customStyle="1" w:styleId="2Char">
    <w:name w:val="标题 2 Char"/>
    <w:basedOn w:val="a0"/>
    <w:link w:val="2"/>
    <w:uiPriority w:val="6"/>
    <w:rsid w:val="00F6134D"/>
    <w:rPr>
      <w:rFonts w:ascii="Courier New" w:eastAsia="微软雅黑" w:hAnsi="Courier New" w:cs="Courier New"/>
      <w:b/>
      <w:bCs/>
      <w:color w:val="333333"/>
      <w:sz w:val="19"/>
      <w:szCs w:val="19"/>
    </w:rPr>
  </w:style>
  <w:style w:type="character" w:customStyle="1" w:styleId="3Char">
    <w:name w:val="标题 3 Char"/>
    <w:basedOn w:val="a0"/>
    <w:link w:val="3"/>
    <w:uiPriority w:val="7"/>
    <w:rsid w:val="00780CC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5661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4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DB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E66D6"/>
  </w:style>
  <w:style w:type="character" w:customStyle="1" w:styleId="pun">
    <w:name w:val="pun"/>
    <w:basedOn w:val="a0"/>
    <w:rsid w:val="004E66D6"/>
  </w:style>
  <w:style w:type="character" w:customStyle="1" w:styleId="str">
    <w:name w:val="str"/>
    <w:basedOn w:val="a0"/>
    <w:rsid w:val="004E66D6"/>
  </w:style>
  <w:style w:type="paragraph" w:styleId="aa">
    <w:name w:val="header"/>
    <w:basedOn w:val="a"/>
    <w:link w:val="Char"/>
    <w:uiPriority w:val="99"/>
    <w:unhideWhenUsed/>
    <w:rsid w:val="007C3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C370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C3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C370A"/>
    <w:rPr>
      <w:sz w:val="18"/>
      <w:szCs w:val="18"/>
    </w:rPr>
  </w:style>
  <w:style w:type="character" w:customStyle="1" w:styleId="c">
    <w:name w:val="c"/>
    <w:basedOn w:val="a0"/>
    <w:rsid w:val="00F7620C"/>
  </w:style>
  <w:style w:type="character" w:customStyle="1" w:styleId="s1">
    <w:name w:val="s1"/>
    <w:basedOn w:val="a0"/>
    <w:rsid w:val="00F7620C"/>
  </w:style>
  <w:style w:type="character" w:customStyle="1" w:styleId="o">
    <w:name w:val="o"/>
    <w:basedOn w:val="a0"/>
    <w:rsid w:val="00F7620C"/>
  </w:style>
  <w:style w:type="character" w:customStyle="1" w:styleId="nb">
    <w:name w:val="nb"/>
    <w:basedOn w:val="a0"/>
    <w:rsid w:val="00F7620C"/>
  </w:style>
  <w:style w:type="character" w:customStyle="1" w:styleId="s2">
    <w:name w:val="s2"/>
    <w:basedOn w:val="a0"/>
    <w:rsid w:val="00F7620C"/>
  </w:style>
  <w:style w:type="character" w:styleId="HTML0">
    <w:name w:val="HTML Code"/>
    <w:basedOn w:val="a0"/>
    <w:uiPriority w:val="99"/>
    <w:semiHidden/>
    <w:unhideWhenUsed/>
    <w:rsid w:val="00F613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34D"/>
  </w:style>
  <w:style w:type="character" w:customStyle="1" w:styleId="hljs-builtin">
    <w:name w:val="hljs-built_in"/>
    <w:basedOn w:val="a0"/>
    <w:rsid w:val="00F6134D"/>
  </w:style>
  <w:style w:type="paragraph" w:styleId="ac">
    <w:name w:val="Balloon Text"/>
    <w:basedOn w:val="a"/>
    <w:link w:val="Char1"/>
    <w:uiPriority w:val="99"/>
    <w:semiHidden/>
    <w:unhideWhenUsed/>
    <w:rsid w:val="00A663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A66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88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205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gitlab-ce/yu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irrors.tuna.tsinghua.edu.cn/gitlab-ce/yum/el7/gitlab-ce-XXX.rp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gitlab-ce/yum/el7/gitlab-ce-XXX.rp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ECF0C4-5630-4A9A-A9DE-EBB4873D2C99}"/>
      </w:docPartPr>
      <w:docPartBody>
        <w:p w:rsidR="003C267F" w:rsidRDefault="003C267F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135887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0F57EB-A20D-4C70-A450-5095D33526F5}"/>
      </w:docPartPr>
      <w:docPartBody>
        <w:p w:rsidR="003C267F" w:rsidRDefault="009B2BA2">
          <w:r w:rsidRPr="00FE4AE5">
            <w:rPr>
              <w:rStyle w:val="a3"/>
              <w:rFonts w:hint="eastAsia"/>
            </w:rPr>
            <w:t>[</w:t>
          </w:r>
          <w:r w:rsidRPr="00FE4AE5">
            <w:rPr>
              <w:rStyle w:val="a3"/>
              <w:rFonts w:hint="eastAsia"/>
            </w:rPr>
            <w:t>选择一个类别或键入一个新类别</w:t>
          </w:r>
          <w:r w:rsidRPr="00FE4AE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B"/>
    <w:rsid w:val="002061C5"/>
    <w:rsid w:val="00276210"/>
    <w:rsid w:val="003C267F"/>
    <w:rsid w:val="003F73D1"/>
    <w:rsid w:val="00465743"/>
    <w:rsid w:val="005C6D54"/>
    <w:rsid w:val="006804CC"/>
    <w:rsid w:val="006A01A6"/>
    <w:rsid w:val="006E30EE"/>
    <w:rsid w:val="00817449"/>
    <w:rsid w:val="008A254B"/>
    <w:rsid w:val="009B2BA2"/>
    <w:rsid w:val="009C2F34"/>
    <w:rsid w:val="00A7288B"/>
    <w:rsid w:val="00C443BE"/>
    <w:rsid w:val="00F3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6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13、CentOS7 安装配置GitLab</PostTitle>
  <PostDate>2017-11-22T16:20:41Z</PostDate>
  <PostID>78609836</PostID>
  <Category1>git博客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413588746</CategoryBBId1>
  <CategoryBBId2>696130180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109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83</cp:revision>
  <dcterms:created xsi:type="dcterms:W3CDTF">2017-11-22T05:08:00Z</dcterms:created>
  <dcterms:modified xsi:type="dcterms:W3CDTF">2017-11-23T01:12:00Z</dcterms:modified>
</cp:coreProperties>
</file>