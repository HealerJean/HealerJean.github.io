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831AAA" w:rsidRDefault="00831AAA" w:rsidP="00831AAA">
          <w:pPr>
            <w:pStyle w:val="PublishStatus"/>
          </w:pPr>
          <w:r>
            <w:t>此文章已于</w:t>
          </w:r>
          <w:r>
            <w:t xml:space="preserve"> 17:28:48 2017/11/21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9E55A4">
              <w:pPr>
                <w:pStyle w:val="Publishwithline"/>
              </w:pPr>
              <w:r>
                <w:t>eclipse</w:t>
              </w:r>
              <w:r>
                <w:rPr>
                  <w:rFonts w:hint="eastAsia"/>
                </w:rPr>
                <w:t>反编译</w:t>
              </w:r>
            </w:p>
          </w:sdtContent>
        </w:sdt>
        <w:p w:rsidR="00EF5ED6" w:rsidRDefault="00EF5ED6">
          <w:pPr>
            <w:pStyle w:val="underline"/>
          </w:pPr>
        </w:p>
        <w:p w:rsidR="00831AAA" w:rsidRDefault="00831AAA" w:rsidP="00831AAA">
          <w:pPr>
            <w:pStyle w:val="PadderBetweenTitleandProperties"/>
          </w:pPr>
        </w:p>
        <w:p w:rsidR="00831AAA" w:rsidRDefault="00831AAA" w:rsidP="00831AAA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595827777"/>
              <w:placeholder>
                <w:docPart w:val="1595827777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Content>
              <w:r>
                <w:rPr>
                  <w:rFonts w:ascii="微软雅黑" w:eastAsia="微软雅黑" w:hAnsi="微软雅黑" w:cs="微软雅黑" w:hint="eastAsia"/>
                </w:rPr>
                <w:t>无</w:t>
              </w:r>
            </w:sdtContent>
          </w:sdt>
        </w:p>
        <w:p w:rsidR="00EF5ED6" w:rsidRDefault="00831AAA">
          <w:pPr>
            <w:pStyle w:val="PadderBetweenControlandBody"/>
          </w:pPr>
        </w:p>
      </w:sdtContent>
    </w:sdt>
    <w:p w:rsidR="009E55A4" w:rsidRDefault="00D405DD" w:rsidP="00D405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下载地址</w:t>
      </w:r>
      <w:bookmarkStart w:id="0" w:name="_GoBack"/>
      <w:bookmarkEnd w:id="0"/>
    </w:p>
    <w:p w:rsidR="00BF2BCF" w:rsidRDefault="00BF2BCF" w:rsidP="00D405DD"/>
    <w:p w:rsidR="00D405DD" w:rsidRDefault="00D405DD" w:rsidP="004F47AF">
      <w:pPr>
        <w:pStyle w:val="3"/>
      </w:pPr>
      <w:hyperlink r:id="rId5" w:history="1">
        <w:r w:rsidRPr="002F5DB3">
          <w:rPr>
            <w:rStyle w:val="a9"/>
          </w:rPr>
          <w:t>http://jd.benow.ca/</w:t>
        </w:r>
      </w:hyperlink>
    </w:p>
    <w:p w:rsidR="004F47AF" w:rsidRDefault="004F47AF" w:rsidP="00D405DD"/>
    <w:p w:rsidR="00D405DD" w:rsidRDefault="004F47AF" w:rsidP="004F47AF">
      <w:pPr>
        <w:jc w:val="center"/>
      </w:pPr>
      <w:r>
        <w:rPr>
          <w:noProof/>
        </w:rPr>
        <w:drawing>
          <wp:inline distT="0" distB="0" distL="0" distR="0" wp14:anchorId="52D79293" wp14:editId="1D1AF189">
            <wp:extent cx="9276190" cy="49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6190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CF" w:rsidRDefault="00BF2BCF" w:rsidP="00BF2B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21D48">
        <w:rPr>
          <w:rFonts w:hint="eastAsia"/>
        </w:rPr>
        <w:t>复制</w:t>
      </w:r>
      <w:r w:rsidR="00121D48">
        <w:t>到</w:t>
      </w:r>
      <w:r w:rsidR="00121D48">
        <w:t>eclipse</w:t>
      </w:r>
      <w:r w:rsidR="00121D48">
        <w:t>中</w:t>
      </w:r>
    </w:p>
    <w:p w:rsidR="00121D48" w:rsidRPr="00121D48" w:rsidRDefault="00121D48" w:rsidP="00121D48">
      <w:pPr>
        <w:rPr>
          <w:rFonts w:hint="eastAsia"/>
        </w:rPr>
      </w:pPr>
    </w:p>
    <w:p w:rsidR="00121D48" w:rsidRDefault="00121D48" w:rsidP="00121D48">
      <w:pPr>
        <w:jc w:val="center"/>
      </w:pPr>
      <w:r>
        <w:rPr>
          <w:noProof/>
        </w:rPr>
        <w:drawing>
          <wp:inline distT="0" distB="0" distL="0" distR="0" wp14:anchorId="1462AC4F" wp14:editId="430814A4">
            <wp:extent cx="6432393" cy="2628820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231" cy="26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48" w:rsidRDefault="00121D48" w:rsidP="00121D48"/>
    <w:p w:rsidR="00121D48" w:rsidRDefault="00121D48" w:rsidP="00121D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、打开</w:t>
      </w:r>
      <w:r>
        <w:t>eclipse</w:t>
      </w:r>
      <w:r>
        <w:t>，观察</w:t>
      </w:r>
      <w:r>
        <w:rPr>
          <w:rFonts w:hint="eastAsia"/>
        </w:rPr>
        <w:t>.class</w:t>
      </w:r>
    </w:p>
    <w:p w:rsidR="004F47AF" w:rsidRPr="004F47AF" w:rsidRDefault="004F47AF" w:rsidP="004F47AF">
      <w:pPr>
        <w:rPr>
          <w:rFonts w:hint="eastAsia"/>
        </w:rPr>
      </w:pPr>
    </w:p>
    <w:p w:rsidR="00121D48" w:rsidRPr="00121D48" w:rsidRDefault="004F47AF" w:rsidP="004F47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A3A5B8" wp14:editId="126ED790">
            <wp:extent cx="8209524" cy="3142857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952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D48" w:rsidRPr="00121D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E55A4"/>
    <w:rsid w:val="00121D48"/>
    <w:rsid w:val="004F47AF"/>
    <w:rsid w:val="00554A5C"/>
    <w:rsid w:val="0066335D"/>
    <w:rsid w:val="00831AAA"/>
    <w:rsid w:val="009E55A4"/>
    <w:rsid w:val="00BF2BCF"/>
    <w:rsid w:val="00D405DD"/>
    <w:rsid w:val="00D51DC8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CF9C4-66E1-4636-90CA-033B6372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D40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jd.benow.ca/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77E0F4-1929-47A3-AD33-B7BE5B382A90}"/>
      </w:docPartPr>
      <w:docPartBody>
        <w:p w:rsidR="00000000" w:rsidRDefault="003F473C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5958277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457014-2D95-40DC-BB59-FA1F49DD4434}"/>
      </w:docPartPr>
      <w:docPartBody>
        <w:p w:rsidR="00000000" w:rsidRDefault="003F473C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选择一个类别或键入一个新类别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3C"/>
    <w:rsid w:val="003F473C"/>
    <w:rsid w:val="00A6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47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eclipse反编译</PostTitle>
  <PostDate>2017-11-21T09:28:48Z</PostDate>
  <PostID>78594906</PostID>
  <Category1> 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1595827777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2017-11-21T09:22:00Z</dcterms:created>
  <dcterms:modified xsi:type="dcterms:W3CDTF">2017-11-21T09:28:00Z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acc9a583ab443d0baa53f5dab6d6993">
    <vt:lpwstr>CWMGFRqMiiy6CfkqKn6u1g43B/fdKrV5A27ZT2KZ0I0qgrxhPHlGglozEdTcYyRYeRWWhgZhDpE0yuvZuheuBBTHg==</vt:lpwstr>
  </property>
</Properties>
</file>