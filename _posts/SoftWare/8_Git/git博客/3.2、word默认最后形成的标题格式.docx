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63658E" w:rsidRDefault="00991B99" w:rsidP="00991B99">
          <w:pPr>
            <w:pStyle w:val="PublishStatus"/>
          </w:pPr>
          <w:r>
            <w:t>此文章已于</w:t>
          </w:r>
          <w:r>
            <w:t xml:space="preserve"> 22:44:01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415382">
              <w:pPr>
                <w:pStyle w:val="Publishwithline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csdn word</w:t>
              </w:r>
              <w:r>
                <w:rPr>
                  <w:rFonts w:hint="eastAsia"/>
                </w:rPr>
                <w:t>最后形成的格式</w:t>
              </w:r>
            </w:p>
          </w:sdtContent>
        </w:sdt>
        <w:p w:rsidR="00DB0C47" w:rsidRDefault="00DB0C47">
          <w:pPr>
            <w:pStyle w:val="underline"/>
          </w:pPr>
        </w:p>
        <w:p w:rsidR="0063658E" w:rsidRDefault="0063658E" w:rsidP="0063658E">
          <w:pPr>
            <w:pStyle w:val="PadderBetweenTitleandProperties"/>
          </w:pPr>
        </w:p>
        <w:p w:rsidR="0063658E" w:rsidRDefault="0063658E" w:rsidP="0063658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1693655614"/>
              <w:dataBinding w:prefixMappings="xmlns:ns0 = 'http://www.microsoft.com/Office/Word/BlogTool'" w:xpath="/ns0:BlogPostInfo/ns0:Category1" w:storeItemID="{6687D319-7B90-4AC0-9ABB-B1D9CC121951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DB0C47" w:rsidRDefault="00AA0847">
          <w:pPr>
            <w:pStyle w:val="PadderBetweenControlandBody"/>
          </w:pPr>
        </w:p>
      </w:sdtContent>
    </w:sdt>
    <w:p w:rsidR="00DB0C47" w:rsidRDefault="00415382" w:rsidP="00415382">
      <w:pPr>
        <w:pStyle w:val="1"/>
      </w:pPr>
      <w:r>
        <w:t>标题</w:t>
      </w:r>
      <w:r>
        <w:rPr>
          <w:rFonts w:hint="eastAsia"/>
        </w:rPr>
        <w:t>1</w:t>
      </w:r>
      <w:r w:rsidR="0063658E">
        <w:rPr>
          <w:rFonts w:hint="eastAsia"/>
        </w:rPr>
        <w:t xml:space="preserve"> </w:t>
      </w:r>
      <w:r w:rsidR="0063658E">
        <w:rPr>
          <w:rFonts w:hint="eastAsia"/>
        </w:rPr>
        <w:t>、二号</w:t>
      </w:r>
    </w:p>
    <w:p w:rsidR="00415382" w:rsidRDefault="00415382" w:rsidP="00415382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  <w:r w:rsidR="0063658E">
        <w:rPr>
          <w:rFonts w:hint="eastAsia"/>
        </w:rPr>
        <w:t>、</w:t>
      </w:r>
      <w:r w:rsidR="0063658E">
        <w:rPr>
          <w:rFonts w:hint="eastAsia"/>
        </w:rPr>
        <w:t>20</w:t>
      </w:r>
    </w:p>
    <w:p w:rsidR="00415382" w:rsidRDefault="00415382" w:rsidP="00415382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  <w:r w:rsidR="0063658E">
        <w:rPr>
          <w:rFonts w:hint="eastAsia"/>
        </w:rPr>
        <w:t>、小二</w:t>
      </w:r>
    </w:p>
    <w:p w:rsidR="0063658E" w:rsidRPr="0063658E" w:rsidRDefault="00415382" w:rsidP="0063658E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  <w:r w:rsidR="0063658E">
        <w:rPr>
          <w:rFonts w:hint="eastAsia"/>
        </w:rPr>
        <w:t>、三号</w:t>
      </w:r>
    </w:p>
    <w:p w:rsidR="00415382" w:rsidRDefault="00415382" w:rsidP="00415382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  <w:r w:rsidR="0063658E">
        <w:rPr>
          <w:rFonts w:hint="eastAsia"/>
        </w:rPr>
        <w:t>、四号</w:t>
      </w:r>
    </w:p>
    <w:p w:rsidR="00415382" w:rsidRPr="00AA0847" w:rsidRDefault="00415382" w:rsidP="00AA0847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  <w:r w:rsidR="0063658E">
        <w:rPr>
          <w:rFonts w:hint="eastAsia"/>
        </w:rPr>
        <w:t>、</w:t>
      </w:r>
      <w:r w:rsidR="0063658E">
        <w:rPr>
          <w:rFonts w:hint="eastAsia"/>
        </w:rPr>
        <w:t>10</w:t>
      </w:r>
      <w:bookmarkStart w:id="0" w:name="_GoBack"/>
      <w:bookmarkEnd w:id="0"/>
    </w:p>
    <w:sectPr w:rsidR="00415382" w:rsidRPr="00AA08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15382"/>
    <w:rsid w:val="00415382"/>
    <w:rsid w:val="0063658E"/>
    <w:rsid w:val="00705E54"/>
    <w:rsid w:val="00991B99"/>
    <w:rsid w:val="00AA0847"/>
    <w:rsid w:val="00C73158"/>
    <w:rsid w:val="00DB0C47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15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15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15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15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77"/>
    <w:rsid w:val="000F006B"/>
    <w:rsid w:val="000F4BF9"/>
    <w:rsid w:val="00281077"/>
    <w:rsid w:val="00A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E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E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3、csdn word最后形成的格式</PostTitle>
  <PostDate>2017-11-15T14:41:14Z</PostDate>
  <PostID>78545948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1693655614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5</cp:revision>
  <dcterms:created xsi:type="dcterms:W3CDTF">2017-11-15T14:40:00Z</dcterms:created>
  <dcterms:modified xsi:type="dcterms:W3CDTF">2017-11-15T14:53:00Z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5adc679269940ad8d5b052f5e39a1c6">
    <vt:lpwstr>CWMt+OWw/VqcLmu7xOGISM1gf9OvS4ICufA+OVyVmu8CjpRPZRbSjoHOHY8rv/maOCGORGVCvd34aD7ed60s905rA==</vt:lpwstr>
  </property>
</Properties>
</file>