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6E79FDC4" w:rsidR="00DB0C47" w:rsidRDefault="00121934">
              <w:pPr>
                <w:pStyle w:val="Publishwithline"/>
              </w:pPr>
              <w:r w:rsidRPr="00121934">
                <w:rPr>
                  <w:rFonts w:hint="eastAsia"/>
                </w:rPr>
                <w:t>9</w:t>
              </w:r>
              <w:r w:rsidRPr="00121934">
                <w:rPr>
                  <w:rFonts w:hint="eastAsia"/>
                </w:rPr>
                <w:t>、</w:t>
              </w:r>
              <w:r w:rsidRPr="00121934">
                <w:rPr>
                  <w:rFonts w:hint="eastAsia"/>
                </w:rPr>
                <w:t>CAS</w:t>
              </w:r>
              <w:r w:rsidRPr="00121934">
                <w:rPr>
                  <w:rFonts w:hint="eastAsia"/>
                </w:rPr>
                <w:t>单点登录</w:t>
              </w:r>
              <w:r w:rsidRPr="00121934">
                <w:rPr>
                  <w:rFonts w:hint="eastAsia"/>
                </w:rPr>
                <w:t>-</w:t>
              </w:r>
              <w:r w:rsidRPr="00121934">
                <w:rPr>
                  <w:rFonts w:hint="eastAsia"/>
                </w:rPr>
                <w:t>单点登出</w:t>
              </w:r>
              <w:r w:rsidRPr="00121934">
                <w:rPr>
                  <w:rFonts w:hint="eastAsia"/>
                </w:rPr>
                <w:t>/</w:t>
              </w:r>
              <w:r w:rsidRPr="00121934">
                <w:rPr>
                  <w:rFonts w:hint="eastAsia"/>
                </w:rPr>
                <w:t>退出</w:t>
              </w:r>
              <w:r w:rsidRPr="00121934">
                <w:rPr>
                  <w:rFonts w:hint="eastAsia"/>
                </w:rPr>
                <w:t>/</w:t>
              </w:r>
              <w:r w:rsidRPr="00121934">
                <w:rPr>
                  <w:rFonts w:hint="eastAsia"/>
                </w:rPr>
                <w:t>注销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74273D" w:rsidP="005A3FAA">
          <w:pPr>
            <w:pStyle w:val="PadderBetweenControlandBody"/>
          </w:pPr>
        </w:p>
      </w:sdtContent>
    </w:sdt>
    <w:p w14:paraId="7D07A4FB" w14:textId="2C36CA40" w:rsidR="00D4715B" w:rsidRDefault="00D4715B" w:rsidP="003F3E8C">
      <w:pPr>
        <w:pStyle w:val="2"/>
      </w:pPr>
      <w:r>
        <w:rPr>
          <w:rFonts w:hint="eastAsia"/>
        </w:rPr>
        <w:t>接</w:t>
      </w:r>
      <w:r>
        <w:rPr>
          <w:rFonts w:hint="eastAsia"/>
        </w:rPr>
        <w:t>8</w:t>
      </w:r>
      <w:r>
        <w:rPr>
          <w:rFonts w:hint="eastAsia"/>
        </w:rPr>
        <w:t>中代码</w:t>
      </w:r>
    </w:p>
    <w:p w14:paraId="407E6204" w14:textId="4602FC43" w:rsidR="003A7E08" w:rsidRDefault="003F3E8C" w:rsidP="00B85189">
      <w:pPr>
        <w:pStyle w:val="2"/>
      </w:pPr>
      <w:r>
        <w:rPr>
          <w:rFonts w:hint="eastAsia"/>
        </w:rPr>
        <w:t>解释：</w:t>
      </w:r>
      <w:r w:rsidRPr="003F3E8C">
        <w:rPr>
          <w:rFonts w:hint="eastAsia"/>
        </w:rPr>
        <w:t>A</w:t>
      </w:r>
      <w:r w:rsidRPr="003F3E8C">
        <w:rPr>
          <w:rFonts w:hint="eastAsia"/>
        </w:rPr>
        <w:t>系统需要访问</w:t>
      </w:r>
      <w:r w:rsidRPr="003F3E8C">
        <w:rPr>
          <w:rFonts w:hint="eastAsia"/>
        </w:rPr>
        <w:t>cas</w:t>
      </w:r>
      <w:r w:rsidRPr="003F3E8C">
        <w:rPr>
          <w:rFonts w:hint="eastAsia"/>
        </w:rPr>
        <w:t>输入用户名密码登录，</w:t>
      </w:r>
      <w:r w:rsidRPr="003F3E8C">
        <w:rPr>
          <w:rFonts w:hint="eastAsia"/>
        </w:rPr>
        <w:t>B</w:t>
      </w:r>
      <w:r w:rsidRPr="003F3E8C">
        <w:rPr>
          <w:rFonts w:hint="eastAsia"/>
        </w:rPr>
        <w:t>系统之间通过</w:t>
      </w:r>
      <w:r w:rsidRPr="003F3E8C">
        <w:rPr>
          <w:rFonts w:hint="eastAsia"/>
        </w:rPr>
        <w:t>cas</w:t>
      </w:r>
      <w:r w:rsidRPr="003F3E8C">
        <w:rPr>
          <w:rFonts w:hint="eastAsia"/>
        </w:rPr>
        <w:t>协议能够完成鉴权，</w:t>
      </w:r>
      <w:r w:rsidRPr="003F3E8C">
        <w:rPr>
          <w:rFonts w:hint="eastAsia"/>
        </w:rPr>
        <w:t>B</w:t>
      </w:r>
      <w:r w:rsidRPr="003F3E8C">
        <w:rPr>
          <w:rFonts w:hint="eastAsia"/>
        </w:rPr>
        <w:t>系统退出，</w:t>
      </w:r>
      <w:r w:rsidRPr="003F3E8C">
        <w:rPr>
          <w:rFonts w:hint="eastAsia"/>
        </w:rPr>
        <w:t>A</w:t>
      </w:r>
      <w:r w:rsidRPr="003F3E8C">
        <w:rPr>
          <w:rFonts w:hint="eastAsia"/>
        </w:rPr>
        <w:t>系统也已退出</w:t>
      </w:r>
    </w:p>
    <w:p w14:paraId="7B9467B5" w14:textId="77777777" w:rsidR="00B85189" w:rsidRDefault="00B85189" w:rsidP="00B85189"/>
    <w:p w14:paraId="075B9500" w14:textId="673681C6" w:rsidR="00B85189" w:rsidRDefault="00B85189" w:rsidP="00B85189">
      <w:r w:rsidRPr="00B85189">
        <w:rPr>
          <w:noProof/>
        </w:rPr>
        <w:drawing>
          <wp:inline distT="0" distB="0" distL="0" distR="0" wp14:anchorId="311D725B" wp14:editId="51B8D656">
            <wp:extent cx="7645400" cy="904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90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3CF" w14:textId="77777777" w:rsidR="00B85189" w:rsidRDefault="00B85189" w:rsidP="00B85189"/>
    <w:p w14:paraId="2526DD9D" w14:textId="77777777" w:rsidR="00B85189" w:rsidRDefault="00B85189" w:rsidP="00B85189"/>
    <w:p w14:paraId="5F109292" w14:textId="3C8EED8A" w:rsidR="00B85189" w:rsidRDefault="00B60CB7" w:rsidP="00B60CB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、直接我们已经建立了客户端</w:t>
      </w:r>
      <w:r w:rsidR="00F9576B" w:rsidRPr="00F9576B">
        <w:t>sso-cas-client-demo</w:t>
      </w:r>
      <w:r w:rsidR="00F9576B">
        <w:rPr>
          <w:rFonts w:hint="eastAsia"/>
        </w:rPr>
        <w:t xml:space="preserve"> </w:t>
      </w:r>
      <w:r w:rsidR="00F9576B">
        <w:rPr>
          <w:rFonts w:hint="eastAsia"/>
        </w:rPr>
        <w:t>，现在我们还是使用它来做一个登出</w:t>
      </w:r>
      <w:r w:rsidR="004922BE">
        <w:rPr>
          <w:rFonts w:hint="eastAsia"/>
        </w:rPr>
        <w:t>，其</w:t>
      </w:r>
      <w:r w:rsidR="004922BE">
        <w:rPr>
          <w:rFonts w:hint="eastAsia"/>
        </w:rPr>
        <w:t>web.xml</w:t>
      </w:r>
      <w:r w:rsidR="004922BE">
        <w:rPr>
          <w:rFonts w:hint="eastAsia"/>
        </w:rPr>
        <w:t>中</w:t>
      </w:r>
      <w:r w:rsidR="00A14D7F">
        <w:rPr>
          <w:rFonts w:hint="eastAsia"/>
        </w:rPr>
        <w:t>其实</w:t>
      </w:r>
      <w:r w:rsidR="004922BE">
        <w:rPr>
          <w:rFonts w:hint="eastAsia"/>
        </w:rPr>
        <w:t>已经配置了登出的过滤器</w:t>
      </w:r>
    </w:p>
    <w:p w14:paraId="24B38F1C" w14:textId="77777777" w:rsidR="004922BE" w:rsidRPr="004922BE" w:rsidRDefault="004922BE" w:rsidP="004922BE"/>
    <w:p w14:paraId="67222A09" w14:textId="77777777" w:rsidR="004922BE" w:rsidRPr="004922BE" w:rsidRDefault="004922BE" w:rsidP="004922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922BE">
        <w:rPr>
          <w:rFonts w:ascii="Menlo" w:hAnsi="Menlo" w:cs="Menlo"/>
          <w:color w:val="CFBFAD"/>
          <w:sz w:val="32"/>
          <w:szCs w:val="27"/>
        </w:rPr>
        <w:br/>
      </w:r>
      <w:r w:rsidRPr="004922BE">
        <w:rPr>
          <w:rFonts w:ascii="Menlo" w:hAnsi="Menlo" w:cs="Menlo"/>
          <w:color w:val="F9FAF4"/>
          <w:sz w:val="32"/>
          <w:szCs w:val="27"/>
        </w:rPr>
        <w:t>&lt;</w:t>
      </w:r>
      <w:r w:rsidRPr="004922BE">
        <w:rPr>
          <w:rFonts w:ascii="Menlo" w:hAnsi="Menlo" w:cs="Menlo"/>
          <w:color w:val="FF007F"/>
          <w:sz w:val="32"/>
          <w:szCs w:val="27"/>
        </w:rPr>
        <w:t>filter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filter-name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CAS Single Sign Out Filter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filter-class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org.jasig.cas.client.session.SingleSignOutFilter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filter-class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4922BE">
        <w:rPr>
          <w:rFonts w:ascii="Menlo" w:hAnsi="Menlo" w:cs="Menlo"/>
          <w:color w:val="FF007F"/>
          <w:sz w:val="32"/>
          <w:szCs w:val="27"/>
        </w:rPr>
        <w:t>init-param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4922BE">
        <w:rPr>
          <w:rFonts w:ascii="Menlo" w:hAnsi="Menlo" w:cs="Menlo"/>
          <w:color w:val="FF007F"/>
          <w:sz w:val="32"/>
          <w:szCs w:val="27"/>
        </w:rPr>
        <w:t>param-name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CFBFAD"/>
          <w:sz w:val="32"/>
          <w:szCs w:val="27"/>
        </w:rPr>
        <w:t>casServerUrlPrefix</w:t>
      </w:r>
      <w:r w:rsidRPr="004922BE">
        <w:rPr>
          <w:rFonts w:ascii="Menlo" w:hAnsi="Menlo" w:cs="Menlo"/>
          <w:color w:val="F9FAF4"/>
          <w:sz w:val="32"/>
          <w:szCs w:val="27"/>
        </w:rPr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param-name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7B7F57">
        <w:rPr>
          <w:rFonts w:ascii="Menlo" w:hAnsi="Menlo" w:cs="Menlo"/>
          <w:color w:val="FF0000"/>
          <w:sz w:val="32"/>
          <w:szCs w:val="27"/>
        </w:rPr>
        <w:t xml:space="preserve">    </w:t>
      </w:r>
      <w:r w:rsidRPr="007B7F57">
        <w:rPr>
          <w:rFonts w:ascii="Menlo" w:hAnsi="Menlo" w:cs="Menlo"/>
          <w:color w:val="FF0000"/>
          <w:sz w:val="32"/>
          <w:szCs w:val="27"/>
          <w:highlight w:val="green"/>
        </w:rPr>
        <w:t>&lt;param-value&gt;https://passport.sso.com:8443/cas&lt;/param-value&gt;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4922BE">
        <w:rPr>
          <w:rFonts w:ascii="Menlo" w:hAnsi="Menlo" w:cs="Menlo"/>
          <w:color w:val="FF007F"/>
          <w:sz w:val="32"/>
          <w:szCs w:val="27"/>
        </w:rPr>
        <w:t>init-param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  <w:r w:rsidRPr="004922BE">
        <w:rPr>
          <w:rFonts w:ascii="Menlo" w:hAnsi="Menlo" w:cs="Menlo"/>
          <w:color w:val="F9FAF4"/>
          <w:sz w:val="32"/>
          <w:szCs w:val="27"/>
        </w:rPr>
        <w:br/>
        <w:t>&lt;/</w:t>
      </w:r>
      <w:r w:rsidRPr="004922BE">
        <w:rPr>
          <w:rFonts w:ascii="Menlo" w:hAnsi="Menlo" w:cs="Menlo"/>
          <w:color w:val="FF007F"/>
          <w:sz w:val="32"/>
          <w:szCs w:val="27"/>
        </w:rPr>
        <w:t>filter</w:t>
      </w:r>
      <w:r w:rsidRPr="004922BE">
        <w:rPr>
          <w:rFonts w:ascii="Menlo" w:hAnsi="Menlo" w:cs="Menlo"/>
          <w:color w:val="F9FAF4"/>
          <w:sz w:val="32"/>
          <w:szCs w:val="27"/>
        </w:rPr>
        <w:t>&gt;</w:t>
      </w:r>
    </w:p>
    <w:p w14:paraId="0E49989A" w14:textId="77777777" w:rsidR="004922BE" w:rsidRPr="004922BE" w:rsidRDefault="004922BE" w:rsidP="004922BE">
      <w:pPr>
        <w:rPr>
          <w:sz w:val="28"/>
        </w:rPr>
      </w:pPr>
    </w:p>
    <w:p w14:paraId="5D46D314" w14:textId="77777777" w:rsidR="00F9576B" w:rsidRPr="004922BE" w:rsidRDefault="00F9576B" w:rsidP="00F9576B">
      <w:pPr>
        <w:rPr>
          <w:sz w:val="28"/>
        </w:rPr>
      </w:pPr>
    </w:p>
    <w:p w14:paraId="011C9264" w14:textId="79B7DC32" w:rsidR="00F9576B" w:rsidRDefault="004922BE" w:rsidP="004922BE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</w:t>
      </w:r>
      <w:r>
        <w:rPr>
          <w:rFonts w:hint="eastAsia"/>
        </w:rPr>
        <w:t xml:space="preserve">services CasClinet-10000001.json </w:t>
      </w:r>
      <w:r w:rsidR="00AB7D8D">
        <w:rPr>
          <w:rFonts w:hint="eastAsia"/>
        </w:rPr>
        <w:t>,</w:t>
      </w:r>
      <w:r w:rsidR="00AB7D8D">
        <w:rPr>
          <w:rFonts w:hint="eastAsia"/>
        </w:rPr>
        <w:t>确定登出</w:t>
      </w:r>
      <w:r w:rsidR="00AB7D8D">
        <w:rPr>
          <w:rFonts w:hint="eastAsia"/>
        </w:rPr>
        <w:t>url</w:t>
      </w:r>
      <w:r w:rsidR="00AB7D8D">
        <w:rPr>
          <w:rFonts w:hint="eastAsia"/>
        </w:rPr>
        <w:t>的地址</w:t>
      </w:r>
      <w:r w:rsidR="007C544A">
        <w:t>,</w:t>
      </w:r>
      <w:r w:rsidR="007C544A">
        <w:rPr>
          <w:rFonts w:hint="eastAsia"/>
        </w:rPr>
        <w:t>这样就会通知</w:t>
      </w:r>
      <w:r w:rsidR="007C544A">
        <w:rPr>
          <w:rFonts w:hint="eastAsia"/>
        </w:rPr>
        <w:t>localhost</w:t>
      </w:r>
      <w:r w:rsidR="007C544A">
        <w:rPr>
          <w:rFonts w:hint="eastAsia"/>
        </w:rPr>
        <w:t>的用户注销了</w:t>
      </w:r>
      <w:bookmarkStart w:id="0" w:name="_GoBack"/>
      <w:bookmarkEnd w:id="0"/>
    </w:p>
    <w:p w14:paraId="71A18C73" w14:textId="77777777" w:rsidR="004922BE" w:rsidRPr="004922BE" w:rsidRDefault="004922BE" w:rsidP="004922BE">
      <w:pPr>
        <w:rPr>
          <w:sz w:val="28"/>
        </w:rPr>
      </w:pPr>
    </w:p>
    <w:p w14:paraId="77A8C8EA" w14:textId="77777777" w:rsidR="004922BE" w:rsidRPr="004922BE" w:rsidRDefault="004922BE" w:rsidP="004922B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4922BE">
        <w:rPr>
          <w:rFonts w:ascii="Menlo" w:hAnsi="Menlo" w:cs="Menlo"/>
          <w:color w:val="F9FAF4"/>
          <w:sz w:val="32"/>
          <w:szCs w:val="27"/>
        </w:rPr>
        <w:t>{</w:t>
      </w:r>
      <w:r w:rsidRPr="004922B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"@class"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 xml:space="preserve">"serviceId" 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"^(https|imaps|http)://localhost:8080/sample.*"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"name"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"CasClient-demo"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"id"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C48CFF"/>
          <w:sz w:val="32"/>
          <w:szCs w:val="27"/>
        </w:rPr>
        <w:t>10000001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"description"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"CasClient-demo service"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"evaluationOrder"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C48CFF"/>
          <w:sz w:val="32"/>
          <w:szCs w:val="27"/>
        </w:rPr>
        <w:t>100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"theme"</w:t>
      </w:r>
      <w:r w:rsidRPr="004922BE">
        <w:rPr>
          <w:rFonts w:ascii="Menlo" w:hAnsi="Menlo" w:cs="Menlo"/>
          <w:color w:val="FF007F"/>
          <w:sz w:val="32"/>
          <w:szCs w:val="27"/>
        </w:rPr>
        <w:t>:</w:t>
      </w:r>
      <w:r w:rsidRPr="004922BE">
        <w:rPr>
          <w:rFonts w:ascii="Menlo" w:hAnsi="Menlo" w:cs="Menlo"/>
          <w:color w:val="ECE47E"/>
          <w:sz w:val="32"/>
          <w:szCs w:val="27"/>
        </w:rPr>
        <w:t>"apereo"</w:t>
      </w:r>
      <w:r w:rsidRPr="004922BE">
        <w:rPr>
          <w:rFonts w:ascii="Menlo" w:hAnsi="Menlo" w:cs="Menlo"/>
          <w:color w:val="FF007F"/>
          <w:sz w:val="32"/>
          <w:szCs w:val="27"/>
        </w:rPr>
        <w:t>,</w:t>
      </w:r>
      <w:r w:rsidRPr="004922B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4922BE">
        <w:rPr>
          <w:rFonts w:ascii="Menlo" w:hAnsi="Menlo" w:cs="Menlo"/>
          <w:color w:val="ECE47E"/>
          <w:sz w:val="32"/>
          <w:szCs w:val="27"/>
        </w:rPr>
        <w:t>"logoutUrl"</w:t>
      </w:r>
      <w:r w:rsidRPr="004922B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4922BE">
        <w:rPr>
          <w:rFonts w:ascii="Menlo" w:hAnsi="Menlo" w:cs="Menlo"/>
          <w:color w:val="ECE47E"/>
          <w:sz w:val="32"/>
          <w:szCs w:val="27"/>
        </w:rPr>
        <w:t>"http://localhost:8080/sample/"</w:t>
      </w:r>
      <w:r w:rsidRPr="004922BE">
        <w:rPr>
          <w:rFonts w:ascii="Menlo" w:hAnsi="Menlo" w:cs="Menlo"/>
          <w:color w:val="ECE47E"/>
          <w:sz w:val="32"/>
          <w:szCs w:val="27"/>
        </w:rPr>
        <w:br/>
      </w:r>
      <w:r w:rsidRPr="004922BE">
        <w:rPr>
          <w:rFonts w:ascii="Menlo" w:hAnsi="Menlo" w:cs="Menlo"/>
          <w:color w:val="F9FAF4"/>
          <w:sz w:val="32"/>
          <w:szCs w:val="27"/>
        </w:rPr>
        <w:t>}</w:t>
      </w:r>
    </w:p>
    <w:p w14:paraId="35854F41" w14:textId="77777777" w:rsidR="005E1001" w:rsidRDefault="005E1001" w:rsidP="004922BE">
      <w:pPr>
        <w:rPr>
          <w:sz w:val="28"/>
        </w:rPr>
      </w:pPr>
    </w:p>
    <w:p w14:paraId="563E3433" w14:textId="41089C9F" w:rsidR="005E1001" w:rsidRDefault="005E1001" w:rsidP="005E100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14D16">
        <w:rPr>
          <w:rFonts w:hint="eastAsia"/>
        </w:rPr>
        <w:t xml:space="preserve">sso-config </w:t>
      </w:r>
      <w:r w:rsidR="00914D16">
        <w:rPr>
          <w:rFonts w:hint="eastAsia"/>
        </w:rPr>
        <w:t>中添加</w:t>
      </w:r>
    </w:p>
    <w:p w14:paraId="0A9DE3E2" w14:textId="77777777" w:rsidR="003E6CFA" w:rsidRPr="003E6CFA" w:rsidRDefault="003E6CFA" w:rsidP="003E6CFA"/>
    <w:p w14:paraId="78AC1E80" w14:textId="77777777" w:rsidR="005F057C" w:rsidRPr="005F057C" w:rsidRDefault="005F057C" w:rsidP="005F057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F057C">
        <w:rPr>
          <w:rFonts w:ascii="Menlo" w:hAnsi="Menlo" w:cs="Menlo"/>
          <w:color w:val="CFBFAD"/>
          <w:sz w:val="36"/>
          <w:szCs w:val="27"/>
        </w:rPr>
        <w:br/>
      </w:r>
      <w:r w:rsidRPr="005F057C">
        <w:rPr>
          <w:rFonts w:ascii="Menlo" w:hAnsi="Menlo" w:cs="Menlo"/>
          <w:color w:val="FFFFFF"/>
          <w:sz w:val="36"/>
          <w:szCs w:val="27"/>
        </w:rPr>
        <w:t xml:space="preserve"># </w:t>
      </w:r>
      <w:r w:rsidRPr="005F057C">
        <w:rPr>
          <w:rFonts w:ascii="Menlo" w:hAnsi="Menlo" w:cs="Menlo"/>
          <w:color w:val="FFFFFF"/>
          <w:sz w:val="36"/>
          <w:szCs w:val="27"/>
        </w:rPr>
        <w:t>单点登出</w:t>
      </w:r>
      <w:r w:rsidRPr="005F057C">
        <w:rPr>
          <w:rFonts w:ascii="Menlo" w:hAnsi="Menlo" w:cs="Menlo"/>
          <w:color w:val="FFFFFF"/>
          <w:sz w:val="36"/>
          <w:szCs w:val="27"/>
        </w:rPr>
        <w:br/>
        <w:t>#</w:t>
      </w:r>
      <w:r w:rsidRPr="005F057C">
        <w:rPr>
          <w:rFonts w:ascii="Menlo" w:hAnsi="Menlo" w:cs="Menlo"/>
          <w:color w:val="FFFFFF"/>
          <w:sz w:val="36"/>
          <w:szCs w:val="27"/>
        </w:rPr>
        <w:t>允许发出退出控制退出后转发</w:t>
      </w:r>
      <w:r w:rsidRPr="005F057C">
        <w:rPr>
          <w:rFonts w:ascii="Menlo" w:hAnsi="Menlo" w:cs="Menlo"/>
          <w:color w:val="FFFFFF"/>
          <w:sz w:val="36"/>
          <w:szCs w:val="27"/>
        </w:rPr>
        <w:t>url</w:t>
      </w:r>
      <w:r w:rsidRPr="005F057C">
        <w:rPr>
          <w:rFonts w:ascii="Menlo" w:hAnsi="Menlo" w:cs="Menlo"/>
          <w:color w:val="FFFFFF"/>
          <w:sz w:val="36"/>
          <w:szCs w:val="27"/>
        </w:rPr>
        <w:br/>
      </w:r>
      <w:r w:rsidRPr="005F057C">
        <w:rPr>
          <w:rFonts w:ascii="Menlo" w:hAnsi="Menlo" w:cs="Menlo"/>
          <w:color w:val="FF007F"/>
          <w:sz w:val="36"/>
          <w:szCs w:val="27"/>
        </w:rPr>
        <w:t>cas.logout.followServiceRedirects=</w:t>
      </w:r>
      <w:r w:rsidRPr="005F057C">
        <w:rPr>
          <w:rFonts w:ascii="Menlo" w:hAnsi="Menlo" w:cs="Menlo"/>
          <w:color w:val="ECE47E"/>
          <w:sz w:val="36"/>
          <w:szCs w:val="27"/>
        </w:rPr>
        <w:t>true</w:t>
      </w:r>
    </w:p>
    <w:p w14:paraId="7E1B0ABC" w14:textId="77777777" w:rsidR="005F057C" w:rsidRDefault="005F057C" w:rsidP="005F057C">
      <w:pPr>
        <w:spacing w:after="0"/>
        <w:rPr>
          <w:rFonts w:ascii="Times New Roman" w:eastAsia="Times New Roman" w:hAnsi="Times New Roman" w:cs="Times New Roman"/>
          <w:sz w:val="36"/>
          <w:szCs w:val="24"/>
        </w:rPr>
      </w:pPr>
    </w:p>
    <w:p w14:paraId="2BEA843C" w14:textId="011CA19F" w:rsidR="005F057C" w:rsidRDefault="001E64AC" w:rsidP="001E64A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、参数详解</w:t>
      </w:r>
    </w:p>
    <w:p w14:paraId="4270F57A" w14:textId="77777777" w:rsidR="001E64AC" w:rsidRDefault="001E64AC" w:rsidP="001E64AC"/>
    <w:p w14:paraId="76BEF1DB" w14:textId="77777777" w:rsidR="001E64AC" w:rsidRDefault="001E64AC" w:rsidP="0066057A">
      <w:pPr>
        <w:pStyle w:val="2"/>
      </w:pPr>
      <w:r>
        <w:rPr>
          <w:rFonts w:hint="eastAsia"/>
        </w:rPr>
        <w:t>LogoutTyle</w:t>
      </w:r>
    </w:p>
    <w:p w14:paraId="16514BA8" w14:textId="77777777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Fonts w:ascii="Microsoft YaHei" w:eastAsia="Microsoft YaHei" w:hAnsi="Microsoft YaHei" w:hint="eastAsia"/>
          <w:color w:val="3F3F3F"/>
        </w:rPr>
        <w:t>该配置是配置在service中，如：</w:t>
      </w:r>
    </w:p>
    <w:p w14:paraId="47D0317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>{</w:t>
      </w:r>
    </w:p>
    <w:p w14:paraId="190770D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@class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"org.apereo.cas.services.RegexRegisteredService"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4D8189B4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serviceId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"testId"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7D8C99CD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name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"testId"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15F53E64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id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number"/>
          <w:rFonts w:ascii="Courier" w:hAnsi="Courier"/>
          <w:color w:val="006666"/>
          <w:sz w:val="36"/>
          <w:szCs w:val="19"/>
        </w:rPr>
        <w:t>1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>,</w:t>
      </w:r>
    </w:p>
    <w:p w14:paraId="7C6751F9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value"/>
          <w:rFonts w:ascii="Courier" w:hAnsi="Courier"/>
          <w:color w:val="333333"/>
          <w:sz w:val="36"/>
          <w:szCs w:val="19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  "</w:t>
      </w:r>
      <w:r w:rsidRPr="001E64AC">
        <w:rPr>
          <w:rStyle w:val="hljs-attribute"/>
          <w:rFonts w:ascii="Courier" w:hAnsi="Courier"/>
          <w:color w:val="333333"/>
          <w:sz w:val="36"/>
          <w:szCs w:val="19"/>
        </w:rPr>
        <w:t>logoutType</w:t>
      </w:r>
      <w:r w:rsidRPr="001E64AC">
        <w:rPr>
          <w:rStyle w:val="HTML"/>
          <w:rFonts w:ascii="Courier" w:hAnsi="Courier"/>
          <w:color w:val="333333"/>
          <w:sz w:val="36"/>
          <w:szCs w:val="19"/>
        </w:rPr>
        <w:t xml:space="preserve">" : </w:t>
      </w:r>
      <w:r w:rsidRPr="001E64AC">
        <w:rPr>
          <w:rStyle w:val="hljs-string"/>
          <w:rFonts w:ascii="Courier" w:hAnsi="Courier"/>
          <w:color w:val="008800"/>
          <w:sz w:val="36"/>
          <w:szCs w:val="19"/>
        </w:rPr>
        <w:t>"BACK_CHANNEL"</w:t>
      </w:r>
    </w:p>
    <w:p w14:paraId="22C0C0E2" w14:textId="77777777" w:rsidR="001E64AC" w:rsidRPr="001E64AC" w:rsidRDefault="001E64AC" w:rsidP="001E64AC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" w:eastAsiaTheme="minorEastAsia" w:hAnsi="Courier"/>
          <w:color w:val="333333"/>
          <w:sz w:val="44"/>
          <w:szCs w:val="21"/>
        </w:rPr>
      </w:pPr>
      <w:r w:rsidRPr="001E64AC">
        <w:rPr>
          <w:rStyle w:val="HTML"/>
          <w:rFonts w:ascii="Courier" w:hAnsi="Courier"/>
          <w:color w:val="333333"/>
          <w:sz w:val="36"/>
          <w:szCs w:val="19"/>
        </w:rPr>
        <w:t>}</w:t>
      </w:r>
    </w:p>
    <w:p w14:paraId="7DC396DC" w14:textId="77777777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  <w:sz w:val="24"/>
          <w:szCs w:val="24"/>
        </w:rPr>
      </w:pPr>
      <w:r>
        <w:rPr>
          <w:rStyle w:val="a6"/>
          <w:rFonts w:ascii="Microsoft YaHei" w:eastAsia="Microsoft YaHei" w:hAnsi="Microsoft YaHei" w:hint="eastAsia"/>
          <w:color w:val="3F3F3F"/>
        </w:rPr>
        <w:t>NONE</w:t>
      </w:r>
      <w:r>
        <w:rPr>
          <w:rFonts w:ascii="Microsoft YaHei" w:eastAsia="Microsoft YaHei" w:hAnsi="Microsoft YaHei" w:hint="eastAsia"/>
          <w:color w:val="3F3F3F"/>
        </w:rPr>
        <w:t>：不支持单点登录 </w:t>
      </w:r>
      <w:r>
        <w:rPr>
          <w:rFonts w:ascii="Microsoft YaHei" w:eastAsia="Microsoft YaHei" w:hAnsi="Microsoft YaHei" w:hint="eastAsia"/>
          <w:color w:val="3F3F3F"/>
        </w:rPr>
        <w:br/>
      </w:r>
      <w:hyperlink r:id="rId9" w:anchor="back-channel" w:tgtFrame="_blank" w:history="1">
        <w:r w:rsidRPr="001E64AC">
          <w:rPr>
            <w:rStyle w:val="ab"/>
            <w:rFonts w:ascii="Microsoft YaHei" w:eastAsia="Microsoft YaHei" w:hAnsi="Microsoft YaHei" w:hint="eastAsia"/>
            <w:b/>
            <w:bCs/>
            <w:color w:val="FF0000"/>
            <w:highlight w:val="yellow"/>
          </w:rPr>
          <w:t>BACK_CHANNEL</w:t>
        </w:r>
      </w:hyperlink>
      <w:r w:rsidRPr="001E64AC">
        <w:rPr>
          <w:rFonts w:ascii="Microsoft YaHei" w:eastAsia="Microsoft YaHei" w:hAnsi="Microsoft YaHei" w:hint="eastAsia"/>
          <w:color w:val="FF0000"/>
          <w:highlight w:val="yellow"/>
        </w:rPr>
        <w:t>：隐式退出（默认）</w:t>
      </w:r>
      <w:r w:rsidRPr="001E64AC">
        <w:rPr>
          <w:rFonts w:ascii="Microsoft YaHei" w:eastAsia="Microsoft YaHei" w:hAnsi="Microsoft YaHei" w:hint="eastAsia"/>
          <w:color w:val="FF0000"/>
        </w:rPr>
        <w:t> </w:t>
      </w:r>
      <w:r>
        <w:rPr>
          <w:rFonts w:ascii="Microsoft YaHei" w:eastAsia="Microsoft YaHei" w:hAnsi="Microsoft YaHei" w:hint="eastAsia"/>
          <w:color w:val="3F3F3F"/>
        </w:rPr>
        <w:br/>
      </w:r>
      <w:hyperlink r:id="rId10" w:anchor="front-channel" w:tgtFrame="_blank" w:history="1">
        <w:r>
          <w:rPr>
            <w:rStyle w:val="ab"/>
            <w:rFonts w:ascii="Microsoft YaHei" w:eastAsia="Microsoft YaHei" w:hAnsi="Microsoft YaHei" w:hint="eastAsia"/>
            <w:b/>
            <w:bCs/>
            <w:color w:val="0C89CF"/>
          </w:rPr>
          <w:t>FRONT_CHANNEL</w:t>
        </w:r>
      </w:hyperlink>
      <w:r>
        <w:rPr>
          <w:rFonts w:ascii="Microsoft YaHei" w:eastAsia="Microsoft YaHei" w:hAnsi="Microsoft YaHei" w:hint="eastAsia"/>
          <w:color w:val="3F3F3F"/>
        </w:rPr>
        <w:t>：显式退出</w:t>
      </w:r>
    </w:p>
    <w:p w14:paraId="02862350" w14:textId="02A92C90" w:rsidR="001E64AC" w:rsidRDefault="001E64AC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  <w:r w:rsidRPr="0034209C">
        <w:rPr>
          <w:rFonts w:ascii="Microsoft YaHei" w:eastAsia="Microsoft YaHei" w:hAnsi="Microsoft YaHei" w:hint="eastAsia"/>
          <w:color w:val="FF0000"/>
          <w:sz w:val="32"/>
        </w:rPr>
        <w:t>隐式退出：cas发送通知，业务系统后端主动注销用户 </w:t>
      </w:r>
      <w:r>
        <w:rPr>
          <w:rFonts w:ascii="Microsoft YaHei" w:eastAsia="Microsoft YaHei" w:hAnsi="Microsoft YaHei" w:hint="eastAsia"/>
          <w:color w:val="3F3F3F"/>
        </w:rPr>
        <w:br/>
      </w:r>
      <w:r w:rsidRPr="0034209C">
        <w:rPr>
          <w:rFonts w:ascii="Microsoft YaHei" w:eastAsia="Microsoft YaHei" w:hAnsi="Microsoft YaHei" w:hint="eastAsia"/>
          <w:color w:val="3F3F3F"/>
          <w:sz w:val="28"/>
        </w:rPr>
        <w:t>显式退出：cas发送数据给客户端，客户端接收并且注销用户，再转发到cas往下处理注销流程</w:t>
      </w:r>
      <w:bookmarkStart w:id="1" w:name="t3"/>
      <w:bookmarkEnd w:id="1"/>
    </w:p>
    <w:p w14:paraId="5931CE57" w14:textId="77777777" w:rsidR="0066057A" w:rsidRDefault="0066057A" w:rsidP="001E64AC">
      <w:pPr>
        <w:pStyle w:val="a8"/>
        <w:shd w:val="clear" w:color="auto" w:fill="FFFFFF"/>
        <w:spacing w:after="408" w:line="408" w:lineRule="atLeast"/>
        <w:rPr>
          <w:rFonts w:ascii="Microsoft YaHei" w:eastAsia="Microsoft YaHei" w:hAnsi="Microsoft YaHei"/>
          <w:color w:val="3F3F3F"/>
        </w:rPr>
      </w:pPr>
    </w:p>
    <w:p w14:paraId="6A1C4542" w14:textId="67B99A66" w:rsidR="009D576E" w:rsidRDefault="0066057A" w:rsidP="00200C9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、测试，登录</w:t>
      </w:r>
      <w:r>
        <w:rPr>
          <w:rFonts w:hint="eastAsia"/>
        </w:rPr>
        <w:t xml:space="preserve">  </w:t>
      </w:r>
      <w:r w:rsidRPr="0066057A">
        <w:t>localhost:8080/sample/wangwu.jsp</w:t>
      </w:r>
      <w:r w:rsidR="009D576E">
        <w:rPr>
          <w:rFonts w:hint="eastAsia"/>
        </w:rPr>
        <w:t>,</w:t>
      </w:r>
      <w:r w:rsidR="009D576E">
        <w:rPr>
          <w:rFonts w:hint="eastAsia"/>
        </w:rPr>
        <w:t>输入用户名和密码登录成功，然后输入</w:t>
      </w:r>
      <w:r w:rsidR="009D576E">
        <w:rPr>
          <w:rFonts w:hint="eastAsia"/>
        </w:rPr>
        <w:t xml:space="preserve"> </w:t>
      </w:r>
      <w:hyperlink r:id="rId11" w:history="1">
        <w:r w:rsidR="009D576E" w:rsidRPr="001E3BA4">
          <w:rPr>
            <w:rStyle w:val="ab"/>
          </w:rPr>
          <w:t>https://passport.sso.com:8443/cas/logout</w:t>
        </w:r>
      </w:hyperlink>
      <w:r w:rsidR="009D576E">
        <w:rPr>
          <w:rFonts w:hint="eastAsia"/>
        </w:rPr>
        <w:t xml:space="preserve"> </w:t>
      </w:r>
      <w:r w:rsidR="00200C94">
        <w:rPr>
          <w:rFonts w:hint="eastAsia"/>
        </w:rPr>
        <w:t>进行登出</w:t>
      </w:r>
      <w:r w:rsidR="00200C94">
        <w:rPr>
          <w:rFonts w:hint="eastAsia"/>
        </w:rPr>
        <w:t xml:space="preserve"> </w:t>
      </w:r>
    </w:p>
    <w:p w14:paraId="2A307A54" w14:textId="4EDB0D4B" w:rsidR="009450F9" w:rsidRDefault="009450F9" w:rsidP="009450F9">
      <w:r w:rsidRPr="009450F9">
        <w:rPr>
          <w:noProof/>
        </w:rPr>
        <w:drawing>
          <wp:inline distT="0" distB="0" distL="0" distR="0" wp14:anchorId="4499D87A" wp14:editId="5D129F2E">
            <wp:extent cx="11722100" cy="3797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7FE7" w14:textId="77777777" w:rsidR="009450F9" w:rsidRDefault="009450F9" w:rsidP="009450F9"/>
    <w:p w14:paraId="546C4BB1" w14:textId="58641D35" w:rsidR="009450F9" w:rsidRDefault="009B5E9B" w:rsidP="009B5E9B">
      <w:pPr>
        <w:pStyle w:val="2"/>
      </w:pPr>
      <w:r>
        <w:rPr>
          <w:rFonts w:hint="eastAsia"/>
        </w:rPr>
        <w:t>再次输入</w:t>
      </w:r>
      <w:r w:rsidRPr="0066057A">
        <w:t>localhost:8080/sample/wangwu.jsp</w:t>
      </w:r>
      <w:r>
        <w:rPr>
          <w:rFonts w:hint="eastAsia"/>
        </w:rPr>
        <w:t xml:space="preserve"> </w:t>
      </w:r>
      <w:r>
        <w:rPr>
          <w:rFonts w:hint="eastAsia"/>
        </w:rPr>
        <w:t>则不能够进入原来的页面了</w:t>
      </w:r>
      <w:r w:rsidR="00D83170">
        <w:rPr>
          <w:rFonts w:hint="eastAsia"/>
        </w:rPr>
        <w:t>。而是进入登录页面</w:t>
      </w:r>
    </w:p>
    <w:p w14:paraId="67709749" w14:textId="77777777" w:rsidR="00F32F89" w:rsidRPr="00F32F89" w:rsidRDefault="00F32F89" w:rsidP="00F32F89"/>
    <w:p w14:paraId="30AD8593" w14:textId="7BDE3077" w:rsidR="0066057A" w:rsidRDefault="0066057A" w:rsidP="000978CC">
      <w:r>
        <w:rPr>
          <w:rFonts w:hint="eastAsia"/>
        </w:rPr>
        <w:t xml:space="preserve">   </w:t>
      </w:r>
    </w:p>
    <w:p w14:paraId="6568C01B" w14:textId="52870A6C" w:rsidR="00F32F89" w:rsidRPr="00F32F89" w:rsidRDefault="00F32F89" w:rsidP="0027033F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、疑问，注销掉，如何才能直接到登录页面</w:t>
      </w:r>
    </w:p>
    <w:sectPr w:rsidR="00F32F89" w:rsidRPr="00F32F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3BA23" w14:textId="77777777" w:rsidR="0074273D" w:rsidRDefault="0074273D" w:rsidP="00D80637">
      <w:pPr>
        <w:spacing w:after="0"/>
      </w:pPr>
      <w:r>
        <w:separator/>
      </w:r>
    </w:p>
  </w:endnote>
  <w:endnote w:type="continuationSeparator" w:id="0">
    <w:p w14:paraId="3C1328F8" w14:textId="77777777" w:rsidR="0074273D" w:rsidRDefault="0074273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67601" w14:textId="77777777" w:rsidR="0074273D" w:rsidRDefault="0074273D" w:rsidP="00D80637">
      <w:pPr>
        <w:spacing w:after="0"/>
      </w:pPr>
      <w:r>
        <w:separator/>
      </w:r>
    </w:p>
  </w:footnote>
  <w:footnote w:type="continuationSeparator" w:id="0">
    <w:p w14:paraId="4EA23C4C" w14:textId="77777777" w:rsidR="0074273D" w:rsidRDefault="0074273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BC02EF"/>
    <w:multiLevelType w:val="multilevel"/>
    <w:tmpl w:val="6FB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978CC"/>
    <w:rsid w:val="0010242E"/>
    <w:rsid w:val="00102F87"/>
    <w:rsid w:val="00111979"/>
    <w:rsid w:val="001150FA"/>
    <w:rsid w:val="00121934"/>
    <w:rsid w:val="00123136"/>
    <w:rsid w:val="00161586"/>
    <w:rsid w:val="0016713A"/>
    <w:rsid w:val="001D0C53"/>
    <w:rsid w:val="001E64AC"/>
    <w:rsid w:val="00200C94"/>
    <w:rsid w:val="0020306F"/>
    <w:rsid w:val="00252D03"/>
    <w:rsid w:val="0027033F"/>
    <w:rsid w:val="002938A0"/>
    <w:rsid w:val="002B262B"/>
    <w:rsid w:val="002C2979"/>
    <w:rsid w:val="002D44F6"/>
    <w:rsid w:val="002E0E39"/>
    <w:rsid w:val="002F21FA"/>
    <w:rsid w:val="0034209C"/>
    <w:rsid w:val="00351BBA"/>
    <w:rsid w:val="00365A51"/>
    <w:rsid w:val="0036693D"/>
    <w:rsid w:val="0039653F"/>
    <w:rsid w:val="003A7E08"/>
    <w:rsid w:val="003E6CFA"/>
    <w:rsid w:val="003F3E8C"/>
    <w:rsid w:val="004628A2"/>
    <w:rsid w:val="00487B46"/>
    <w:rsid w:val="004922BE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1001"/>
    <w:rsid w:val="005E34D3"/>
    <w:rsid w:val="005F057C"/>
    <w:rsid w:val="005F0BAE"/>
    <w:rsid w:val="005F589F"/>
    <w:rsid w:val="00605B2D"/>
    <w:rsid w:val="00607BE1"/>
    <w:rsid w:val="0061721E"/>
    <w:rsid w:val="006269BD"/>
    <w:rsid w:val="0066057A"/>
    <w:rsid w:val="006C0400"/>
    <w:rsid w:val="00705E54"/>
    <w:rsid w:val="00721CF4"/>
    <w:rsid w:val="00726E6F"/>
    <w:rsid w:val="0073104C"/>
    <w:rsid w:val="0074273D"/>
    <w:rsid w:val="0076792F"/>
    <w:rsid w:val="007B62F7"/>
    <w:rsid w:val="007B7F57"/>
    <w:rsid w:val="007C544A"/>
    <w:rsid w:val="007E6A90"/>
    <w:rsid w:val="007F3A26"/>
    <w:rsid w:val="008116C1"/>
    <w:rsid w:val="0081413A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8F4118"/>
    <w:rsid w:val="00914D16"/>
    <w:rsid w:val="009450F9"/>
    <w:rsid w:val="0095692C"/>
    <w:rsid w:val="009613D8"/>
    <w:rsid w:val="009B1A81"/>
    <w:rsid w:val="009B5E9B"/>
    <w:rsid w:val="009C5BD7"/>
    <w:rsid w:val="009D576E"/>
    <w:rsid w:val="00A14D7F"/>
    <w:rsid w:val="00A2263E"/>
    <w:rsid w:val="00A44C20"/>
    <w:rsid w:val="00A45F7E"/>
    <w:rsid w:val="00A6013E"/>
    <w:rsid w:val="00A73D05"/>
    <w:rsid w:val="00A8151F"/>
    <w:rsid w:val="00A8526F"/>
    <w:rsid w:val="00AB7D8D"/>
    <w:rsid w:val="00AC61F0"/>
    <w:rsid w:val="00AF71F8"/>
    <w:rsid w:val="00B60CB7"/>
    <w:rsid w:val="00B75C36"/>
    <w:rsid w:val="00B8294A"/>
    <w:rsid w:val="00B85189"/>
    <w:rsid w:val="00B875F5"/>
    <w:rsid w:val="00B9044D"/>
    <w:rsid w:val="00B951E3"/>
    <w:rsid w:val="00BE678E"/>
    <w:rsid w:val="00C13C8A"/>
    <w:rsid w:val="00C15B3D"/>
    <w:rsid w:val="00C259C5"/>
    <w:rsid w:val="00C73158"/>
    <w:rsid w:val="00C84120"/>
    <w:rsid w:val="00C84714"/>
    <w:rsid w:val="00CC090F"/>
    <w:rsid w:val="00CD0657"/>
    <w:rsid w:val="00D214B0"/>
    <w:rsid w:val="00D239B8"/>
    <w:rsid w:val="00D4715B"/>
    <w:rsid w:val="00D52A5C"/>
    <w:rsid w:val="00D65827"/>
    <w:rsid w:val="00D76897"/>
    <w:rsid w:val="00D80637"/>
    <w:rsid w:val="00D83170"/>
    <w:rsid w:val="00DB072E"/>
    <w:rsid w:val="00DB0C47"/>
    <w:rsid w:val="00DE1C89"/>
    <w:rsid w:val="00E05B3F"/>
    <w:rsid w:val="00E30E25"/>
    <w:rsid w:val="00E74878"/>
    <w:rsid w:val="00E83F5A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2F89"/>
    <w:rsid w:val="00F33CF9"/>
    <w:rsid w:val="00F4245E"/>
    <w:rsid w:val="00F60665"/>
    <w:rsid w:val="00F663F7"/>
    <w:rsid w:val="00F875FE"/>
    <w:rsid w:val="00F9576B"/>
    <w:rsid w:val="00F95DC1"/>
    <w:rsid w:val="00FA45B7"/>
    <w:rsid w:val="00FA75E9"/>
    <w:rsid w:val="00FB0AF6"/>
    <w:rsid w:val="00FB476E"/>
    <w:rsid w:val="00FC17A6"/>
    <w:rsid w:val="00FC1DE4"/>
    <w:rsid w:val="00FC6290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hljs-preprocessor">
    <w:name w:val="hljs-preprocessor"/>
    <w:basedOn w:val="a0"/>
    <w:rsid w:val="005F057C"/>
  </w:style>
  <w:style w:type="character" w:customStyle="1" w:styleId="hljs-literal">
    <w:name w:val="hljs-literal"/>
    <w:basedOn w:val="a0"/>
    <w:rsid w:val="005F057C"/>
  </w:style>
  <w:style w:type="character" w:customStyle="1" w:styleId="hljs-attribute">
    <w:name w:val="hljs-attribute"/>
    <w:basedOn w:val="a0"/>
    <w:rsid w:val="001E64AC"/>
  </w:style>
  <w:style w:type="character" w:customStyle="1" w:styleId="hljs-value">
    <w:name w:val="hljs-value"/>
    <w:basedOn w:val="a0"/>
    <w:rsid w:val="001E64AC"/>
  </w:style>
  <w:style w:type="character" w:customStyle="1" w:styleId="hljs-string">
    <w:name w:val="hljs-string"/>
    <w:basedOn w:val="a0"/>
    <w:rsid w:val="001E64AC"/>
  </w:style>
  <w:style w:type="character" w:customStyle="1" w:styleId="hljs-number">
    <w:name w:val="hljs-number"/>
    <w:basedOn w:val="a0"/>
    <w:rsid w:val="001E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14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ssport.sso.com:8443/cas/logout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apereo.github.io/cas/5.1.x/installation/Logout-Single-Signout.html" TargetMode="External"/><Relationship Id="rId10" Type="http://schemas.openxmlformats.org/officeDocument/2006/relationships/hyperlink" Target="https://apereo.github.io/cas/5.1.x/installation/Logout-Single-Signou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9、CAS单点登录-单点登出/退出/注销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89</TotalTime>
  <Pages>1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184</cp:revision>
  <dcterms:created xsi:type="dcterms:W3CDTF">2017-11-29T16:40:00Z</dcterms:created>
  <dcterms:modified xsi:type="dcterms:W3CDTF">2018-02-23T09:24:00Z</dcterms:modified>
</cp:coreProperties>
</file>