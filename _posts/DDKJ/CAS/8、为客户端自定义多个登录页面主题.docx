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>
        <w:rPr>
          <w:vanish/>
          <w:highlight w:val="yellow"/>
        </w:rPr>
      </w:sdtEndPr>
      <w:sdtContent>
        <w:sdt>
          <w:sdtPr>
            <w:rPr>
              <w:rFonts w:hint="eastAsia"/>
            </w:rPr>
            <w:alias w:val="文章标题"/>
            <w:id w:val="89512082"/>
            <w:dataBinding w:xpath="/ns0:BlogPostInfo/ns0:PostTitle" w:storeItemID="{6687D319-7B90-4AC0-9ABB-B1D9CC121951}"/>
            <w:text/>
          </w:sdtPr>
          <w:sdtEndPr/>
          <w:sdtContent>
            <w:p w14:paraId="02A6A4E6" w14:textId="349B9163" w:rsidR="00DB0C47" w:rsidRDefault="00AE6FF8">
              <w:pPr>
                <w:pStyle w:val="Publishwithline"/>
              </w:pPr>
              <w:r w:rsidRPr="00AE6FF8">
                <w:rPr>
                  <w:rFonts w:hint="eastAsia"/>
                </w:rPr>
                <w:t>8</w:t>
              </w:r>
              <w:r w:rsidRPr="00AE6FF8">
                <w:rPr>
                  <w:rFonts w:hint="eastAsia"/>
                </w:rPr>
                <w:t>、自定义多个登录页面主题</w:t>
              </w:r>
            </w:p>
          </w:sdtContent>
        </w:sdt>
        <w:p w14:paraId="4E10BE5B" w14:textId="77777777" w:rsidR="00DB0C47" w:rsidRDefault="00DB0C47">
          <w:pPr>
            <w:pStyle w:val="underline"/>
          </w:pPr>
        </w:p>
        <w:p w14:paraId="79866F5B" w14:textId="77777777" w:rsidR="00FB0AF6" w:rsidRDefault="00083189" w:rsidP="005A3FAA">
          <w:pPr>
            <w:pStyle w:val="PadderBetweenControlandBody"/>
          </w:pPr>
        </w:p>
      </w:sdtContent>
    </w:sdt>
    <w:p w14:paraId="616632BF" w14:textId="6CE8857B" w:rsidR="00103BD4" w:rsidRDefault="00103BD4" w:rsidP="00AE6FF8">
      <w:pPr>
        <w:pStyle w:val="1"/>
      </w:pPr>
      <w:r>
        <w:rPr>
          <w:rFonts w:hint="eastAsia"/>
        </w:rPr>
        <w:t>接</w:t>
      </w:r>
      <w:r>
        <w:rPr>
          <w:rFonts w:hint="eastAsia"/>
        </w:rPr>
        <w:t>7</w:t>
      </w:r>
      <w:r>
        <w:rPr>
          <w:rFonts w:hint="eastAsia"/>
        </w:rPr>
        <w:t>中代码</w:t>
      </w:r>
    </w:p>
    <w:p w14:paraId="65D3B5E2" w14:textId="31262E14" w:rsidR="00AE6FF8" w:rsidRPr="00AE6FF8" w:rsidRDefault="00B85A90" w:rsidP="00AE6FF8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6FF8">
        <w:rPr>
          <w:rFonts w:hint="eastAsia"/>
        </w:rPr>
        <w:t>主题</w:t>
      </w:r>
    </w:p>
    <w:p w14:paraId="05F58B87" w14:textId="77777777" w:rsidR="00AE6FF8" w:rsidRDefault="00AE6FF8" w:rsidP="00AE6FF8">
      <w:pPr>
        <w:pStyle w:val="2"/>
        <w:ind w:firstLine="720"/>
      </w:pPr>
      <w:r w:rsidRPr="00AE6FF8">
        <w:rPr>
          <w:rFonts w:hint="eastAsia"/>
        </w:rPr>
        <w:t>先介绍下什么叫主题，主题就意味着风格不一，目的就是为了在不同的接入端（</w:t>
      </w:r>
      <w:r w:rsidRPr="00AE6FF8">
        <w:rPr>
          <w:rFonts w:hint="eastAsia"/>
        </w:rPr>
        <w:t>service</w:t>
      </w:r>
      <w:r w:rsidRPr="00AE6FF8">
        <w:rPr>
          <w:rFonts w:hint="eastAsia"/>
        </w:rPr>
        <w:t>）展示不同的页面，就例如淘宝登录、天猫登录，其中登录点还是一个</w:t>
      </w:r>
      <w:r w:rsidRPr="00AE6FF8">
        <w:rPr>
          <w:rFonts w:hint="eastAsia"/>
        </w:rPr>
        <w:t>sso</w:t>
      </w:r>
      <w:r w:rsidRPr="00AE6FF8">
        <w:rPr>
          <w:rFonts w:hint="eastAsia"/>
        </w:rPr>
        <w:t>，但淘宝登录卖的广告是淘宝的，而天猫登录卖的广告是天猫的</w:t>
      </w:r>
    </w:p>
    <w:p w14:paraId="67059297" w14:textId="77777777" w:rsidR="00AE6FF8" w:rsidRDefault="00AE6FF8" w:rsidP="00AE6FF8"/>
    <w:p w14:paraId="5BD5A5F7" w14:textId="77777777" w:rsidR="00AE6FF8" w:rsidRPr="00AE6FF8" w:rsidRDefault="00AE6FF8" w:rsidP="00AE6FF8"/>
    <w:p w14:paraId="407E6204" w14:textId="20C294F4" w:rsidR="003A7E08" w:rsidRDefault="00B85A90" w:rsidP="00574CF9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B4F82">
        <w:rPr>
          <w:rFonts w:hint="eastAsia"/>
        </w:rPr>
        <w:t>静态资源存放位置</w:t>
      </w:r>
    </w:p>
    <w:p w14:paraId="3D3ACF64" w14:textId="77777777" w:rsidR="008B4F82" w:rsidRDefault="008B4F82" w:rsidP="008B4F82"/>
    <w:p w14:paraId="439E8F7D" w14:textId="377B39E2" w:rsidR="008B4F82" w:rsidRPr="008B4F82" w:rsidRDefault="008B4F82" w:rsidP="008B4F82">
      <w:pPr>
        <w:pStyle w:val="2"/>
        <w:rPr>
          <w:rFonts w:ascii="Microsoft YaHei" w:eastAsia="Microsoft YaHei" w:hAnsi="Microsoft YaHei" w:cs="Times New Roman"/>
          <w:sz w:val="32"/>
          <w:szCs w:val="24"/>
        </w:rPr>
      </w:pPr>
      <w:r w:rsidRPr="008B4F82">
        <w:rPr>
          <w:rFonts w:ascii="Microsoft YaHei" w:eastAsia="Microsoft YaHei" w:hAnsi="Microsoft YaHei" w:cs="Times New Roman" w:hint="eastAsia"/>
          <w:sz w:val="32"/>
          <w:szCs w:val="24"/>
        </w:rPr>
        <w:t>1、静态资源(js,css)存放目录为</w:t>
      </w:r>
      <w:r w:rsidRPr="008B4F82">
        <w:rPr>
          <w:sz w:val="48"/>
        </w:rPr>
        <w:t>src/main/resources/static</w:t>
      </w:r>
    </w:p>
    <w:p w14:paraId="34F37E49" w14:textId="0D6866E0" w:rsidR="008B4F82" w:rsidRPr="008B4F82" w:rsidRDefault="008B4F82" w:rsidP="008B4F82">
      <w:pPr>
        <w:pStyle w:val="2"/>
        <w:rPr>
          <w:rFonts w:ascii="Microsoft YaHei" w:eastAsia="Microsoft YaHei" w:hAnsi="Microsoft YaHei" w:cs="Times New Roman"/>
          <w:sz w:val="32"/>
          <w:szCs w:val="24"/>
        </w:rPr>
      </w:pPr>
      <w:r w:rsidRPr="008B4F82">
        <w:rPr>
          <w:rFonts w:ascii="Microsoft YaHei" w:eastAsia="Microsoft YaHei" w:hAnsi="Microsoft YaHei" w:cs="Times New Roman" w:hint="eastAsia"/>
          <w:sz w:val="32"/>
          <w:szCs w:val="24"/>
        </w:rPr>
        <w:t>2、html资源存(thymeleaf)放目录为</w:t>
      </w:r>
      <w:r w:rsidRPr="008B4F82">
        <w:rPr>
          <w:sz w:val="48"/>
        </w:rPr>
        <w:t>src/main/resources/templates</w:t>
      </w:r>
    </w:p>
    <w:p w14:paraId="7C40821E" w14:textId="793F55B2" w:rsidR="008B4F82" w:rsidRPr="00AC594C" w:rsidRDefault="008B4F82" w:rsidP="008B4F82">
      <w:pPr>
        <w:pStyle w:val="2"/>
        <w:rPr>
          <w:rFonts w:ascii="Microsoft YaHei" w:eastAsia="Microsoft YaHei" w:hAnsi="Microsoft YaHei" w:cs="Times New Roman"/>
          <w:color w:val="FF0000"/>
          <w:sz w:val="32"/>
          <w:szCs w:val="24"/>
        </w:rPr>
      </w:pPr>
      <w:r w:rsidRPr="00AC594C">
        <w:rPr>
          <w:rFonts w:ascii="Microsoft YaHei" w:eastAsia="Microsoft YaHei" w:hAnsi="Microsoft YaHei" w:cs="Times New Roman" w:hint="eastAsia"/>
          <w:color w:val="FF0000"/>
          <w:sz w:val="32"/>
          <w:szCs w:val="24"/>
        </w:rPr>
        <w:t>3、主题配置文件存放在</w:t>
      </w:r>
      <w:r w:rsidRPr="00AC594C">
        <w:rPr>
          <w:color w:val="FF0000"/>
          <w:sz w:val="48"/>
        </w:rPr>
        <w:t>src/main/resources</w:t>
      </w:r>
      <w:r w:rsidRPr="00AC594C">
        <w:rPr>
          <w:rFonts w:ascii="Microsoft YaHei" w:eastAsia="Microsoft YaHei" w:hAnsi="Microsoft YaHei" w:cs="Times New Roman" w:hint="eastAsia"/>
          <w:color w:val="FF0000"/>
          <w:sz w:val="32"/>
          <w:szCs w:val="24"/>
        </w:rPr>
        <w:t>并且命名为[theme_name].properties</w:t>
      </w:r>
    </w:p>
    <w:p w14:paraId="1432F8C3" w14:textId="53E60650" w:rsidR="008B4F82" w:rsidRDefault="008B4F82" w:rsidP="007535C6">
      <w:pPr>
        <w:pStyle w:val="2"/>
      </w:pPr>
      <w:r w:rsidRPr="00AC594C">
        <w:rPr>
          <w:rFonts w:ascii="Microsoft YaHei" w:eastAsia="Microsoft YaHei" w:hAnsi="Microsoft YaHei" w:cs="Times New Roman" w:hint="eastAsia"/>
          <w:color w:val="FF0000"/>
          <w:sz w:val="32"/>
          <w:szCs w:val="24"/>
        </w:rPr>
        <w:t>4、主题页面html存放目录为</w:t>
      </w:r>
      <w:r w:rsidRPr="00AC594C">
        <w:rPr>
          <w:color w:val="FF0000"/>
          <w:sz w:val="48"/>
        </w:rPr>
        <w:t>src/main/resources/templates/</w:t>
      </w:r>
      <w:r w:rsidR="007535C6" w:rsidRPr="00AC594C">
        <w:rPr>
          <w:rFonts w:ascii="Microsoft YaHei" w:eastAsia="Microsoft YaHei" w:hAnsi="Microsoft YaHei" w:cs="Times New Roman" w:hint="eastAsia"/>
          <w:color w:val="FF0000"/>
          <w:sz w:val="32"/>
          <w:szCs w:val="24"/>
        </w:rPr>
        <w:t>[theme_name]</w:t>
      </w:r>
      <w:r w:rsidR="006A31AF">
        <w:rPr>
          <w:rFonts w:ascii="Microsoft YaHei" w:eastAsia="Microsoft YaHei" w:hAnsi="Microsoft YaHei" w:cs="Times New Roman" w:hint="eastAsia"/>
          <w:color w:val="FF0000"/>
          <w:sz w:val="32"/>
          <w:szCs w:val="24"/>
        </w:rPr>
        <w:t xml:space="preserve"> </w:t>
      </w:r>
    </w:p>
    <w:p w14:paraId="1701A6C6" w14:textId="63D90664" w:rsidR="00B85A90" w:rsidRDefault="00B85A90" w:rsidP="00B85A90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、主题渲染是怎么样的？</w:t>
      </w:r>
    </w:p>
    <w:p w14:paraId="17D71B8C" w14:textId="77777777" w:rsidR="00B85A90" w:rsidRPr="00B85A90" w:rsidRDefault="00B85A90" w:rsidP="00B85A90"/>
    <w:p w14:paraId="1D0F1CC9" w14:textId="77777777" w:rsidR="008F42D5" w:rsidRPr="008F42D5" w:rsidRDefault="00A54B10" w:rsidP="008F42D5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85A90">
        <w:rPr>
          <w:rFonts w:hint="eastAsia"/>
        </w:rPr>
        <w:t>官方文档明确说明，登录页渲染文件为</w:t>
      </w:r>
      <w:r w:rsidR="00B85A90" w:rsidRPr="008F42D5">
        <w:rPr>
          <w:rStyle w:val="HTML"/>
          <w:rFonts w:ascii="Courier" w:hAnsi="Courier"/>
          <w:color w:val="FF0000"/>
          <w:sz w:val="40"/>
          <w:szCs w:val="22"/>
          <w:highlight w:val="yellow"/>
        </w:rPr>
        <w:t>casLoginView.html</w:t>
      </w:r>
      <w:r w:rsidR="00B85A90" w:rsidRPr="008F42D5">
        <w:rPr>
          <w:rFonts w:hint="eastAsia"/>
          <w:color w:val="FF0000"/>
          <w:sz w:val="72"/>
          <w:highlight w:val="yellow"/>
        </w:rPr>
        <w:t>,</w:t>
      </w:r>
      <w:r w:rsidR="00B85A90">
        <w:rPr>
          <w:rFonts w:hint="eastAsia"/>
        </w:rPr>
        <w:t>那意味我们在主题具体目录下新增改文件并且按照</w:t>
      </w:r>
      <w:r w:rsidR="00B85A90">
        <w:rPr>
          <w:rFonts w:hint="eastAsia"/>
        </w:rPr>
        <w:t>cas</w:t>
      </w:r>
      <w:r w:rsidR="00B85A90">
        <w:rPr>
          <w:rFonts w:hint="eastAsia"/>
        </w:rPr>
        <w:t>要求写那就可以了</w:t>
      </w:r>
      <w:r w:rsidR="008F42D5">
        <w:rPr>
          <w:rFonts w:hint="eastAsia"/>
        </w:rPr>
        <w:t>，</w:t>
      </w:r>
      <w:r w:rsidR="008F42D5" w:rsidRPr="008F42D5">
        <w:rPr>
          <w:rFonts w:hint="eastAsia"/>
        </w:rPr>
        <w:t>最终目的还是获取到对应的配置文件，渲染对应主题的登录页</w:t>
      </w:r>
    </w:p>
    <w:p w14:paraId="043645F3" w14:textId="3459FDAB" w:rsidR="00B85A90" w:rsidRDefault="00B85A90" w:rsidP="00151887"/>
    <w:p w14:paraId="57060F70" w14:textId="77777777" w:rsidR="00707719" w:rsidRDefault="00707719" w:rsidP="00707719"/>
    <w:p w14:paraId="1E8B2B8F" w14:textId="6556C81C" w:rsidR="00707719" w:rsidRDefault="008F42D5" w:rsidP="00707719">
      <w:r w:rsidRPr="008F42D5">
        <w:rPr>
          <w:noProof/>
        </w:rPr>
        <w:drawing>
          <wp:inline distT="0" distB="0" distL="0" distR="0" wp14:anchorId="4D47D6A1" wp14:editId="5801AD03">
            <wp:extent cx="6451600" cy="84709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B6317" w14:textId="77777777" w:rsidR="006E0B36" w:rsidRDefault="006E0B36" w:rsidP="00707719"/>
    <w:p w14:paraId="0C35467F" w14:textId="77777777" w:rsidR="006E0B36" w:rsidRDefault="006E0B36" w:rsidP="00707719"/>
    <w:p w14:paraId="72DE2125" w14:textId="77777777" w:rsidR="006E0B36" w:rsidRDefault="006E0B36" w:rsidP="00707719"/>
    <w:p w14:paraId="34D47D73" w14:textId="5C1597C8" w:rsidR="00196A4A" w:rsidRPr="00740875" w:rsidRDefault="00196A4A" w:rsidP="00151887">
      <w:pPr>
        <w:pStyle w:val="1"/>
        <w:rPr>
          <w:color w:val="FF0000"/>
        </w:rPr>
      </w:pPr>
      <w:r>
        <w:rPr>
          <w:rFonts w:hint="eastAsia"/>
        </w:rPr>
        <w:t>1</w:t>
      </w:r>
      <w:r>
        <w:rPr>
          <w:rFonts w:hint="eastAsia"/>
        </w:rPr>
        <w:t>、首先，新建主题设置</w:t>
      </w:r>
      <w:r>
        <w:rPr>
          <w:rFonts w:hint="eastAsia"/>
        </w:rPr>
        <w:t>service</w:t>
      </w:r>
      <w:r>
        <w:rPr>
          <w:rFonts w:hint="eastAsia"/>
        </w:rPr>
        <w:t>，确定主题的名字和</w:t>
      </w:r>
      <w:r>
        <w:rPr>
          <w:rFonts w:hint="eastAsia"/>
        </w:rPr>
        <w:t>id</w:t>
      </w:r>
      <w:r w:rsidR="00042E6D">
        <w:rPr>
          <w:rFonts w:hint="eastAsia"/>
        </w:rPr>
        <w:t xml:space="preserve"> </w:t>
      </w:r>
      <w:r w:rsidR="00BB498C">
        <w:rPr>
          <w:rFonts w:hint="eastAsia"/>
        </w:rPr>
        <w:t>，用</w:t>
      </w:r>
      <w:r w:rsidR="00BB498C" w:rsidRPr="00740875">
        <w:rPr>
          <w:rFonts w:hint="eastAsia"/>
          <w:color w:val="FF0000"/>
          <w:highlight w:val="yellow"/>
        </w:rPr>
        <w:t>来确定主题的登录页面</w:t>
      </w:r>
    </w:p>
    <w:p w14:paraId="2F8A569D" w14:textId="6929950E" w:rsidR="00042E6D" w:rsidRDefault="00042E6D">
      <w:r>
        <w:br w:type="page"/>
      </w:r>
    </w:p>
    <w:p w14:paraId="3615C615" w14:textId="07457E78" w:rsidR="00042E6D" w:rsidRPr="00042E6D" w:rsidRDefault="00042E6D" w:rsidP="00042E6D">
      <w:pPr>
        <w:pStyle w:val="2"/>
        <w:rPr>
          <w:rFonts w:ascii="Courier" w:hAnsi="Courier" w:cs="Courier New"/>
          <w:color w:val="FF0000"/>
        </w:rPr>
      </w:pPr>
      <w:r w:rsidRPr="00336EDA">
        <w:rPr>
          <w:rFonts w:ascii="Courier" w:hAnsi="Courier" w:cs="Courier New"/>
          <w:color w:val="FF0000"/>
          <w:highlight w:val="yellow"/>
        </w:rPr>
        <w:t>theme</w:t>
      </w:r>
      <w:r w:rsidRPr="00336EDA">
        <w:rPr>
          <w:rFonts w:hint="eastAsia"/>
          <w:color w:val="FF0000"/>
          <w:highlight w:val="yellow"/>
        </w:rPr>
        <w:t>为</w:t>
      </w:r>
      <w:r w:rsidRPr="00336EDA">
        <w:rPr>
          <w:rFonts w:hint="eastAsia"/>
          <w:color w:val="FF0000"/>
          <w:highlight w:val="yellow"/>
        </w:rPr>
        <w:t>key</w:t>
      </w:r>
      <w:r w:rsidRPr="00336EDA">
        <w:rPr>
          <w:rFonts w:hint="eastAsia"/>
          <w:color w:val="FF0000"/>
          <w:highlight w:val="yellow"/>
        </w:rPr>
        <w:t>指定配置文件</w:t>
      </w:r>
      <w:r w:rsidRPr="00336EDA">
        <w:rPr>
          <w:rFonts w:hint="eastAsia"/>
          <w:color w:val="FF0000"/>
          <w:highlight w:val="yellow"/>
        </w:rPr>
        <w:t>id</w:t>
      </w:r>
      <w:r w:rsidR="000A3896" w:rsidRPr="00336EDA">
        <w:rPr>
          <w:rFonts w:hint="eastAsia"/>
          <w:color w:val="FF0000"/>
          <w:highlight w:val="yellow"/>
        </w:rPr>
        <w:t>，</w:t>
      </w:r>
      <w:r w:rsidRPr="00042E6D">
        <w:rPr>
          <w:rFonts w:ascii="Courier" w:hAnsi="Courier" w:cs="Courier New" w:hint="eastAsia"/>
          <w:color w:val="FF0000"/>
          <w:highlight w:val="yellow"/>
        </w:rPr>
        <w:t>若主题配置文件为</w:t>
      </w:r>
      <w:r w:rsidRPr="00336EDA">
        <w:rPr>
          <w:rFonts w:ascii="Courier" w:hAnsi="Courier" w:cs="Courier New"/>
          <w:color w:val="FF0000"/>
          <w:highlight w:val="yellow"/>
        </w:rPr>
        <w:t>test_theme.application</w:t>
      </w:r>
      <w:r w:rsidRPr="00042E6D">
        <w:rPr>
          <w:rFonts w:ascii="Courier" w:hAnsi="Courier" w:cs="Courier New" w:hint="eastAsia"/>
          <w:color w:val="FF0000"/>
          <w:highlight w:val="yellow"/>
        </w:rPr>
        <w:t>则</w:t>
      </w:r>
      <w:r w:rsidRPr="00336EDA">
        <w:rPr>
          <w:rFonts w:ascii="Courier" w:hAnsi="Courier" w:cs="Courier New"/>
          <w:color w:val="FF0000"/>
          <w:highlight w:val="yellow"/>
        </w:rPr>
        <w:t>"theme":"test_theme"</w:t>
      </w:r>
    </w:p>
    <w:p w14:paraId="7B4839FC" w14:textId="77777777" w:rsidR="00042E6D" w:rsidRPr="00042E6D" w:rsidRDefault="00042E6D" w:rsidP="00042E6D"/>
    <w:p w14:paraId="178117F6" w14:textId="77777777" w:rsidR="00D701FE" w:rsidRPr="00D701FE" w:rsidRDefault="00D701FE" w:rsidP="00D701FE">
      <w:pPr>
        <w:rPr>
          <w:sz w:val="28"/>
        </w:rPr>
      </w:pPr>
    </w:p>
    <w:p w14:paraId="25387E2A" w14:textId="77777777" w:rsidR="00D701FE" w:rsidRPr="00D701FE" w:rsidRDefault="00D701FE" w:rsidP="00D701F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D701FE">
        <w:rPr>
          <w:rFonts w:ascii="Menlo" w:hAnsi="Menlo" w:cs="Menlo"/>
          <w:color w:val="CFBFAD"/>
          <w:sz w:val="32"/>
          <w:szCs w:val="27"/>
        </w:rPr>
        <w:br/>
      </w:r>
      <w:r w:rsidRPr="00D701FE">
        <w:rPr>
          <w:rFonts w:ascii="Menlo" w:hAnsi="Menlo" w:cs="Menlo"/>
          <w:color w:val="CFBFAD"/>
          <w:sz w:val="32"/>
          <w:szCs w:val="27"/>
        </w:rPr>
        <w:br/>
      </w:r>
      <w:r w:rsidRPr="00D701FE">
        <w:rPr>
          <w:rFonts w:ascii="Menlo" w:hAnsi="Menlo" w:cs="Menlo"/>
          <w:color w:val="FFFFFF"/>
          <w:sz w:val="32"/>
          <w:szCs w:val="27"/>
        </w:rPr>
        <w:t>//</w:t>
      </w:r>
      <w:r w:rsidRPr="00D701FE">
        <w:rPr>
          <w:rFonts w:ascii="Menlo" w:hAnsi="Menlo" w:cs="Menlo"/>
          <w:color w:val="FFFFFF"/>
          <w:sz w:val="32"/>
          <w:szCs w:val="27"/>
        </w:rPr>
        <w:t>重点为：</w:t>
      </w:r>
      <w:r w:rsidRPr="00D701FE">
        <w:rPr>
          <w:rFonts w:ascii="Menlo" w:hAnsi="Menlo" w:cs="Menlo"/>
          <w:color w:val="FFFFFF"/>
          <w:sz w:val="32"/>
          <w:szCs w:val="27"/>
        </w:rPr>
        <w:t xml:space="preserve"> "/**/theme":"demo"</w:t>
      </w:r>
      <w:r w:rsidRPr="00D701FE">
        <w:rPr>
          <w:rFonts w:ascii="Menlo" w:hAnsi="Menlo" w:cs="Menlo"/>
          <w:color w:val="FFFFFF"/>
          <w:sz w:val="32"/>
          <w:szCs w:val="27"/>
        </w:rPr>
        <w:br/>
      </w:r>
      <w:r w:rsidRPr="00D701FE">
        <w:rPr>
          <w:rFonts w:ascii="Menlo" w:hAnsi="Menlo" w:cs="Menlo"/>
          <w:color w:val="F9FAF4"/>
          <w:sz w:val="32"/>
          <w:szCs w:val="27"/>
        </w:rPr>
        <w:t>{</w:t>
      </w:r>
      <w:r w:rsidRPr="00D701FE">
        <w:rPr>
          <w:rFonts w:ascii="Menlo" w:hAnsi="Menlo" w:cs="Menlo"/>
          <w:color w:val="F9FAF4"/>
          <w:sz w:val="32"/>
          <w:szCs w:val="27"/>
        </w:rPr>
        <w:br/>
        <w:t xml:space="preserve">  </w:t>
      </w:r>
      <w:r w:rsidRPr="00D701FE">
        <w:rPr>
          <w:rFonts w:ascii="Menlo" w:hAnsi="Menlo" w:cs="Menlo"/>
          <w:color w:val="ECE47E"/>
          <w:sz w:val="32"/>
          <w:szCs w:val="27"/>
        </w:rPr>
        <w:t>"@class"</w:t>
      </w:r>
      <w:r w:rsidRPr="00D701F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D701FE">
        <w:rPr>
          <w:rFonts w:ascii="Menlo" w:hAnsi="Menlo" w:cs="Menlo"/>
          <w:color w:val="ECE47E"/>
          <w:sz w:val="32"/>
          <w:szCs w:val="27"/>
        </w:rPr>
        <w:t>"org.apereo.cas.services.RegexRegisteredService"</w:t>
      </w:r>
      <w:r w:rsidRPr="00D701FE">
        <w:rPr>
          <w:rFonts w:ascii="Menlo" w:hAnsi="Menlo" w:cs="Menlo"/>
          <w:color w:val="FF007F"/>
          <w:sz w:val="32"/>
          <w:szCs w:val="27"/>
        </w:rPr>
        <w:t>,</w:t>
      </w:r>
      <w:r w:rsidRPr="00D701F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D701FE">
        <w:rPr>
          <w:rFonts w:ascii="Menlo" w:hAnsi="Menlo" w:cs="Menlo"/>
          <w:color w:val="ECE47E"/>
          <w:sz w:val="32"/>
          <w:szCs w:val="27"/>
        </w:rPr>
        <w:t>"serviceId"</w:t>
      </w:r>
      <w:r w:rsidRPr="00D701F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D701FE">
        <w:rPr>
          <w:rFonts w:ascii="Menlo" w:hAnsi="Menlo" w:cs="Menlo"/>
          <w:color w:val="ECE47E"/>
          <w:sz w:val="32"/>
          <w:szCs w:val="27"/>
        </w:rPr>
        <w:t>"^</w:t>
      </w:r>
      <w:r w:rsidRPr="00BB498C">
        <w:rPr>
          <w:rFonts w:ascii="Menlo" w:hAnsi="Menlo" w:cs="Menlo"/>
          <w:color w:val="FF0000"/>
          <w:sz w:val="40"/>
          <w:szCs w:val="27"/>
          <w:highlight w:val="yellow"/>
        </w:rPr>
        <w:t>http://(localhost|192.168).*</w:t>
      </w:r>
      <w:r w:rsidRPr="00D701FE">
        <w:rPr>
          <w:rFonts w:ascii="Menlo" w:hAnsi="Menlo" w:cs="Menlo"/>
          <w:color w:val="ECE47E"/>
          <w:sz w:val="32"/>
          <w:szCs w:val="27"/>
        </w:rPr>
        <w:t>"</w:t>
      </w:r>
      <w:r w:rsidRPr="00D701FE">
        <w:rPr>
          <w:rFonts w:ascii="Menlo" w:hAnsi="Menlo" w:cs="Menlo"/>
          <w:color w:val="FF007F"/>
          <w:sz w:val="32"/>
          <w:szCs w:val="27"/>
        </w:rPr>
        <w:t>,</w:t>
      </w:r>
      <w:r w:rsidRPr="00D701F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D701FE">
        <w:rPr>
          <w:rFonts w:ascii="Menlo" w:hAnsi="Menlo" w:cs="Menlo"/>
          <w:color w:val="ECE47E"/>
          <w:sz w:val="32"/>
          <w:szCs w:val="27"/>
        </w:rPr>
        <w:t>"name"</w:t>
      </w:r>
      <w:r w:rsidRPr="00D701F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D701FE">
        <w:rPr>
          <w:rFonts w:ascii="Menlo" w:hAnsi="Menlo" w:cs="Menlo"/>
          <w:color w:val="ECE47E"/>
          <w:sz w:val="32"/>
          <w:szCs w:val="27"/>
        </w:rPr>
        <w:t>"Local Services"</w:t>
      </w:r>
      <w:r w:rsidRPr="00D701FE">
        <w:rPr>
          <w:rFonts w:ascii="Menlo" w:hAnsi="Menlo" w:cs="Menlo"/>
          <w:color w:val="FF007F"/>
          <w:sz w:val="32"/>
          <w:szCs w:val="27"/>
        </w:rPr>
        <w:t>,</w:t>
      </w:r>
      <w:r w:rsidRPr="00D701F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D701FE">
        <w:rPr>
          <w:rFonts w:ascii="Menlo" w:hAnsi="Menlo" w:cs="Menlo"/>
          <w:color w:val="ECE47E"/>
          <w:sz w:val="32"/>
          <w:szCs w:val="27"/>
        </w:rPr>
        <w:t>"id"</w:t>
      </w:r>
      <w:r w:rsidRPr="00D701F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D701FE">
        <w:rPr>
          <w:rFonts w:ascii="Menlo" w:hAnsi="Menlo" w:cs="Menlo"/>
          <w:color w:val="C48CFF"/>
          <w:sz w:val="32"/>
          <w:szCs w:val="27"/>
        </w:rPr>
        <w:t>10000002</w:t>
      </w:r>
      <w:r w:rsidRPr="00D701FE">
        <w:rPr>
          <w:rFonts w:ascii="Menlo" w:hAnsi="Menlo" w:cs="Menlo"/>
          <w:color w:val="FF007F"/>
          <w:sz w:val="32"/>
          <w:szCs w:val="27"/>
        </w:rPr>
        <w:t>,</w:t>
      </w:r>
      <w:r w:rsidRPr="00D701F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D701FE">
        <w:rPr>
          <w:rFonts w:ascii="Menlo" w:hAnsi="Menlo" w:cs="Menlo"/>
          <w:color w:val="ECE47E"/>
          <w:sz w:val="32"/>
          <w:szCs w:val="27"/>
        </w:rPr>
        <w:t>"description"</w:t>
      </w:r>
      <w:r w:rsidRPr="00D701F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D701FE">
        <w:rPr>
          <w:rFonts w:ascii="Menlo" w:hAnsi="Menlo" w:cs="Menlo"/>
          <w:color w:val="ECE47E"/>
          <w:sz w:val="32"/>
          <w:szCs w:val="27"/>
        </w:rPr>
        <w:t>"this is a localhost service"</w:t>
      </w:r>
      <w:r w:rsidRPr="00D701FE">
        <w:rPr>
          <w:rFonts w:ascii="Menlo" w:hAnsi="Menlo" w:cs="Menlo"/>
          <w:color w:val="FF007F"/>
          <w:sz w:val="32"/>
          <w:szCs w:val="27"/>
        </w:rPr>
        <w:t>,</w:t>
      </w:r>
      <w:r w:rsidRPr="00D701FE">
        <w:rPr>
          <w:rFonts w:ascii="Menlo" w:hAnsi="Menlo" w:cs="Menlo"/>
          <w:color w:val="FF007F"/>
          <w:sz w:val="32"/>
          <w:szCs w:val="27"/>
        </w:rPr>
        <w:br/>
        <w:t xml:space="preserve">  </w:t>
      </w:r>
      <w:r w:rsidRPr="00D701FE">
        <w:rPr>
          <w:rFonts w:ascii="Menlo" w:hAnsi="Menlo" w:cs="Menlo"/>
          <w:color w:val="ECE47E"/>
          <w:sz w:val="32"/>
          <w:szCs w:val="27"/>
        </w:rPr>
        <w:t>"evaluationOrder"</w:t>
      </w:r>
      <w:r w:rsidRPr="00D701FE">
        <w:rPr>
          <w:rFonts w:ascii="Menlo" w:hAnsi="Menlo" w:cs="Menlo"/>
          <w:color w:val="FF007F"/>
          <w:sz w:val="32"/>
          <w:szCs w:val="27"/>
        </w:rPr>
        <w:t xml:space="preserve">: </w:t>
      </w:r>
      <w:r w:rsidRPr="00D701FE">
        <w:rPr>
          <w:rFonts w:ascii="Menlo" w:hAnsi="Menlo" w:cs="Menlo"/>
          <w:color w:val="C48CFF"/>
          <w:sz w:val="32"/>
          <w:szCs w:val="27"/>
        </w:rPr>
        <w:t>10000000</w:t>
      </w:r>
      <w:r w:rsidRPr="00D701FE">
        <w:rPr>
          <w:rFonts w:ascii="Menlo" w:hAnsi="Menlo" w:cs="Menlo"/>
          <w:color w:val="FF007F"/>
          <w:sz w:val="32"/>
          <w:szCs w:val="27"/>
        </w:rPr>
        <w:t>,</w:t>
      </w:r>
      <w:r w:rsidRPr="00D701FE">
        <w:rPr>
          <w:rFonts w:ascii="Menlo" w:hAnsi="Menlo" w:cs="Menlo"/>
          <w:color w:val="FF007F"/>
          <w:sz w:val="32"/>
          <w:szCs w:val="27"/>
        </w:rPr>
        <w:br/>
        <w:t xml:space="preserve"> </w:t>
      </w:r>
      <w:r w:rsidRPr="00D701FE">
        <w:rPr>
          <w:rFonts w:ascii="Menlo" w:hAnsi="Menlo" w:cs="Menlo"/>
          <w:color w:val="FF0000"/>
          <w:sz w:val="40"/>
          <w:szCs w:val="27"/>
        </w:rPr>
        <w:t xml:space="preserve"> </w:t>
      </w:r>
      <w:r w:rsidRPr="00D701FE">
        <w:rPr>
          <w:rFonts w:ascii="Menlo" w:hAnsi="Menlo" w:cs="Menlo"/>
          <w:color w:val="FF0000"/>
          <w:sz w:val="40"/>
          <w:szCs w:val="27"/>
          <w:highlight w:val="yellow"/>
        </w:rPr>
        <w:t>"theme":"demo"</w:t>
      </w:r>
      <w:r w:rsidRPr="00D701FE">
        <w:rPr>
          <w:rFonts w:ascii="Menlo" w:hAnsi="Menlo" w:cs="Menlo"/>
          <w:color w:val="ECE47E"/>
          <w:sz w:val="32"/>
          <w:szCs w:val="27"/>
        </w:rPr>
        <w:br/>
      </w:r>
      <w:r w:rsidRPr="00D701FE">
        <w:rPr>
          <w:rFonts w:ascii="Menlo" w:hAnsi="Menlo" w:cs="Menlo"/>
          <w:color w:val="F9FAF4"/>
          <w:sz w:val="32"/>
          <w:szCs w:val="27"/>
        </w:rPr>
        <w:t>}</w:t>
      </w:r>
    </w:p>
    <w:p w14:paraId="3D55A6FE" w14:textId="77777777" w:rsidR="00196A4A" w:rsidRDefault="00196A4A" w:rsidP="00196A4A"/>
    <w:p w14:paraId="3DC55F97" w14:textId="77777777" w:rsidR="00E25825" w:rsidRDefault="00E25825" w:rsidP="00196A4A"/>
    <w:p w14:paraId="19F430C6" w14:textId="26626DAF" w:rsidR="00196A4A" w:rsidRPr="00196A4A" w:rsidRDefault="008C7E4D" w:rsidP="00196A4A">
      <w:r w:rsidRPr="008C7E4D">
        <w:rPr>
          <w:noProof/>
        </w:rPr>
        <w:drawing>
          <wp:inline distT="0" distB="0" distL="0" distR="0" wp14:anchorId="2916A61F" wp14:editId="64EFBB0B">
            <wp:extent cx="16383000" cy="59817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0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43E2" w14:textId="77777777" w:rsidR="008B4F82" w:rsidRDefault="008B4F82" w:rsidP="008B4F82"/>
    <w:p w14:paraId="547B7450" w14:textId="0ECA933B" w:rsidR="00D53E90" w:rsidRPr="00C06961" w:rsidRDefault="00D53E90" w:rsidP="00D53E90">
      <w:pPr>
        <w:pStyle w:val="1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A4F73">
        <w:rPr>
          <w:rFonts w:hint="eastAsia"/>
        </w:rPr>
        <w:t xml:space="preserve">sso-config </w:t>
      </w:r>
      <w:r w:rsidR="005A4F73">
        <w:rPr>
          <w:rFonts w:hint="eastAsia"/>
        </w:rPr>
        <w:t>中</w:t>
      </w:r>
      <w:r>
        <w:rPr>
          <w:rFonts w:hint="eastAsia"/>
        </w:rPr>
        <w:t>修改默认的主题为上面的</w:t>
      </w:r>
      <w:r>
        <w:rPr>
          <w:rFonts w:hint="eastAsia"/>
        </w:rPr>
        <w:t>demo</w:t>
      </w:r>
      <w:r w:rsidR="005A4F73">
        <w:rPr>
          <w:rFonts w:hint="eastAsia"/>
        </w:rPr>
        <w:t xml:space="preserve"> </w:t>
      </w:r>
      <w:r w:rsidR="00C06961">
        <w:rPr>
          <w:rFonts w:hint="eastAsia"/>
        </w:rPr>
        <w:t>（</w:t>
      </w:r>
      <w:r w:rsidR="00C06961" w:rsidRPr="00C06961">
        <w:rPr>
          <w:rFonts w:hint="eastAsia"/>
          <w:color w:val="FF0000"/>
          <w:highlight w:val="yellow"/>
        </w:rPr>
        <w:t>可以不设置默认的主题，这样</w:t>
      </w:r>
      <w:r w:rsidR="00C06961" w:rsidRPr="00C06961">
        <w:rPr>
          <w:rFonts w:hint="eastAsia"/>
          <w:color w:val="FF0000"/>
          <w:highlight w:val="yellow"/>
        </w:rPr>
        <w:t>login</w:t>
      </w:r>
      <w:r w:rsidR="00C06961" w:rsidRPr="00C06961">
        <w:rPr>
          <w:rFonts w:hint="eastAsia"/>
          <w:color w:val="FF0000"/>
          <w:highlight w:val="yellow"/>
        </w:rPr>
        <w:t>还是原来的，但是针对</w:t>
      </w:r>
      <w:r w:rsidR="00C06961" w:rsidRPr="00C06961">
        <w:rPr>
          <w:rFonts w:hint="eastAsia"/>
          <w:color w:val="FF0000"/>
          <w:highlight w:val="yellow"/>
        </w:rPr>
        <w:t>localhost</w:t>
      </w:r>
      <w:r w:rsidR="00C06961" w:rsidRPr="00C06961">
        <w:rPr>
          <w:rFonts w:hint="eastAsia"/>
          <w:color w:val="FF0000"/>
          <w:highlight w:val="yellow"/>
        </w:rPr>
        <w:t>的就变成了上面的主题）</w:t>
      </w:r>
    </w:p>
    <w:p w14:paraId="7FFEFF5D" w14:textId="77777777" w:rsidR="00D53E90" w:rsidRDefault="00D53E90" w:rsidP="00D53E90"/>
    <w:p w14:paraId="2A634EF6" w14:textId="77777777" w:rsidR="005A4F73" w:rsidRPr="005A4F73" w:rsidRDefault="005A4F73" w:rsidP="005A4F7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5A4F73">
        <w:rPr>
          <w:rFonts w:ascii="Menlo" w:hAnsi="Menlo" w:cs="Menlo"/>
          <w:color w:val="CFBFAD"/>
          <w:sz w:val="32"/>
          <w:szCs w:val="27"/>
        </w:rPr>
        <w:br/>
      </w:r>
      <w:r w:rsidRPr="005A4F73">
        <w:rPr>
          <w:rFonts w:ascii="Menlo" w:hAnsi="Menlo" w:cs="Menlo"/>
          <w:color w:val="CFBFAD"/>
          <w:sz w:val="32"/>
          <w:szCs w:val="27"/>
        </w:rPr>
        <w:br/>
      </w:r>
      <w:r w:rsidRPr="005A4F73">
        <w:rPr>
          <w:rFonts w:ascii="Menlo" w:hAnsi="Menlo" w:cs="Menlo"/>
          <w:color w:val="FFFFFF"/>
          <w:sz w:val="32"/>
          <w:szCs w:val="27"/>
        </w:rPr>
        <w:t># 7</w:t>
      </w:r>
      <w:r w:rsidRPr="005A4F73">
        <w:rPr>
          <w:rFonts w:ascii="Menlo" w:hAnsi="Menlo" w:cs="Menlo"/>
          <w:color w:val="FFFFFF"/>
          <w:sz w:val="32"/>
          <w:szCs w:val="27"/>
        </w:rPr>
        <w:t>、修改默认的主题</w:t>
      </w:r>
      <w:r w:rsidRPr="005A4F73">
        <w:rPr>
          <w:rFonts w:ascii="Menlo" w:hAnsi="Menlo" w:cs="Menlo"/>
          <w:color w:val="FFFFFF"/>
          <w:sz w:val="32"/>
          <w:szCs w:val="27"/>
        </w:rPr>
        <w:br/>
        <w:t>#</w:t>
      </w:r>
      <w:r w:rsidRPr="005A4F73">
        <w:rPr>
          <w:rFonts w:ascii="Menlo" w:hAnsi="Menlo" w:cs="Menlo"/>
          <w:color w:val="FFFFFF"/>
          <w:sz w:val="32"/>
          <w:szCs w:val="27"/>
        </w:rPr>
        <w:t>通过</w:t>
      </w:r>
      <w:r w:rsidRPr="005A4F73">
        <w:rPr>
          <w:rFonts w:ascii="Menlo" w:hAnsi="Menlo" w:cs="Menlo"/>
          <w:color w:val="FFFFFF"/>
          <w:sz w:val="32"/>
          <w:szCs w:val="27"/>
        </w:rPr>
        <w:t>service</w:t>
      </w:r>
      <w:r w:rsidRPr="005A4F73">
        <w:rPr>
          <w:rFonts w:ascii="Menlo" w:hAnsi="Menlo" w:cs="Menlo"/>
          <w:color w:val="FFFFFF"/>
          <w:sz w:val="32"/>
          <w:szCs w:val="27"/>
        </w:rPr>
        <w:t>中确定主题的</w:t>
      </w:r>
      <w:r w:rsidRPr="005A4F73">
        <w:rPr>
          <w:rFonts w:ascii="Menlo" w:hAnsi="Menlo" w:cs="Menlo"/>
          <w:color w:val="FFFFFF"/>
          <w:sz w:val="32"/>
          <w:szCs w:val="27"/>
        </w:rPr>
        <w:t>id</w:t>
      </w:r>
      <w:r w:rsidRPr="005A4F73">
        <w:rPr>
          <w:rFonts w:ascii="Menlo" w:hAnsi="Menlo" w:cs="Menlo"/>
          <w:color w:val="FFFFFF"/>
          <w:sz w:val="32"/>
          <w:szCs w:val="27"/>
        </w:rPr>
        <w:t>（这里的</w:t>
      </w:r>
      <w:r w:rsidRPr="005A4F73">
        <w:rPr>
          <w:rFonts w:ascii="Menlo" w:hAnsi="Menlo" w:cs="Menlo"/>
          <w:color w:val="FFFFFF"/>
          <w:sz w:val="32"/>
          <w:szCs w:val="27"/>
        </w:rPr>
        <w:t>id</w:t>
      </w:r>
      <w:r w:rsidRPr="005A4F73">
        <w:rPr>
          <w:rFonts w:ascii="Menlo" w:hAnsi="Menlo" w:cs="Menlo"/>
          <w:color w:val="FFFFFF"/>
          <w:sz w:val="32"/>
          <w:szCs w:val="27"/>
        </w:rPr>
        <w:t>其实为</w:t>
      </w:r>
      <w:r w:rsidRPr="005A4F73">
        <w:rPr>
          <w:rFonts w:ascii="Menlo" w:hAnsi="Menlo" w:cs="Menlo"/>
          <w:color w:val="FFFFFF"/>
          <w:sz w:val="32"/>
          <w:szCs w:val="27"/>
        </w:rPr>
        <w:t>thyme</w:t>
      </w:r>
      <w:r w:rsidRPr="005A4F73">
        <w:rPr>
          <w:rFonts w:ascii="Menlo" w:hAnsi="Menlo" w:cs="Menlo"/>
          <w:color w:val="FFFFFF"/>
          <w:sz w:val="32"/>
          <w:szCs w:val="27"/>
        </w:rPr>
        <w:t>的值）</w:t>
      </w:r>
      <w:r w:rsidRPr="005A4F73">
        <w:rPr>
          <w:rFonts w:ascii="Menlo" w:hAnsi="Menlo" w:cs="Menlo"/>
          <w:color w:val="FFFFFF"/>
          <w:sz w:val="32"/>
          <w:szCs w:val="27"/>
        </w:rPr>
        <w:br/>
      </w:r>
      <w:r w:rsidRPr="005A4F73">
        <w:rPr>
          <w:rFonts w:ascii="Menlo" w:hAnsi="Menlo" w:cs="Menlo"/>
          <w:color w:val="FF007F"/>
          <w:sz w:val="32"/>
          <w:szCs w:val="27"/>
        </w:rPr>
        <w:t>cas.theme.defaultThemeName=</w:t>
      </w:r>
      <w:r w:rsidRPr="005A4F73">
        <w:rPr>
          <w:rFonts w:ascii="Menlo" w:hAnsi="Menlo" w:cs="Menlo"/>
          <w:color w:val="ECE47E"/>
          <w:sz w:val="32"/>
          <w:szCs w:val="27"/>
        </w:rPr>
        <w:t>demo</w:t>
      </w:r>
      <w:r w:rsidRPr="005A4F73">
        <w:rPr>
          <w:rFonts w:ascii="Menlo" w:hAnsi="Menlo" w:cs="Menlo"/>
          <w:color w:val="ECE47E"/>
          <w:sz w:val="32"/>
          <w:szCs w:val="27"/>
        </w:rPr>
        <w:br/>
      </w:r>
      <w:r w:rsidRPr="005A4F73">
        <w:rPr>
          <w:rFonts w:ascii="Menlo" w:hAnsi="Menlo" w:cs="Menlo"/>
          <w:color w:val="FFFFFF"/>
          <w:sz w:val="32"/>
          <w:szCs w:val="27"/>
        </w:rPr>
        <w:t xml:space="preserve"># </w:t>
      </w:r>
      <w:r w:rsidRPr="005A4F73">
        <w:rPr>
          <w:rFonts w:ascii="Menlo" w:hAnsi="Menlo" w:cs="Menlo"/>
          <w:color w:val="FFFFFF"/>
          <w:sz w:val="32"/>
          <w:szCs w:val="27"/>
        </w:rPr>
        <w:t>由于第一次访问的时候会对页面进行缓存，为了防止不显示我们修改过的主题，这里设置为</w:t>
      </w:r>
      <w:r w:rsidRPr="005A4F73">
        <w:rPr>
          <w:rFonts w:ascii="Menlo" w:hAnsi="Menlo" w:cs="Menlo"/>
          <w:color w:val="FFFFFF"/>
          <w:sz w:val="32"/>
          <w:szCs w:val="27"/>
        </w:rPr>
        <w:t>false</w:t>
      </w:r>
      <w:r w:rsidRPr="005A4F73">
        <w:rPr>
          <w:rFonts w:ascii="Menlo" w:hAnsi="Menlo" w:cs="Menlo"/>
          <w:color w:val="FFFFFF"/>
          <w:sz w:val="32"/>
          <w:szCs w:val="27"/>
        </w:rPr>
        <w:br/>
      </w:r>
      <w:r w:rsidRPr="005A4F73">
        <w:rPr>
          <w:rFonts w:ascii="Menlo" w:hAnsi="Menlo" w:cs="Menlo"/>
          <w:color w:val="FF007F"/>
          <w:sz w:val="32"/>
          <w:szCs w:val="27"/>
        </w:rPr>
        <w:t>spring.thymeleaf.cache=</w:t>
      </w:r>
      <w:r w:rsidRPr="005A4F73">
        <w:rPr>
          <w:rFonts w:ascii="Menlo" w:hAnsi="Menlo" w:cs="Menlo"/>
          <w:color w:val="ECE47E"/>
          <w:sz w:val="32"/>
          <w:szCs w:val="27"/>
        </w:rPr>
        <w:t>false</w:t>
      </w:r>
    </w:p>
    <w:p w14:paraId="7497942F" w14:textId="77777777" w:rsidR="00D53E90" w:rsidRDefault="00D53E90" w:rsidP="00D53E90"/>
    <w:p w14:paraId="6A68F91E" w14:textId="77777777" w:rsidR="00553F73" w:rsidRDefault="00553F73" w:rsidP="00D53E90"/>
    <w:p w14:paraId="5829F4A0" w14:textId="62CFCA21" w:rsidR="00553F73" w:rsidRDefault="00F231C6" w:rsidP="00F231C6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6B00E3">
        <w:rPr>
          <w:rFonts w:hint="eastAsia"/>
        </w:rPr>
        <w:t>sso-server</w:t>
      </w:r>
      <w:r w:rsidR="006B00E3">
        <w:rPr>
          <w:rFonts w:hint="eastAsia"/>
        </w:rPr>
        <w:t>中</w:t>
      </w:r>
      <w:r w:rsidR="0082685D">
        <w:rPr>
          <w:rFonts w:hint="eastAsia"/>
        </w:rPr>
        <w:t>新建主题配置文件</w:t>
      </w:r>
      <w:r w:rsidR="0047747C">
        <w:rPr>
          <w:rFonts w:hint="eastAsia"/>
        </w:rPr>
        <w:t>，命名为</w:t>
      </w:r>
      <w:r w:rsidR="0047747C" w:rsidRPr="0047747C">
        <w:t>demo.properties</w:t>
      </w:r>
      <w:r w:rsidR="00E172AE">
        <w:rPr>
          <w:rFonts w:hint="eastAsia"/>
        </w:rPr>
        <w:t>，确定主题所使用的样式</w:t>
      </w:r>
    </w:p>
    <w:p w14:paraId="21C53554" w14:textId="77777777" w:rsidR="0082685D" w:rsidRPr="00EB4C4F" w:rsidRDefault="0082685D" w:rsidP="0082685D">
      <w:pPr>
        <w:rPr>
          <w:sz w:val="28"/>
        </w:rPr>
      </w:pPr>
    </w:p>
    <w:p w14:paraId="29B89E7E" w14:textId="77777777" w:rsidR="00EB4C4F" w:rsidRPr="00EB4C4F" w:rsidRDefault="00EB4C4F" w:rsidP="00EB4C4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B4C4F">
        <w:rPr>
          <w:rFonts w:ascii="Menlo" w:hAnsi="Menlo" w:cs="Menlo"/>
          <w:color w:val="FF007F"/>
          <w:sz w:val="32"/>
          <w:szCs w:val="27"/>
        </w:rPr>
        <w:t>demo.css.file=</w:t>
      </w:r>
      <w:r w:rsidRPr="00EB4C4F">
        <w:rPr>
          <w:rFonts w:ascii="Menlo" w:hAnsi="Menlo" w:cs="Menlo"/>
          <w:color w:val="ECE47E"/>
          <w:sz w:val="32"/>
          <w:szCs w:val="27"/>
        </w:rPr>
        <w:t>/themes/demo/css/demo.css</w:t>
      </w:r>
    </w:p>
    <w:p w14:paraId="656FF541" w14:textId="77777777" w:rsidR="007813AF" w:rsidRDefault="007813AF" w:rsidP="0082685D"/>
    <w:p w14:paraId="259BA8AA" w14:textId="128EB933" w:rsidR="0082685D" w:rsidRDefault="001821A3" w:rsidP="0082685D">
      <w:r w:rsidRPr="001821A3">
        <w:rPr>
          <w:noProof/>
        </w:rPr>
        <w:drawing>
          <wp:inline distT="0" distB="0" distL="0" distR="0" wp14:anchorId="08639EFD" wp14:editId="70D711FF">
            <wp:extent cx="8724900" cy="7594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24900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456C" w14:textId="77777777" w:rsidR="001821A3" w:rsidRDefault="001821A3" w:rsidP="0082685D"/>
    <w:p w14:paraId="21A5F55C" w14:textId="77777777" w:rsidR="001821A3" w:rsidRDefault="001821A3" w:rsidP="0082685D"/>
    <w:p w14:paraId="76C29BF1" w14:textId="419F7E3E" w:rsidR="001821A3" w:rsidRDefault="00203FD8" w:rsidP="002132A7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132A7">
        <w:rPr>
          <w:rFonts w:hint="eastAsia"/>
        </w:rPr>
        <w:t>添加</w:t>
      </w:r>
      <w:r w:rsidR="00540CCD">
        <w:rPr>
          <w:rFonts w:hint="eastAsia"/>
        </w:rPr>
        <w:t>c</w:t>
      </w:r>
      <w:r w:rsidR="002132A7">
        <w:rPr>
          <w:rFonts w:hint="eastAsia"/>
        </w:rPr>
        <w:t>ss</w:t>
      </w:r>
      <w:r w:rsidR="002132A7">
        <w:rPr>
          <w:rFonts w:hint="eastAsia"/>
        </w:rPr>
        <w:t>样式</w:t>
      </w:r>
      <w:r w:rsidR="00AB2C64">
        <w:rPr>
          <w:rFonts w:hint="eastAsia"/>
        </w:rPr>
        <w:t xml:space="preserve"> </w:t>
      </w:r>
      <w:r w:rsidR="003B3050">
        <w:rPr>
          <w:rFonts w:hint="eastAsia"/>
        </w:rPr>
        <w:t>demo.css</w:t>
      </w:r>
      <w:r w:rsidR="00AB2C64">
        <w:rPr>
          <w:rFonts w:hint="eastAsia"/>
        </w:rPr>
        <w:t>（目录位置随意</w:t>
      </w:r>
      <w:r w:rsidR="001A7FAC">
        <w:rPr>
          <w:rFonts w:hint="eastAsia"/>
        </w:rPr>
        <w:t>在</w:t>
      </w:r>
      <w:r w:rsidR="001A7FAC">
        <w:rPr>
          <w:rFonts w:hint="eastAsia"/>
        </w:rPr>
        <w:t>static</w:t>
      </w:r>
      <w:r w:rsidR="001A7FAC">
        <w:rPr>
          <w:rFonts w:hint="eastAsia"/>
        </w:rPr>
        <w:t>中</w:t>
      </w:r>
      <w:r w:rsidR="00AB2C64">
        <w:rPr>
          <w:rFonts w:hint="eastAsia"/>
        </w:rPr>
        <w:t>）</w:t>
      </w:r>
    </w:p>
    <w:p w14:paraId="7F942013" w14:textId="77777777" w:rsidR="002132A7" w:rsidRDefault="002132A7" w:rsidP="002132A7"/>
    <w:p w14:paraId="4C4DF1F0" w14:textId="77777777" w:rsidR="00540CCD" w:rsidRPr="00540CCD" w:rsidRDefault="00540CCD" w:rsidP="00540CCD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540CCD">
        <w:rPr>
          <w:rFonts w:ascii="Menlo" w:hAnsi="Menlo" w:cs="Menlo"/>
          <w:color w:val="FF007F"/>
          <w:sz w:val="32"/>
          <w:szCs w:val="27"/>
        </w:rPr>
        <w:t xml:space="preserve">h1 </w:t>
      </w:r>
      <w:r w:rsidRPr="00540CCD">
        <w:rPr>
          <w:rFonts w:ascii="Menlo" w:hAnsi="Menlo" w:cs="Menlo"/>
          <w:color w:val="F9FAF4"/>
          <w:sz w:val="32"/>
          <w:szCs w:val="27"/>
        </w:rPr>
        <w:t>{</w:t>
      </w:r>
      <w:r w:rsidRPr="00540CCD">
        <w:rPr>
          <w:rFonts w:ascii="Menlo" w:hAnsi="Menlo" w:cs="Menlo"/>
          <w:color w:val="F9FAF4"/>
          <w:sz w:val="32"/>
          <w:szCs w:val="27"/>
        </w:rPr>
        <w:br/>
        <w:t xml:space="preserve">    </w:t>
      </w:r>
      <w:r w:rsidRPr="00540CCD">
        <w:rPr>
          <w:rFonts w:ascii="Menlo" w:hAnsi="Menlo" w:cs="Menlo"/>
          <w:color w:val="BFA4A4"/>
          <w:sz w:val="32"/>
          <w:szCs w:val="27"/>
        </w:rPr>
        <w:t>color</w:t>
      </w:r>
      <w:r w:rsidRPr="00540CCD">
        <w:rPr>
          <w:rFonts w:ascii="Menlo" w:hAnsi="Menlo" w:cs="Menlo"/>
          <w:color w:val="CFBFAD"/>
          <w:sz w:val="32"/>
          <w:szCs w:val="27"/>
        </w:rPr>
        <w:t xml:space="preserve">: </w:t>
      </w:r>
      <w:r w:rsidRPr="00540CCD">
        <w:rPr>
          <w:rFonts w:ascii="Menlo" w:hAnsi="Menlo" w:cs="Menlo"/>
          <w:color w:val="ECE47E"/>
          <w:sz w:val="32"/>
          <w:szCs w:val="27"/>
        </w:rPr>
        <w:t>blue</w:t>
      </w:r>
      <w:r w:rsidRPr="00540CCD">
        <w:rPr>
          <w:rFonts w:ascii="Menlo" w:hAnsi="Menlo" w:cs="Menlo"/>
          <w:color w:val="FF007F"/>
          <w:sz w:val="32"/>
          <w:szCs w:val="27"/>
        </w:rPr>
        <w:t>;</w:t>
      </w:r>
      <w:r w:rsidRPr="00540CCD">
        <w:rPr>
          <w:rFonts w:ascii="Menlo" w:hAnsi="Menlo" w:cs="Menlo"/>
          <w:color w:val="FF007F"/>
          <w:sz w:val="32"/>
          <w:szCs w:val="27"/>
        </w:rPr>
        <w:br/>
      </w:r>
      <w:r w:rsidRPr="00540CCD">
        <w:rPr>
          <w:rFonts w:ascii="Menlo" w:hAnsi="Menlo" w:cs="Menlo"/>
          <w:color w:val="F9FAF4"/>
          <w:sz w:val="32"/>
          <w:szCs w:val="27"/>
        </w:rPr>
        <w:t>}</w:t>
      </w:r>
    </w:p>
    <w:p w14:paraId="709F8205" w14:textId="77777777" w:rsidR="002132A7" w:rsidRDefault="002132A7" w:rsidP="002132A7"/>
    <w:p w14:paraId="6250351C" w14:textId="22F0991F" w:rsidR="00205BEA" w:rsidRDefault="00AB2C64" w:rsidP="002132A7">
      <w:r w:rsidRPr="00AB2C64">
        <w:rPr>
          <w:noProof/>
        </w:rPr>
        <w:drawing>
          <wp:inline distT="0" distB="0" distL="0" distR="0" wp14:anchorId="032EF0F7" wp14:editId="3ADED7C6">
            <wp:extent cx="7772400" cy="7124700"/>
            <wp:effectExtent l="0" t="0" r="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6542" w14:textId="77777777" w:rsidR="002C348C" w:rsidRDefault="002C348C" w:rsidP="002132A7"/>
    <w:p w14:paraId="545BB9E8" w14:textId="41A8E312" w:rsidR="007D7AAD" w:rsidRDefault="007535C6" w:rsidP="007D7AAD">
      <w:pPr>
        <w:pStyle w:val="1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7D7AAD">
        <w:rPr>
          <w:rFonts w:hint="eastAsia"/>
        </w:rPr>
        <w:t>新建主题登录页面。规定目录为</w:t>
      </w:r>
      <w:r w:rsidR="007D7AAD">
        <w:rPr>
          <w:rFonts w:hint="eastAsia"/>
        </w:rPr>
        <w:t xml:space="preserve"> </w:t>
      </w:r>
      <w:r w:rsidR="007D7AAD" w:rsidRPr="007D7AAD">
        <w:rPr>
          <w:rFonts w:hint="eastAsia"/>
        </w:rPr>
        <w:t>明码规定文件名为</w:t>
      </w:r>
      <w:r w:rsidR="007D7AAD" w:rsidRPr="007D7AAD">
        <w:t>casLoginView.html</w:t>
      </w:r>
      <w:r w:rsidR="007D7AAD" w:rsidRPr="007D7AAD">
        <w:rPr>
          <w:rFonts w:hint="eastAsia"/>
        </w:rPr>
        <w:t>，路径为</w:t>
      </w:r>
      <w:r w:rsidR="007D7AAD" w:rsidRPr="007D7AAD">
        <w:t>src/main/resources/templates/demo</w:t>
      </w:r>
      <w:r w:rsidR="007D7AAD">
        <w:rPr>
          <w:rFonts w:hint="eastAsia"/>
        </w:rPr>
        <w:t>(</w:t>
      </w:r>
      <w:r w:rsidR="007D7AAD">
        <w:rPr>
          <w:rFonts w:hint="eastAsia"/>
        </w:rPr>
        <w:t>主题名字</w:t>
      </w:r>
      <w:r w:rsidR="001A3091">
        <w:rPr>
          <w:rFonts w:hint="eastAsia"/>
        </w:rPr>
        <w:t>也叫</w:t>
      </w:r>
      <w:r w:rsidR="001A3091">
        <w:rPr>
          <w:rFonts w:hint="eastAsia"/>
        </w:rPr>
        <w:t>id</w:t>
      </w:r>
      <w:r w:rsidR="007D7AAD">
        <w:rPr>
          <w:rFonts w:hint="eastAsia"/>
        </w:rPr>
        <w:t>)</w:t>
      </w:r>
    </w:p>
    <w:p w14:paraId="5A269957" w14:textId="77777777" w:rsidR="00E837C2" w:rsidRDefault="00E837C2" w:rsidP="00E837C2"/>
    <w:p w14:paraId="2B01C739" w14:textId="77777777" w:rsidR="00E837C2" w:rsidRPr="00E837C2" w:rsidRDefault="00E837C2" w:rsidP="00E837C2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2"/>
          <w:szCs w:val="27"/>
        </w:rPr>
      </w:pPr>
      <w:r w:rsidRPr="00E837C2">
        <w:rPr>
          <w:rFonts w:ascii="Menlo" w:hAnsi="Menlo" w:cs="Menlo"/>
          <w:color w:val="F9FAF4"/>
          <w:sz w:val="32"/>
          <w:szCs w:val="27"/>
        </w:rPr>
        <w:t xml:space="preserve">&lt;!DOCTYPE </w:t>
      </w:r>
      <w:r w:rsidRPr="00E837C2">
        <w:rPr>
          <w:rFonts w:ascii="Menlo" w:hAnsi="Menlo" w:cs="Menlo"/>
          <w:color w:val="BFA4A4"/>
          <w:sz w:val="32"/>
          <w:szCs w:val="27"/>
        </w:rPr>
        <w:t>html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>&lt;</w:t>
      </w:r>
      <w:r w:rsidRPr="00E837C2">
        <w:rPr>
          <w:rFonts w:ascii="Menlo" w:hAnsi="Menlo" w:cs="Menlo"/>
          <w:color w:val="FF007F"/>
          <w:sz w:val="32"/>
          <w:szCs w:val="27"/>
        </w:rPr>
        <w:t>html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>&lt;</w:t>
      </w:r>
      <w:r w:rsidRPr="00E837C2">
        <w:rPr>
          <w:rFonts w:ascii="Menlo" w:hAnsi="Menlo" w:cs="Menlo"/>
          <w:color w:val="FF007F"/>
          <w:sz w:val="32"/>
          <w:szCs w:val="27"/>
        </w:rPr>
        <w:t>head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meta </w:t>
      </w:r>
      <w:r w:rsidRPr="00E837C2">
        <w:rPr>
          <w:rFonts w:ascii="Menlo" w:hAnsi="Menlo" w:cs="Menlo"/>
          <w:color w:val="BFA4A4"/>
          <w:sz w:val="32"/>
          <w:szCs w:val="27"/>
        </w:rPr>
        <w:t>charset=</w:t>
      </w:r>
      <w:r w:rsidRPr="00E837C2">
        <w:rPr>
          <w:rFonts w:ascii="Menlo" w:hAnsi="Menlo" w:cs="Menlo"/>
          <w:color w:val="ECE47E"/>
          <w:sz w:val="32"/>
          <w:szCs w:val="27"/>
        </w:rPr>
        <w:t>"UTF-8"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meta </w:t>
      </w:r>
      <w:r w:rsidRPr="00E837C2">
        <w:rPr>
          <w:rFonts w:ascii="Menlo" w:hAnsi="Menlo" w:cs="Menlo"/>
          <w:color w:val="BFA4A4"/>
          <w:sz w:val="32"/>
          <w:szCs w:val="27"/>
        </w:rPr>
        <w:t>name=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"viewport" </w:t>
      </w:r>
      <w:r w:rsidRPr="00E837C2">
        <w:rPr>
          <w:rFonts w:ascii="Menlo" w:hAnsi="Menlo" w:cs="Menlo"/>
          <w:color w:val="BFA4A4"/>
          <w:sz w:val="32"/>
          <w:szCs w:val="27"/>
        </w:rPr>
        <w:t>content=</w:t>
      </w:r>
      <w:r w:rsidRPr="00E837C2">
        <w:rPr>
          <w:rFonts w:ascii="Menlo" w:hAnsi="Menlo" w:cs="Menlo"/>
          <w:color w:val="ECE47E"/>
          <w:sz w:val="32"/>
          <w:szCs w:val="27"/>
        </w:rPr>
        <w:t>"width=device-width, initial-scale=1"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meta </w:t>
      </w:r>
      <w:r w:rsidRPr="00E837C2">
        <w:rPr>
          <w:rFonts w:ascii="Menlo" w:hAnsi="Menlo" w:cs="Menlo"/>
          <w:color w:val="BFA4A4"/>
          <w:sz w:val="32"/>
          <w:szCs w:val="27"/>
        </w:rPr>
        <w:t>http-equiv=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"X-UA-Compatible" </w:t>
      </w:r>
      <w:r w:rsidRPr="00E837C2">
        <w:rPr>
          <w:rFonts w:ascii="Menlo" w:hAnsi="Menlo" w:cs="Menlo"/>
          <w:color w:val="BFA4A4"/>
          <w:sz w:val="32"/>
          <w:szCs w:val="27"/>
        </w:rPr>
        <w:t>content=</w:t>
      </w:r>
      <w:r w:rsidRPr="00E837C2">
        <w:rPr>
          <w:rFonts w:ascii="Menlo" w:hAnsi="Menlo" w:cs="Menlo"/>
          <w:color w:val="ECE47E"/>
          <w:sz w:val="32"/>
          <w:szCs w:val="27"/>
        </w:rPr>
        <w:t>"IE=edge"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title </w:t>
      </w:r>
      <w:r w:rsidRPr="00E837C2">
        <w:rPr>
          <w:rFonts w:ascii="Menlo" w:hAnsi="Menlo" w:cs="Menlo"/>
          <w:color w:val="BFA4A4"/>
          <w:sz w:val="32"/>
          <w:szCs w:val="27"/>
        </w:rPr>
        <w:t>th:text=</w:t>
      </w:r>
      <w:r w:rsidRPr="00E837C2">
        <w:rPr>
          <w:rFonts w:ascii="Menlo" w:hAnsi="Menlo" w:cs="Menlo"/>
          <w:color w:val="ECE47E"/>
          <w:sz w:val="32"/>
          <w:szCs w:val="27"/>
        </w:rPr>
        <w:t>"${#themes.code('demo.pageTitle')}"</w:t>
      </w:r>
      <w:r w:rsidRPr="00E837C2">
        <w:rPr>
          <w:rFonts w:ascii="Menlo" w:hAnsi="Menlo" w:cs="Menlo"/>
          <w:color w:val="F9FAF4"/>
          <w:sz w:val="32"/>
          <w:szCs w:val="27"/>
        </w:rPr>
        <w:t>&gt;&lt;/</w:t>
      </w:r>
      <w:r w:rsidRPr="00E837C2">
        <w:rPr>
          <w:rFonts w:ascii="Menlo" w:hAnsi="Menlo" w:cs="Menlo"/>
          <w:color w:val="FF007F"/>
          <w:sz w:val="32"/>
          <w:szCs w:val="27"/>
        </w:rPr>
        <w:t>title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link </w:t>
      </w:r>
      <w:r w:rsidRPr="00E837C2">
        <w:rPr>
          <w:rFonts w:ascii="Menlo" w:hAnsi="Menlo" w:cs="Menlo"/>
          <w:color w:val="BFA4A4"/>
          <w:sz w:val="32"/>
          <w:szCs w:val="27"/>
        </w:rPr>
        <w:t>rel=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"stylesheet" </w:t>
      </w:r>
      <w:r w:rsidRPr="00E837C2">
        <w:rPr>
          <w:rFonts w:ascii="Menlo" w:hAnsi="Menlo" w:cs="Menlo"/>
          <w:color w:val="BFA4A4"/>
          <w:sz w:val="32"/>
          <w:szCs w:val="27"/>
        </w:rPr>
        <w:t>th:href=</w:t>
      </w:r>
      <w:r w:rsidRPr="00E837C2">
        <w:rPr>
          <w:rFonts w:ascii="Menlo" w:hAnsi="Menlo" w:cs="Menlo"/>
          <w:color w:val="ECE47E"/>
          <w:sz w:val="32"/>
          <w:szCs w:val="27"/>
        </w:rPr>
        <w:t>"@{${#themes.code('demo.css.file')}}"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>&lt;/</w:t>
      </w:r>
      <w:r w:rsidRPr="00E837C2">
        <w:rPr>
          <w:rFonts w:ascii="Menlo" w:hAnsi="Menlo" w:cs="Menlo"/>
          <w:color w:val="FF007F"/>
          <w:sz w:val="32"/>
          <w:szCs w:val="27"/>
        </w:rPr>
        <w:t>head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</w:r>
      <w:r w:rsidRPr="00E837C2">
        <w:rPr>
          <w:rFonts w:ascii="Menlo" w:hAnsi="Menlo" w:cs="Menlo"/>
          <w:color w:val="F9FAF4"/>
          <w:sz w:val="32"/>
          <w:szCs w:val="27"/>
        </w:rPr>
        <w:br/>
        <w:t>&lt;</w:t>
      </w:r>
      <w:r w:rsidRPr="00E837C2">
        <w:rPr>
          <w:rFonts w:ascii="Menlo" w:hAnsi="Menlo" w:cs="Menlo"/>
          <w:color w:val="FF007F"/>
          <w:sz w:val="32"/>
          <w:szCs w:val="27"/>
        </w:rPr>
        <w:t>body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>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h1 </w:t>
      </w:r>
      <w:r w:rsidRPr="00E837C2">
        <w:rPr>
          <w:rFonts w:ascii="Menlo" w:hAnsi="Menlo" w:cs="Menlo"/>
          <w:color w:val="BFA4A4"/>
          <w:sz w:val="32"/>
          <w:szCs w:val="27"/>
        </w:rPr>
        <w:t>th:text=</w:t>
      </w:r>
      <w:r w:rsidRPr="00E837C2">
        <w:rPr>
          <w:rFonts w:ascii="Menlo" w:hAnsi="Menlo" w:cs="Menlo"/>
          <w:color w:val="ECE47E"/>
          <w:sz w:val="32"/>
          <w:szCs w:val="27"/>
        </w:rPr>
        <w:t>"${#themes.code('demo.pageTitle')}"</w:t>
      </w:r>
      <w:r w:rsidRPr="00E837C2">
        <w:rPr>
          <w:rFonts w:ascii="Menlo" w:hAnsi="Menlo" w:cs="Menlo"/>
          <w:color w:val="F9FAF4"/>
          <w:sz w:val="32"/>
          <w:szCs w:val="27"/>
        </w:rPr>
        <w:t>&gt;&lt;/</w:t>
      </w:r>
      <w:r w:rsidRPr="00E837C2">
        <w:rPr>
          <w:rFonts w:ascii="Menlo" w:hAnsi="Menlo" w:cs="Menlo"/>
          <w:color w:val="FF007F"/>
          <w:sz w:val="32"/>
          <w:szCs w:val="27"/>
        </w:rPr>
        <w:t>h1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>&lt;</w:t>
      </w:r>
      <w:r w:rsidRPr="00E837C2">
        <w:rPr>
          <w:rFonts w:ascii="Menlo" w:hAnsi="Menlo" w:cs="Menlo"/>
          <w:color w:val="FF007F"/>
          <w:sz w:val="32"/>
          <w:szCs w:val="27"/>
        </w:rPr>
        <w:t>div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form </w:t>
      </w:r>
      <w:r w:rsidRPr="00E837C2">
        <w:rPr>
          <w:rFonts w:ascii="Menlo" w:hAnsi="Menlo" w:cs="Menlo"/>
          <w:color w:val="BFA4A4"/>
          <w:sz w:val="32"/>
          <w:szCs w:val="27"/>
        </w:rPr>
        <w:t>method=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"post" </w:t>
      </w:r>
      <w:r w:rsidRPr="00E837C2">
        <w:rPr>
          <w:rFonts w:ascii="Menlo" w:hAnsi="Menlo" w:cs="Menlo"/>
          <w:color w:val="BFA4A4"/>
          <w:sz w:val="32"/>
          <w:szCs w:val="27"/>
        </w:rPr>
        <w:t>th:object=</w:t>
      </w:r>
      <w:r w:rsidRPr="00E837C2">
        <w:rPr>
          <w:rFonts w:ascii="Menlo" w:hAnsi="Menlo" w:cs="Menlo"/>
          <w:color w:val="ECE47E"/>
          <w:sz w:val="32"/>
          <w:szCs w:val="27"/>
        </w:rPr>
        <w:t>"${credential}"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</w:t>
      </w:r>
      <w:r w:rsidRPr="009E7A13">
        <w:rPr>
          <w:rFonts w:ascii="Menlo" w:hAnsi="Menlo" w:cs="Menlo"/>
          <w:color w:val="FF0000"/>
          <w:sz w:val="32"/>
          <w:szCs w:val="27"/>
          <w:highlight w:val="yellow"/>
        </w:rPr>
        <w:t>&lt;div th:if="${#fields.hasErrors('*')}"&gt;</w:t>
      </w:r>
      <w:r w:rsidRPr="009E7A13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    &lt;span th:each="err : ${#fields.errors('*')}" th:utext="${err}"/&gt;</w:t>
      </w:r>
      <w:r w:rsidRPr="009E7A13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&lt;/div&gt;</w:t>
      </w:r>
      <w:r w:rsidRPr="009E7A13">
        <w:rPr>
          <w:rFonts w:ascii="Menlo" w:hAnsi="Menlo" w:cs="Menlo"/>
          <w:color w:val="FF0000"/>
          <w:sz w:val="32"/>
          <w:szCs w:val="27"/>
          <w:highlight w:val="yellow"/>
        </w:rPr>
        <w:br/>
        <w:t xml:space="preserve">        &lt;h2 th:utext="#{screen.welcome.instructions}"&gt;&lt;/h2&gt;</w:t>
      </w:r>
      <w:bookmarkStart w:id="0" w:name="_GoBack"/>
      <w:bookmarkEnd w:id="0"/>
      <w:r w:rsidRPr="009E7A13">
        <w:rPr>
          <w:rFonts w:ascii="Menlo" w:hAnsi="Menlo" w:cs="Menlo"/>
          <w:color w:val="FF0000"/>
          <w:sz w:val="32"/>
          <w:szCs w:val="27"/>
        </w:rPr>
        <w:br/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section </w:t>
      </w:r>
      <w:r w:rsidRPr="00E837C2">
        <w:rPr>
          <w:rFonts w:ascii="Menlo" w:hAnsi="Menlo" w:cs="Menlo"/>
          <w:color w:val="BFA4A4"/>
          <w:sz w:val="32"/>
          <w:szCs w:val="27"/>
        </w:rPr>
        <w:t>class=</w:t>
      </w:r>
      <w:r w:rsidRPr="00E837C2">
        <w:rPr>
          <w:rFonts w:ascii="Menlo" w:hAnsi="Menlo" w:cs="Menlo"/>
          <w:color w:val="ECE47E"/>
          <w:sz w:val="32"/>
          <w:szCs w:val="27"/>
        </w:rPr>
        <w:t>"row"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E837C2">
        <w:rPr>
          <w:rFonts w:ascii="Menlo" w:hAnsi="Menlo" w:cs="Menlo"/>
          <w:color w:val="BFA4A4"/>
          <w:sz w:val="32"/>
          <w:szCs w:val="27"/>
        </w:rPr>
        <w:t>for=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"username" </w:t>
      </w:r>
      <w:r w:rsidRPr="00E837C2">
        <w:rPr>
          <w:rFonts w:ascii="Menlo" w:hAnsi="Menlo" w:cs="Menlo"/>
          <w:color w:val="BFA4A4"/>
          <w:sz w:val="32"/>
          <w:szCs w:val="27"/>
        </w:rPr>
        <w:t>th:utext=</w:t>
      </w:r>
      <w:r w:rsidRPr="00E837C2">
        <w:rPr>
          <w:rFonts w:ascii="Menlo" w:hAnsi="Menlo" w:cs="Menlo"/>
          <w:color w:val="ECE47E"/>
          <w:sz w:val="32"/>
          <w:szCs w:val="27"/>
        </w:rPr>
        <w:t>"#{screen.welcome.label.netid}"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div </w:t>
      </w:r>
      <w:r w:rsidRPr="00E837C2">
        <w:rPr>
          <w:rFonts w:ascii="Menlo" w:hAnsi="Menlo" w:cs="Menlo"/>
          <w:color w:val="BFA4A4"/>
          <w:sz w:val="32"/>
          <w:szCs w:val="27"/>
        </w:rPr>
        <w:t>th:unless=</w:t>
      </w:r>
      <w:r w:rsidRPr="00E837C2">
        <w:rPr>
          <w:rFonts w:ascii="Menlo" w:hAnsi="Menlo" w:cs="Menlo"/>
          <w:color w:val="ECE47E"/>
          <w:sz w:val="32"/>
          <w:szCs w:val="27"/>
        </w:rPr>
        <w:t>"${openIdLocalId}"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E837C2">
        <w:rPr>
          <w:rFonts w:ascii="Menlo" w:hAnsi="Menlo" w:cs="Menlo"/>
          <w:color w:val="BFA4A4"/>
          <w:sz w:val="32"/>
          <w:szCs w:val="27"/>
        </w:rPr>
        <w:t>class=</w:t>
      </w:r>
      <w:r w:rsidRPr="00E837C2">
        <w:rPr>
          <w:rFonts w:ascii="Menlo" w:hAnsi="Menlo" w:cs="Menlo"/>
          <w:color w:val="ECE47E"/>
          <w:sz w:val="32"/>
          <w:szCs w:val="27"/>
        </w:rPr>
        <w:t>"required"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id=</w:t>
      </w:r>
      <w:r w:rsidRPr="00E837C2">
        <w:rPr>
          <w:rFonts w:ascii="Menlo" w:hAnsi="Menlo" w:cs="Menlo"/>
          <w:color w:val="ECE47E"/>
          <w:sz w:val="32"/>
          <w:szCs w:val="27"/>
        </w:rPr>
        <w:t>"username"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size=</w:t>
      </w:r>
      <w:r w:rsidRPr="00E837C2">
        <w:rPr>
          <w:rFonts w:ascii="Menlo" w:hAnsi="Menlo" w:cs="Menlo"/>
          <w:color w:val="ECE47E"/>
          <w:sz w:val="32"/>
          <w:szCs w:val="27"/>
        </w:rPr>
        <w:t>"25"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tabindex=</w:t>
      </w:r>
      <w:r w:rsidRPr="00E837C2">
        <w:rPr>
          <w:rFonts w:ascii="Menlo" w:hAnsi="Menlo" w:cs="Menlo"/>
          <w:color w:val="ECE47E"/>
          <w:sz w:val="32"/>
          <w:szCs w:val="27"/>
        </w:rPr>
        <w:t>"1"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type=</w:t>
      </w:r>
      <w:r w:rsidRPr="00E837C2">
        <w:rPr>
          <w:rFonts w:ascii="Menlo" w:hAnsi="Menlo" w:cs="Menlo"/>
          <w:color w:val="ECE47E"/>
          <w:sz w:val="32"/>
          <w:szCs w:val="27"/>
        </w:rPr>
        <w:t>"text"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th:disabled=</w:t>
      </w:r>
      <w:r w:rsidRPr="00E837C2">
        <w:rPr>
          <w:rFonts w:ascii="Menlo" w:hAnsi="Menlo" w:cs="Menlo"/>
          <w:color w:val="ECE47E"/>
          <w:sz w:val="32"/>
          <w:szCs w:val="27"/>
        </w:rPr>
        <w:t>"${guaEnabled}"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th:field=</w:t>
      </w:r>
      <w:r w:rsidRPr="00E837C2">
        <w:rPr>
          <w:rFonts w:ascii="Menlo" w:hAnsi="Menlo" w:cs="Menlo"/>
          <w:color w:val="ECE47E"/>
          <w:sz w:val="32"/>
          <w:szCs w:val="27"/>
        </w:rPr>
        <w:t>"*{username}"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th:accesskey=</w:t>
      </w:r>
      <w:r w:rsidRPr="00E837C2">
        <w:rPr>
          <w:rFonts w:ascii="Menlo" w:hAnsi="Menlo" w:cs="Menlo"/>
          <w:color w:val="ECE47E"/>
          <w:sz w:val="32"/>
          <w:szCs w:val="27"/>
        </w:rPr>
        <w:t>"#{screen.welcome.label.netid.accesskey}"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autocomplete=</w:t>
      </w:r>
      <w:r w:rsidRPr="00E837C2">
        <w:rPr>
          <w:rFonts w:ascii="Menlo" w:hAnsi="Menlo" w:cs="Menlo"/>
          <w:color w:val="ECE47E"/>
          <w:sz w:val="32"/>
          <w:szCs w:val="27"/>
        </w:rPr>
        <w:t>"off"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&lt;/</w:t>
      </w:r>
      <w:r w:rsidRPr="00E837C2">
        <w:rPr>
          <w:rFonts w:ascii="Menlo" w:hAnsi="Menlo" w:cs="Menlo"/>
          <w:color w:val="FF007F"/>
          <w:sz w:val="32"/>
          <w:szCs w:val="27"/>
        </w:rPr>
        <w:t>div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E837C2">
        <w:rPr>
          <w:rFonts w:ascii="Menlo" w:hAnsi="Menlo" w:cs="Menlo"/>
          <w:color w:val="FF007F"/>
          <w:sz w:val="32"/>
          <w:szCs w:val="27"/>
        </w:rPr>
        <w:t>section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section </w:t>
      </w:r>
      <w:r w:rsidRPr="00E837C2">
        <w:rPr>
          <w:rFonts w:ascii="Menlo" w:hAnsi="Menlo" w:cs="Menlo"/>
          <w:color w:val="BFA4A4"/>
          <w:sz w:val="32"/>
          <w:szCs w:val="27"/>
        </w:rPr>
        <w:t>class=</w:t>
      </w:r>
      <w:r w:rsidRPr="00E837C2">
        <w:rPr>
          <w:rFonts w:ascii="Menlo" w:hAnsi="Menlo" w:cs="Menlo"/>
          <w:color w:val="ECE47E"/>
          <w:sz w:val="32"/>
          <w:szCs w:val="27"/>
        </w:rPr>
        <w:t>"row"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label </w:t>
      </w:r>
      <w:r w:rsidRPr="00E837C2">
        <w:rPr>
          <w:rFonts w:ascii="Menlo" w:hAnsi="Menlo" w:cs="Menlo"/>
          <w:color w:val="BFA4A4"/>
          <w:sz w:val="32"/>
          <w:szCs w:val="27"/>
        </w:rPr>
        <w:t>for=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"password" </w:t>
      </w:r>
      <w:r w:rsidRPr="00E837C2">
        <w:rPr>
          <w:rFonts w:ascii="Menlo" w:hAnsi="Menlo" w:cs="Menlo"/>
          <w:color w:val="BFA4A4"/>
          <w:sz w:val="32"/>
          <w:szCs w:val="27"/>
        </w:rPr>
        <w:t>th:utext=</w:t>
      </w:r>
      <w:r w:rsidRPr="00E837C2">
        <w:rPr>
          <w:rFonts w:ascii="Menlo" w:hAnsi="Menlo" w:cs="Menlo"/>
          <w:color w:val="ECE47E"/>
          <w:sz w:val="32"/>
          <w:szCs w:val="27"/>
        </w:rPr>
        <w:t>"#{screen.welcome.label.password}"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>div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E837C2">
        <w:rPr>
          <w:rFonts w:ascii="Menlo" w:hAnsi="Menlo" w:cs="Menlo"/>
          <w:color w:val="BFA4A4"/>
          <w:sz w:val="32"/>
          <w:szCs w:val="27"/>
        </w:rPr>
        <w:t>class=</w:t>
      </w:r>
      <w:r w:rsidRPr="00E837C2">
        <w:rPr>
          <w:rFonts w:ascii="Menlo" w:hAnsi="Menlo" w:cs="Menlo"/>
          <w:color w:val="ECE47E"/>
          <w:sz w:val="32"/>
          <w:szCs w:val="27"/>
        </w:rPr>
        <w:t>"required"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type=</w:t>
      </w:r>
      <w:r w:rsidRPr="00E837C2">
        <w:rPr>
          <w:rFonts w:ascii="Menlo" w:hAnsi="Menlo" w:cs="Menlo"/>
          <w:color w:val="ECE47E"/>
          <w:sz w:val="32"/>
          <w:szCs w:val="27"/>
        </w:rPr>
        <w:t>"password"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id=</w:t>
      </w:r>
      <w:r w:rsidRPr="00E837C2">
        <w:rPr>
          <w:rFonts w:ascii="Menlo" w:hAnsi="Menlo" w:cs="Menlo"/>
          <w:color w:val="ECE47E"/>
          <w:sz w:val="32"/>
          <w:szCs w:val="27"/>
        </w:rPr>
        <w:t>"password"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size=</w:t>
      </w:r>
      <w:r w:rsidRPr="00E837C2">
        <w:rPr>
          <w:rFonts w:ascii="Menlo" w:hAnsi="Menlo" w:cs="Menlo"/>
          <w:color w:val="ECE47E"/>
          <w:sz w:val="32"/>
          <w:szCs w:val="27"/>
        </w:rPr>
        <w:t>"25"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tabindex=</w:t>
      </w:r>
      <w:r w:rsidRPr="00E837C2">
        <w:rPr>
          <w:rFonts w:ascii="Menlo" w:hAnsi="Menlo" w:cs="Menlo"/>
          <w:color w:val="ECE47E"/>
          <w:sz w:val="32"/>
          <w:szCs w:val="27"/>
        </w:rPr>
        <w:t>"2"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th:accesskey=</w:t>
      </w:r>
      <w:r w:rsidRPr="00E837C2">
        <w:rPr>
          <w:rFonts w:ascii="Menlo" w:hAnsi="Menlo" w:cs="Menlo"/>
          <w:color w:val="ECE47E"/>
          <w:sz w:val="32"/>
          <w:szCs w:val="27"/>
        </w:rPr>
        <w:t>"#{screen.welcome.label.password.accesskey}"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th:field=</w:t>
      </w:r>
      <w:r w:rsidRPr="00E837C2">
        <w:rPr>
          <w:rFonts w:ascii="Menlo" w:hAnsi="Menlo" w:cs="Menlo"/>
          <w:color w:val="ECE47E"/>
          <w:sz w:val="32"/>
          <w:szCs w:val="27"/>
        </w:rPr>
        <w:t>"*{password}"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autocomplete=</w:t>
      </w:r>
      <w:r w:rsidRPr="00E837C2">
        <w:rPr>
          <w:rFonts w:ascii="Menlo" w:hAnsi="Menlo" w:cs="Menlo"/>
          <w:color w:val="ECE47E"/>
          <w:sz w:val="32"/>
          <w:szCs w:val="27"/>
        </w:rPr>
        <w:t>"off"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&lt;/</w:t>
      </w:r>
      <w:r w:rsidRPr="00E837C2">
        <w:rPr>
          <w:rFonts w:ascii="Menlo" w:hAnsi="Menlo" w:cs="Menlo"/>
          <w:color w:val="FF007F"/>
          <w:sz w:val="32"/>
          <w:szCs w:val="27"/>
        </w:rPr>
        <w:t>div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E837C2">
        <w:rPr>
          <w:rFonts w:ascii="Menlo" w:hAnsi="Menlo" w:cs="Menlo"/>
          <w:color w:val="FF007F"/>
          <w:sz w:val="32"/>
          <w:szCs w:val="27"/>
        </w:rPr>
        <w:t>section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&lt;</w:t>
      </w:r>
      <w:r w:rsidRPr="00E837C2">
        <w:rPr>
          <w:rFonts w:ascii="Menlo" w:hAnsi="Menlo" w:cs="Menlo"/>
          <w:color w:val="FF007F"/>
          <w:sz w:val="32"/>
          <w:szCs w:val="27"/>
        </w:rPr>
        <w:t>section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E837C2">
        <w:rPr>
          <w:rFonts w:ascii="Menlo" w:hAnsi="Menlo" w:cs="Menlo"/>
          <w:color w:val="BFA4A4"/>
          <w:sz w:val="32"/>
          <w:szCs w:val="27"/>
        </w:rPr>
        <w:t>type=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"hidden" </w:t>
      </w:r>
      <w:r w:rsidRPr="00E837C2">
        <w:rPr>
          <w:rFonts w:ascii="Menlo" w:hAnsi="Menlo" w:cs="Menlo"/>
          <w:color w:val="BFA4A4"/>
          <w:sz w:val="32"/>
          <w:szCs w:val="27"/>
        </w:rPr>
        <w:t>name=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"execution" </w:t>
      </w:r>
      <w:r w:rsidRPr="00E837C2">
        <w:rPr>
          <w:rFonts w:ascii="Menlo" w:hAnsi="Menlo" w:cs="Menlo"/>
          <w:color w:val="BFA4A4"/>
          <w:sz w:val="32"/>
          <w:szCs w:val="27"/>
        </w:rPr>
        <w:t>th:value=</w:t>
      </w:r>
      <w:r w:rsidRPr="00E837C2">
        <w:rPr>
          <w:rFonts w:ascii="Menlo" w:hAnsi="Menlo" w:cs="Menlo"/>
          <w:color w:val="ECE47E"/>
          <w:sz w:val="32"/>
          <w:szCs w:val="27"/>
        </w:rPr>
        <w:t>"${flowExecutionKey}"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E837C2">
        <w:rPr>
          <w:rFonts w:ascii="Menlo" w:hAnsi="Menlo" w:cs="Menlo"/>
          <w:color w:val="BFA4A4"/>
          <w:sz w:val="32"/>
          <w:szCs w:val="27"/>
        </w:rPr>
        <w:t>type=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"hidden" </w:t>
      </w:r>
      <w:r w:rsidRPr="00E837C2">
        <w:rPr>
          <w:rFonts w:ascii="Menlo" w:hAnsi="Menlo" w:cs="Menlo"/>
          <w:color w:val="BFA4A4"/>
          <w:sz w:val="32"/>
          <w:szCs w:val="27"/>
        </w:rPr>
        <w:t>name=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"_eventId" </w:t>
      </w:r>
      <w:r w:rsidRPr="00E837C2">
        <w:rPr>
          <w:rFonts w:ascii="Menlo" w:hAnsi="Menlo" w:cs="Menlo"/>
          <w:color w:val="BFA4A4"/>
          <w:sz w:val="32"/>
          <w:szCs w:val="27"/>
        </w:rPr>
        <w:t>value=</w:t>
      </w:r>
      <w:r w:rsidRPr="00E837C2">
        <w:rPr>
          <w:rFonts w:ascii="Menlo" w:hAnsi="Menlo" w:cs="Menlo"/>
          <w:color w:val="ECE47E"/>
          <w:sz w:val="32"/>
          <w:szCs w:val="27"/>
        </w:rPr>
        <w:t>"submit"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E837C2">
        <w:rPr>
          <w:rFonts w:ascii="Menlo" w:hAnsi="Menlo" w:cs="Menlo"/>
          <w:color w:val="BFA4A4"/>
          <w:sz w:val="32"/>
          <w:szCs w:val="27"/>
        </w:rPr>
        <w:t>type=</w:t>
      </w:r>
      <w:r w:rsidRPr="00E837C2">
        <w:rPr>
          <w:rFonts w:ascii="Menlo" w:hAnsi="Menlo" w:cs="Menlo"/>
          <w:color w:val="ECE47E"/>
          <w:sz w:val="32"/>
          <w:szCs w:val="27"/>
        </w:rPr>
        <w:t xml:space="preserve">"hidden" </w:t>
      </w:r>
      <w:r w:rsidRPr="00E837C2">
        <w:rPr>
          <w:rFonts w:ascii="Menlo" w:hAnsi="Menlo" w:cs="Menlo"/>
          <w:color w:val="BFA4A4"/>
          <w:sz w:val="32"/>
          <w:szCs w:val="27"/>
        </w:rPr>
        <w:t>name=</w:t>
      </w:r>
      <w:r w:rsidRPr="00E837C2">
        <w:rPr>
          <w:rFonts w:ascii="Menlo" w:hAnsi="Menlo" w:cs="Menlo"/>
          <w:color w:val="ECE47E"/>
          <w:sz w:val="32"/>
          <w:szCs w:val="27"/>
        </w:rPr>
        <w:t>"geolocation"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    &lt;</w:t>
      </w:r>
      <w:r w:rsidRPr="00E837C2">
        <w:rPr>
          <w:rFonts w:ascii="Menlo" w:hAnsi="Menlo" w:cs="Menlo"/>
          <w:color w:val="FF007F"/>
          <w:sz w:val="32"/>
          <w:szCs w:val="27"/>
        </w:rPr>
        <w:t xml:space="preserve">input </w:t>
      </w:r>
      <w:r w:rsidRPr="00E837C2">
        <w:rPr>
          <w:rFonts w:ascii="Menlo" w:hAnsi="Menlo" w:cs="Menlo"/>
          <w:color w:val="BFA4A4"/>
          <w:sz w:val="32"/>
          <w:szCs w:val="27"/>
        </w:rPr>
        <w:t>class=</w:t>
      </w:r>
      <w:r w:rsidRPr="00E837C2">
        <w:rPr>
          <w:rFonts w:ascii="Menlo" w:hAnsi="Menlo" w:cs="Menlo"/>
          <w:color w:val="ECE47E"/>
          <w:sz w:val="32"/>
          <w:szCs w:val="27"/>
        </w:rPr>
        <w:t>"btn btn-submit btn-block"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name=</w:t>
      </w:r>
      <w:r w:rsidRPr="00E837C2">
        <w:rPr>
          <w:rFonts w:ascii="Menlo" w:hAnsi="Menlo" w:cs="Menlo"/>
          <w:color w:val="ECE47E"/>
          <w:sz w:val="32"/>
          <w:szCs w:val="27"/>
        </w:rPr>
        <w:t>"submit"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accesskey=</w:t>
      </w:r>
      <w:r w:rsidRPr="00E837C2">
        <w:rPr>
          <w:rFonts w:ascii="Menlo" w:hAnsi="Menlo" w:cs="Menlo"/>
          <w:color w:val="ECE47E"/>
          <w:sz w:val="32"/>
          <w:szCs w:val="27"/>
        </w:rPr>
        <w:t>"l"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th:value=</w:t>
      </w:r>
      <w:r w:rsidRPr="00E837C2">
        <w:rPr>
          <w:rFonts w:ascii="Menlo" w:hAnsi="Menlo" w:cs="Menlo"/>
          <w:color w:val="ECE47E"/>
          <w:sz w:val="32"/>
          <w:szCs w:val="27"/>
        </w:rPr>
        <w:t>"#{screen.welcome.button.login}"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tabindex=</w:t>
      </w:r>
      <w:r w:rsidRPr="00E837C2">
        <w:rPr>
          <w:rFonts w:ascii="Menlo" w:hAnsi="Menlo" w:cs="Menlo"/>
          <w:color w:val="ECE47E"/>
          <w:sz w:val="32"/>
          <w:szCs w:val="27"/>
        </w:rPr>
        <w:t>"6"</w:t>
      </w:r>
      <w:r w:rsidRPr="00E837C2">
        <w:rPr>
          <w:rFonts w:ascii="Menlo" w:hAnsi="Menlo" w:cs="Menlo"/>
          <w:color w:val="ECE47E"/>
          <w:sz w:val="32"/>
          <w:szCs w:val="27"/>
        </w:rPr>
        <w:br/>
        <w:t xml:space="preserve">                   </w:t>
      </w:r>
      <w:r w:rsidRPr="00E837C2">
        <w:rPr>
          <w:rFonts w:ascii="Menlo" w:hAnsi="Menlo" w:cs="Menlo"/>
          <w:color w:val="BFA4A4"/>
          <w:sz w:val="32"/>
          <w:szCs w:val="27"/>
        </w:rPr>
        <w:t>type=</w:t>
      </w:r>
      <w:r w:rsidRPr="00E837C2">
        <w:rPr>
          <w:rFonts w:ascii="Menlo" w:hAnsi="Menlo" w:cs="Menlo"/>
          <w:color w:val="ECE47E"/>
          <w:sz w:val="32"/>
          <w:szCs w:val="27"/>
        </w:rPr>
        <w:t>"submit"</w:t>
      </w:r>
      <w:r w:rsidRPr="00E837C2">
        <w:rPr>
          <w:rFonts w:ascii="Menlo" w:hAnsi="Menlo" w:cs="Menlo"/>
          <w:color w:val="F9FAF4"/>
          <w:sz w:val="32"/>
          <w:szCs w:val="27"/>
        </w:rPr>
        <w:t>/&gt;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    &lt;/</w:t>
      </w:r>
      <w:r w:rsidRPr="00E837C2">
        <w:rPr>
          <w:rFonts w:ascii="Menlo" w:hAnsi="Menlo" w:cs="Menlo"/>
          <w:color w:val="FF007F"/>
          <w:sz w:val="32"/>
          <w:szCs w:val="27"/>
        </w:rPr>
        <w:t>section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 xml:space="preserve">    &lt;/</w:t>
      </w:r>
      <w:r w:rsidRPr="00E837C2">
        <w:rPr>
          <w:rFonts w:ascii="Menlo" w:hAnsi="Menlo" w:cs="Menlo"/>
          <w:color w:val="FF007F"/>
          <w:sz w:val="32"/>
          <w:szCs w:val="27"/>
        </w:rPr>
        <w:t>form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>&lt;/</w:t>
      </w:r>
      <w:r w:rsidRPr="00E837C2">
        <w:rPr>
          <w:rFonts w:ascii="Menlo" w:hAnsi="Menlo" w:cs="Menlo"/>
          <w:color w:val="FF007F"/>
          <w:sz w:val="32"/>
          <w:szCs w:val="27"/>
        </w:rPr>
        <w:t>div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>&lt;/</w:t>
      </w:r>
      <w:r w:rsidRPr="00E837C2">
        <w:rPr>
          <w:rFonts w:ascii="Menlo" w:hAnsi="Menlo" w:cs="Menlo"/>
          <w:color w:val="FF007F"/>
          <w:sz w:val="32"/>
          <w:szCs w:val="27"/>
        </w:rPr>
        <w:t>body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  <w:r w:rsidRPr="00E837C2">
        <w:rPr>
          <w:rFonts w:ascii="Menlo" w:hAnsi="Menlo" w:cs="Menlo"/>
          <w:color w:val="F9FAF4"/>
          <w:sz w:val="32"/>
          <w:szCs w:val="27"/>
        </w:rPr>
        <w:br/>
        <w:t>&lt;/</w:t>
      </w:r>
      <w:r w:rsidRPr="00E837C2">
        <w:rPr>
          <w:rFonts w:ascii="Menlo" w:hAnsi="Menlo" w:cs="Menlo"/>
          <w:color w:val="FF007F"/>
          <w:sz w:val="32"/>
          <w:szCs w:val="27"/>
        </w:rPr>
        <w:t>html</w:t>
      </w:r>
      <w:r w:rsidRPr="00E837C2">
        <w:rPr>
          <w:rFonts w:ascii="Menlo" w:hAnsi="Menlo" w:cs="Menlo"/>
          <w:color w:val="F9FAF4"/>
          <w:sz w:val="32"/>
          <w:szCs w:val="27"/>
        </w:rPr>
        <w:t>&gt;</w:t>
      </w:r>
    </w:p>
    <w:p w14:paraId="15D582B6" w14:textId="77777777" w:rsidR="00E837C2" w:rsidRPr="00E837C2" w:rsidRDefault="00E837C2" w:rsidP="00E837C2"/>
    <w:p w14:paraId="071BF093" w14:textId="77777777" w:rsidR="001A3091" w:rsidRPr="001A3091" w:rsidRDefault="001A3091" w:rsidP="001A3091"/>
    <w:p w14:paraId="071291BB" w14:textId="2F29159D" w:rsidR="002C348C" w:rsidRDefault="00896D96" w:rsidP="001270A5">
      <w:r w:rsidRPr="00896D96">
        <w:rPr>
          <w:noProof/>
        </w:rPr>
        <w:drawing>
          <wp:inline distT="0" distB="0" distL="0" distR="0" wp14:anchorId="562EE420" wp14:editId="5FF29363">
            <wp:extent cx="7327900" cy="7505700"/>
            <wp:effectExtent l="0" t="0" r="12700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2790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D2F27" w14:textId="77777777" w:rsidR="00896D96" w:rsidRDefault="00896D96" w:rsidP="00896D96"/>
    <w:p w14:paraId="2CD6E47A" w14:textId="4136FB07" w:rsidR="00896D96" w:rsidRDefault="001270A5" w:rsidP="005134B5">
      <w:pPr>
        <w:pStyle w:val="1"/>
      </w:pPr>
      <w:r>
        <w:rPr>
          <w:rFonts w:hint="eastAsia"/>
        </w:rPr>
        <w:t>7</w:t>
      </w:r>
      <w:r w:rsidR="005134B5">
        <w:rPr>
          <w:rFonts w:hint="eastAsia"/>
        </w:rPr>
        <w:t>、这里用到的</w:t>
      </w:r>
      <w:r w:rsidR="005134B5">
        <w:rPr>
          <w:rFonts w:hint="eastAsia"/>
        </w:rPr>
        <w:t>thyme</w:t>
      </w:r>
      <w:r w:rsidR="005134B5">
        <w:rPr>
          <w:rFonts w:hint="eastAsia"/>
        </w:rPr>
        <w:t>所以添加下</w:t>
      </w:r>
      <w:r w:rsidR="005134B5">
        <w:rPr>
          <w:rFonts w:hint="eastAsia"/>
        </w:rPr>
        <w:t>thyme</w:t>
      </w:r>
      <w:r w:rsidR="005134B5">
        <w:rPr>
          <w:rFonts w:hint="eastAsia"/>
        </w:rPr>
        <w:t>的依赖吧</w:t>
      </w:r>
    </w:p>
    <w:p w14:paraId="34390945" w14:textId="77777777" w:rsidR="005015E9" w:rsidRDefault="005015E9" w:rsidP="005015E9"/>
    <w:p w14:paraId="1EF99EAF" w14:textId="77777777" w:rsidR="001270A5" w:rsidRPr="001270A5" w:rsidRDefault="001270A5" w:rsidP="001270A5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Menlo" w:hAnsi="Menlo" w:cs="Menlo"/>
          <w:color w:val="CFBFAD"/>
          <w:sz w:val="36"/>
          <w:szCs w:val="27"/>
        </w:rPr>
      </w:pPr>
      <w:r w:rsidRPr="001270A5">
        <w:rPr>
          <w:rFonts w:ascii="Menlo" w:hAnsi="Menlo" w:cs="Menlo"/>
          <w:color w:val="FFFFFF"/>
          <w:sz w:val="36"/>
          <w:szCs w:val="27"/>
        </w:rPr>
        <w:t>&lt;!-- https://mvnrepository.com/artifact/org.thymeleaf/thymeleaf --&gt;</w:t>
      </w:r>
      <w:r w:rsidRPr="001270A5">
        <w:rPr>
          <w:rFonts w:ascii="Menlo" w:hAnsi="Menlo" w:cs="Menlo"/>
          <w:color w:val="FFFFFF"/>
          <w:sz w:val="36"/>
          <w:szCs w:val="27"/>
        </w:rPr>
        <w:br/>
      </w:r>
      <w:r w:rsidRPr="001270A5">
        <w:rPr>
          <w:rFonts w:ascii="Menlo" w:hAnsi="Menlo" w:cs="Menlo"/>
          <w:color w:val="F9FAF4"/>
          <w:sz w:val="36"/>
          <w:szCs w:val="27"/>
        </w:rPr>
        <w:t>&lt;</w:t>
      </w:r>
      <w:r w:rsidRPr="001270A5">
        <w:rPr>
          <w:rFonts w:ascii="Menlo" w:hAnsi="Menlo" w:cs="Menlo"/>
          <w:color w:val="FF007F"/>
          <w:sz w:val="36"/>
          <w:szCs w:val="27"/>
        </w:rPr>
        <w:t>dependency</w:t>
      </w:r>
      <w:r w:rsidRPr="001270A5">
        <w:rPr>
          <w:rFonts w:ascii="Menlo" w:hAnsi="Menlo" w:cs="Menlo"/>
          <w:color w:val="F9FAF4"/>
          <w:sz w:val="36"/>
          <w:szCs w:val="27"/>
        </w:rPr>
        <w:t>&gt;</w:t>
      </w:r>
      <w:r w:rsidRPr="001270A5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270A5">
        <w:rPr>
          <w:rFonts w:ascii="Menlo" w:hAnsi="Menlo" w:cs="Menlo"/>
          <w:color w:val="FF007F"/>
          <w:sz w:val="36"/>
          <w:szCs w:val="27"/>
        </w:rPr>
        <w:t>groupId</w:t>
      </w:r>
      <w:r w:rsidRPr="001270A5">
        <w:rPr>
          <w:rFonts w:ascii="Menlo" w:hAnsi="Menlo" w:cs="Menlo"/>
          <w:color w:val="F9FAF4"/>
          <w:sz w:val="36"/>
          <w:szCs w:val="27"/>
        </w:rPr>
        <w:t>&gt;</w:t>
      </w:r>
      <w:r w:rsidRPr="001270A5">
        <w:rPr>
          <w:rFonts w:ascii="Menlo" w:hAnsi="Menlo" w:cs="Menlo"/>
          <w:color w:val="CFBFAD"/>
          <w:sz w:val="36"/>
          <w:szCs w:val="27"/>
        </w:rPr>
        <w:t>org.thymeleaf</w:t>
      </w:r>
      <w:r w:rsidRPr="001270A5">
        <w:rPr>
          <w:rFonts w:ascii="Menlo" w:hAnsi="Menlo" w:cs="Menlo"/>
          <w:color w:val="F9FAF4"/>
          <w:sz w:val="36"/>
          <w:szCs w:val="27"/>
        </w:rPr>
        <w:t>&lt;/</w:t>
      </w:r>
      <w:r w:rsidRPr="001270A5">
        <w:rPr>
          <w:rFonts w:ascii="Menlo" w:hAnsi="Menlo" w:cs="Menlo"/>
          <w:color w:val="FF007F"/>
          <w:sz w:val="36"/>
          <w:szCs w:val="27"/>
        </w:rPr>
        <w:t>groupId</w:t>
      </w:r>
      <w:r w:rsidRPr="001270A5">
        <w:rPr>
          <w:rFonts w:ascii="Menlo" w:hAnsi="Menlo" w:cs="Menlo"/>
          <w:color w:val="F9FAF4"/>
          <w:sz w:val="36"/>
          <w:szCs w:val="27"/>
        </w:rPr>
        <w:t>&gt;</w:t>
      </w:r>
      <w:r w:rsidRPr="001270A5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270A5">
        <w:rPr>
          <w:rFonts w:ascii="Menlo" w:hAnsi="Menlo" w:cs="Menlo"/>
          <w:color w:val="FF007F"/>
          <w:sz w:val="36"/>
          <w:szCs w:val="27"/>
        </w:rPr>
        <w:t>artifactId</w:t>
      </w:r>
      <w:r w:rsidRPr="001270A5">
        <w:rPr>
          <w:rFonts w:ascii="Menlo" w:hAnsi="Menlo" w:cs="Menlo"/>
          <w:color w:val="F9FAF4"/>
          <w:sz w:val="36"/>
          <w:szCs w:val="27"/>
        </w:rPr>
        <w:t>&gt;</w:t>
      </w:r>
      <w:r w:rsidRPr="001270A5">
        <w:rPr>
          <w:rFonts w:ascii="Menlo" w:hAnsi="Menlo" w:cs="Menlo"/>
          <w:color w:val="CFBFAD"/>
          <w:sz w:val="36"/>
          <w:szCs w:val="27"/>
        </w:rPr>
        <w:t>thymeleaf</w:t>
      </w:r>
      <w:r w:rsidRPr="001270A5">
        <w:rPr>
          <w:rFonts w:ascii="Menlo" w:hAnsi="Menlo" w:cs="Menlo"/>
          <w:color w:val="F9FAF4"/>
          <w:sz w:val="36"/>
          <w:szCs w:val="27"/>
        </w:rPr>
        <w:t>&lt;/</w:t>
      </w:r>
      <w:r w:rsidRPr="001270A5">
        <w:rPr>
          <w:rFonts w:ascii="Menlo" w:hAnsi="Menlo" w:cs="Menlo"/>
          <w:color w:val="FF007F"/>
          <w:sz w:val="36"/>
          <w:szCs w:val="27"/>
        </w:rPr>
        <w:t>artifactId</w:t>
      </w:r>
      <w:r w:rsidRPr="001270A5">
        <w:rPr>
          <w:rFonts w:ascii="Menlo" w:hAnsi="Menlo" w:cs="Menlo"/>
          <w:color w:val="F9FAF4"/>
          <w:sz w:val="36"/>
          <w:szCs w:val="27"/>
        </w:rPr>
        <w:t>&gt;</w:t>
      </w:r>
      <w:r w:rsidRPr="001270A5">
        <w:rPr>
          <w:rFonts w:ascii="Menlo" w:hAnsi="Menlo" w:cs="Menlo"/>
          <w:color w:val="F9FAF4"/>
          <w:sz w:val="36"/>
          <w:szCs w:val="27"/>
        </w:rPr>
        <w:br/>
        <w:t xml:space="preserve">    &lt;</w:t>
      </w:r>
      <w:r w:rsidRPr="001270A5">
        <w:rPr>
          <w:rFonts w:ascii="Menlo" w:hAnsi="Menlo" w:cs="Menlo"/>
          <w:color w:val="FF007F"/>
          <w:sz w:val="36"/>
          <w:szCs w:val="27"/>
        </w:rPr>
        <w:t>version</w:t>
      </w:r>
      <w:r w:rsidRPr="001270A5">
        <w:rPr>
          <w:rFonts w:ascii="Menlo" w:hAnsi="Menlo" w:cs="Menlo"/>
          <w:color w:val="F9FAF4"/>
          <w:sz w:val="36"/>
          <w:szCs w:val="27"/>
        </w:rPr>
        <w:t>&gt;</w:t>
      </w:r>
      <w:r w:rsidRPr="001270A5">
        <w:rPr>
          <w:rFonts w:ascii="Menlo" w:hAnsi="Menlo" w:cs="Menlo"/>
          <w:color w:val="CFBFAD"/>
          <w:sz w:val="36"/>
          <w:szCs w:val="27"/>
        </w:rPr>
        <w:t>3.0.9.RELEASE</w:t>
      </w:r>
      <w:r w:rsidRPr="001270A5">
        <w:rPr>
          <w:rFonts w:ascii="Menlo" w:hAnsi="Menlo" w:cs="Menlo"/>
          <w:color w:val="F9FAF4"/>
          <w:sz w:val="36"/>
          <w:szCs w:val="27"/>
        </w:rPr>
        <w:t>&lt;/</w:t>
      </w:r>
      <w:r w:rsidRPr="001270A5">
        <w:rPr>
          <w:rFonts w:ascii="Menlo" w:hAnsi="Menlo" w:cs="Menlo"/>
          <w:color w:val="FF007F"/>
          <w:sz w:val="36"/>
          <w:szCs w:val="27"/>
        </w:rPr>
        <w:t>version</w:t>
      </w:r>
      <w:r w:rsidRPr="001270A5">
        <w:rPr>
          <w:rFonts w:ascii="Menlo" w:hAnsi="Menlo" w:cs="Menlo"/>
          <w:color w:val="F9FAF4"/>
          <w:sz w:val="36"/>
          <w:szCs w:val="27"/>
        </w:rPr>
        <w:t>&gt;</w:t>
      </w:r>
      <w:r w:rsidRPr="001270A5">
        <w:rPr>
          <w:rFonts w:ascii="Menlo" w:hAnsi="Menlo" w:cs="Menlo"/>
          <w:color w:val="F9FAF4"/>
          <w:sz w:val="36"/>
          <w:szCs w:val="27"/>
        </w:rPr>
        <w:br/>
        <w:t>&lt;/</w:t>
      </w:r>
      <w:r w:rsidRPr="001270A5">
        <w:rPr>
          <w:rFonts w:ascii="Menlo" w:hAnsi="Menlo" w:cs="Menlo"/>
          <w:color w:val="FF007F"/>
          <w:sz w:val="36"/>
          <w:szCs w:val="27"/>
        </w:rPr>
        <w:t>dependency</w:t>
      </w:r>
      <w:r w:rsidRPr="001270A5">
        <w:rPr>
          <w:rFonts w:ascii="Menlo" w:hAnsi="Menlo" w:cs="Menlo"/>
          <w:color w:val="F9FAF4"/>
          <w:sz w:val="36"/>
          <w:szCs w:val="27"/>
        </w:rPr>
        <w:t>&gt;</w:t>
      </w:r>
    </w:p>
    <w:p w14:paraId="2D77AF99" w14:textId="77777777" w:rsidR="001270A5" w:rsidRPr="001270A5" w:rsidRDefault="001270A5" w:rsidP="005015E9">
      <w:pPr>
        <w:rPr>
          <w:sz w:val="32"/>
        </w:rPr>
      </w:pPr>
    </w:p>
    <w:p w14:paraId="4B07F928" w14:textId="047F4836" w:rsidR="00896D96" w:rsidRDefault="00F77B2A" w:rsidP="00D2675B">
      <w:pPr>
        <w:pStyle w:val="1"/>
      </w:pPr>
      <w:r>
        <w:rPr>
          <w:rFonts w:hint="eastAsia"/>
        </w:rPr>
        <w:t>8</w:t>
      </w:r>
      <w:r>
        <w:rPr>
          <w:rFonts w:hint="eastAsia"/>
        </w:rPr>
        <w:t>、启动</w:t>
      </w:r>
      <w:r>
        <w:rPr>
          <w:rFonts w:hint="eastAsia"/>
        </w:rPr>
        <w:t>sso-config ,sso-rest-client sso-</w:t>
      </w:r>
      <w:r w:rsidR="00D2675B">
        <w:rPr>
          <w:rFonts w:hint="eastAsia"/>
        </w:rPr>
        <w:t xml:space="preserve">client-demo,sso-server </w:t>
      </w:r>
      <w:r w:rsidR="00D2675B">
        <w:rPr>
          <w:rFonts w:hint="eastAsia"/>
        </w:rPr>
        <w:t>浏览器中访问</w:t>
      </w:r>
      <w:r w:rsidR="00D2675B">
        <w:rPr>
          <w:rFonts w:hint="eastAsia"/>
        </w:rPr>
        <w:t xml:space="preserve"> </w:t>
      </w:r>
      <w:hyperlink r:id="rId13" w:history="1">
        <w:r w:rsidR="003C31B4" w:rsidRPr="001E3BA4">
          <w:rPr>
            <w:rStyle w:val="ab"/>
          </w:rPr>
          <w:t>http://localhost:8080/sample/wangwu.jsp</w:t>
        </w:r>
      </w:hyperlink>
      <w:r w:rsidR="003C31B4">
        <w:rPr>
          <w:rFonts w:hint="eastAsia"/>
        </w:rPr>
        <w:t xml:space="preserve"> </w:t>
      </w:r>
    </w:p>
    <w:p w14:paraId="3A2CF09E" w14:textId="77777777" w:rsidR="004C47B9" w:rsidRDefault="004C47B9" w:rsidP="004C47B9"/>
    <w:p w14:paraId="6917C206" w14:textId="3D5E3670" w:rsidR="004C47B9" w:rsidRDefault="00724A51" w:rsidP="004C47B9">
      <w:r w:rsidRPr="00724A51">
        <w:rPr>
          <w:noProof/>
        </w:rPr>
        <w:drawing>
          <wp:inline distT="0" distB="0" distL="0" distR="0" wp14:anchorId="625B48D7" wp14:editId="63065E5C">
            <wp:extent cx="13119100" cy="3708400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191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CBBD" w14:textId="77777777" w:rsidR="00724A51" w:rsidRDefault="00724A51" w:rsidP="004C47B9"/>
    <w:p w14:paraId="7DBABCBE" w14:textId="421BA447" w:rsidR="00724A51" w:rsidRDefault="00384BEE" w:rsidP="00384BEE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、输入用户名和密码</w:t>
      </w:r>
      <w:r>
        <w:rPr>
          <w:rFonts w:hint="eastAsia"/>
        </w:rPr>
        <w:t xml:space="preserve"> rest-admin/123 </w:t>
      </w:r>
      <w:r>
        <w:rPr>
          <w:rFonts w:hint="eastAsia"/>
        </w:rPr>
        <w:t>登录成功</w:t>
      </w:r>
    </w:p>
    <w:p w14:paraId="397A0F89" w14:textId="77777777" w:rsidR="00384BEE" w:rsidRDefault="00384BEE" w:rsidP="00384BEE"/>
    <w:p w14:paraId="6C2C212C" w14:textId="4F2F922F" w:rsidR="00A61634" w:rsidRPr="00384BEE" w:rsidRDefault="00A61634" w:rsidP="00384BEE">
      <w:r w:rsidRPr="00A61634">
        <w:rPr>
          <w:noProof/>
        </w:rPr>
        <w:drawing>
          <wp:inline distT="0" distB="0" distL="0" distR="0" wp14:anchorId="6F07EB04" wp14:editId="1DCFDF68">
            <wp:extent cx="6654800" cy="24257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55CC1" w14:textId="77777777" w:rsidR="00540CCD" w:rsidRPr="002132A7" w:rsidRDefault="00540CCD" w:rsidP="002132A7"/>
    <w:sectPr w:rsidR="00540CCD" w:rsidRPr="002132A7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F1A13D" w14:textId="77777777" w:rsidR="00083189" w:rsidRDefault="00083189" w:rsidP="00D80637">
      <w:pPr>
        <w:spacing w:after="0"/>
      </w:pPr>
      <w:r>
        <w:separator/>
      </w:r>
    </w:p>
  </w:endnote>
  <w:endnote w:type="continuationSeparator" w:id="0">
    <w:p w14:paraId="6C3D3114" w14:textId="77777777" w:rsidR="00083189" w:rsidRDefault="00083189" w:rsidP="00D8063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Segoe UI">
    <w:altName w:val="Calibri"/>
    <w:charset w:val="00"/>
    <w:family w:val="swiss"/>
    <w:pitch w:val="variable"/>
    <w:sig w:usb0="E00002FF" w:usb1="4000205B" w:usb2="00000001" w:usb3="00000000" w:csb0="0000019F" w:csb1="00000000"/>
  </w:font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EE26F0" w14:textId="77777777" w:rsidR="00083189" w:rsidRDefault="00083189" w:rsidP="00D80637">
      <w:pPr>
        <w:spacing w:after="0"/>
      </w:pPr>
      <w:r>
        <w:separator/>
      </w:r>
    </w:p>
  </w:footnote>
  <w:footnote w:type="continuationSeparator" w:id="0">
    <w:p w14:paraId="3EC9670D" w14:textId="77777777" w:rsidR="00083189" w:rsidRDefault="00083189" w:rsidP="00D8063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3374505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5A7D3DF6"/>
    <w:multiLevelType w:val="multilevel"/>
    <w:tmpl w:val="8B0E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FA45B7"/>
    <w:rsid w:val="000258B2"/>
    <w:rsid w:val="00037566"/>
    <w:rsid w:val="00040613"/>
    <w:rsid w:val="0004230B"/>
    <w:rsid w:val="00042E6D"/>
    <w:rsid w:val="00054DDD"/>
    <w:rsid w:val="00061E1B"/>
    <w:rsid w:val="00062DDC"/>
    <w:rsid w:val="00071667"/>
    <w:rsid w:val="000815C9"/>
    <w:rsid w:val="00083189"/>
    <w:rsid w:val="00092CFE"/>
    <w:rsid w:val="000A3896"/>
    <w:rsid w:val="0010242E"/>
    <w:rsid w:val="00102F87"/>
    <w:rsid w:val="00103BD4"/>
    <w:rsid w:val="00111979"/>
    <w:rsid w:val="001150FA"/>
    <w:rsid w:val="00123136"/>
    <w:rsid w:val="00126274"/>
    <w:rsid w:val="001270A5"/>
    <w:rsid w:val="00151887"/>
    <w:rsid w:val="00161586"/>
    <w:rsid w:val="00164231"/>
    <w:rsid w:val="0016713A"/>
    <w:rsid w:val="001821A3"/>
    <w:rsid w:val="00196A4A"/>
    <w:rsid w:val="001A3091"/>
    <w:rsid w:val="001A7FAC"/>
    <w:rsid w:val="0020306F"/>
    <w:rsid w:val="00203FD8"/>
    <w:rsid w:val="00205BEA"/>
    <w:rsid w:val="002132A7"/>
    <w:rsid w:val="00252D03"/>
    <w:rsid w:val="002938A0"/>
    <w:rsid w:val="002A2B1B"/>
    <w:rsid w:val="002C2979"/>
    <w:rsid w:val="002C348C"/>
    <w:rsid w:val="002D44F6"/>
    <w:rsid w:val="002D7853"/>
    <w:rsid w:val="00336EDA"/>
    <w:rsid w:val="00351BBA"/>
    <w:rsid w:val="00365A51"/>
    <w:rsid w:val="0036693D"/>
    <w:rsid w:val="00384BEE"/>
    <w:rsid w:val="0039653F"/>
    <w:rsid w:val="003A7E08"/>
    <w:rsid w:val="003B3050"/>
    <w:rsid w:val="003C31B4"/>
    <w:rsid w:val="00404543"/>
    <w:rsid w:val="004628A2"/>
    <w:rsid w:val="0047747C"/>
    <w:rsid w:val="00492E8E"/>
    <w:rsid w:val="004A2D6D"/>
    <w:rsid w:val="004B01DE"/>
    <w:rsid w:val="004C47B9"/>
    <w:rsid w:val="004D5034"/>
    <w:rsid w:val="005015E9"/>
    <w:rsid w:val="00505000"/>
    <w:rsid w:val="00505260"/>
    <w:rsid w:val="005134B5"/>
    <w:rsid w:val="00540CCD"/>
    <w:rsid w:val="0054140C"/>
    <w:rsid w:val="00553F73"/>
    <w:rsid w:val="005559DF"/>
    <w:rsid w:val="005603FD"/>
    <w:rsid w:val="00561734"/>
    <w:rsid w:val="005629A4"/>
    <w:rsid w:val="00574CF9"/>
    <w:rsid w:val="00587579"/>
    <w:rsid w:val="005A2043"/>
    <w:rsid w:val="005A3FAA"/>
    <w:rsid w:val="005A4F73"/>
    <w:rsid w:val="005E34D3"/>
    <w:rsid w:val="005F0BAE"/>
    <w:rsid w:val="005F589F"/>
    <w:rsid w:val="00605B2D"/>
    <w:rsid w:val="00607BE1"/>
    <w:rsid w:val="0061721E"/>
    <w:rsid w:val="006269BD"/>
    <w:rsid w:val="00641539"/>
    <w:rsid w:val="00656744"/>
    <w:rsid w:val="006A31AF"/>
    <w:rsid w:val="006B00E3"/>
    <w:rsid w:val="006C0400"/>
    <w:rsid w:val="006E0B36"/>
    <w:rsid w:val="00705E54"/>
    <w:rsid w:val="00707719"/>
    <w:rsid w:val="00721CF4"/>
    <w:rsid w:val="00724A51"/>
    <w:rsid w:val="00726E6F"/>
    <w:rsid w:val="0073104C"/>
    <w:rsid w:val="00732C98"/>
    <w:rsid w:val="00740875"/>
    <w:rsid w:val="007535C6"/>
    <w:rsid w:val="0076792F"/>
    <w:rsid w:val="007813AF"/>
    <w:rsid w:val="007D7AAD"/>
    <w:rsid w:val="007E6A90"/>
    <w:rsid w:val="007F3A26"/>
    <w:rsid w:val="008116C1"/>
    <w:rsid w:val="0082685D"/>
    <w:rsid w:val="0083604A"/>
    <w:rsid w:val="008657A9"/>
    <w:rsid w:val="008730DC"/>
    <w:rsid w:val="00873CB4"/>
    <w:rsid w:val="00896D96"/>
    <w:rsid w:val="008A7E2B"/>
    <w:rsid w:val="008B4F82"/>
    <w:rsid w:val="008C34B7"/>
    <w:rsid w:val="008C7E4D"/>
    <w:rsid w:val="008D3A4B"/>
    <w:rsid w:val="008D744C"/>
    <w:rsid w:val="008F1051"/>
    <w:rsid w:val="008F42D5"/>
    <w:rsid w:val="0091547B"/>
    <w:rsid w:val="0095692C"/>
    <w:rsid w:val="009613D8"/>
    <w:rsid w:val="009B1A81"/>
    <w:rsid w:val="009C5BD7"/>
    <w:rsid w:val="009E7A13"/>
    <w:rsid w:val="00A44C20"/>
    <w:rsid w:val="00A45F7E"/>
    <w:rsid w:val="00A54B10"/>
    <w:rsid w:val="00A6013E"/>
    <w:rsid w:val="00A61634"/>
    <w:rsid w:val="00A73D05"/>
    <w:rsid w:val="00A8151F"/>
    <w:rsid w:val="00A8526F"/>
    <w:rsid w:val="00A9767E"/>
    <w:rsid w:val="00AB2C64"/>
    <w:rsid w:val="00AC594C"/>
    <w:rsid w:val="00AC61F0"/>
    <w:rsid w:val="00AE6FF8"/>
    <w:rsid w:val="00AF71F8"/>
    <w:rsid w:val="00B75C36"/>
    <w:rsid w:val="00B8294A"/>
    <w:rsid w:val="00B85A90"/>
    <w:rsid w:val="00B875F5"/>
    <w:rsid w:val="00B9044D"/>
    <w:rsid w:val="00B951E3"/>
    <w:rsid w:val="00BB498C"/>
    <w:rsid w:val="00BE678E"/>
    <w:rsid w:val="00C06961"/>
    <w:rsid w:val="00C15B3D"/>
    <w:rsid w:val="00C259C5"/>
    <w:rsid w:val="00C73158"/>
    <w:rsid w:val="00C84120"/>
    <w:rsid w:val="00C84714"/>
    <w:rsid w:val="00CC090F"/>
    <w:rsid w:val="00CD0657"/>
    <w:rsid w:val="00D214B0"/>
    <w:rsid w:val="00D2675B"/>
    <w:rsid w:val="00D52A5C"/>
    <w:rsid w:val="00D53E90"/>
    <w:rsid w:val="00D65827"/>
    <w:rsid w:val="00D701FE"/>
    <w:rsid w:val="00D76897"/>
    <w:rsid w:val="00D80637"/>
    <w:rsid w:val="00DB072E"/>
    <w:rsid w:val="00DB0C47"/>
    <w:rsid w:val="00DE1C89"/>
    <w:rsid w:val="00DF11CB"/>
    <w:rsid w:val="00DF6AF1"/>
    <w:rsid w:val="00E05B3F"/>
    <w:rsid w:val="00E121AD"/>
    <w:rsid w:val="00E172AE"/>
    <w:rsid w:val="00E25825"/>
    <w:rsid w:val="00E30E25"/>
    <w:rsid w:val="00E74878"/>
    <w:rsid w:val="00E837C2"/>
    <w:rsid w:val="00E944A1"/>
    <w:rsid w:val="00E96795"/>
    <w:rsid w:val="00EA74F4"/>
    <w:rsid w:val="00EB4C4F"/>
    <w:rsid w:val="00EC32F1"/>
    <w:rsid w:val="00EC391E"/>
    <w:rsid w:val="00ED28E1"/>
    <w:rsid w:val="00F0370F"/>
    <w:rsid w:val="00F17296"/>
    <w:rsid w:val="00F231C6"/>
    <w:rsid w:val="00F3268F"/>
    <w:rsid w:val="00F33CF9"/>
    <w:rsid w:val="00F60665"/>
    <w:rsid w:val="00F663F7"/>
    <w:rsid w:val="00F766A9"/>
    <w:rsid w:val="00F77B2A"/>
    <w:rsid w:val="00F875FE"/>
    <w:rsid w:val="00F95DC1"/>
    <w:rsid w:val="00FA45B7"/>
    <w:rsid w:val="00FA75E9"/>
    <w:rsid w:val="00FB0AF6"/>
    <w:rsid w:val="00FB19C7"/>
    <w:rsid w:val="00FB476E"/>
    <w:rsid w:val="00FC17A6"/>
    <w:rsid w:val="00FC1DE4"/>
    <w:rsid w:val="00FE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30B71A"/>
  <w15:docId w15:val="{439D43A2-D0FF-4A90-87AD-55A6D20FF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5" w:qFormat="1"/>
    <w:lsdException w:name="heading 2" w:uiPriority="6" w:qFormat="1"/>
    <w:lsdException w:name="heading 3" w:semiHidden="1" w:uiPriority="7" w:qFormat="1"/>
    <w:lsdException w:name="heading 4" w:semiHidden="1" w:uiPriority="8" w:qFormat="1"/>
    <w:lsdException w:name="heading 5" w:semiHidden="1" w:uiPriority="9" w:qFormat="1"/>
    <w:lsdException w:name="heading 6" w:semiHidden="1" w:uiPriority="10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uiPriority w:val="1"/>
    <w:qFormat/>
    <w:rsid w:val="00F33CF9"/>
  </w:style>
  <w:style w:type="paragraph" w:styleId="1">
    <w:name w:val="heading 1"/>
    <w:basedOn w:val="a"/>
    <w:next w:val="a"/>
    <w:uiPriority w:val="5"/>
    <w:qFormat/>
    <w:rsid w:val="00C73158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17365D" w:themeColor="text2" w:themeShade="BF"/>
      <w:sz w:val="44"/>
      <w:szCs w:val="36"/>
    </w:rPr>
  </w:style>
  <w:style w:type="paragraph" w:styleId="2">
    <w:name w:val="heading 2"/>
    <w:basedOn w:val="a"/>
    <w:next w:val="a"/>
    <w:uiPriority w:val="6"/>
    <w:qFormat/>
    <w:rsid w:val="00705E54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40"/>
      <w:szCs w:val="32"/>
    </w:rPr>
  </w:style>
  <w:style w:type="paragraph" w:styleId="3">
    <w:name w:val="heading 3"/>
    <w:basedOn w:val="a"/>
    <w:next w:val="a"/>
    <w:uiPriority w:val="7"/>
    <w:qFormat/>
    <w:rsid w:val="00705E54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17365D" w:themeColor="text2" w:themeShade="BF"/>
      <w:sz w:val="36"/>
      <w:szCs w:val="28"/>
    </w:rPr>
  </w:style>
  <w:style w:type="paragraph" w:styleId="4">
    <w:name w:val="heading 4"/>
    <w:basedOn w:val="a"/>
    <w:next w:val="a"/>
    <w:uiPriority w:val="8"/>
    <w:qFormat/>
    <w:rsid w:val="00705E54"/>
    <w:pPr>
      <w:spacing w:before="200" w:after="0"/>
      <w:outlineLvl w:val="3"/>
    </w:pPr>
    <w:rPr>
      <w:rFonts w:asciiTheme="majorHAnsi" w:eastAsia="微软雅黑" w:hAnsiTheme="majorHAnsi" w:cstheme="majorBidi"/>
      <w:b/>
      <w:color w:val="17365D" w:themeColor="text2" w:themeShade="BF"/>
      <w:sz w:val="32"/>
      <w:szCs w:val="28"/>
    </w:rPr>
  </w:style>
  <w:style w:type="paragraph" w:styleId="5">
    <w:name w:val="heading 5"/>
    <w:basedOn w:val="a"/>
    <w:next w:val="a"/>
    <w:uiPriority w:val="9"/>
    <w:qFormat/>
    <w:rsid w:val="00705E54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17365D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705E54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paragraph" w:styleId="a9">
    <w:name w:val="Balloon Text"/>
    <w:basedOn w:val="a"/>
    <w:link w:val="aa"/>
    <w:uiPriority w:val="99"/>
    <w:semiHidden/>
    <w:rsid w:val="00FA45B7"/>
    <w:pPr>
      <w:spacing w:after="0"/>
    </w:pPr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A45B7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16713A"/>
    <w:rPr>
      <w:rFonts w:ascii="宋体" w:eastAsia="宋体" w:hAnsi="宋体" w:cs="宋体"/>
      <w:sz w:val="24"/>
      <w:szCs w:val="24"/>
    </w:rPr>
  </w:style>
  <w:style w:type="character" w:styleId="ab">
    <w:name w:val="Hyperlink"/>
    <w:basedOn w:val="a0"/>
    <w:uiPriority w:val="99"/>
    <w:semiHidden/>
    <w:rsid w:val="0016713A"/>
    <w:rPr>
      <w:color w:val="0000FF" w:themeColor="hyperlink"/>
      <w:u w:val="single"/>
    </w:rPr>
  </w:style>
  <w:style w:type="paragraph" w:styleId="HTML0">
    <w:name w:val="HTML Preformatted"/>
    <w:basedOn w:val="a"/>
    <w:link w:val="HTML1"/>
    <w:uiPriority w:val="99"/>
    <w:unhideWhenUsed/>
    <w:rsid w:val="00FC17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字符"/>
    <w:basedOn w:val="a0"/>
    <w:link w:val="HTML0"/>
    <w:uiPriority w:val="99"/>
    <w:rsid w:val="00FC17A6"/>
    <w:rPr>
      <w:rFonts w:ascii="宋体" w:eastAsia="宋体" w:hAnsi="宋体" w:cs="宋体"/>
      <w:sz w:val="24"/>
      <w:szCs w:val="24"/>
    </w:rPr>
  </w:style>
  <w:style w:type="paragraph" w:styleId="ac">
    <w:name w:val="header"/>
    <w:basedOn w:val="a"/>
    <w:link w:val="ad"/>
    <w:uiPriority w:val="99"/>
    <w:unhideWhenUsed/>
    <w:rsid w:val="00D80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字符"/>
    <w:basedOn w:val="a0"/>
    <w:link w:val="ac"/>
    <w:uiPriority w:val="99"/>
    <w:rsid w:val="00D80637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D8063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字符"/>
    <w:basedOn w:val="a0"/>
    <w:link w:val="ae"/>
    <w:uiPriority w:val="99"/>
    <w:rsid w:val="00D80637"/>
    <w:rPr>
      <w:sz w:val="18"/>
      <w:szCs w:val="18"/>
    </w:rPr>
  </w:style>
  <w:style w:type="paragraph" w:styleId="af0">
    <w:name w:val="Document Map"/>
    <w:basedOn w:val="a"/>
    <w:link w:val="af1"/>
    <w:uiPriority w:val="99"/>
    <w:semiHidden/>
    <w:unhideWhenUsed/>
    <w:rsid w:val="0095692C"/>
    <w:rPr>
      <w:rFonts w:ascii="宋体" w:eastAsia="宋体"/>
      <w:sz w:val="24"/>
      <w:szCs w:val="24"/>
    </w:rPr>
  </w:style>
  <w:style w:type="character" w:customStyle="1" w:styleId="af1">
    <w:name w:val="文档结构图字符"/>
    <w:basedOn w:val="a0"/>
    <w:link w:val="af0"/>
    <w:uiPriority w:val="99"/>
    <w:semiHidden/>
    <w:rsid w:val="0095692C"/>
    <w:rPr>
      <w:rFonts w:ascii="宋体" w:eastAsia="宋体"/>
      <w:sz w:val="24"/>
      <w:szCs w:val="24"/>
    </w:rPr>
  </w:style>
  <w:style w:type="character" w:styleId="af2">
    <w:name w:val="FollowedHyperlink"/>
    <w:basedOn w:val="a0"/>
    <w:uiPriority w:val="99"/>
    <w:semiHidden/>
    <w:unhideWhenUsed/>
    <w:rsid w:val="009569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8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3828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92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286">
          <w:marLeft w:val="0"/>
          <w:marRight w:val="0"/>
          <w:marTop w:val="0"/>
          <w:marBottom w:val="26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6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hyperlink" Target="http://localhost:8080/sample/wangwu.jsp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8、自定义多个登录页面主题</PostTitle>
  <PostDate/>
  <PostID/>
  <Category1/>
  <Category2/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6687D319-7B90-4AC0-9ABB-B1D9CC121951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Office\Templates\2052\Blog.dotx</Template>
  <TotalTime>92</TotalTime>
  <Pages>1</Pages>
  <Words>615</Words>
  <Characters>3509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HealerJean</dc:creator>
  <cp:lastModifiedBy>Microsoft Office 用户</cp:lastModifiedBy>
  <cp:revision>236</cp:revision>
  <dcterms:created xsi:type="dcterms:W3CDTF">2017-11-29T16:40:00Z</dcterms:created>
  <dcterms:modified xsi:type="dcterms:W3CDTF">2018-03-09T06:36:00Z</dcterms:modified>
</cp:coreProperties>
</file>