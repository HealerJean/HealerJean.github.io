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vanish/>
          <w:sz w:val="2"/>
          <w:szCs w:val="2"/>
          <w:highlight w:val="yellow"/>
        </w:rPr>
      </w:sdtEndPr>
      <w:sdtContent>
        <w:p w14:paraId="7BD21F2C" w14:textId="4702CFF3" w:rsidR="00AE05E0" w:rsidRDefault="00AE05E0" w:rsidP="00AE05E0">
          <w:pPr>
            <w:pStyle w:val="PublishStatus"/>
          </w:pPr>
          <w:r>
            <w:t>此文章已于</w:t>
          </w:r>
          <w:r>
            <w:t xml:space="preserve"> 11:22:24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14:paraId="02A6A4E6" w14:textId="62D8BC7F" w:rsidR="00DB0C47" w:rsidRDefault="00486A96">
              <w:pPr>
                <w:pStyle w:val="Publishwithline"/>
              </w:pPr>
              <w:r w:rsidRPr="00486A96">
                <w:rPr>
                  <w:rFonts w:hint="eastAsia"/>
                </w:rPr>
                <w:t>2</w:t>
              </w:r>
              <w:r w:rsidRPr="00486A96">
                <w:rPr>
                  <w:rFonts w:hint="eastAsia"/>
                </w:rPr>
                <w:t>、项目规范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3948DD10" w14:textId="77777777" w:rsidR="00AE05E0" w:rsidRDefault="00AE05E0" w:rsidP="00AE05E0">
          <w:pPr>
            <w:pStyle w:val="PadderBetweenTitleandProperties"/>
          </w:pPr>
        </w:p>
        <w:p w14:paraId="16D761FC" w14:textId="0A11EE1F" w:rsidR="00AE05E0" w:rsidRDefault="00AE05E0" w:rsidP="00AE05E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612589486"/>
              <w:placeholder>
                <w:docPart w:val="3682377810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407034073"/>
              <w:placeholder>
                <w:docPart w:val="407034073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6A248A37" w:rsidR="00FB0AF6" w:rsidRDefault="00EE2228" w:rsidP="005A3FAA">
          <w:pPr>
            <w:pStyle w:val="PadderBetweenControlandBody"/>
          </w:pPr>
        </w:p>
      </w:sdtContent>
    </w:sdt>
    <w:p w14:paraId="432FB657" w14:textId="1806BC51" w:rsidR="003A7E08" w:rsidRDefault="003A7E08" w:rsidP="003A7E0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、前台交互，传递的对象</w:t>
      </w:r>
    </w:p>
    <w:p w14:paraId="26FE8184" w14:textId="77777777" w:rsidR="004628A2" w:rsidRDefault="004A2D6D" w:rsidP="004628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、前段响应类</w:t>
      </w:r>
      <w:bookmarkStart w:id="0" w:name="_GoBack"/>
      <w:bookmarkEnd w:id="0"/>
    </w:p>
    <w:p w14:paraId="7B78D6CC" w14:textId="0B44B9BD" w:rsidR="004A2D6D" w:rsidRDefault="00F60665" w:rsidP="004628A2">
      <w:pPr>
        <w:pStyle w:val="3"/>
      </w:pPr>
      <w:r>
        <w:t>1</w:t>
      </w:r>
      <w:r>
        <w:t>、</w:t>
      </w:r>
      <w:r>
        <w:rPr>
          <w:rFonts w:hint="eastAsia"/>
        </w:rPr>
        <w:t>一般正常</w:t>
      </w:r>
      <w:r w:rsidR="00F663F7" w:rsidRPr="00F663F7">
        <w:t>responseBean.setCode(ErrorCodeEnum.</w:t>
      </w:r>
      <w:r w:rsidR="00F663F7" w:rsidRPr="00F663F7">
        <w:t>正常</w:t>
      </w:r>
      <w:r w:rsidR="00F663F7" w:rsidRPr="00F663F7">
        <w:t>.code);</w:t>
      </w:r>
      <w:r w:rsidR="00F663F7" w:rsidRPr="00F663F7">
        <w:rPr>
          <w:rFonts w:hint="eastAsia"/>
        </w:rPr>
        <w:t>//200</w:t>
      </w:r>
    </w:p>
    <w:p w14:paraId="2BBB17C8" w14:textId="17782417" w:rsidR="00F60665" w:rsidRDefault="00F60665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对象正常</w:t>
      </w:r>
    </w:p>
    <w:p w14:paraId="770D4D9C" w14:textId="63219667" w:rsidR="00F60665" w:rsidRDefault="00F60665" w:rsidP="004628A2">
      <w:pPr>
        <w:pStyle w:val="3"/>
      </w:pPr>
      <w:r w:rsidRPr="00F60665">
        <w:rPr>
          <w:rFonts w:hint="eastAsia"/>
        </w:rPr>
        <w:t>3</w:t>
      </w:r>
      <w:r>
        <w:rPr>
          <w:rFonts w:hint="eastAsia"/>
        </w:rPr>
        <w:t>、一般错误</w:t>
      </w:r>
    </w:p>
    <w:p w14:paraId="1A93E83A" w14:textId="193A39F5" w:rsidR="00F60665" w:rsidRDefault="00F60665" w:rsidP="004628A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、错误信息了，录入</w:t>
      </w:r>
      <w:r w:rsidRPr="00F60665">
        <w:rPr>
          <w:rFonts w:hint="eastAsia"/>
        </w:rPr>
        <w:t>，</w:t>
      </w:r>
      <w:r w:rsidRPr="00F60665">
        <w:rPr>
          <w:rFonts w:hint="eastAsia"/>
        </w:rPr>
        <w:t>code</w:t>
      </w:r>
      <w:r w:rsidRPr="00F60665">
        <w:rPr>
          <w:rFonts w:hint="eastAsia"/>
        </w:rPr>
        <w:t>系统错误</w:t>
      </w:r>
    </w:p>
    <w:p w14:paraId="66D4A5C2" w14:textId="647A2436" w:rsidR="00F60665" w:rsidRDefault="00F60665" w:rsidP="004628A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>
        <w:rPr>
          <w:rFonts w:hint="eastAsia"/>
        </w:rPr>
        <w:t>枚举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desc</w:t>
      </w:r>
      <w:r>
        <w:rPr>
          <w:rFonts w:hint="eastAsia"/>
        </w:rPr>
        <w:t>录入</w:t>
      </w:r>
    </w:p>
    <w:p w14:paraId="5EE68AE6" w14:textId="7C728EB8" w:rsidR="00F60665" w:rsidRPr="00F0370F" w:rsidRDefault="00F60665" w:rsidP="004628A2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 w:rsidR="00F0370F">
        <w:rPr>
          <w:rFonts w:hint="eastAsia"/>
        </w:rPr>
        <w:t>code</w:t>
      </w:r>
      <w:r w:rsidR="00F0370F">
        <w:rPr>
          <w:rFonts w:hint="eastAsia"/>
        </w:rPr>
        <w:t>，</w:t>
      </w:r>
      <w:r w:rsidR="00F0370F">
        <w:rPr>
          <w:rFonts w:hint="eastAsia"/>
        </w:rPr>
        <w:t>message</w:t>
      </w:r>
      <w:r w:rsidR="00F0370F">
        <w:rPr>
          <w:rFonts w:hint="eastAsia"/>
        </w:rPr>
        <w:t>自己填充</w:t>
      </w:r>
    </w:p>
    <w:p w14:paraId="4D6B958F" w14:textId="77777777" w:rsidR="00F60665" w:rsidRPr="00F60665" w:rsidRDefault="00F60665" w:rsidP="00F60665">
      <w:pPr>
        <w:rPr>
          <w:sz w:val="32"/>
          <w:szCs w:val="32"/>
        </w:rPr>
      </w:pPr>
    </w:p>
    <w:p w14:paraId="599BFB72" w14:textId="77777777" w:rsidR="004A2D6D" w:rsidRPr="004A2D6D" w:rsidRDefault="004A2D6D" w:rsidP="004A2D6D"/>
    <w:p w14:paraId="3DEF7391" w14:textId="3EC7C8C9" w:rsidR="004A2D6D" w:rsidRPr="004A2D6D" w:rsidRDefault="004A2D6D" w:rsidP="004A2D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A2D6D">
        <w:rPr>
          <w:rFonts w:ascii="Menlo" w:hAnsi="Menlo" w:cs="Menlo"/>
          <w:color w:val="FFFFFF"/>
          <w:sz w:val="28"/>
          <w:szCs w:val="27"/>
        </w:rPr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import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enums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lastRenderedPageBreak/>
        <w:br/>
        <w:t xml:space="preserve">public class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</w:t>
      </w:r>
      <w:r w:rsidRPr="004A2D6D">
        <w:rPr>
          <w:rFonts w:ascii="Menlo" w:hAnsi="Menlo" w:cs="Menlo"/>
          <w:color w:val="F9FAF4"/>
          <w:sz w:val="28"/>
          <w:szCs w:val="27"/>
        </w:rPr>
        <w:t>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private boolean </w:t>
      </w:r>
      <w:r w:rsidRPr="004A2D6D">
        <w:rPr>
          <w:rFonts w:ascii="Menlo" w:hAnsi="Menlo" w:cs="Menlo"/>
          <w:color w:val="CFBFAD"/>
          <w:sz w:val="28"/>
          <w:szCs w:val="27"/>
        </w:rPr>
        <w:t>success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28"/>
          <w:szCs w:val="27"/>
          <w:highlight w:val="yellow"/>
        </w:rPr>
        <w:t>private Object result = "{}";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private String message = "";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String code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String date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buildSuccess()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252D03">
        <w:rPr>
          <w:rFonts w:ascii="Menlo" w:hAnsi="Menlo" w:cs="Menlo" w:hint="eastAsia"/>
          <w:color w:val="FF007F"/>
          <w:sz w:val="28"/>
          <w:szCs w:val="27"/>
        </w:rPr>
        <w:t>//200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E74878">
        <w:rPr>
          <w:rFonts w:ascii="Menlo" w:hAnsi="Menlo" w:cs="Menlo" w:hint="eastAsia"/>
          <w:color w:val="FF007F"/>
          <w:sz w:val="28"/>
          <w:szCs w:val="27"/>
        </w:rPr>
        <w:t>//</w:t>
      </w:r>
      <w:r w:rsidR="00E74878">
        <w:rPr>
          <w:rFonts w:ascii="Menlo" w:hAnsi="Menlo" w:cs="Menlo" w:hint="eastAsia"/>
          <w:color w:val="FF007F"/>
          <w:sz w:val="28"/>
          <w:szCs w:val="27"/>
        </w:rPr>
        <w:t>系统事件戳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buildSuccess(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Object result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setResult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result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ErrorCodeEnum errorCodeEnum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desc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code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, 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7"/>
          <w:szCs w:val="27"/>
        </w:rPr>
        <w:br/>
      </w:r>
      <w:r w:rsidRPr="004A2D6D">
        <w:rPr>
          <w:rFonts w:ascii="Menlo" w:hAnsi="Menlo" w:cs="Menlo"/>
          <w:color w:val="F9FAF4"/>
          <w:sz w:val="52"/>
          <w:szCs w:val="27"/>
        </w:rPr>
        <w:t xml:space="preserve"> 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get set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……</w:t>
      </w:r>
      <w:r w:rsidRPr="004A2D6D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2E95C75A" w14:textId="77777777" w:rsidR="004A2D6D" w:rsidRDefault="004A2D6D" w:rsidP="004A2D6D"/>
    <w:p w14:paraId="3C2E15AF" w14:textId="3EF452EC" w:rsidR="0020306F" w:rsidRDefault="00A6013E" w:rsidP="004628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、枚举信息类</w:t>
      </w:r>
    </w:p>
    <w:p w14:paraId="5F77BC15" w14:textId="77777777" w:rsidR="00A6013E" w:rsidRPr="00A6013E" w:rsidRDefault="00A6013E" w:rsidP="00A6013E"/>
    <w:p w14:paraId="7B21EC6B" w14:textId="77777777" w:rsidR="00A6013E" w:rsidRPr="00A6013E" w:rsidRDefault="00A6013E" w:rsidP="00A60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A6013E">
        <w:rPr>
          <w:rFonts w:ascii="Menlo" w:hAnsi="Menlo" w:cs="Menlo"/>
          <w:color w:val="FFFFFF"/>
          <w:sz w:val="28"/>
          <w:szCs w:val="27"/>
        </w:rPr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A6013E">
        <w:rPr>
          <w:rFonts w:ascii="Menlo" w:hAnsi="Menlo" w:cs="Menlo"/>
          <w:color w:val="CFBFAD"/>
          <w:sz w:val="28"/>
          <w:szCs w:val="27"/>
        </w:rPr>
        <w:t>com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duodian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admore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enums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public enum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正常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访问正常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条件验证失败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条件验证失败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参数解析失败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"202"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参数解析失败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操作确认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操作确认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逻辑错误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"301"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逻辑错误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登录标识过期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登录标识过期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强制升级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强制升级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访问禁止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访问禁止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页面丢失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页面丢失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系统错误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"500"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系统内部错误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未登录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未登录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不是企业认证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"205"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不是企业认证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"999"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未知错误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t>public String code;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br/>
        <w:t xml:space="preserve">    public String desc;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CFBFAD"/>
          <w:sz w:val="28"/>
          <w:szCs w:val="27"/>
        </w:rPr>
        <w:t>String desc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>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public static </w:t>
      </w:r>
      <w:r w:rsidRPr="00A6013E">
        <w:rPr>
          <w:rFonts w:ascii="Menlo" w:hAnsi="Menlo" w:cs="Menlo"/>
          <w:color w:val="CFBFAD"/>
          <w:sz w:val="28"/>
          <w:szCs w:val="27"/>
        </w:rPr>
        <w:t>String getDesc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>!= null &amp;&amp; !</w:t>
      </w:r>
      <w:r w:rsidRPr="00A6013E">
        <w:rPr>
          <w:rFonts w:ascii="Menlo" w:hAnsi="Menlo" w:cs="Menlo"/>
          <w:color w:val="ECE47E"/>
          <w:sz w:val="28"/>
          <w:szCs w:val="27"/>
        </w:rPr>
        <w:t>""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[]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var1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values</w:t>
      </w:r>
      <w:r w:rsidRPr="00A6013E">
        <w:rPr>
          <w:rFonts w:ascii="Menlo" w:hAnsi="Menlo" w:cs="Menlo"/>
          <w:color w:val="F9FAF4"/>
          <w:sz w:val="28"/>
          <w:szCs w:val="27"/>
        </w:rPr>
        <w:t>()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var2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length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for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48CFF"/>
          <w:sz w:val="28"/>
          <w:szCs w:val="27"/>
        </w:rPr>
        <w:t>0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;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&lt; </w:t>
      </w:r>
      <w:r w:rsidRPr="00A6013E">
        <w:rPr>
          <w:rFonts w:ascii="Menlo" w:hAnsi="Menlo" w:cs="Menlo"/>
          <w:color w:val="CFBFAD"/>
          <w:sz w:val="28"/>
          <w:szCs w:val="27"/>
        </w:rPr>
        <w:t>var2</w:t>
      </w:r>
      <w:r w:rsidRPr="00A6013E">
        <w:rPr>
          <w:rFonts w:ascii="Menlo" w:hAnsi="Menlo" w:cs="Menlo"/>
          <w:color w:val="FF007F"/>
          <w:sz w:val="28"/>
          <w:szCs w:val="27"/>
        </w:rPr>
        <w:t>; ++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9FAF4"/>
          <w:sz w:val="28"/>
          <w:szCs w:val="27"/>
        </w:rPr>
        <w:t>[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]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}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A6013E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3E1E07CB" w14:textId="77777777" w:rsidR="00A6013E" w:rsidRPr="00A6013E" w:rsidRDefault="00A6013E" w:rsidP="00A6013E"/>
    <w:p w14:paraId="4F02B1CA" w14:textId="77777777" w:rsidR="0020306F" w:rsidRPr="004A2D6D" w:rsidRDefault="0020306F" w:rsidP="004A2D6D"/>
    <w:p w14:paraId="0FD880DD" w14:textId="670A344E" w:rsidR="00D65827" w:rsidRDefault="00161586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保存操作</w:t>
      </w:r>
      <w:r w:rsidR="00E05B3F">
        <w:rPr>
          <w:rFonts w:hint="eastAsia"/>
        </w:rPr>
        <w:t>，</w:t>
      </w:r>
    </w:p>
    <w:p w14:paraId="6CD94A74" w14:textId="5565F704" w:rsidR="00E05B3F" w:rsidRDefault="00E05B3F" w:rsidP="004628A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1A269670" w14:textId="507029CE" w:rsidR="00E05B3F" w:rsidRPr="00E05B3F" w:rsidRDefault="00E05B3F" w:rsidP="004628A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、错误信息，录入</w:t>
      </w:r>
    </w:p>
    <w:p w14:paraId="0183B537" w14:textId="77777777" w:rsidR="0083604A" w:rsidRPr="0083604A" w:rsidRDefault="0083604A" w:rsidP="0083604A"/>
    <w:p w14:paraId="3CF4418E" w14:textId="22D0DC77" w:rsidR="0083604A" w:rsidRPr="0083604A" w:rsidRDefault="0083604A" w:rsidP="00836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604A">
        <w:rPr>
          <w:rFonts w:ascii="Menlo" w:hAnsi="Menlo" w:cs="Menlo"/>
          <w:color w:val="D9E577"/>
          <w:sz w:val="36"/>
          <w:szCs w:val="27"/>
        </w:rPr>
        <w:t>@RequestMapping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ECE47E"/>
          <w:sz w:val="36"/>
          <w:szCs w:val="27"/>
        </w:rPr>
        <w:t>"save"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9FAF4"/>
          <w:sz w:val="36"/>
          <w:szCs w:val="27"/>
        </w:rPr>
        <w:br/>
      </w:r>
      <w:r w:rsidRPr="0083604A">
        <w:rPr>
          <w:rFonts w:ascii="Menlo" w:hAnsi="Menlo" w:cs="Menlo"/>
          <w:color w:val="D9E577"/>
          <w:sz w:val="36"/>
          <w:szCs w:val="27"/>
        </w:rPr>
        <w:t>@ResponseBody</w:t>
      </w:r>
      <w:r w:rsidRPr="0083604A">
        <w:rPr>
          <w:rFonts w:ascii="Menlo" w:hAnsi="Menlo" w:cs="Menlo"/>
          <w:color w:val="D9E577"/>
          <w:sz w:val="36"/>
          <w:szCs w:val="27"/>
        </w:rPr>
        <w:br/>
      </w:r>
      <w:r w:rsidRPr="0083604A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83604A">
        <w:rPr>
          <w:rFonts w:ascii="Menlo" w:hAnsi="Menlo" w:cs="Menlo"/>
          <w:color w:val="A7EC21"/>
          <w:sz w:val="36"/>
          <w:szCs w:val="27"/>
        </w:rPr>
        <w:t>save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Customer 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83604A">
        <w:rPr>
          <w:rFonts w:ascii="Menlo" w:hAnsi="Menlo" w:cs="Menlo"/>
          <w:color w:val="F9FAF4"/>
          <w:sz w:val="36"/>
          <w:szCs w:val="27"/>
        </w:rPr>
        <w:t>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CFBFAD"/>
          <w:sz w:val="36"/>
          <w:szCs w:val="27"/>
        </w:rPr>
        <w:t>customerService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saveCustomer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buildSuccess</w:t>
      </w:r>
      <w:r w:rsidRPr="0083604A">
        <w:rPr>
          <w:rFonts w:ascii="Menlo" w:hAnsi="Menlo" w:cs="Menlo"/>
          <w:color w:val="F9FAF4"/>
          <w:sz w:val="36"/>
          <w:szCs w:val="27"/>
        </w:rPr>
        <w:t>()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一般正常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 xml:space="preserve">}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9FAF4"/>
          <w:sz w:val="36"/>
          <w:szCs w:val="27"/>
        </w:rPr>
        <w:t>) 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buildFailure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getMessage</w:t>
      </w:r>
      <w:r w:rsidRPr="0083604A">
        <w:rPr>
          <w:rFonts w:ascii="Menlo" w:hAnsi="Menlo" w:cs="Menlo"/>
          <w:color w:val="F9FAF4"/>
          <w:sz w:val="36"/>
          <w:szCs w:val="27"/>
        </w:rPr>
        <w:t>())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将报错信息输入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>}</w:t>
      </w:r>
      <w:r w:rsidRPr="0083604A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A094E28" w14:textId="77777777" w:rsidR="00161586" w:rsidRDefault="00161586" w:rsidP="00161586"/>
    <w:p w14:paraId="41A68EC8" w14:textId="77777777" w:rsidR="00E05B3F" w:rsidRDefault="00E05B3F" w:rsidP="00161586"/>
    <w:p w14:paraId="779DC998" w14:textId="77777777" w:rsidR="00E05B3F" w:rsidRDefault="00E05B3F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、查询操作</w:t>
      </w:r>
      <w:r w:rsidRPr="00E05B3F">
        <w:t>findCustomerById(Long id)</w:t>
      </w:r>
    </w:p>
    <w:p w14:paraId="4A11B651" w14:textId="77777777" w:rsidR="00E05B3F" w:rsidRDefault="00E05B3F" w:rsidP="004628A2">
      <w:pPr>
        <w:pStyle w:val="4"/>
      </w:pPr>
      <w:r>
        <w:t>1</w:t>
      </w:r>
      <w: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6CFFBD01" w14:textId="248C24B5" w:rsidR="00E05B3F" w:rsidRPr="00E05B3F" w:rsidRDefault="00E05B3F" w:rsidP="004628A2">
      <w:pPr>
        <w:pStyle w:val="4"/>
      </w:pPr>
      <w:r w:rsidRPr="00E05B3F">
        <w:rPr>
          <w:rFonts w:hint="eastAsia"/>
        </w:rPr>
        <w:t>2</w:t>
      </w:r>
      <w:r w:rsidRPr="00E05B3F">
        <w:rPr>
          <w:rFonts w:hint="eastAsia"/>
        </w:rPr>
        <w:t>、错误信息，录入</w:t>
      </w:r>
    </w:p>
    <w:p w14:paraId="2901D581" w14:textId="77777777" w:rsidR="00E05B3F" w:rsidRDefault="00E05B3F" w:rsidP="00E05B3F"/>
    <w:p w14:paraId="1C66CC67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"findCustomerById"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CFBFAD"/>
          <w:sz w:val="32"/>
          <w:szCs w:val="27"/>
        </w:rPr>
        <w:t>customerService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customer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686E82" w14:textId="77777777" w:rsidR="00E05B3F" w:rsidRDefault="00E05B3F" w:rsidP="00E05B3F"/>
    <w:p w14:paraId="2F690115" w14:textId="77777777" w:rsidR="00E05B3F" w:rsidRDefault="00E05B3F" w:rsidP="00E05B3F"/>
    <w:p w14:paraId="6A5B477C" w14:textId="51AA5304" w:rsidR="00E05B3F" w:rsidRDefault="00E05B3F" w:rsidP="004628A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、数据字典</w:t>
      </w:r>
      <w:r>
        <w:rPr>
          <w:rFonts w:hint="eastAsia"/>
        </w:rPr>
        <w:t xml:space="preserve">  </w:t>
      </w:r>
      <w:r>
        <w:rPr>
          <w:rFonts w:hint="eastAsia"/>
        </w:rPr>
        <w:t>（用到了上面的</w:t>
      </w:r>
      <w:r>
        <w:rPr>
          <w:rFonts w:hint="eastAsia"/>
        </w:rPr>
        <w:t xml:space="preserve">Object </w:t>
      </w:r>
      <w:r>
        <w:rPr>
          <w:rFonts w:hint="eastAsia"/>
        </w:rPr>
        <w:t>对象）</w:t>
      </w:r>
    </w:p>
    <w:p w14:paraId="40D05ADF" w14:textId="37573DC1" w:rsidR="005E34D3" w:rsidRPr="005E34D3" w:rsidRDefault="005E34D3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0E3FA948" w14:textId="77777777" w:rsidR="00E05B3F" w:rsidRDefault="00E05B3F" w:rsidP="00E05B3F"/>
    <w:p w14:paraId="2C6D70F1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CFBFAD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"getStatusList"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getStatusList</w:t>
      </w:r>
      <w:r w:rsidRPr="00E05B3F">
        <w:rPr>
          <w:rFonts w:ascii="Menlo" w:hAnsi="Menlo" w:cs="Menlo"/>
          <w:color w:val="F9FAF4"/>
          <w:sz w:val="32"/>
          <w:szCs w:val="27"/>
        </w:rPr>
        <w:t>(){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getTypeList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B4DE70E" w14:textId="77777777" w:rsidR="00E05B3F" w:rsidRDefault="00E05B3F" w:rsidP="00E05B3F"/>
    <w:p w14:paraId="300E37DC" w14:textId="30E3BD68" w:rsidR="00A44C20" w:rsidRDefault="00A44C20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、枚举如下</w:t>
      </w:r>
    </w:p>
    <w:p w14:paraId="2BE61EB1" w14:textId="77777777" w:rsidR="00A44C20" w:rsidRPr="00A44C20" w:rsidRDefault="00A44C20" w:rsidP="00A44C20"/>
    <w:p w14:paraId="053706A3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E05B3F">
        <w:rPr>
          <w:rFonts w:ascii="Menlo" w:hAnsi="Menlo" w:cs="Menlo"/>
          <w:color w:val="52E3F6"/>
          <w:sz w:val="32"/>
          <w:szCs w:val="27"/>
        </w:rPr>
        <w:t>com.duodian.admore.enums.customer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java.util.Arrays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java.util.List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FFFF"/>
          <w:sz w:val="32"/>
          <w:szCs w:val="27"/>
        </w:rPr>
        <w:t>/**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类名称：</w:t>
      </w:r>
      <w:r w:rsidRPr="00E05B3F">
        <w:rPr>
          <w:rFonts w:ascii="Menlo" w:hAnsi="Menlo" w:cs="Menlo"/>
          <w:color w:val="FFFFFF"/>
          <w:sz w:val="32"/>
          <w:szCs w:val="27"/>
        </w:rPr>
        <w:t>EnumCrmUserType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类描述：</w:t>
      </w:r>
      <w:r w:rsidRPr="00E05B3F">
        <w:rPr>
          <w:rFonts w:ascii="Menlo" w:hAnsi="Menlo" w:cs="Menlo"/>
          <w:color w:val="FFFFFF"/>
          <w:sz w:val="32"/>
          <w:szCs w:val="27"/>
        </w:rPr>
        <w:t>crm</w:t>
      </w:r>
      <w:r w:rsidRPr="00E05B3F">
        <w:rPr>
          <w:rFonts w:ascii="Menlo" w:hAnsi="Menlo" w:cs="Menlo"/>
          <w:color w:val="FFFFFF"/>
          <w:sz w:val="32"/>
          <w:szCs w:val="27"/>
        </w:rPr>
        <w:t>客户来源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创建人：</w:t>
      </w:r>
      <w:r w:rsidRPr="00E05B3F">
        <w:rPr>
          <w:rFonts w:ascii="Menlo" w:hAnsi="Menlo" w:cs="Menlo"/>
          <w:color w:val="FFFFFF"/>
          <w:sz w:val="32"/>
          <w:szCs w:val="27"/>
        </w:rPr>
        <w:t>shiwei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修改人：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修改时间：</w:t>
      </w:r>
      <w:r w:rsidRPr="00E05B3F">
        <w:rPr>
          <w:rFonts w:ascii="Menlo" w:hAnsi="Menlo" w:cs="Menlo"/>
          <w:color w:val="FFFFFF"/>
          <w:sz w:val="32"/>
          <w:szCs w:val="27"/>
        </w:rPr>
        <w:t>2015/12/19 17:47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修改备注：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E05B3F">
        <w:rPr>
          <w:rFonts w:ascii="Menlo" w:hAnsi="Menlo" w:cs="Menlo"/>
          <w:color w:val="FFFFFF"/>
          <w:sz w:val="32"/>
          <w:szCs w:val="27"/>
        </w:rPr>
        <w:t>1.0.0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E05B3F">
        <w:rPr>
          <w:rFonts w:ascii="Menlo" w:hAnsi="Menlo" w:cs="Menlo"/>
          <w:color w:val="FFFFF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潜在客户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1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潜在客户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有意向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2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有意向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失败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3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失败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已成交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4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已成交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老客户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5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老客户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无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88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无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99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未知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A7EC21"/>
          <w:sz w:val="32"/>
          <w:szCs w:val="27"/>
        </w:rPr>
        <w:t>EnumCrmUserStatus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4B01DE">
        <w:rPr>
          <w:rFonts w:ascii="Menlo" w:hAnsi="Menlo" w:cs="Menlo"/>
          <w:color w:val="FF0000"/>
          <w:sz w:val="36"/>
          <w:szCs w:val="27"/>
        </w:rPr>
        <w:br/>
        <w:t xml:space="preserve"> 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A7EC21"/>
          <w:sz w:val="32"/>
          <w:szCs w:val="27"/>
        </w:rPr>
        <w:t>getType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A7EC21"/>
          <w:sz w:val="32"/>
          <w:szCs w:val="27"/>
        </w:rPr>
        <w:t>getDes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static boolean </w:t>
      </w:r>
      <w:r w:rsidRPr="00E05B3F">
        <w:rPr>
          <w:rFonts w:ascii="Menlo" w:hAnsi="Menlo" w:cs="Menlo"/>
          <w:color w:val="A7EC21"/>
          <w:sz w:val="32"/>
          <w:szCs w:val="27"/>
        </w:rPr>
        <w:t>checkExist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>return true;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EnumCrmUserStatus getEnumCashFlowType(Integer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String getDes(Integer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D9292DB" w14:textId="77777777" w:rsidR="00E05B3F" w:rsidRDefault="00E05B3F" w:rsidP="00E05B3F"/>
    <w:p w14:paraId="5DD9FF85" w14:textId="77777777" w:rsidR="0076792F" w:rsidRDefault="0076792F" w:rsidP="00E05B3F"/>
    <w:p w14:paraId="0F2C6A1C" w14:textId="2D1947FF" w:rsidR="0076792F" w:rsidRDefault="00AF71F8" w:rsidP="004628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63244713" w14:textId="46596B36" w:rsidR="00AF71F8" w:rsidRDefault="00AF71F8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6F72D89F" w14:textId="50D1AE54" w:rsidR="00AF71F8" w:rsidRPr="00AF71F8" w:rsidRDefault="00AF71F8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、信息错误录入</w:t>
      </w:r>
    </w:p>
    <w:p w14:paraId="3DEBDC4D" w14:textId="77777777" w:rsidR="00AF71F8" w:rsidRDefault="00AF71F8" w:rsidP="00AF71F8"/>
    <w:p w14:paraId="3B025283" w14:textId="77777777" w:rsidR="00AF71F8" w:rsidRPr="00AF71F8" w:rsidRDefault="00AF71F8" w:rsidP="00AF71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F71F8">
        <w:rPr>
          <w:rFonts w:ascii="Menlo" w:hAnsi="Menlo" w:cs="Menlo"/>
          <w:color w:val="CFBFAD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@RequestMapping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ECE47E"/>
          <w:sz w:val="32"/>
          <w:szCs w:val="27"/>
        </w:rPr>
        <w:t>"del"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9FAF4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@ResponseBody</w:t>
      </w:r>
      <w:r w:rsidRPr="00AF71F8">
        <w:rPr>
          <w:rFonts w:ascii="Menlo" w:hAnsi="Menlo" w:cs="Menlo"/>
          <w:color w:val="D9E577"/>
          <w:sz w:val="32"/>
          <w:szCs w:val="27"/>
        </w:rPr>
        <w:br/>
      </w:r>
      <w:r w:rsidRPr="00AF71F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AF71F8">
        <w:rPr>
          <w:rFonts w:ascii="Menlo" w:hAnsi="Menlo" w:cs="Menlo"/>
          <w:color w:val="F9FAF4"/>
          <w:sz w:val="32"/>
          <w:szCs w:val="27"/>
        </w:rPr>
        <w:t>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CFBFAD"/>
          <w:sz w:val="32"/>
          <w:szCs w:val="27"/>
        </w:rPr>
        <w:t>customerService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buildSuccess</w:t>
      </w:r>
      <w:r w:rsidRPr="00AF71F8">
        <w:rPr>
          <w:rFonts w:ascii="Menlo" w:hAnsi="Menlo" w:cs="Menlo"/>
          <w:color w:val="F9FAF4"/>
          <w:sz w:val="32"/>
          <w:szCs w:val="27"/>
        </w:rPr>
        <w:t>()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9FAF4"/>
          <w:sz w:val="32"/>
          <w:szCs w:val="27"/>
        </w:rPr>
        <w:t>) 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buildFailure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getMessage</w:t>
      </w:r>
      <w:r w:rsidRPr="00AF71F8">
        <w:rPr>
          <w:rFonts w:ascii="Menlo" w:hAnsi="Menlo" w:cs="Menlo"/>
          <w:color w:val="F9FAF4"/>
          <w:sz w:val="32"/>
          <w:szCs w:val="27"/>
        </w:rPr>
        <w:t>())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>}</w:t>
      </w:r>
      <w:r w:rsidRPr="00AF71F8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C6F4792" w14:textId="77777777" w:rsidR="00AF71F8" w:rsidRDefault="00AF71F8" w:rsidP="00AF71F8"/>
    <w:p w14:paraId="66963F2E" w14:textId="7F518C27" w:rsidR="004628A2" w:rsidRDefault="002938A0" w:rsidP="002938A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、删除的正确使用方式</w:t>
      </w:r>
    </w:p>
    <w:p w14:paraId="767AB976" w14:textId="77777777" w:rsidR="002938A0" w:rsidRDefault="002938A0" w:rsidP="002938A0"/>
    <w:p w14:paraId="04B3FB1C" w14:textId="1C579E1D" w:rsidR="002938A0" w:rsidRDefault="002938A0" w:rsidP="005F589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597BAD" w14:textId="53F9A399" w:rsidR="005F589F" w:rsidRDefault="005F589F" w:rsidP="005F589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5627E7EF" w14:textId="77777777" w:rsidR="005F589F" w:rsidRPr="005F589F" w:rsidRDefault="005F589F" w:rsidP="005F589F"/>
    <w:p w14:paraId="7EC1F3EA" w14:textId="77777777" w:rsidR="00FB476E" w:rsidRPr="00FB476E" w:rsidRDefault="00FB476E" w:rsidP="00FB47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7B5030B" w14:textId="77777777" w:rsidR="002938A0" w:rsidRPr="00FB476E" w:rsidRDefault="002938A0" w:rsidP="002938A0">
      <w:pPr>
        <w:rPr>
          <w:sz w:val="32"/>
        </w:rPr>
      </w:pPr>
    </w:p>
    <w:p w14:paraId="2D02B868" w14:textId="77777777" w:rsidR="004628A2" w:rsidRDefault="004628A2" w:rsidP="00AF71F8"/>
    <w:p w14:paraId="557339D4" w14:textId="656B5F1E" w:rsidR="003A7E08" w:rsidRDefault="005F589F" w:rsidP="005F589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632CF7FC" w14:textId="77777777" w:rsidR="005F589F" w:rsidRDefault="005F589F" w:rsidP="005F589F"/>
    <w:p w14:paraId="02060ECB" w14:textId="77777777" w:rsidR="005F589F" w:rsidRPr="005F589F" w:rsidRDefault="005F589F" w:rsidP="005F58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F326293" w14:textId="77777777" w:rsidR="005F589F" w:rsidRPr="005F589F" w:rsidRDefault="005F589F" w:rsidP="005F589F">
      <w:pPr>
        <w:rPr>
          <w:sz w:val="24"/>
        </w:rPr>
      </w:pPr>
    </w:p>
    <w:p w14:paraId="3793D953" w14:textId="7BD83611" w:rsidR="00785DEF" w:rsidRPr="00785DEF" w:rsidRDefault="00785DEF" w:rsidP="008F4147"/>
    <w:p w14:paraId="767CB99E" w14:textId="2FA69C64" w:rsidR="00785DEF" w:rsidRDefault="008027A7" w:rsidP="008027A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、自定义异常的使用</w:t>
      </w:r>
    </w:p>
    <w:p w14:paraId="25CA7641" w14:textId="77777777" w:rsidR="008027A7" w:rsidRDefault="008027A7" w:rsidP="008027A7"/>
    <w:p w14:paraId="632771DB" w14:textId="3A021D35" w:rsidR="008027A7" w:rsidRDefault="008027A7" w:rsidP="008027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、业务异常</w:t>
      </w:r>
    </w:p>
    <w:p w14:paraId="7E275C8E" w14:textId="77777777" w:rsidR="008027A7" w:rsidRDefault="008027A7" w:rsidP="008027A7"/>
    <w:p w14:paraId="12B57C7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27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Created by j.sh on 2015/5/9.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业务异常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extends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RuntimeException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getCode</w:t>
      </w:r>
      <w:r w:rsidRPr="008027A7">
        <w:rPr>
          <w:rFonts w:ascii="Menlo" w:hAnsi="Menlo" w:cs="Menlo"/>
          <w:color w:val="F9FAF4"/>
          <w:sz w:val="32"/>
          <w:szCs w:val="27"/>
        </w:rPr>
        <w:t>()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8027A7">
        <w:rPr>
          <w:rFonts w:ascii="Menlo" w:hAnsi="Menlo" w:cs="Menlo"/>
          <w:color w:val="A7EC21"/>
          <w:sz w:val="32"/>
          <w:szCs w:val="27"/>
        </w:rPr>
        <w:t>setCode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16BFC7" w14:textId="77777777" w:rsidR="008027A7" w:rsidRDefault="008027A7" w:rsidP="008027A7"/>
    <w:p w14:paraId="57756707" w14:textId="77777777" w:rsidR="008027A7" w:rsidRDefault="008027A7" w:rsidP="008027A7"/>
    <w:p w14:paraId="4DFE6A68" w14:textId="60C54E67" w:rsidR="008027A7" w:rsidRDefault="008027A7" w:rsidP="008027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、异常错误的枚举值</w:t>
      </w:r>
    </w:p>
    <w:p w14:paraId="0C5DB4D7" w14:textId="77777777" w:rsidR="008027A7" w:rsidRDefault="008027A7" w:rsidP="008027A7"/>
    <w:p w14:paraId="5AEA53E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32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类名称：</w:t>
      </w:r>
      <w:r w:rsidRPr="008027A7">
        <w:rPr>
          <w:rFonts w:ascii="Menlo" w:hAnsi="Menlo" w:cs="Menlo"/>
          <w:color w:val="FFFFFF"/>
          <w:sz w:val="32"/>
          <w:szCs w:val="27"/>
        </w:rPr>
        <w:t>ErrorCodeEnum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类描述：错误状态枚举值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创建人：</w:t>
      </w:r>
      <w:r w:rsidRPr="008027A7">
        <w:rPr>
          <w:rFonts w:ascii="Menlo" w:hAnsi="Menlo" w:cs="Menlo"/>
          <w:color w:val="FFFFFF"/>
          <w:sz w:val="32"/>
          <w:szCs w:val="27"/>
        </w:rPr>
        <w:t>qingxu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修改人：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修改时间：</w:t>
      </w:r>
      <w:r w:rsidRPr="008027A7">
        <w:rPr>
          <w:rFonts w:ascii="Menlo" w:hAnsi="Menlo" w:cs="Menlo"/>
          <w:color w:val="FFFFFF"/>
          <w:sz w:val="32"/>
          <w:szCs w:val="27"/>
        </w:rPr>
        <w:t>2015/11/5 11:27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修改备注：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8027A7">
        <w:rPr>
          <w:rFonts w:ascii="Menlo" w:hAnsi="Menlo" w:cs="Menlo"/>
          <w:color w:val="FFFFFF"/>
          <w:sz w:val="32"/>
          <w:szCs w:val="27"/>
        </w:rPr>
        <w:t>1.0.0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正常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访问正常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条件验证失败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条件验证失败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参数解析失败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"202"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参数解析失败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操作确认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操作确认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"301"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逻辑错误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登录标识过期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登录标识过期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强制升级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强制升级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访问禁止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访问禁止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页面丢失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页面丢失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系统错误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"500"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系统内部错误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未登录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未登录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不是企业认证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"205"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不是企业认证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"999"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未知错误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A7EC21"/>
          <w:sz w:val="32"/>
          <w:szCs w:val="27"/>
        </w:rPr>
        <w:t>ErrorCodeEnum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desc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getDesc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== null || </w:t>
      </w:r>
      <w:r w:rsidRPr="008027A7">
        <w:rPr>
          <w:rFonts w:ascii="Menlo" w:hAnsi="Menlo" w:cs="Menlo"/>
          <w:color w:val="ECE47E"/>
          <w:sz w:val="32"/>
          <w:szCs w:val="27"/>
        </w:rPr>
        <w:t>""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for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: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values</w:t>
      </w:r>
      <w:r w:rsidRPr="008027A7">
        <w:rPr>
          <w:rFonts w:ascii="Menlo" w:hAnsi="Menlo" w:cs="Menlo"/>
          <w:color w:val="F9FAF4"/>
          <w:sz w:val="32"/>
          <w:szCs w:val="27"/>
        </w:rPr>
        <w:t>()){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1EF5368" w14:textId="77777777" w:rsidR="008027A7" w:rsidRDefault="008027A7" w:rsidP="008027A7"/>
    <w:p w14:paraId="5907C67D" w14:textId="2308544D" w:rsidR="002706ED" w:rsidRDefault="002706ED" w:rsidP="002706E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、正确使用</w:t>
      </w:r>
    </w:p>
    <w:p w14:paraId="1196C2F3" w14:textId="77777777" w:rsidR="002706ED" w:rsidRDefault="002706ED" w:rsidP="002706ED"/>
    <w:p w14:paraId="52BA0B4D" w14:textId="77777777" w:rsidR="002706ED" w:rsidRPr="002706ED" w:rsidRDefault="002706ED" w:rsidP="00270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06ED">
        <w:rPr>
          <w:rFonts w:ascii="Menlo" w:hAnsi="Menlo" w:cs="Menlo"/>
          <w:color w:val="D9E577"/>
          <w:sz w:val="36"/>
          <w:szCs w:val="27"/>
        </w:rPr>
        <w:t>@RequestMapping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ECE47E"/>
          <w:sz w:val="36"/>
          <w:szCs w:val="27"/>
        </w:rPr>
        <w:t>"config/loadDockedQuery"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9FAF4"/>
          <w:sz w:val="36"/>
          <w:szCs w:val="27"/>
        </w:rPr>
        <w:br/>
      </w:r>
      <w:r w:rsidRPr="002706ED">
        <w:rPr>
          <w:rFonts w:ascii="Menlo" w:hAnsi="Menlo" w:cs="Menlo"/>
          <w:color w:val="D9E577"/>
          <w:sz w:val="36"/>
          <w:szCs w:val="27"/>
        </w:rPr>
        <w:t>@ResponseBody</w:t>
      </w:r>
      <w:r w:rsidRPr="002706ED">
        <w:rPr>
          <w:rFonts w:ascii="Menlo" w:hAnsi="Menlo" w:cs="Menlo"/>
          <w:color w:val="D9E577"/>
          <w:sz w:val="36"/>
          <w:szCs w:val="27"/>
        </w:rPr>
        <w:br/>
      </w:r>
      <w:r w:rsidRPr="002706ED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2706ED">
        <w:rPr>
          <w:rFonts w:ascii="Menlo" w:hAnsi="Menlo" w:cs="Menlo"/>
          <w:color w:val="A7EC21"/>
          <w:sz w:val="36"/>
          <w:szCs w:val="27"/>
        </w:rPr>
        <w:t>loadDockedQuery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9FAF4"/>
          <w:sz w:val="36"/>
          <w:szCs w:val="27"/>
        </w:rPr>
        <w:t>){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2706ED">
        <w:rPr>
          <w:rFonts w:ascii="Menlo" w:hAnsi="Menlo" w:cs="Menlo"/>
          <w:color w:val="F9FAF4"/>
          <w:sz w:val="36"/>
          <w:szCs w:val="27"/>
        </w:rPr>
        <w:t>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AppsDockedConfigData </w:t>
      </w:r>
      <w:r w:rsidRPr="002706ED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2706ED">
        <w:rPr>
          <w:rFonts w:ascii="Menlo" w:hAnsi="Menlo" w:cs="Menlo"/>
          <w:color w:val="CFBFAD"/>
          <w:sz w:val="36"/>
          <w:szCs w:val="27"/>
        </w:rPr>
        <w:t>appsDockedBufferService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loadAppsDockedConfigData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ResponseBean.buildSuccess(data);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 xml:space="preserve"> return ResponseBean.buildFailure(e.getCode(),e.getMessage());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CFBFAD"/>
          <w:sz w:val="36"/>
          <w:szCs w:val="27"/>
        </w:rPr>
        <w:t>logger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error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getMessage</w:t>
      </w:r>
      <w:r w:rsidRPr="002706ED">
        <w:rPr>
          <w:rFonts w:ascii="Menlo" w:hAnsi="Menlo" w:cs="Menlo"/>
          <w:color w:val="F9FAF4"/>
          <w:sz w:val="36"/>
          <w:szCs w:val="27"/>
        </w:rPr>
        <w:t>()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ResponseBean.buildFailure(ErrorCodeEnum.</w:t>
      </w:r>
      <w:r w:rsidRPr="002706ED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系统错误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>}</w:t>
      </w:r>
      <w:r w:rsidRPr="002706E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FC1A7DC" w14:textId="77777777" w:rsidR="002706ED" w:rsidRDefault="002706ED" w:rsidP="002706ED"/>
    <w:p w14:paraId="10A809D2" w14:textId="08436E2C" w:rsidR="008F4147" w:rsidRDefault="00523F90" w:rsidP="00733A0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前端调用</w:t>
      </w:r>
    </w:p>
    <w:p w14:paraId="733F7D1D" w14:textId="77777777" w:rsidR="00733A04" w:rsidRPr="004A7F72" w:rsidRDefault="00733A04" w:rsidP="00733A04">
      <w:pPr>
        <w:rPr>
          <w:sz w:val="28"/>
        </w:rPr>
      </w:pPr>
    </w:p>
    <w:p w14:paraId="79CBF6F8" w14:textId="77777777" w:rsidR="004A7F72" w:rsidRPr="004A7F72" w:rsidRDefault="004A7F72" w:rsidP="004A7F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A7F72">
        <w:rPr>
          <w:rFonts w:ascii="Menlo" w:hAnsi="Menlo" w:cs="Menlo"/>
          <w:color w:val="CFBFAD"/>
          <w:sz w:val="32"/>
          <w:szCs w:val="27"/>
        </w:rPr>
        <w:t>$http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post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A7F72">
        <w:rPr>
          <w:rFonts w:ascii="Menlo" w:hAnsi="Menlo" w:cs="Menlo"/>
          <w:color w:val="ECE47E"/>
          <w:sz w:val="32"/>
          <w:szCs w:val="27"/>
        </w:rPr>
        <w:t>'/skin/enable'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appId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item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trackId</w:t>
      </w:r>
      <w:r w:rsidRPr="004A7F72">
        <w:rPr>
          <w:rFonts w:ascii="Menlo" w:hAnsi="Menlo" w:cs="Menlo"/>
          <w:color w:val="FF007F"/>
          <w:sz w:val="32"/>
          <w:szCs w:val="27"/>
        </w:rPr>
        <w:t>,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CFBFAD"/>
          <w:sz w:val="32"/>
          <w:szCs w:val="27"/>
        </w:rPr>
        <w:br/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toastr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操作成功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提示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skinData</w:t>
      </w:r>
      <w:r w:rsidRPr="004A7F72">
        <w:rPr>
          <w:rFonts w:ascii="Menlo" w:hAnsi="Menlo" w:cs="Menlo"/>
          <w:color w:val="F9FAF4"/>
          <w:sz w:val="32"/>
          <w:szCs w:val="27"/>
        </w:rPr>
        <w:t>()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 xml:space="preserve">}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message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>}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})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error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操作失败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</w:p>
    <w:p w14:paraId="65AFC81B" w14:textId="77777777" w:rsidR="00733A04" w:rsidRPr="00733A04" w:rsidRDefault="00733A04" w:rsidP="00733A04"/>
    <w:sectPr w:rsidR="00733A04" w:rsidRPr="00733A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DA2F5" w14:textId="77777777" w:rsidR="00EE2228" w:rsidRDefault="00EE2228" w:rsidP="00D80637">
      <w:pPr>
        <w:spacing w:after="0"/>
      </w:pPr>
      <w:r>
        <w:separator/>
      </w:r>
    </w:p>
  </w:endnote>
  <w:endnote w:type="continuationSeparator" w:id="0">
    <w:p w14:paraId="6A2FC1D8" w14:textId="77777777" w:rsidR="00EE2228" w:rsidRDefault="00EE222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2A01F" w14:textId="77777777" w:rsidR="00EE2228" w:rsidRDefault="00EE2228" w:rsidP="00D80637">
      <w:pPr>
        <w:spacing w:after="0"/>
      </w:pPr>
      <w:r>
        <w:separator/>
      </w:r>
    </w:p>
  </w:footnote>
  <w:footnote w:type="continuationSeparator" w:id="0">
    <w:p w14:paraId="1EEC8FCA" w14:textId="77777777" w:rsidR="00EE2228" w:rsidRDefault="00EE222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358C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706ED"/>
    <w:rsid w:val="002938A0"/>
    <w:rsid w:val="002C2979"/>
    <w:rsid w:val="002D44F6"/>
    <w:rsid w:val="00351BBA"/>
    <w:rsid w:val="00365A51"/>
    <w:rsid w:val="0036693D"/>
    <w:rsid w:val="00380224"/>
    <w:rsid w:val="0039653F"/>
    <w:rsid w:val="003A7E08"/>
    <w:rsid w:val="004628A2"/>
    <w:rsid w:val="00486A96"/>
    <w:rsid w:val="00492E8E"/>
    <w:rsid w:val="004A138D"/>
    <w:rsid w:val="004A2D6D"/>
    <w:rsid w:val="004A7F72"/>
    <w:rsid w:val="004B01DE"/>
    <w:rsid w:val="00505000"/>
    <w:rsid w:val="00505260"/>
    <w:rsid w:val="00523F9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0EE3"/>
    <w:rsid w:val="00721CF4"/>
    <w:rsid w:val="00726E6F"/>
    <w:rsid w:val="0073104C"/>
    <w:rsid w:val="00733A04"/>
    <w:rsid w:val="0076792F"/>
    <w:rsid w:val="00785DEF"/>
    <w:rsid w:val="007E6A90"/>
    <w:rsid w:val="007F3A26"/>
    <w:rsid w:val="007F414B"/>
    <w:rsid w:val="008027A7"/>
    <w:rsid w:val="008116C1"/>
    <w:rsid w:val="00833A3B"/>
    <w:rsid w:val="0083604A"/>
    <w:rsid w:val="008657A9"/>
    <w:rsid w:val="00872B8D"/>
    <w:rsid w:val="008730DC"/>
    <w:rsid w:val="00873CB4"/>
    <w:rsid w:val="008A7E2B"/>
    <w:rsid w:val="008C34B7"/>
    <w:rsid w:val="008D3A4B"/>
    <w:rsid w:val="008D744C"/>
    <w:rsid w:val="008F1051"/>
    <w:rsid w:val="008F4147"/>
    <w:rsid w:val="0095692C"/>
    <w:rsid w:val="009613D8"/>
    <w:rsid w:val="009C5BD7"/>
    <w:rsid w:val="00A44C20"/>
    <w:rsid w:val="00A45F7E"/>
    <w:rsid w:val="00A6013E"/>
    <w:rsid w:val="00A73D05"/>
    <w:rsid w:val="00A8151F"/>
    <w:rsid w:val="00A8526F"/>
    <w:rsid w:val="00AC61F0"/>
    <w:rsid w:val="00AE05E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57623"/>
    <w:rsid w:val="00D65827"/>
    <w:rsid w:val="00D76897"/>
    <w:rsid w:val="00D80637"/>
    <w:rsid w:val="00DB072E"/>
    <w:rsid w:val="00DB0C47"/>
    <w:rsid w:val="00DE1C89"/>
    <w:rsid w:val="00DF351E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E2228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semiHidden="0" w:uiPriority="6" w:unhideWhenUsed="0" w:qFormat="1"/>
    <w:lsdException w:name="heading 3" w:uiPriority="7" w:unhideWhenUsed="0" w:qFormat="1"/>
    <w:lsdException w:name="heading 4" w:uiPriority="8" w:unhideWhenUsed="0" w:qFormat="1"/>
    <w:lsdException w:name="heading 5" w:uiPriority="9" w:unhideWhenUsed="0" w:qFormat="1"/>
    <w:lsdException w:name="heading 6" w:uiPriority="10" w:unhideWhenUsed="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d"/>
    <w:uiPriority w:val="99"/>
    <w:semiHidden/>
    <w:rsid w:val="0095692C"/>
    <w:rPr>
      <w:rFonts w:ascii="宋体" w:eastAsia="宋体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semiHidden="0" w:uiPriority="6" w:unhideWhenUsed="0" w:qFormat="1"/>
    <w:lsdException w:name="heading 3" w:uiPriority="7" w:unhideWhenUsed="0" w:qFormat="1"/>
    <w:lsdException w:name="heading 4" w:uiPriority="8" w:unhideWhenUsed="0" w:qFormat="1"/>
    <w:lsdException w:name="heading 5" w:uiPriority="9" w:unhideWhenUsed="0" w:qFormat="1"/>
    <w:lsdException w:name="heading 6" w:uiPriority="10" w:unhideWhenUsed="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d"/>
    <w:uiPriority w:val="99"/>
    <w:semiHidden/>
    <w:rsid w:val="0095692C"/>
    <w:rPr>
      <w:rFonts w:ascii="宋体" w:eastAsia="宋体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0EF91-3C0E-4C83-A7FD-758BA6F64361}"/>
      </w:docPartPr>
      <w:docPartBody>
        <w:p w:rsidR="00000000" w:rsidRDefault="00404C8B">
          <w:r w:rsidRPr="005954D4">
            <w:rPr>
              <w:rStyle w:val="a3"/>
              <w:rFonts w:hint="eastAsia"/>
            </w:rPr>
            <w:t>[</w:t>
          </w:r>
          <w:r w:rsidRPr="005954D4">
            <w:rPr>
              <w:rStyle w:val="a3"/>
              <w:rFonts w:hint="eastAsia"/>
            </w:rPr>
            <w:t>在此处输入文章标题</w:t>
          </w:r>
          <w:r w:rsidRPr="005954D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6823778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C40C3-5938-4B3A-A549-40189C93AC2B}"/>
      </w:docPartPr>
      <w:docPartBody>
        <w:p w:rsidR="00000000" w:rsidRDefault="00404C8B">
          <w:r w:rsidRPr="005954D4">
            <w:rPr>
              <w:rStyle w:val="a3"/>
              <w:rFonts w:hint="eastAsia"/>
            </w:rPr>
            <w:t>[</w:t>
          </w:r>
          <w:r w:rsidRPr="005954D4">
            <w:rPr>
              <w:rStyle w:val="a3"/>
              <w:rFonts w:hint="eastAsia"/>
            </w:rPr>
            <w:t>选择一个类别或键入一个新类别</w:t>
          </w:r>
          <w:r w:rsidRPr="005954D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8B"/>
    <w:rsid w:val="002B568A"/>
    <w:rsid w:val="0040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C8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C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2、项目规范</PostTitle>
  <PostDate>2018-03-07T03:22:24Z</PostDate>
  <PostID>79468607</PostID>
  <Category1>DDKJ</Category1>
  <Category2>经验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3682377810</CategoryBBId1>
  <CategoryBBId2>407034073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86</TotalTime>
  <Pages>1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140</cp:revision>
  <dcterms:created xsi:type="dcterms:W3CDTF">2017-11-29T16:40:00Z</dcterms:created>
  <dcterms:modified xsi:type="dcterms:W3CDTF">2018-03-07T03:23:00Z</dcterms:modified>
</cp:coreProperties>
</file>