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3B71B1C" w:rsidR="00DB0C47" w:rsidRDefault="00AF7F1F">
              <w:pPr>
                <w:pStyle w:val="Publishwithline"/>
              </w:pPr>
              <w:r w:rsidRPr="00AF7F1F">
                <w:rPr>
                  <w:rFonts w:hint="eastAsia"/>
                </w:rPr>
                <w:t xml:space="preserve">docker </w:t>
              </w:r>
              <w:r w:rsidRPr="00AF7F1F">
                <w:rPr>
                  <w:rFonts w:hint="eastAsia"/>
                </w:rPr>
                <w:t>安装并启动</w:t>
              </w:r>
              <w:r w:rsidRPr="00AF7F1F">
                <w:rPr>
                  <w:rFonts w:hint="eastAsia"/>
                </w:rPr>
                <w:t>graylog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0E733B" w:rsidP="005A3FAA">
          <w:pPr>
            <w:pStyle w:val="PadderBetweenControlandBody"/>
          </w:pPr>
        </w:p>
      </w:sdtContent>
    </w:sdt>
    <w:p w14:paraId="407E6204" w14:textId="49416F66" w:rsidR="003A7E08" w:rsidRDefault="00343473" w:rsidP="00574CF9">
      <w:pPr>
        <w:pStyle w:val="1"/>
      </w:pPr>
      <w:r>
        <w:rPr>
          <w:rFonts w:hint="eastAsia"/>
        </w:rPr>
        <w:t>前言我的是</w:t>
      </w:r>
      <w:r>
        <w:rPr>
          <w:rFonts w:hint="eastAsia"/>
        </w:rPr>
        <w:t>mac</w:t>
      </w:r>
      <w:r>
        <w:rPr>
          <w:rFonts w:hint="eastAsia"/>
        </w:rPr>
        <w:t>本安装的</w:t>
      </w:r>
    </w:p>
    <w:p w14:paraId="6E5B7F8F" w14:textId="77777777" w:rsidR="00343473" w:rsidRDefault="00343473" w:rsidP="00343473"/>
    <w:p w14:paraId="4739732E" w14:textId="1E80DC3A" w:rsidR="00343473" w:rsidRDefault="00E21727" w:rsidP="00E21727">
      <w:pPr>
        <w:pStyle w:val="2"/>
        <w:rPr>
          <w:rFonts w:ascii="Menlo" w:hAnsi="Menlo" w:cs="Menlo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33C9B">
        <w:rPr>
          <w:rFonts w:hint="eastAsia"/>
        </w:rPr>
        <w:t>创建目录</w:t>
      </w:r>
      <w:r w:rsidR="00333C9B">
        <w:rPr>
          <w:rFonts w:hint="eastAsia"/>
        </w:rPr>
        <w:t xml:space="preserve"> </w:t>
      </w:r>
      <w:r w:rsidR="00333C9B">
        <w:rPr>
          <w:rFonts w:ascii="Menlo" w:hAnsi="Menlo" w:cs="Menlo"/>
          <w:color w:val="000000"/>
        </w:rPr>
        <w:t>/usr/local/graylog</w:t>
      </w:r>
    </w:p>
    <w:p w14:paraId="508D4D40" w14:textId="77777777" w:rsidR="00333C9B" w:rsidRDefault="00333C9B" w:rsidP="00333C9B"/>
    <w:p w14:paraId="79B4EA83" w14:textId="698CC394" w:rsidR="006C0081" w:rsidRDefault="006C0081" w:rsidP="006C008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、新建文件</w:t>
      </w:r>
      <w:r>
        <w:rPr>
          <w:rFonts w:hint="eastAsia"/>
        </w:rPr>
        <w:t xml:space="preserve">   </w:t>
      </w:r>
      <w:r>
        <w:t>graylog.yml</w:t>
      </w:r>
    </w:p>
    <w:p w14:paraId="746F3528" w14:textId="06A84E1F" w:rsidR="00A62CDA" w:rsidRDefault="000A0C01" w:rsidP="006C0081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、命令</w:t>
      </w:r>
      <w:r>
        <w:rPr>
          <w:rFonts w:hint="eastAsia"/>
        </w:rPr>
        <w:t xml:space="preserve"> </w:t>
      </w:r>
      <w:r w:rsidR="006C0081">
        <w:t xml:space="preserve">healerjean$ </w:t>
      </w:r>
      <w:r w:rsidR="006C0081" w:rsidRPr="006C0081">
        <w:rPr>
          <w:color w:val="FF0000"/>
        </w:rPr>
        <w:t>sudo vim graylog.yml</w:t>
      </w:r>
    </w:p>
    <w:p w14:paraId="07E1709F" w14:textId="77777777" w:rsidR="00F12EBF" w:rsidRDefault="00F12EBF" w:rsidP="00F12EBF"/>
    <w:p w14:paraId="6EAA47DE" w14:textId="731FB690" w:rsidR="00F12EBF" w:rsidRDefault="00F12EBF" w:rsidP="000A0C0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、文件中写入</w:t>
      </w:r>
    </w:p>
    <w:p w14:paraId="22ABA973" w14:textId="77777777" w:rsidR="00F12EBF" w:rsidRDefault="00F12EBF" w:rsidP="00F12EBF"/>
    <w:p w14:paraId="1B5AFF16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>version: '2'</w:t>
      </w:r>
    </w:p>
    <w:p w14:paraId="0CF8B02F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>services:</w:t>
      </w:r>
    </w:p>
    <w:p w14:paraId="3B8BAF99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mongo:</w:t>
      </w:r>
    </w:p>
    <w:p w14:paraId="78DC6715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image: "mongo:3"</w:t>
      </w:r>
    </w:p>
    <w:p w14:paraId="3A6B7D0D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elasticsearch:</w:t>
      </w:r>
    </w:p>
    <w:p w14:paraId="48A92F44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image: "elasticsearch:2.3.2"</w:t>
      </w:r>
    </w:p>
    <w:p w14:paraId="1D8731DA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command: "elasticsearch -Des.cluster.name='graylog'"</w:t>
      </w:r>
    </w:p>
    <w:p w14:paraId="66902C1E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graylog:</w:t>
      </w:r>
    </w:p>
    <w:p w14:paraId="43F97661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image: graylog2/server:2.1.0-1</w:t>
      </w:r>
    </w:p>
    <w:p w14:paraId="543F4E44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environment:</w:t>
      </w:r>
    </w:p>
    <w:p w14:paraId="1BAA572E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  GRAYLOG_PASSWORD_SECRET: somepasswordpepper</w:t>
      </w:r>
    </w:p>
    <w:p w14:paraId="70DF3655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  GRAYLOG_ROOT_PASSWORD_SHA2: 8c6976e5b5410415bde908bd4dee15dfb167a9c873fc4bb8a81f6f2ab448a918</w:t>
      </w:r>
    </w:p>
    <w:p w14:paraId="3E3444AE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FF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  GRAYLOG_REST_TRANSPORT_URI: </w:t>
      </w:r>
      <w:r w:rsidRPr="000A0C01">
        <w:rPr>
          <w:rFonts w:ascii="Menlo" w:hAnsi="Menlo" w:cs="Menlo"/>
          <w:color w:val="FF0000"/>
          <w:sz w:val="28"/>
          <w:highlight w:val="green"/>
        </w:rPr>
        <w:t>http://localhost:12900</w:t>
      </w:r>
    </w:p>
    <w:p w14:paraId="763B8CF7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depends_on:</w:t>
      </w:r>
    </w:p>
    <w:p w14:paraId="659BE40D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  - mongo</w:t>
      </w:r>
    </w:p>
    <w:p w14:paraId="2888BE89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  - elasticsearch</w:t>
      </w:r>
    </w:p>
    <w:p w14:paraId="21025242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ports:</w:t>
      </w:r>
    </w:p>
    <w:p w14:paraId="711A6233" w14:textId="77777777" w:rsidR="000A0C01" w:rsidRPr="000A0C01" w:rsidRDefault="000A0C01" w:rsidP="000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  - "9000:9000"</w:t>
      </w:r>
    </w:p>
    <w:p w14:paraId="26369FA7" w14:textId="1C362F86" w:rsidR="000A0C01" w:rsidRDefault="000A0C01" w:rsidP="000A0C01">
      <w:pPr>
        <w:rPr>
          <w:rFonts w:ascii="Menlo" w:hAnsi="Menlo" w:cs="Menlo"/>
          <w:color w:val="000000"/>
          <w:sz w:val="28"/>
        </w:rPr>
      </w:pPr>
      <w:r w:rsidRPr="000A0C01">
        <w:rPr>
          <w:rFonts w:ascii="Menlo" w:hAnsi="Menlo" w:cs="Menlo"/>
          <w:color w:val="000000"/>
          <w:sz w:val="28"/>
        </w:rPr>
        <w:t xml:space="preserve">      - "12900:12900"</w:t>
      </w:r>
    </w:p>
    <w:p w14:paraId="65C9D7DB" w14:textId="77777777" w:rsidR="000A0C01" w:rsidRDefault="000A0C01" w:rsidP="000A0C01">
      <w:pPr>
        <w:rPr>
          <w:rFonts w:ascii="Menlo" w:hAnsi="Menlo" w:cs="Menlo"/>
          <w:color w:val="000000"/>
          <w:sz w:val="28"/>
        </w:rPr>
      </w:pPr>
    </w:p>
    <w:p w14:paraId="01C9B93B" w14:textId="38607C51" w:rsidR="000A0C01" w:rsidRPr="00137C8B" w:rsidRDefault="00DF4979" w:rsidP="00137C8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、启动</w:t>
      </w:r>
      <w:r w:rsidR="00487C9F">
        <w:rPr>
          <w:rFonts w:hint="eastAsia"/>
        </w:rPr>
        <w:t>(</w:t>
      </w:r>
      <w:bookmarkStart w:id="0" w:name="_GoBack"/>
      <w:bookmarkEnd w:id="0"/>
      <w:r w:rsidR="00487C9F" w:rsidRPr="00137C8B">
        <w:rPr>
          <w:rFonts w:hint="eastAsia"/>
          <w:color w:val="FF0000"/>
          <w:highlight w:val="yellow"/>
        </w:rPr>
        <w:t>使用</w:t>
      </w:r>
      <w:r w:rsidR="00487C9F" w:rsidRPr="00137C8B">
        <w:rPr>
          <w:rFonts w:hint="eastAsia"/>
          <w:color w:val="FF0000"/>
          <w:highlight w:val="yellow"/>
        </w:rPr>
        <w:t>docker compose</w:t>
      </w:r>
      <w:r w:rsidR="00487C9F" w:rsidRPr="00137C8B">
        <w:rPr>
          <w:rFonts w:hint="eastAsia"/>
          <w:color w:val="FF0000"/>
          <w:highlight w:val="yellow"/>
        </w:rPr>
        <w:t>部署服务</w:t>
      </w:r>
      <w:r w:rsidR="00487C9F">
        <w:rPr>
          <w:rFonts w:hint="eastAsia"/>
        </w:rPr>
        <w:t>)</w:t>
      </w:r>
    </w:p>
    <w:p w14:paraId="330853E1" w14:textId="77777777" w:rsidR="00DF4979" w:rsidRDefault="00DF4979" w:rsidP="00DF4979"/>
    <w:p w14:paraId="6186B3B5" w14:textId="796BDA2E" w:rsidR="00DF4979" w:rsidRDefault="00DF4979" w:rsidP="00DF4979">
      <w:pPr>
        <w:pStyle w:val="3"/>
        <w:rPr>
          <w:color w:val="FF0000"/>
        </w:rPr>
      </w:pPr>
      <w:r>
        <w:t xml:space="preserve">healerjean$ </w:t>
      </w:r>
      <w:r w:rsidRPr="00DF4979">
        <w:rPr>
          <w:color w:val="FF0000"/>
          <w:highlight w:val="green"/>
        </w:rPr>
        <w:t>sudo docker-compose -f graylog.yml up -d</w:t>
      </w:r>
    </w:p>
    <w:p w14:paraId="399E1950" w14:textId="77777777" w:rsidR="00DF4979" w:rsidRDefault="00DF4979" w:rsidP="00DF4979"/>
    <w:p w14:paraId="4C6CE6A1" w14:textId="65F36BCC" w:rsidR="00DF4979" w:rsidRPr="00DF4979" w:rsidRDefault="00DF4979" w:rsidP="00DF497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、浏览器中访问</w:t>
      </w:r>
      <w:r>
        <w:rPr>
          <w:rFonts w:hint="eastAsia"/>
        </w:rPr>
        <w:t xml:space="preserve"> </w:t>
      </w:r>
      <w:hyperlink r:id="rId8" w:history="1">
        <w:r w:rsidR="00705C7B" w:rsidRPr="00A01636">
          <w:rPr>
            <w:rStyle w:val="ab"/>
          </w:rPr>
          <w:t>http://localhost:9000/</w:t>
        </w:r>
      </w:hyperlink>
      <w:r w:rsidR="00705C7B">
        <w:rPr>
          <w:rFonts w:hint="eastAsia"/>
        </w:rPr>
        <w:t xml:space="preserve"> </w:t>
      </w:r>
      <w:r>
        <w:rPr>
          <w:rFonts w:hint="eastAsia"/>
        </w:rPr>
        <w:t>（</w:t>
      </w:r>
      <w:r w:rsidR="005A435C">
        <w:rPr>
          <w:rFonts w:hint="eastAsia"/>
        </w:rPr>
        <w:t>admin/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p w14:paraId="3186F638" w14:textId="77777777" w:rsidR="00DF4979" w:rsidRDefault="00DF4979" w:rsidP="00DF4979"/>
    <w:p w14:paraId="229C2BF2" w14:textId="1A38A04D" w:rsidR="00DF4979" w:rsidRDefault="00705C7B" w:rsidP="00DF4979">
      <w:r w:rsidRPr="00705C7B">
        <w:rPr>
          <w:noProof/>
        </w:rPr>
        <w:drawing>
          <wp:inline distT="0" distB="0" distL="0" distR="0" wp14:anchorId="096A6F96" wp14:editId="0FAF7609">
            <wp:extent cx="20117435" cy="52781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9152" w14:textId="77777777" w:rsidR="00DF4979" w:rsidRPr="00DF4979" w:rsidRDefault="00DF4979" w:rsidP="00DF4979"/>
    <w:p w14:paraId="0B6AE4E6" w14:textId="77777777" w:rsidR="000A0C01" w:rsidRDefault="000A0C01" w:rsidP="000A0C01">
      <w:pPr>
        <w:rPr>
          <w:sz w:val="28"/>
        </w:rPr>
      </w:pPr>
    </w:p>
    <w:p w14:paraId="27CEAFBE" w14:textId="646E328A" w:rsidR="00BF2E1C" w:rsidRDefault="00BF2E1C" w:rsidP="00BF2E1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、总结</w:t>
      </w:r>
    </w:p>
    <w:p w14:paraId="1B44F124" w14:textId="77777777" w:rsidR="00BF2E1C" w:rsidRPr="00BF2E1C" w:rsidRDefault="00BF2E1C" w:rsidP="00BF2E1C">
      <w:pPr>
        <w:pStyle w:val="3"/>
      </w:pPr>
      <w:r w:rsidRPr="00BF2E1C">
        <w:t xml:space="preserve">Graylog </w:t>
      </w:r>
      <w:r w:rsidRPr="00BF2E1C">
        <w:t>官方提供了</w:t>
      </w:r>
      <w:r w:rsidRPr="00BF2E1C">
        <w:t xml:space="preserve"> docker </w:t>
      </w:r>
      <w:r w:rsidRPr="00BF2E1C">
        <w:t>镜像：</w:t>
      </w:r>
    </w:p>
    <w:p w14:paraId="0CCA78F7" w14:textId="08100D79" w:rsidR="00BF2E1C" w:rsidRDefault="00BF2E1C" w:rsidP="00BF2E1C">
      <w:pPr>
        <w:pStyle w:val="4"/>
        <w:rPr>
          <w:color w:val="008080"/>
        </w:rPr>
      </w:pPr>
      <w:r w:rsidRPr="00BF2E1C">
        <w:t>mongo:</w:t>
      </w:r>
      <w:r w:rsidRPr="00BF2E1C">
        <w:rPr>
          <w:color w:val="008080"/>
        </w:rPr>
        <w:t>3</w:t>
      </w:r>
      <w:r>
        <w:rPr>
          <w:rFonts w:hint="eastAsia"/>
          <w:color w:val="333333"/>
        </w:rPr>
        <w:t>，</w:t>
      </w:r>
      <w:r w:rsidRPr="00BF2E1C">
        <w:t>elasticsearch:</w:t>
      </w:r>
      <w:r w:rsidRPr="00BF2E1C">
        <w:rPr>
          <w:color w:val="008080"/>
        </w:rPr>
        <w:t>2</w:t>
      </w:r>
      <w:r>
        <w:rPr>
          <w:rFonts w:hint="eastAsia"/>
          <w:color w:val="333333"/>
        </w:rPr>
        <w:t>，</w:t>
      </w:r>
      <w:r w:rsidRPr="00BF2E1C">
        <w:rPr>
          <w:color w:val="333333"/>
        </w:rPr>
        <w:t>graylog2/</w:t>
      </w:r>
      <w:r w:rsidRPr="00BF2E1C">
        <w:t>server:</w:t>
      </w:r>
      <w:r w:rsidRPr="00BF2E1C">
        <w:rPr>
          <w:color w:val="008080"/>
        </w:rPr>
        <w:t>2.1.2-1</w:t>
      </w:r>
    </w:p>
    <w:p w14:paraId="7B900016" w14:textId="77777777" w:rsidR="00E42108" w:rsidRDefault="00E42108" w:rsidP="00E42108"/>
    <w:p w14:paraId="5E6034D1" w14:textId="77777777" w:rsidR="00E42108" w:rsidRDefault="00E42108" w:rsidP="00E42108"/>
    <w:p w14:paraId="2BD71443" w14:textId="3A7563CD" w:rsidR="00E42108" w:rsidRDefault="00E42108" w:rsidP="00E42108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springBoot</w:t>
      </w:r>
      <w:r>
        <w:rPr>
          <w:rFonts w:hint="eastAsia"/>
        </w:rPr>
        <w:t>集成</w:t>
      </w:r>
    </w:p>
    <w:p w14:paraId="4482759B" w14:textId="77777777" w:rsidR="00E42108" w:rsidRDefault="00E42108" w:rsidP="00E42108"/>
    <w:p w14:paraId="3AEC1E1F" w14:textId="02D789A0" w:rsidR="00E42108" w:rsidRDefault="00C04B61" w:rsidP="00C04B6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42108">
        <w:t>graylog2</w:t>
      </w:r>
      <w:r w:rsidR="00E42108">
        <w:rPr>
          <w:rFonts w:ascii="MS Mincho" w:eastAsia="MS Mincho" w:hAnsi="MS Mincho" w:cs="MS Mincho"/>
        </w:rPr>
        <w:t>配置</w:t>
      </w:r>
      <w:r w:rsidR="00E42108">
        <w:t>input</w:t>
      </w:r>
    </w:p>
    <w:p w14:paraId="0F4C718B" w14:textId="68C280D7" w:rsidR="00E42108" w:rsidRDefault="00E42108" w:rsidP="00E42108">
      <w:pPr>
        <w:pStyle w:val="a8"/>
        <w:shd w:val="clear" w:color="auto" w:fill="FFFFFF"/>
        <w:spacing w:before="360" w:after="36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 wp14:anchorId="5FF4519F" wp14:editId="46EC0D2E">
            <wp:extent cx="7616190" cy="3819525"/>
            <wp:effectExtent l="0" t="0" r="3810" b="0"/>
            <wp:docPr id="2" name="图片 2" descr="https://segmentfault.com/img/bVCV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CV1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19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7227" w14:textId="77777777" w:rsidR="00C04B61" w:rsidRDefault="00C04B61" w:rsidP="00E42108">
      <w:pPr>
        <w:pStyle w:val="a8"/>
        <w:shd w:val="clear" w:color="auto" w:fill="FFFFFF"/>
        <w:spacing w:before="360" w:after="360"/>
        <w:rPr>
          <w:rFonts w:ascii="Helvetica Neue" w:hAnsi="Helvetica Neue"/>
          <w:color w:val="333333"/>
          <w:sz w:val="21"/>
          <w:szCs w:val="21"/>
        </w:rPr>
      </w:pPr>
    </w:p>
    <w:p w14:paraId="295816FC" w14:textId="191FFD9A" w:rsidR="00334604" w:rsidRDefault="00334604" w:rsidP="00334604">
      <w:pPr>
        <w:pStyle w:val="2"/>
      </w:pPr>
      <w:r>
        <w:rPr>
          <w:rFonts w:ascii="MS Mincho" w:eastAsia="MS Mincho" w:hAnsi="MS Mincho" w:cs="MS Mincho" w:hint="eastAsia"/>
        </w:rPr>
        <w:t>2、</w:t>
      </w:r>
      <w:r>
        <w:rPr>
          <w:rFonts w:ascii="MS Mincho" w:eastAsia="MS Mincho" w:hAnsi="MS Mincho" w:cs="MS Mincho"/>
        </w:rPr>
        <w:t>接入</w:t>
      </w:r>
      <w:r>
        <w:t xml:space="preserve"> syslog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mac</w:t>
      </w:r>
      <w:r>
        <w:rPr>
          <w:rFonts w:hint="eastAsia"/>
        </w:rPr>
        <w:t>上没有成功，建议使用</w:t>
      </w:r>
      <w:r>
        <w:rPr>
          <w:rFonts w:hint="eastAsia"/>
        </w:rPr>
        <w:t>Linux</w:t>
      </w:r>
      <w:r>
        <w:rPr>
          <w:rFonts w:hint="eastAsia"/>
        </w:rPr>
        <w:t>操作）</w:t>
      </w:r>
    </w:p>
    <w:p w14:paraId="224E8923" w14:textId="77777777" w:rsidR="00334604" w:rsidRPr="00792C2A" w:rsidRDefault="00334604" w:rsidP="00334604">
      <w:pPr>
        <w:pStyle w:val="a8"/>
        <w:shd w:val="clear" w:color="auto" w:fill="FFFFFF"/>
        <w:spacing w:before="360" w:after="360"/>
        <w:rPr>
          <w:rFonts w:ascii="Helvetica Neue" w:hAnsi="Helvetica Neue"/>
          <w:color w:val="333333"/>
          <w:sz w:val="28"/>
          <w:szCs w:val="21"/>
        </w:rPr>
      </w:pPr>
      <w:r w:rsidRPr="00792C2A">
        <w:rPr>
          <w:rFonts w:ascii="Helvetica Neue" w:hAnsi="Helvetica Neue"/>
          <w:color w:val="333333"/>
          <w:sz w:val="28"/>
          <w:szCs w:val="21"/>
        </w:rPr>
        <w:t>以</w:t>
      </w:r>
      <w:r w:rsidRPr="00792C2A">
        <w:rPr>
          <w:rFonts w:ascii="Helvetica Neue" w:hAnsi="Helvetica Neue"/>
          <w:color w:val="333333"/>
          <w:sz w:val="28"/>
          <w:szCs w:val="21"/>
        </w:rPr>
        <w:t xml:space="preserve"> rsyslog </w:t>
      </w:r>
      <w:r w:rsidRPr="00792C2A">
        <w:rPr>
          <w:rFonts w:ascii="Helvetica Neue" w:hAnsi="Helvetica Neue"/>
          <w:color w:val="333333"/>
          <w:sz w:val="28"/>
          <w:szCs w:val="21"/>
        </w:rPr>
        <w:t>为例：</w:t>
      </w:r>
    </w:p>
    <w:p w14:paraId="39EFBD69" w14:textId="77777777" w:rsidR="00334604" w:rsidRPr="00792C2A" w:rsidRDefault="00334604" w:rsidP="00334604">
      <w:pPr>
        <w:pStyle w:val="a8"/>
        <w:shd w:val="clear" w:color="auto" w:fill="FFFFFF"/>
        <w:spacing w:before="360" w:after="360"/>
        <w:rPr>
          <w:rFonts w:ascii="Helvetica Neue" w:hAnsi="Helvetica Neue"/>
          <w:color w:val="333333"/>
          <w:sz w:val="28"/>
          <w:szCs w:val="21"/>
        </w:rPr>
      </w:pPr>
      <w:r w:rsidRPr="00792C2A">
        <w:rPr>
          <w:rStyle w:val="HTML"/>
          <w:rFonts w:ascii="Consolas" w:hAnsi="Consolas"/>
          <w:color w:val="C7254E"/>
          <w:sz w:val="36"/>
          <w:shd w:val="clear" w:color="auto" w:fill="F9F2F4"/>
        </w:rPr>
        <w:t>/etc/rsyslog.d/graylog.conf</w:t>
      </w:r>
      <w:r w:rsidRPr="00792C2A">
        <w:rPr>
          <w:rFonts w:ascii="Helvetica Neue" w:hAnsi="Helvetica Neue"/>
          <w:color w:val="333333"/>
          <w:sz w:val="28"/>
          <w:szCs w:val="21"/>
        </w:rPr>
        <w:t>:</w:t>
      </w:r>
    </w:p>
    <w:p w14:paraId="3D4239BD" w14:textId="77777777" w:rsidR="00334604" w:rsidRPr="00792C2A" w:rsidRDefault="00334604" w:rsidP="00334604">
      <w:pPr>
        <w:pStyle w:val="HTML0"/>
        <w:wordWrap w:val="0"/>
        <w:spacing w:after="360"/>
        <w:rPr>
          <w:rFonts w:ascii="Consolas" w:hAnsi="Consolas"/>
          <w:color w:val="333333"/>
          <w:sz w:val="32"/>
          <w:szCs w:val="22"/>
        </w:rPr>
      </w:pPr>
      <w:r w:rsidRPr="00792C2A">
        <w:rPr>
          <w:rStyle w:val="HTML"/>
          <w:rFonts w:ascii="Consolas" w:hAnsi="Consolas"/>
          <w:color w:val="333333"/>
          <w:sz w:val="32"/>
          <w:szCs w:val="22"/>
        </w:rPr>
        <w:t>*.* @</w:t>
      </w:r>
      <w:r w:rsidRPr="00792C2A">
        <w:rPr>
          <w:rStyle w:val="hljs-meta"/>
          <w:rFonts w:ascii="Consolas" w:hAnsi="Consolas"/>
          <w:b/>
          <w:bCs/>
          <w:color w:val="999999"/>
          <w:sz w:val="32"/>
          <w:szCs w:val="22"/>
        </w:rPr>
        <w:t>@x</w:t>
      </w:r>
      <w:r w:rsidRPr="00792C2A">
        <w:rPr>
          <w:rStyle w:val="HTML"/>
          <w:rFonts w:ascii="Consolas" w:hAnsi="Consolas"/>
          <w:color w:val="333333"/>
          <w:sz w:val="32"/>
          <w:szCs w:val="22"/>
        </w:rPr>
        <w:t>.x.x.</w:t>
      </w:r>
      <w:r w:rsidRPr="00792C2A">
        <w:rPr>
          <w:rStyle w:val="hljs-string"/>
          <w:rFonts w:ascii="Consolas" w:hAnsi="Consolas"/>
          <w:color w:val="DD1144"/>
          <w:sz w:val="32"/>
          <w:szCs w:val="22"/>
        </w:rPr>
        <w:t>x:</w:t>
      </w:r>
      <w:r w:rsidRPr="00792C2A">
        <w:rPr>
          <w:rStyle w:val="hljs-number"/>
          <w:rFonts w:ascii="Consolas" w:hAnsi="Consolas"/>
          <w:color w:val="008080"/>
          <w:sz w:val="32"/>
          <w:szCs w:val="22"/>
        </w:rPr>
        <w:t>514</w:t>
      </w:r>
      <w:r w:rsidRPr="00792C2A">
        <w:rPr>
          <w:rStyle w:val="HTML"/>
          <w:rFonts w:ascii="Consolas" w:hAnsi="Consolas"/>
          <w:color w:val="333333"/>
          <w:sz w:val="32"/>
          <w:szCs w:val="22"/>
        </w:rPr>
        <w:t>;RSYSLOG_SyslogProtocol23Format</w:t>
      </w:r>
    </w:p>
    <w:p w14:paraId="30ADE446" w14:textId="77777777" w:rsidR="00334604" w:rsidRPr="00792C2A" w:rsidRDefault="00334604" w:rsidP="00334604">
      <w:pPr>
        <w:pStyle w:val="a8"/>
        <w:shd w:val="clear" w:color="auto" w:fill="FFFFFF"/>
        <w:spacing w:before="360" w:after="360"/>
        <w:rPr>
          <w:rFonts w:ascii="Helvetica Neue" w:hAnsi="Helvetica Neue"/>
          <w:color w:val="333333"/>
          <w:sz w:val="28"/>
          <w:szCs w:val="21"/>
        </w:rPr>
      </w:pPr>
      <w:r w:rsidRPr="00792C2A">
        <w:rPr>
          <w:rStyle w:val="HTML"/>
          <w:rFonts w:ascii="Consolas" w:hAnsi="Consolas"/>
          <w:color w:val="C7254E"/>
          <w:sz w:val="36"/>
          <w:shd w:val="clear" w:color="auto" w:fill="F9F2F4"/>
        </w:rPr>
        <w:t>service rsyslog restart</w:t>
      </w:r>
    </w:p>
    <w:p w14:paraId="1A1B1864" w14:textId="77777777" w:rsidR="00334604" w:rsidRPr="00792C2A" w:rsidRDefault="00334604" w:rsidP="00334604">
      <w:pPr>
        <w:pStyle w:val="a8"/>
        <w:shd w:val="clear" w:color="auto" w:fill="FFFFFF"/>
        <w:spacing w:before="360" w:after="360"/>
        <w:rPr>
          <w:rFonts w:ascii="Helvetica Neue" w:hAnsi="Helvetica Neue"/>
          <w:color w:val="333333"/>
          <w:sz w:val="28"/>
          <w:szCs w:val="21"/>
        </w:rPr>
      </w:pPr>
      <w:r w:rsidRPr="00792C2A">
        <w:rPr>
          <w:rFonts w:ascii="Helvetica Neue" w:hAnsi="Helvetica Neue"/>
          <w:color w:val="333333"/>
          <w:sz w:val="28"/>
          <w:szCs w:val="21"/>
        </w:rPr>
        <w:t>即可查看该</w:t>
      </w:r>
      <w:r w:rsidRPr="00792C2A">
        <w:rPr>
          <w:rFonts w:ascii="Helvetica Neue" w:hAnsi="Helvetica Neue"/>
          <w:color w:val="333333"/>
          <w:sz w:val="28"/>
          <w:szCs w:val="21"/>
        </w:rPr>
        <w:t xml:space="preserve"> input </w:t>
      </w:r>
      <w:r w:rsidRPr="00792C2A">
        <w:rPr>
          <w:rFonts w:ascii="Helvetica Neue" w:hAnsi="Helvetica Neue"/>
          <w:color w:val="333333"/>
          <w:sz w:val="28"/>
          <w:szCs w:val="21"/>
        </w:rPr>
        <w:t>的</w:t>
      </w:r>
      <w:r w:rsidRPr="00792C2A">
        <w:rPr>
          <w:rFonts w:ascii="Helvetica Neue" w:hAnsi="Helvetica Neue"/>
          <w:color w:val="333333"/>
          <w:sz w:val="28"/>
          <w:szCs w:val="21"/>
        </w:rPr>
        <w:t xml:space="preserve"> message</w:t>
      </w:r>
      <w:r w:rsidRPr="00792C2A">
        <w:rPr>
          <w:rFonts w:ascii="Helvetica Neue" w:hAnsi="Helvetica Neue"/>
          <w:color w:val="333333"/>
          <w:sz w:val="28"/>
          <w:szCs w:val="21"/>
        </w:rPr>
        <w:t>：</w:t>
      </w:r>
    </w:p>
    <w:p w14:paraId="1C836855" w14:textId="2C96CC72" w:rsidR="00334604" w:rsidRDefault="00334604" w:rsidP="00334604">
      <w:pPr>
        <w:pStyle w:val="a8"/>
        <w:shd w:val="clear" w:color="auto" w:fill="FFFFFF"/>
        <w:spacing w:before="360" w:after="36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 wp14:anchorId="02D465F5" wp14:editId="1A0E2B10">
            <wp:extent cx="16957040" cy="7639050"/>
            <wp:effectExtent l="0" t="0" r="10160" b="6350"/>
            <wp:docPr id="3" name="图片 3" descr="https://segmentfault.com/img/remote/1460000008154228?w=1780&amp;h=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remote/1460000008154228?w=1780&amp;h=8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704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3A99" w14:textId="77777777" w:rsidR="00334604" w:rsidRDefault="00334604" w:rsidP="00334604">
      <w:pPr>
        <w:rPr>
          <w:rFonts w:ascii="Times New Roman" w:eastAsia="Times New Roman" w:hAnsi="Times New Roman"/>
          <w:sz w:val="24"/>
          <w:szCs w:val="24"/>
        </w:rPr>
      </w:pPr>
    </w:p>
    <w:p w14:paraId="7B731064" w14:textId="0E9CF4C4" w:rsidR="00C04B61" w:rsidRDefault="004E08FD" w:rsidP="004E08FD">
      <w:pPr>
        <w:pStyle w:val="1"/>
        <w:rPr>
          <w:rFonts w:eastAsiaTheme="minorEastAsia"/>
        </w:rPr>
      </w:pPr>
      <w:r>
        <w:rPr>
          <w:rFonts w:hint="eastAsia"/>
        </w:rPr>
        <w:t>3</w:t>
      </w:r>
      <w:r>
        <w:rPr>
          <w:rFonts w:hint="eastAsia"/>
        </w:rPr>
        <w:t>、运行一个</w:t>
      </w:r>
      <w:r>
        <w:rPr>
          <w:rFonts w:hint="eastAsia"/>
        </w:rPr>
        <w:t>springBoot</w:t>
      </w:r>
      <w:r>
        <w:rPr>
          <w:rFonts w:hint="eastAsia"/>
        </w:rPr>
        <w:t>程序吧啊</w:t>
      </w:r>
    </w:p>
    <w:p w14:paraId="5BE695BF" w14:textId="77777777" w:rsidR="00E42108" w:rsidRPr="00E42108" w:rsidRDefault="00E42108" w:rsidP="00E42108"/>
    <w:p w14:paraId="6AE1A236" w14:textId="77777777" w:rsidR="00BF2E1C" w:rsidRDefault="00BF2E1C" w:rsidP="00BF2E1C"/>
    <w:p w14:paraId="6D18E7DA" w14:textId="77777777" w:rsidR="00BF2E1C" w:rsidRPr="00BF2E1C" w:rsidRDefault="00BF2E1C" w:rsidP="00BF2E1C"/>
    <w:p w14:paraId="7295CFDE" w14:textId="77777777" w:rsidR="00BF2E1C" w:rsidRPr="00BF2E1C" w:rsidRDefault="00BF2E1C" w:rsidP="00BF2E1C"/>
    <w:sectPr w:rsidR="00BF2E1C" w:rsidRPr="00BF2E1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B6E22" w14:textId="77777777" w:rsidR="000E733B" w:rsidRDefault="000E733B" w:rsidP="00D80637">
      <w:pPr>
        <w:spacing w:after="0"/>
      </w:pPr>
      <w:r>
        <w:separator/>
      </w:r>
    </w:p>
  </w:endnote>
  <w:endnote w:type="continuationSeparator" w:id="0">
    <w:p w14:paraId="4BF4F22D" w14:textId="77777777" w:rsidR="000E733B" w:rsidRDefault="000E733B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202C8" w14:textId="77777777" w:rsidR="000E733B" w:rsidRDefault="000E733B" w:rsidP="00D80637">
      <w:pPr>
        <w:spacing w:after="0"/>
      </w:pPr>
      <w:r>
        <w:separator/>
      </w:r>
    </w:p>
  </w:footnote>
  <w:footnote w:type="continuationSeparator" w:id="0">
    <w:p w14:paraId="31E0BB19" w14:textId="77777777" w:rsidR="000E733B" w:rsidRDefault="000E733B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A0C01"/>
    <w:rsid w:val="000E733B"/>
    <w:rsid w:val="0010242E"/>
    <w:rsid w:val="00102F87"/>
    <w:rsid w:val="00111979"/>
    <w:rsid w:val="001150FA"/>
    <w:rsid w:val="00123136"/>
    <w:rsid w:val="00137C8B"/>
    <w:rsid w:val="00161586"/>
    <w:rsid w:val="0016713A"/>
    <w:rsid w:val="0020306F"/>
    <w:rsid w:val="00252D03"/>
    <w:rsid w:val="002938A0"/>
    <w:rsid w:val="002C2979"/>
    <w:rsid w:val="002D44F6"/>
    <w:rsid w:val="00333C9B"/>
    <w:rsid w:val="00334604"/>
    <w:rsid w:val="00343473"/>
    <w:rsid w:val="00351BBA"/>
    <w:rsid w:val="00365A51"/>
    <w:rsid w:val="0036693D"/>
    <w:rsid w:val="0039653F"/>
    <w:rsid w:val="003A7E08"/>
    <w:rsid w:val="004628A2"/>
    <w:rsid w:val="00487C9F"/>
    <w:rsid w:val="00492E8E"/>
    <w:rsid w:val="004A2D6D"/>
    <w:rsid w:val="004B01DE"/>
    <w:rsid w:val="004D2A53"/>
    <w:rsid w:val="004D5034"/>
    <w:rsid w:val="004E08FD"/>
    <w:rsid w:val="00505000"/>
    <w:rsid w:val="00505260"/>
    <w:rsid w:val="005603FD"/>
    <w:rsid w:val="005629A4"/>
    <w:rsid w:val="00574CF9"/>
    <w:rsid w:val="00587579"/>
    <w:rsid w:val="005A2043"/>
    <w:rsid w:val="005A3FAA"/>
    <w:rsid w:val="005A435C"/>
    <w:rsid w:val="005E34D3"/>
    <w:rsid w:val="005F0BAE"/>
    <w:rsid w:val="005F589F"/>
    <w:rsid w:val="00605B2D"/>
    <w:rsid w:val="00607BE1"/>
    <w:rsid w:val="0061721E"/>
    <w:rsid w:val="006269BD"/>
    <w:rsid w:val="006C0081"/>
    <w:rsid w:val="006C0400"/>
    <w:rsid w:val="00705C7B"/>
    <w:rsid w:val="00705E54"/>
    <w:rsid w:val="00721CF4"/>
    <w:rsid w:val="00726E6F"/>
    <w:rsid w:val="0073104C"/>
    <w:rsid w:val="0076792F"/>
    <w:rsid w:val="00792C2A"/>
    <w:rsid w:val="00793AC8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44C20"/>
    <w:rsid w:val="00A45F7E"/>
    <w:rsid w:val="00A6013E"/>
    <w:rsid w:val="00A62CDA"/>
    <w:rsid w:val="00A73D05"/>
    <w:rsid w:val="00A8151F"/>
    <w:rsid w:val="00A8526F"/>
    <w:rsid w:val="00AC61F0"/>
    <w:rsid w:val="00AF71F8"/>
    <w:rsid w:val="00AF7F1F"/>
    <w:rsid w:val="00B75C36"/>
    <w:rsid w:val="00B8294A"/>
    <w:rsid w:val="00B875F5"/>
    <w:rsid w:val="00B9044D"/>
    <w:rsid w:val="00B951E3"/>
    <w:rsid w:val="00BE678E"/>
    <w:rsid w:val="00BF2E1C"/>
    <w:rsid w:val="00C04B61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4FF"/>
    <w:rsid w:val="00D80637"/>
    <w:rsid w:val="00DB072E"/>
    <w:rsid w:val="00DB0C47"/>
    <w:rsid w:val="00DE1C89"/>
    <w:rsid w:val="00DF4979"/>
    <w:rsid w:val="00E05B3F"/>
    <w:rsid w:val="00E21727"/>
    <w:rsid w:val="00E30E25"/>
    <w:rsid w:val="00E42108"/>
    <w:rsid w:val="00E74878"/>
    <w:rsid w:val="00E944A1"/>
    <w:rsid w:val="00E96795"/>
    <w:rsid w:val="00EA74F4"/>
    <w:rsid w:val="00EC32F1"/>
    <w:rsid w:val="00EC391E"/>
    <w:rsid w:val="00ED28E1"/>
    <w:rsid w:val="00F0370F"/>
    <w:rsid w:val="00F12EBF"/>
    <w:rsid w:val="00F17296"/>
    <w:rsid w:val="00F3268F"/>
    <w:rsid w:val="00F33CF9"/>
    <w:rsid w:val="00F60665"/>
    <w:rsid w:val="00F663F7"/>
    <w:rsid w:val="00F811BA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hljs-string">
    <w:name w:val="hljs-string"/>
    <w:basedOn w:val="a0"/>
    <w:rsid w:val="00BF2E1C"/>
  </w:style>
  <w:style w:type="character" w:customStyle="1" w:styleId="hljs-number">
    <w:name w:val="hljs-number"/>
    <w:basedOn w:val="a0"/>
    <w:rsid w:val="00BF2E1C"/>
  </w:style>
  <w:style w:type="character" w:customStyle="1" w:styleId="hljs-meta">
    <w:name w:val="hljs-meta"/>
    <w:basedOn w:val="a0"/>
    <w:rsid w:val="0033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9000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docker 安装并启动graylog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88</TotalTime>
  <Pages>1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146</cp:revision>
  <dcterms:created xsi:type="dcterms:W3CDTF">2017-11-29T16:40:00Z</dcterms:created>
  <dcterms:modified xsi:type="dcterms:W3CDTF">2018-02-26T10:23:00Z</dcterms:modified>
</cp:coreProperties>
</file>