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19082C3" w:rsidR="00DB0C47" w:rsidRDefault="00E81E6A">
              <w:pPr>
                <w:pStyle w:val="Publishwithline"/>
              </w:pPr>
              <w:r w:rsidRPr="00E81E6A">
                <w:rPr>
                  <w:rFonts w:hint="eastAsia"/>
                </w:rPr>
                <w:t>15</w:t>
              </w:r>
              <w:r w:rsidRPr="00E81E6A">
                <w:rPr>
                  <w:rFonts w:hint="eastAsia"/>
                </w:rPr>
                <w:t>、</w:t>
              </w:r>
              <w:r w:rsidRPr="00E81E6A">
                <w:rPr>
                  <w:rFonts w:hint="eastAsia"/>
                </w:rPr>
                <w:t xml:space="preserve">linux </w:t>
              </w:r>
              <w:r w:rsidRPr="00E81E6A">
                <w:rPr>
                  <w:rFonts w:hint="eastAsia"/>
                </w:rPr>
                <w:t>安装</w:t>
              </w:r>
              <w:r w:rsidRPr="00E81E6A">
                <w:rPr>
                  <w:rFonts w:hint="eastAsia"/>
                </w:rPr>
                <w:t>docker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9808B2" w:rsidP="005A3FAA">
          <w:pPr>
            <w:pStyle w:val="PadderBetweenControlandBody"/>
          </w:pPr>
        </w:p>
      </w:sdtContent>
    </w:sdt>
    <w:p w14:paraId="5F093A6C" w14:textId="7C9093B1" w:rsidR="00E81E6A" w:rsidRPr="00E81E6A" w:rsidRDefault="002C38AD" w:rsidP="00D06CBA">
      <w:pPr>
        <w:pStyle w:val="1"/>
      </w:pPr>
      <w:r>
        <w:rPr>
          <w:rFonts w:hint="eastAsia"/>
        </w:rPr>
        <w:t>1</w:t>
      </w:r>
      <w:r w:rsidR="00E81E6A" w:rsidRPr="00E81E6A">
        <w:t>.</w:t>
      </w:r>
      <w:r w:rsidR="00E81E6A" w:rsidRPr="00E81E6A">
        <w:t>安装</w:t>
      </w:r>
      <w:r w:rsidR="00E81E6A" w:rsidRPr="00E81E6A">
        <w:t>docker</w:t>
      </w:r>
    </w:p>
    <w:p w14:paraId="00133C59" w14:textId="0EFB96A5" w:rsidR="00E81E6A" w:rsidRPr="00E81E6A" w:rsidRDefault="00E81E6A" w:rsidP="00D06CBA">
      <w:pPr>
        <w:pStyle w:val="2"/>
      </w:pPr>
      <w:r w:rsidRPr="00E81E6A">
        <w:t xml:space="preserve">　　</w:t>
      </w:r>
      <w:r w:rsidR="002C38AD">
        <w:rPr>
          <w:rFonts w:hint="eastAsia"/>
        </w:rPr>
        <w:t>1</w:t>
      </w:r>
      <w:r w:rsidR="002C38AD">
        <w:rPr>
          <w:rFonts w:hint="eastAsia"/>
        </w:rPr>
        <w:t>、</w:t>
      </w:r>
      <w:r w:rsidRPr="00E81E6A">
        <w:t>安装</w:t>
      </w:r>
      <w:r w:rsidRPr="00E81E6A">
        <w:t>docker</w:t>
      </w:r>
    </w:p>
    <w:p w14:paraId="7CFEC026" w14:textId="77777777" w:rsidR="00E81E6A" w:rsidRPr="00E81E6A" w:rsidRDefault="00E81E6A" w:rsidP="00D06CBA">
      <w:pPr>
        <w:pStyle w:val="3"/>
      </w:pPr>
      <w:r w:rsidRPr="00E81E6A">
        <w:t xml:space="preserve">　　</w:t>
      </w:r>
      <w:r w:rsidRPr="00E81E6A">
        <w:t>yum -y install docker-io</w:t>
      </w:r>
    </w:p>
    <w:p w14:paraId="541E7D3F" w14:textId="64CEF9CD" w:rsidR="00E81E6A" w:rsidRPr="00E81E6A" w:rsidRDefault="00E81E6A" w:rsidP="00D06CBA">
      <w:pPr>
        <w:pStyle w:val="2"/>
      </w:pPr>
      <w:r w:rsidRPr="00E81E6A">
        <w:t xml:space="preserve">　　</w:t>
      </w:r>
      <w:r w:rsidR="002C38AD">
        <w:rPr>
          <w:rFonts w:hint="eastAsia"/>
        </w:rPr>
        <w:t>2</w:t>
      </w:r>
      <w:r w:rsidR="002C38AD">
        <w:rPr>
          <w:rFonts w:hint="eastAsia"/>
        </w:rPr>
        <w:t>、</w:t>
      </w:r>
      <w:r w:rsidRPr="00E81E6A">
        <w:t>启动</w:t>
      </w:r>
      <w:r w:rsidRPr="00E81E6A">
        <w:t>docker</w:t>
      </w:r>
    </w:p>
    <w:p w14:paraId="30B7C2B6" w14:textId="77777777" w:rsidR="00E81E6A" w:rsidRPr="00E81E6A" w:rsidRDefault="00E81E6A" w:rsidP="00D06CBA">
      <w:pPr>
        <w:pStyle w:val="3"/>
      </w:pPr>
      <w:r w:rsidRPr="00E81E6A">
        <w:t xml:space="preserve">　　</w:t>
      </w:r>
      <w:r w:rsidRPr="00E81E6A">
        <w:t>service docker start</w:t>
      </w:r>
    </w:p>
    <w:p w14:paraId="14B59E61" w14:textId="735220B6" w:rsidR="00E81E6A" w:rsidRPr="00E81E6A" w:rsidRDefault="00E81E6A" w:rsidP="00D06CBA">
      <w:pPr>
        <w:pStyle w:val="2"/>
      </w:pPr>
      <w:r w:rsidRPr="00E81E6A">
        <w:t xml:space="preserve">　　</w:t>
      </w:r>
      <w:r w:rsidR="002C38AD">
        <w:rPr>
          <w:rFonts w:hint="eastAsia"/>
        </w:rPr>
        <w:t>3</w:t>
      </w:r>
      <w:r w:rsidR="002C38AD">
        <w:rPr>
          <w:rFonts w:hint="eastAsia"/>
        </w:rPr>
        <w:t>、</w:t>
      </w:r>
      <w:r w:rsidRPr="00E81E6A">
        <w:t>开机启动</w:t>
      </w:r>
    </w:p>
    <w:p w14:paraId="1689B60C" w14:textId="77777777" w:rsidR="00E81E6A" w:rsidRPr="00E81E6A" w:rsidRDefault="00E81E6A" w:rsidP="00D06CBA">
      <w:pPr>
        <w:pStyle w:val="3"/>
      </w:pPr>
      <w:r w:rsidRPr="00E81E6A">
        <w:t xml:space="preserve">　　</w:t>
      </w:r>
      <w:r w:rsidRPr="00E81E6A">
        <w:t>chkconfig --add --level 245 docker</w:t>
      </w:r>
    </w:p>
    <w:p w14:paraId="67032535" w14:textId="77777777" w:rsidR="00620524" w:rsidRDefault="00620524" w:rsidP="00620524">
      <w:pPr>
        <w:pStyle w:val="1"/>
        <w:wordWrap w:val="0"/>
        <w:spacing w:before="0" w:line="570" w:lineRule="atLeast"/>
        <w:rPr>
          <w:rFonts w:ascii="PingFang SC" w:eastAsia="PingFang SC" w:hAnsi="PingFang SC"/>
          <w:color w:val="2C3033"/>
          <w:sz w:val="36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PingFang SC" w:eastAsia="PingFang SC" w:hAnsi="PingFang SC" w:hint="eastAsia"/>
          <w:color w:val="2C3033"/>
          <w:sz w:val="36"/>
        </w:rPr>
        <w:t>使用docker compose部署服务</w:t>
      </w:r>
    </w:p>
    <w:p w14:paraId="074AA316" w14:textId="555F3904" w:rsidR="00C71752" w:rsidRDefault="00C71752" w:rsidP="00C71752">
      <w:pPr>
        <w:pStyle w:val="3"/>
        <w:rPr>
          <w:rFonts w:hint="eastAsia"/>
        </w:rPr>
      </w:pPr>
      <w:r w:rsidRPr="00C71752">
        <w:t>pip install docker-comose</w:t>
      </w:r>
    </w:p>
    <w:p w14:paraId="68E05736" w14:textId="77777777" w:rsidR="007149DD" w:rsidRDefault="007149DD" w:rsidP="007149DD">
      <w:pPr>
        <w:rPr>
          <w:rFonts w:hint="eastAsia"/>
        </w:rPr>
      </w:pPr>
    </w:p>
    <w:p w14:paraId="017E8F9B" w14:textId="77777777" w:rsidR="007149DD" w:rsidRPr="007149DD" w:rsidRDefault="007149DD" w:rsidP="007149DD">
      <w:pPr>
        <w:rPr>
          <w:rFonts w:hint="eastAsia"/>
        </w:rPr>
      </w:pPr>
      <w:bookmarkStart w:id="0" w:name="_GoBack"/>
      <w:bookmarkEnd w:id="0"/>
    </w:p>
    <w:p w14:paraId="407E6204" w14:textId="3759658E" w:rsidR="003A7E08" w:rsidRDefault="003A7E08" w:rsidP="00574CF9">
      <w:pPr>
        <w:pStyle w:val="1"/>
        <w:rPr>
          <w:rFonts w:hint="eastAsia"/>
        </w:rPr>
      </w:pPr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21B2B" w14:textId="77777777" w:rsidR="009808B2" w:rsidRDefault="009808B2" w:rsidP="00D80637">
      <w:pPr>
        <w:spacing w:after="0"/>
      </w:pPr>
      <w:r>
        <w:separator/>
      </w:r>
    </w:p>
  </w:endnote>
  <w:endnote w:type="continuationSeparator" w:id="0">
    <w:p w14:paraId="6BA60C97" w14:textId="77777777" w:rsidR="009808B2" w:rsidRDefault="009808B2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E92F8" w14:textId="77777777" w:rsidR="009808B2" w:rsidRDefault="009808B2" w:rsidP="00D80637">
      <w:pPr>
        <w:spacing w:after="0"/>
      </w:pPr>
      <w:r>
        <w:separator/>
      </w:r>
    </w:p>
  </w:footnote>
  <w:footnote w:type="continuationSeparator" w:id="0">
    <w:p w14:paraId="636E81D2" w14:textId="77777777" w:rsidR="009808B2" w:rsidRDefault="009808B2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C38AD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0524"/>
    <w:rsid w:val="006269BD"/>
    <w:rsid w:val="006C0400"/>
    <w:rsid w:val="00705E54"/>
    <w:rsid w:val="007149DD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8F5EDE"/>
    <w:rsid w:val="0095692C"/>
    <w:rsid w:val="009613D8"/>
    <w:rsid w:val="009808B2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1752"/>
    <w:rsid w:val="00C73158"/>
    <w:rsid w:val="00C84120"/>
    <w:rsid w:val="00C84714"/>
    <w:rsid w:val="00CC090F"/>
    <w:rsid w:val="00CD0657"/>
    <w:rsid w:val="00D06CBA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81E6A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comment">
    <w:name w:val="comment"/>
    <w:basedOn w:val="a0"/>
    <w:rsid w:val="00E8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7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15、linux 安装docker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81</TotalTime>
  <Pages>1</Pages>
  <Words>31</Words>
  <Characters>178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133</cp:revision>
  <dcterms:created xsi:type="dcterms:W3CDTF">2017-11-29T16:40:00Z</dcterms:created>
  <dcterms:modified xsi:type="dcterms:W3CDTF">2018-02-26T10:25:00Z</dcterms:modified>
</cp:coreProperties>
</file>