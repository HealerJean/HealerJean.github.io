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75C5A" w:rsidP="005A3FAA">
          <w:pPr>
            <w:pStyle w:val="PadderBetweenControlandBody"/>
          </w:pPr>
        </w:p>
      </w:sdtContent>
    </w:sdt>
    <w:p w14:paraId="407E6204" w14:textId="6917E5E7" w:rsidR="003A7E08" w:rsidRDefault="00212BF5" w:rsidP="00574CF9">
      <w:pPr>
        <w:pStyle w:val="1"/>
        <w:rPr>
          <w:rFonts w:hint="eastAsia"/>
        </w:rPr>
      </w:pPr>
      <w:r>
        <w:rPr>
          <w:rFonts w:hint="eastAsia"/>
        </w:rPr>
        <w:t>mysql 3306</w:t>
      </w:r>
    </w:p>
    <w:p w14:paraId="5AA4387C" w14:textId="54DBCE98" w:rsidR="00212BF5" w:rsidRDefault="00212BF5" w:rsidP="00212BF5">
      <w:pPr>
        <w:pStyle w:val="1"/>
        <w:rPr>
          <w:rFonts w:hint="eastAsia"/>
        </w:rPr>
      </w:pPr>
      <w:r>
        <w:rPr>
          <w:rFonts w:hint="eastAsia"/>
        </w:rPr>
        <w:t>oracle 1521</w:t>
      </w:r>
    </w:p>
    <w:p w14:paraId="0F918AD8" w14:textId="77777777" w:rsidR="00212BF5" w:rsidRDefault="00212BF5" w:rsidP="00212BF5">
      <w:pPr>
        <w:rPr>
          <w:rFonts w:hint="eastAsia"/>
        </w:rPr>
      </w:pPr>
    </w:p>
    <w:p w14:paraId="5D8829FA" w14:textId="4341FF2D" w:rsidR="00212BF5" w:rsidRDefault="00B235E8" w:rsidP="00B235E8">
      <w:pPr>
        <w:pStyle w:val="1"/>
        <w:rPr>
          <w:rFonts w:hint="eastAsia"/>
        </w:rPr>
      </w:pPr>
      <w:r>
        <w:rPr>
          <w:rFonts w:hint="eastAsia"/>
        </w:rPr>
        <w:t>nuxus</w:t>
      </w:r>
    </w:p>
    <w:p w14:paraId="55E73E8F" w14:textId="77777777" w:rsidR="00B235E8" w:rsidRDefault="00B235E8" w:rsidP="00B235E8">
      <w:pPr>
        <w:rPr>
          <w:rFonts w:hint="eastAsia"/>
        </w:rPr>
      </w:pPr>
    </w:p>
    <w:p w14:paraId="2357CC4B" w14:textId="7A4512A3" w:rsidR="00B235E8" w:rsidRDefault="00B235E8" w:rsidP="002911E9">
      <w:pPr>
        <w:pStyle w:val="1"/>
        <w:rPr>
          <w:rFonts w:hint="eastAsia"/>
        </w:rPr>
      </w:pPr>
      <w:r>
        <w:rPr>
          <w:rFonts w:hint="eastAsia"/>
        </w:rPr>
        <w:t>activeMQ 61616 8161</w:t>
      </w:r>
    </w:p>
    <w:p w14:paraId="4A6B55A1" w14:textId="77777777" w:rsidR="002911E9" w:rsidRDefault="002911E9" w:rsidP="002911E9">
      <w:pPr>
        <w:rPr>
          <w:rFonts w:hint="eastAsia"/>
        </w:rPr>
      </w:pPr>
    </w:p>
    <w:p w14:paraId="12C0D0EA" w14:textId="7D4A5FC9" w:rsidR="002911E9" w:rsidRPr="002911E9" w:rsidRDefault="003A0417" w:rsidP="003A0417">
      <w:pPr>
        <w:pStyle w:val="1"/>
        <w:rPr>
          <w:rFonts w:hint="eastAsia"/>
        </w:rPr>
      </w:pPr>
      <w:r>
        <w:rPr>
          <w:rFonts w:hint="eastAsia"/>
        </w:rPr>
        <w:t>nuxus 8081</w:t>
      </w:r>
      <w:bookmarkStart w:id="0" w:name="_GoBack"/>
      <w:bookmarkEnd w:id="0"/>
    </w:p>
    <w:sectPr w:rsidR="002911E9" w:rsidRPr="002911E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78A7A" w14:textId="77777777" w:rsidR="00875C5A" w:rsidRDefault="00875C5A" w:rsidP="00D80637">
      <w:pPr>
        <w:spacing w:after="0"/>
      </w:pPr>
      <w:r>
        <w:separator/>
      </w:r>
    </w:p>
  </w:endnote>
  <w:endnote w:type="continuationSeparator" w:id="0">
    <w:p w14:paraId="3540DD73" w14:textId="77777777" w:rsidR="00875C5A" w:rsidRDefault="00875C5A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EC41A" w14:textId="77777777" w:rsidR="00875C5A" w:rsidRDefault="00875C5A" w:rsidP="00D80637">
      <w:pPr>
        <w:spacing w:after="0"/>
      </w:pPr>
      <w:r>
        <w:separator/>
      </w:r>
    </w:p>
  </w:footnote>
  <w:footnote w:type="continuationSeparator" w:id="0">
    <w:p w14:paraId="6458D97C" w14:textId="77777777" w:rsidR="00875C5A" w:rsidRDefault="00875C5A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12BF5"/>
    <w:rsid w:val="00252D03"/>
    <w:rsid w:val="002911E9"/>
    <w:rsid w:val="002938A0"/>
    <w:rsid w:val="002C2979"/>
    <w:rsid w:val="002D44F6"/>
    <w:rsid w:val="00351BBA"/>
    <w:rsid w:val="00365A51"/>
    <w:rsid w:val="0036693D"/>
    <w:rsid w:val="0039653F"/>
    <w:rsid w:val="003A0417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75C5A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235E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81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127</cp:revision>
  <dcterms:created xsi:type="dcterms:W3CDTF">2017-11-29T16:40:00Z</dcterms:created>
  <dcterms:modified xsi:type="dcterms:W3CDTF">2018-02-26T06:04:00Z</dcterms:modified>
</cp:coreProperties>
</file>