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40F1A94D" w:rsidR="00DB0C47" w:rsidRDefault="00A2643D">
              <w:pPr>
                <w:pStyle w:val="Publishwithline"/>
              </w:pPr>
              <w:r>
                <w:rPr>
                  <w:rFonts w:hint="eastAsia"/>
                </w:rPr>
                <w:t>纯</w:t>
              </w:r>
              <w:r>
                <w:rPr>
                  <w:rFonts w:hint="eastAsia"/>
                </w:rPr>
                <w:t>s'q'l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B6FCD" w:rsidP="005A3FAA">
          <w:pPr>
            <w:pStyle w:val="PadderBetweenControlandBody"/>
          </w:pPr>
        </w:p>
      </w:sdtContent>
    </w:sdt>
    <w:p w14:paraId="72D49661" w14:textId="77777777" w:rsidR="00DF1C9B" w:rsidRDefault="00DF1C9B" w:rsidP="00DF1C9B"/>
    <w:p w14:paraId="0B9E7F88" w14:textId="77777777" w:rsidR="00DF1C9B" w:rsidRPr="00DF1C9B" w:rsidRDefault="00DF1C9B" w:rsidP="00DF1C9B"/>
    <w:p w14:paraId="6DE4B339" w14:textId="69CF48A2" w:rsidR="00DF1C9B" w:rsidRDefault="00A02989" w:rsidP="00A0298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、取出</w:t>
      </w:r>
      <w:r>
        <w:rPr>
          <w:rFonts w:hint="eastAsia"/>
        </w:rPr>
        <w:t>map</w:t>
      </w:r>
      <w:r>
        <w:rPr>
          <w:rFonts w:hint="eastAsia"/>
        </w:rPr>
        <w:t>的数据放入表中</w:t>
      </w:r>
    </w:p>
    <w:p w14:paraId="776CEE86" w14:textId="77777777" w:rsidR="00C90DB2" w:rsidRPr="00C90DB2" w:rsidRDefault="00C90DB2" w:rsidP="00C90DB2">
      <w:pPr>
        <w:pStyle w:val="a8"/>
        <w:shd w:val="clear" w:color="auto" w:fill="FFFFFF"/>
        <w:spacing w:after="0"/>
        <w:rPr>
          <w:rFonts w:ascii="PingFang SC" w:eastAsia="PingFang SC" w:hAnsi="PingFang SC"/>
          <w:color w:val="454545"/>
          <w:sz w:val="36"/>
          <w:szCs w:val="24"/>
        </w:rPr>
      </w:pPr>
      <w:r w:rsidRPr="00C90DB2">
        <w:rPr>
          <w:rFonts w:ascii="PingFang SC" w:eastAsia="PingFang SC" w:hAnsi="PingFang SC" w:hint="eastAsia"/>
          <w:color w:val="454545"/>
          <w:sz w:val="32"/>
        </w:rPr>
        <w:t>有时候需要简单地把一个Map中所有的key和value获取出来，拼到sql语句中。MyBatis提供的一种方法是遍历Map中的entrySet，然后把key扔进index里面，value扔进item中。具体的一个使用的例子如下：</w:t>
      </w:r>
    </w:p>
    <w:p w14:paraId="2907803E" w14:textId="77777777" w:rsidR="00C90DB2" w:rsidRPr="00C90DB2" w:rsidRDefault="00C90DB2" w:rsidP="00C90DB2">
      <w:pPr>
        <w:shd w:val="clear" w:color="auto" w:fill="F8F8F8"/>
        <w:rPr>
          <w:rStyle w:val="tracking-ad"/>
          <w:rFonts w:ascii="Verdana" w:eastAsia="Times New Roman" w:hAnsi="Verdana"/>
          <w:color w:val="C0C0C0"/>
          <w:sz w:val="18"/>
          <w:szCs w:val="14"/>
        </w:rPr>
      </w:pPr>
      <w:r w:rsidRPr="00C90DB2">
        <w:rPr>
          <w:rFonts w:ascii="Verdana" w:eastAsia="Times New Roman" w:hAnsi="Verdana"/>
          <w:b/>
          <w:bCs/>
          <w:color w:val="C0C0C0"/>
          <w:sz w:val="18"/>
          <w:szCs w:val="14"/>
        </w:rPr>
        <w:t>[html]</w:t>
      </w:r>
      <w:r w:rsidRPr="00C90DB2">
        <w:rPr>
          <w:rFonts w:ascii="Verdana" w:eastAsia="Times New Roman" w:hAnsi="Verdana"/>
          <w:color w:val="C0C0C0"/>
          <w:sz w:val="18"/>
          <w:szCs w:val="14"/>
        </w:rPr>
        <w:t> </w:t>
      </w:r>
      <w:hyperlink r:id="rId8" w:tooltip="view plain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view plain</w:t>
        </w:r>
      </w:hyperlink>
      <w:r w:rsidRPr="00C90DB2">
        <w:rPr>
          <w:rStyle w:val="tracking-ad"/>
          <w:rFonts w:ascii="Verdana" w:eastAsia="Times New Roman" w:hAnsi="Verdana"/>
          <w:color w:val="C0C0C0"/>
          <w:sz w:val="18"/>
          <w:szCs w:val="14"/>
        </w:rPr>
        <w:t> </w:t>
      </w:r>
      <w:hyperlink r:id="rId9" w:tooltip="copy" w:history="1">
        <w:r w:rsidRPr="00C90DB2">
          <w:rPr>
            <w:rStyle w:val="ab"/>
            <w:rFonts w:ascii="Verdana" w:eastAsia="Times New Roman" w:hAnsi="Verdana"/>
            <w:color w:val="A0A0A0"/>
            <w:sz w:val="18"/>
            <w:szCs w:val="14"/>
            <w:bdr w:val="none" w:sz="0" w:space="0" w:color="auto" w:frame="1"/>
          </w:rPr>
          <w:t>copy</w:t>
        </w:r>
      </w:hyperlink>
    </w:p>
    <w:p w14:paraId="1FCFA43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id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"operationName"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parameterType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7BDB95B6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INSERT INTO table_name(hot_word, cnt)  </w:t>
      </w:r>
    </w:p>
    <w:p w14:paraId="320B6F1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VALUES  </w:t>
      </w:r>
    </w:p>
    <w:p w14:paraId="7BB27915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item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"value"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index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"key"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collection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"mapData.entrySet()"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open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separator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"),("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close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")"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8DC1AC3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    #{key}, #{value}  </w:t>
      </w:r>
    </w:p>
    <w:p w14:paraId="7EFB4F54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foreach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0A1F34F7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ON DUPLICATE KEY UPDATE  </w:t>
      </w:r>
    </w:p>
    <w:p w14:paraId="6A3FAD7D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  </w:t>
      </w:r>
      <w:r w:rsidRPr="00C90DB2">
        <w:rPr>
          <w:rStyle w:val="attribute"/>
          <w:rFonts w:ascii="Consolas" w:eastAsia="Times New Roman" w:hAnsi="Consolas"/>
          <w:color w:val="FF0000"/>
          <w:szCs w:val="18"/>
          <w:bdr w:val="none" w:sz="0" w:space="0" w:color="auto" w:frame="1"/>
        </w:rPr>
        <w:t>cnt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Pr="00C90DB2">
        <w:rPr>
          <w:rStyle w:val="attribute-value"/>
          <w:rFonts w:ascii="Consolas" w:eastAsia="Times New Roman" w:hAnsi="Consolas"/>
          <w:color w:val="0000FF"/>
          <w:szCs w:val="18"/>
          <w:bdr w:val="none" w:sz="0" w:space="0" w:color="auto" w:frame="1"/>
        </w:rPr>
        <w:t>VALUES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(cnt)  </w:t>
      </w:r>
    </w:p>
    <w:p w14:paraId="27EF725F" w14:textId="77777777" w:rsidR="00C90DB2" w:rsidRPr="00C90DB2" w:rsidRDefault="00C90DB2" w:rsidP="00C90DB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eastAsia="Times New Roman" w:hAnsi="Consolas"/>
          <w:color w:val="5C5C5C"/>
          <w:szCs w:val="18"/>
        </w:rPr>
      </w:pP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&lt;/</w:t>
      </w:r>
      <w:r w:rsidRPr="00C90DB2">
        <w:rPr>
          <w:rStyle w:val="tag-name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insert</w:t>
      </w:r>
      <w:r w:rsidRPr="00C90DB2">
        <w:rPr>
          <w:rStyle w:val="tag"/>
          <w:rFonts w:ascii="Consolas" w:eastAsia="Times New Roman" w:hAnsi="Consolas"/>
          <w:b/>
          <w:bCs/>
          <w:color w:val="993300"/>
          <w:szCs w:val="18"/>
          <w:bdr w:val="none" w:sz="0" w:space="0" w:color="auto" w:frame="1"/>
        </w:rPr>
        <w:t>&gt;</w:t>
      </w:r>
      <w:r w:rsidRPr="00C90DB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  </w:t>
      </w:r>
    </w:p>
    <w:p w14:paraId="50225700" w14:textId="77777777" w:rsidR="00A02989" w:rsidRDefault="00A02989" w:rsidP="00A02989"/>
    <w:p w14:paraId="14681D64" w14:textId="3D83DAC1" w:rsidR="00B039C9" w:rsidRDefault="00B039C9" w:rsidP="00B039C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75A">
        <w:rPr>
          <w:rFonts w:hint="eastAsia"/>
        </w:rPr>
        <w:t>结果为：</w:t>
      </w:r>
      <w:r>
        <w:rPr>
          <w:rFonts w:hint="eastAsia"/>
        </w:rPr>
        <w:t>list&lt;map</w:t>
      </w:r>
      <w:r w:rsidR="00AE41C2">
        <w:rPr>
          <w:rFonts w:hint="eastAsia"/>
        </w:rPr>
        <w:t>&lt;String,Object&gt;</w:t>
      </w:r>
      <w:r>
        <w:rPr>
          <w:rFonts w:hint="eastAsia"/>
        </w:rPr>
        <w:t>&gt;</w:t>
      </w:r>
      <w:r w:rsidR="00AE41C2">
        <w:rPr>
          <w:rFonts w:hint="eastAsia"/>
        </w:rPr>
        <w:t xml:space="preserve">   </w:t>
      </w:r>
    </w:p>
    <w:p w14:paraId="5C71B0DF" w14:textId="77777777" w:rsidR="004E7F7A" w:rsidRDefault="004E7F7A" w:rsidP="00B039C9">
      <w:pPr>
        <w:pStyle w:val="a8"/>
        <w:shd w:val="clear" w:color="auto" w:fill="FFFFFF"/>
        <w:spacing w:after="0" w:line="390" w:lineRule="atLeast"/>
        <w:rPr>
          <w:rFonts w:ascii="Arial" w:hAnsi="Arial" w:cs="Arial"/>
          <w:color w:val="454545"/>
          <w:sz w:val="21"/>
          <w:szCs w:val="21"/>
        </w:rPr>
      </w:pPr>
    </w:p>
    <w:p w14:paraId="0F4858AE" w14:textId="06A993B3" w:rsidR="00B039C9" w:rsidRDefault="008E513D" w:rsidP="008E5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mapper</w:t>
      </w:r>
    </w:p>
    <w:p w14:paraId="32940149" w14:textId="77777777" w:rsidR="008E513D" w:rsidRDefault="008E513D" w:rsidP="008E513D"/>
    <w:p w14:paraId="38295C35" w14:textId="07B9DDA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AE41C2">
        <w:rPr>
          <w:rFonts w:ascii="Menlo" w:hAnsi="Menlo" w:cs="Menlo"/>
          <w:color w:val="52E3F6"/>
          <w:sz w:val="36"/>
          <w:szCs w:val="27"/>
        </w:rPr>
        <w:t xml:space="preserve">HealerJeanMapper </w:t>
      </w:r>
      <w:r w:rsidRPr="00AE41C2">
        <w:rPr>
          <w:rFonts w:ascii="Menlo" w:hAnsi="Menlo" w:cs="Menlo"/>
          <w:color w:val="F9FAF4"/>
          <w:sz w:val="36"/>
          <w:szCs w:val="27"/>
        </w:rPr>
        <w:t>{</w:t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br/>
      </w:r>
      <w:r w:rsidRPr="00AE41C2">
        <w:rPr>
          <w:rFonts w:ascii="Menlo" w:hAnsi="Menlo" w:cs="Menlo"/>
          <w:color w:val="FF007F"/>
          <w:sz w:val="36"/>
          <w:szCs w:val="27"/>
        </w:rPr>
        <w:br/>
        <w:t xml:space="preserve">     </w:t>
      </w:r>
      <w:r w:rsidRPr="00AE41C2">
        <w:rPr>
          <w:rFonts w:ascii="Menlo" w:hAnsi="Menlo" w:cs="Menlo"/>
          <w:color w:val="52E3F6"/>
          <w:sz w:val="36"/>
          <w:szCs w:val="27"/>
        </w:rPr>
        <w:t>List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Map</w:t>
      </w:r>
      <w:r w:rsidRPr="00AE41C2">
        <w:rPr>
          <w:rFonts w:ascii="Menlo" w:hAnsi="Menlo" w:cs="Menlo"/>
          <w:color w:val="FF007F"/>
          <w:sz w:val="36"/>
          <w:szCs w:val="27"/>
        </w:rPr>
        <w:t>&lt;</w:t>
      </w:r>
      <w:r w:rsidRPr="00AE41C2">
        <w:rPr>
          <w:rFonts w:ascii="Menlo" w:hAnsi="Menlo" w:cs="Menlo"/>
          <w:color w:val="52E3F6"/>
          <w:sz w:val="36"/>
          <w:szCs w:val="27"/>
        </w:rPr>
        <w:t>String</w:t>
      </w:r>
      <w:r w:rsidRPr="00AE41C2">
        <w:rPr>
          <w:rFonts w:ascii="Menlo" w:hAnsi="Menlo" w:cs="Menlo"/>
          <w:color w:val="FF007F"/>
          <w:sz w:val="36"/>
          <w:szCs w:val="27"/>
        </w:rPr>
        <w:t>,</w:t>
      </w:r>
      <w:r w:rsidRPr="00AE41C2">
        <w:rPr>
          <w:rFonts w:ascii="Menlo" w:hAnsi="Menlo" w:cs="Menlo"/>
          <w:color w:val="52E3F6"/>
          <w:sz w:val="36"/>
          <w:szCs w:val="27"/>
        </w:rPr>
        <w:t>Object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AE41C2">
        <w:rPr>
          <w:rFonts w:ascii="Menlo" w:hAnsi="Menlo" w:cs="Menlo"/>
          <w:color w:val="A7EC21"/>
          <w:sz w:val="36"/>
          <w:szCs w:val="27"/>
        </w:rPr>
        <w:t>sqlMap</w:t>
      </w:r>
      <w:r w:rsidRPr="00AE41C2">
        <w:rPr>
          <w:rFonts w:ascii="Menlo" w:hAnsi="Menlo" w:cs="Menlo"/>
          <w:color w:val="F9FAF4"/>
          <w:sz w:val="36"/>
          <w:szCs w:val="27"/>
        </w:rPr>
        <w:t>()</w:t>
      </w:r>
      <w:r w:rsidRPr="00AE41C2">
        <w:rPr>
          <w:rFonts w:ascii="Menlo" w:hAnsi="Menlo" w:cs="Menlo"/>
          <w:color w:val="FF007F"/>
          <w:sz w:val="36"/>
          <w:szCs w:val="27"/>
        </w:rPr>
        <w:t>;</w:t>
      </w:r>
      <w:r w:rsidRPr="00AE41C2">
        <w:rPr>
          <w:rFonts w:ascii="Menlo" w:hAnsi="Menlo" w:cs="Menlo"/>
          <w:color w:val="FF007F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}</w:t>
      </w:r>
    </w:p>
    <w:p w14:paraId="73021D64" w14:textId="77777777" w:rsidR="008E513D" w:rsidRPr="00AE41C2" w:rsidRDefault="008E513D" w:rsidP="008E513D">
      <w:pPr>
        <w:rPr>
          <w:sz w:val="32"/>
        </w:rPr>
      </w:pPr>
    </w:p>
    <w:p w14:paraId="67A5E80D" w14:textId="77777777" w:rsidR="008E513D" w:rsidRDefault="008E513D" w:rsidP="008E513D"/>
    <w:p w14:paraId="62C425A5" w14:textId="07866B61" w:rsidR="008E513D" w:rsidRDefault="00AE41C2" w:rsidP="00AE41C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4AD22E25" w14:textId="77777777" w:rsidR="00AE41C2" w:rsidRPr="00AE41C2" w:rsidRDefault="00AE41C2" w:rsidP="00AE41C2">
      <w:pPr>
        <w:rPr>
          <w:sz w:val="32"/>
        </w:rPr>
      </w:pPr>
    </w:p>
    <w:p w14:paraId="29373F13" w14:textId="77777777" w:rsidR="00AE41C2" w:rsidRPr="00AE41C2" w:rsidRDefault="00AE41C2" w:rsidP="00AE41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AE41C2">
        <w:rPr>
          <w:rFonts w:ascii="Menlo" w:hAnsi="Menlo" w:cs="Menlo"/>
          <w:color w:val="F9FAF4"/>
          <w:sz w:val="36"/>
          <w:szCs w:val="27"/>
        </w:rPr>
        <w:t>&lt;</w:t>
      </w:r>
      <w:r w:rsidRPr="00AE41C2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BFA4A4"/>
          <w:sz w:val="36"/>
          <w:szCs w:val="27"/>
        </w:rPr>
        <w:t>id</w:t>
      </w:r>
      <w:r w:rsidRPr="00AE41C2">
        <w:rPr>
          <w:rFonts w:ascii="Menlo" w:hAnsi="Menlo" w:cs="Menlo"/>
          <w:color w:val="ECE47E"/>
          <w:sz w:val="36"/>
          <w:szCs w:val="27"/>
        </w:rPr>
        <w:t xml:space="preserve">="sqlMap" </w:t>
      </w:r>
      <w:r w:rsidRPr="00AE41C2">
        <w:rPr>
          <w:rFonts w:ascii="Menlo" w:hAnsi="Menlo" w:cs="Menlo"/>
          <w:color w:val="BFA4A4"/>
          <w:sz w:val="36"/>
          <w:szCs w:val="27"/>
          <w:highlight w:val="green"/>
        </w:rPr>
        <w:t>resultType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="</w:t>
      </w:r>
      <w:r w:rsidRPr="00AE41C2">
        <w:rPr>
          <w:rFonts w:ascii="Menlo" w:hAnsi="Menlo" w:cs="Menlo"/>
          <w:color w:val="FF0000"/>
          <w:sz w:val="36"/>
          <w:szCs w:val="27"/>
          <w:highlight w:val="green"/>
        </w:rPr>
        <w:t>java.util.HashMap</w:t>
      </w:r>
      <w:r w:rsidRPr="00AE41C2">
        <w:rPr>
          <w:rFonts w:ascii="Menlo" w:hAnsi="Menlo" w:cs="Menlo"/>
          <w:color w:val="ECE47E"/>
          <w:sz w:val="36"/>
          <w:szCs w:val="27"/>
          <w:highlight w:val="green"/>
        </w:rPr>
        <w:t>"</w:t>
      </w:r>
      <w:r w:rsidRPr="00AE41C2">
        <w:rPr>
          <w:rFonts w:ascii="Menlo" w:hAnsi="Menlo" w:cs="Menlo"/>
          <w:color w:val="F9FAF4"/>
          <w:sz w:val="36"/>
          <w:szCs w:val="27"/>
          <w:highlight w:val="green"/>
        </w:rPr>
        <w:t>&gt;</w:t>
      </w:r>
      <w:r w:rsidRPr="00AE41C2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AE41C2">
        <w:rPr>
          <w:rFonts w:ascii="Menlo" w:hAnsi="Menlo" w:cs="Menlo"/>
          <w:color w:val="FF0000"/>
          <w:sz w:val="36"/>
          <w:szCs w:val="27"/>
          <w:highlight w:val="yellow"/>
        </w:rPr>
        <w:t>h.id as id ,h.subject as subject</w:t>
      </w:r>
      <w:r w:rsidRPr="00AE41C2">
        <w:rPr>
          <w:rFonts w:ascii="Menlo" w:hAnsi="Menlo" w:cs="Menlo"/>
          <w:color w:val="CFBFAD"/>
          <w:sz w:val="36"/>
          <w:szCs w:val="27"/>
        </w:rPr>
        <w:t xml:space="preserve"> FROM  healerjean  h;</w:t>
      </w:r>
      <w:r w:rsidRPr="00AE41C2">
        <w:rPr>
          <w:rFonts w:ascii="Menlo" w:hAnsi="Menlo" w:cs="Menlo"/>
          <w:color w:val="CFBFAD"/>
          <w:sz w:val="36"/>
          <w:szCs w:val="27"/>
        </w:rPr>
        <w:br/>
      </w:r>
      <w:r w:rsidRPr="00AE41C2">
        <w:rPr>
          <w:rFonts w:ascii="Menlo" w:hAnsi="Menlo" w:cs="Menlo"/>
          <w:color w:val="F9FAF4"/>
          <w:sz w:val="36"/>
          <w:szCs w:val="27"/>
        </w:rPr>
        <w:t>&lt;/</w:t>
      </w:r>
      <w:r w:rsidRPr="00AE41C2">
        <w:rPr>
          <w:rFonts w:ascii="Menlo" w:hAnsi="Menlo" w:cs="Menlo"/>
          <w:color w:val="FF007F"/>
          <w:sz w:val="36"/>
          <w:szCs w:val="27"/>
        </w:rPr>
        <w:t>select</w:t>
      </w:r>
      <w:r w:rsidRPr="00AE41C2">
        <w:rPr>
          <w:rFonts w:ascii="Menlo" w:hAnsi="Menlo" w:cs="Menlo"/>
          <w:color w:val="F9FAF4"/>
          <w:sz w:val="36"/>
          <w:szCs w:val="27"/>
        </w:rPr>
        <w:t>&gt;</w:t>
      </w:r>
    </w:p>
    <w:p w14:paraId="7C412D56" w14:textId="77777777" w:rsidR="00AE41C2" w:rsidRDefault="00AE41C2" w:rsidP="00AE41C2"/>
    <w:p w14:paraId="09141C7F" w14:textId="77777777" w:rsidR="00AE41C2" w:rsidRDefault="00AE41C2" w:rsidP="00AE41C2"/>
    <w:p w14:paraId="3E2916CA" w14:textId="77777777" w:rsidR="00AE41C2" w:rsidRDefault="00AE41C2" w:rsidP="00AE41C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、解释：</w:t>
      </w:r>
    </w:p>
    <w:p w14:paraId="6395E43D" w14:textId="6F8ED1B8" w:rsidR="00AE41C2" w:rsidRDefault="00AE41C2" w:rsidP="00AE41C2">
      <w:pPr>
        <w:pStyle w:val="3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、返回类型必须是</w:t>
      </w:r>
      <w:r w:rsidRPr="00AE41C2">
        <w:rPr>
          <w:color w:val="FF0000"/>
        </w:rPr>
        <w:t>java.util.HashMap</w:t>
      </w:r>
    </w:p>
    <w:p w14:paraId="55107302" w14:textId="7B0B3821" w:rsidR="00AE41C2" w:rsidRDefault="00AE41C2" w:rsidP="00AE41C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 xml:space="preserve">value </w:t>
      </w:r>
      <w:r>
        <w:rPr>
          <w:rFonts w:hint="eastAsia"/>
        </w:rPr>
        <w:t>必须是</w:t>
      </w:r>
      <w:r>
        <w:rPr>
          <w:rFonts w:hint="eastAsia"/>
        </w:rPr>
        <w:t>Objecrt</w:t>
      </w:r>
    </w:p>
    <w:p w14:paraId="55500CE3" w14:textId="77777777" w:rsidR="00AE41C2" w:rsidRDefault="00AE41C2" w:rsidP="00AE41C2"/>
    <w:p w14:paraId="787537C1" w14:textId="77777777" w:rsidR="00AE41C2" w:rsidRDefault="00AE41C2" w:rsidP="00AE41C2"/>
    <w:p w14:paraId="292BE35E" w14:textId="095C96C7" w:rsidR="006B69B9" w:rsidRDefault="006B69B9" w:rsidP="006B69B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测试</w:t>
      </w:r>
    </w:p>
    <w:p w14:paraId="401101AC" w14:textId="77777777" w:rsidR="006B69B9" w:rsidRPr="006B69B9" w:rsidRDefault="006B69B9" w:rsidP="006B69B9">
      <w:pPr>
        <w:rPr>
          <w:sz w:val="32"/>
        </w:rPr>
      </w:pPr>
    </w:p>
    <w:p w14:paraId="144038FC" w14:textId="77777777" w:rsidR="006B69B9" w:rsidRPr="006B69B9" w:rsidRDefault="006B69B9" w:rsidP="006B69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6B69B9">
        <w:rPr>
          <w:rFonts w:ascii="Menlo" w:hAnsi="Menlo" w:cs="Menlo"/>
          <w:color w:val="D9E577"/>
          <w:sz w:val="36"/>
          <w:szCs w:val="27"/>
        </w:rPr>
        <w:t>@RequestMapping</w:t>
      </w:r>
      <w:r w:rsidRPr="006B69B9">
        <w:rPr>
          <w:rFonts w:ascii="Menlo" w:hAnsi="Menlo" w:cs="Menlo"/>
          <w:color w:val="F9FAF4"/>
          <w:sz w:val="36"/>
          <w:szCs w:val="27"/>
        </w:rPr>
        <w:t>(</w:t>
      </w:r>
      <w:r w:rsidRPr="006B69B9">
        <w:rPr>
          <w:rFonts w:ascii="Menlo" w:hAnsi="Menlo" w:cs="Menlo"/>
          <w:color w:val="ECE47E"/>
          <w:sz w:val="36"/>
          <w:szCs w:val="27"/>
        </w:rPr>
        <w:t>"sqlMap"</w:t>
      </w:r>
      <w:r w:rsidRPr="006B69B9">
        <w:rPr>
          <w:rFonts w:ascii="Menlo" w:hAnsi="Menlo" w:cs="Menlo"/>
          <w:color w:val="F9FAF4"/>
          <w:sz w:val="36"/>
          <w:szCs w:val="27"/>
        </w:rPr>
        <w:t>)</w:t>
      </w:r>
      <w:r w:rsidRPr="006B69B9">
        <w:rPr>
          <w:rFonts w:ascii="Menlo" w:hAnsi="Menlo" w:cs="Menlo"/>
          <w:color w:val="F9FAF4"/>
          <w:sz w:val="36"/>
          <w:szCs w:val="27"/>
        </w:rPr>
        <w:br/>
      </w:r>
      <w:r w:rsidRPr="006B69B9">
        <w:rPr>
          <w:rFonts w:ascii="Menlo" w:hAnsi="Menlo" w:cs="Menlo"/>
          <w:color w:val="D9E577"/>
          <w:sz w:val="36"/>
          <w:szCs w:val="27"/>
        </w:rPr>
        <w:t>@ResponseBody</w:t>
      </w:r>
      <w:r w:rsidRPr="006B69B9">
        <w:rPr>
          <w:rFonts w:ascii="Menlo" w:hAnsi="Menlo" w:cs="Menlo"/>
          <w:color w:val="D9E577"/>
          <w:sz w:val="36"/>
          <w:szCs w:val="27"/>
        </w:rPr>
        <w:br/>
      </w:r>
      <w:r w:rsidRPr="006B69B9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6B69B9">
        <w:rPr>
          <w:rFonts w:ascii="Menlo" w:hAnsi="Menlo" w:cs="Menlo"/>
          <w:color w:val="52E3F6"/>
          <w:sz w:val="36"/>
          <w:szCs w:val="27"/>
        </w:rPr>
        <w:t>List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Map</w:t>
      </w:r>
      <w:r w:rsidRPr="006B69B9">
        <w:rPr>
          <w:rFonts w:ascii="Menlo" w:hAnsi="Menlo" w:cs="Menlo"/>
          <w:color w:val="FF007F"/>
          <w:sz w:val="36"/>
          <w:szCs w:val="27"/>
        </w:rPr>
        <w:t>&lt;</w:t>
      </w:r>
      <w:r w:rsidRPr="006B69B9">
        <w:rPr>
          <w:rFonts w:ascii="Menlo" w:hAnsi="Menlo" w:cs="Menlo"/>
          <w:color w:val="52E3F6"/>
          <w:sz w:val="36"/>
          <w:szCs w:val="27"/>
        </w:rPr>
        <w:t>String</w:t>
      </w:r>
      <w:r w:rsidRPr="006B69B9">
        <w:rPr>
          <w:rFonts w:ascii="Menlo" w:hAnsi="Menlo" w:cs="Menlo"/>
          <w:color w:val="FF007F"/>
          <w:sz w:val="36"/>
          <w:szCs w:val="27"/>
        </w:rPr>
        <w:t>,</w:t>
      </w:r>
      <w:r w:rsidRPr="006B69B9">
        <w:rPr>
          <w:rFonts w:ascii="Menlo" w:hAnsi="Menlo" w:cs="Menlo"/>
          <w:color w:val="52E3F6"/>
          <w:sz w:val="36"/>
          <w:szCs w:val="27"/>
        </w:rPr>
        <w:t>Object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&gt;&gt; 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(){</w:t>
      </w:r>
      <w:r w:rsidRPr="006B69B9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B69B9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6B69B9">
        <w:rPr>
          <w:rFonts w:ascii="Menlo" w:hAnsi="Menlo" w:cs="Menlo"/>
          <w:color w:val="CFBFAD"/>
          <w:sz w:val="36"/>
          <w:szCs w:val="27"/>
        </w:rPr>
        <w:t>healerJeanMapper</w:t>
      </w:r>
      <w:r w:rsidRPr="006B69B9">
        <w:rPr>
          <w:rFonts w:ascii="Menlo" w:hAnsi="Menlo" w:cs="Menlo"/>
          <w:color w:val="FF007F"/>
          <w:sz w:val="36"/>
          <w:szCs w:val="27"/>
        </w:rPr>
        <w:t>.</w:t>
      </w:r>
      <w:r w:rsidRPr="006B69B9">
        <w:rPr>
          <w:rFonts w:ascii="Menlo" w:hAnsi="Menlo" w:cs="Menlo"/>
          <w:color w:val="A7EC21"/>
          <w:sz w:val="36"/>
          <w:szCs w:val="27"/>
        </w:rPr>
        <w:t>sqlMap</w:t>
      </w:r>
      <w:r w:rsidRPr="006B69B9">
        <w:rPr>
          <w:rFonts w:ascii="Menlo" w:hAnsi="Menlo" w:cs="Menlo"/>
          <w:color w:val="F9FAF4"/>
          <w:sz w:val="36"/>
          <w:szCs w:val="27"/>
        </w:rPr>
        <w:t>()</w:t>
      </w:r>
      <w:r w:rsidRPr="006B69B9">
        <w:rPr>
          <w:rFonts w:ascii="Menlo" w:hAnsi="Menlo" w:cs="Menlo"/>
          <w:color w:val="FF007F"/>
          <w:sz w:val="36"/>
          <w:szCs w:val="27"/>
        </w:rPr>
        <w:t>;</w:t>
      </w:r>
      <w:r w:rsidRPr="006B69B9">
        <w:rPr>
          <w:rFonts w:ascii="Menlo" w:hAnsi="Menlo" w:cs="Menlo"/>
          <w:color w:val="FF007F"/>
          <w:sz w:val="36"/>
          <w:szCs w:val="27"/>
        </w:rPr>
        <w:br/>
      </w:r>
      <w:r w:rsidRPr="006B69B9">
        <w:rPr>
          <w:rFonts w:ascii="Menlo" w:hAnsi="Menlo" w:cs="Menlo"/>
          <w:color w:val="F9FAF4"/>
          <w:sz w:val="36"/>
          <w:szCs w:val="27"/>
        </w:rPr>
        <w:t>}</w:t>
      </w:r>
    </w:p>
    <w:p w14:paraId="6779F1DB" w14:textId="77777777" w:rsidR="006B69B9" w:rsidRDefault="006B69B9" w:rsidP="006B69B9"/>
    <w:p w14:paraId="7ED6C68D" w14:textId="77777777" w:rsidR="006B69B9" w:rsidRDefault="006B69B9" w:rsidP="006B69B9"/>
    <w:p w14:paraId="108C1978" w14:textId="2AECF17F" w:rsidR="006B69B9" w:rsidRDefault="006B69B9" w:rsidP="006B69B9">
      <w:pPr>
        <w:jc w:val="center"/>
      </w:pPr>
      <w:r w:rsidRPr="006B69B9">
        <w:rPr>
          <w:noProof/>
        </w:rPr>
        <w:drawing>
          <wp:inline distT="0" distB="0" distL="0" distR="0" wp14:anchorId="5EF95832" wp14:editId="1EB965CF">
            <wp:extent cx="6527800" cy="1160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6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8267" w14:textId="77777777" w:rsidR="006B69B9" w:rsidRDefault="006B69B9" w:rsidP="006B69B9"/>
    <w:p w14:paraId="2FDBB53F" w14:textId="769B30C8" w:rsidR="0060002B" w:rsidRDefault="0060002B" w:rsidP="00F169F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mybatis </w:t>
      </w:r>
      <w:r>
        <w:rPr>
          <w:rFonts w:hint="eastAsia"/>
        </w:rPr>
        <w:t>自定义参数、返回类型</w:t>
      </w:r>
      <w:r>
        <w:rPr>
          <w:rFonts w:hint="eastAsia"/>
        </w:rPr>
        <w:t>map</w:t>
      </w:r>
    </w:p>
    <w:p w14:paraId="3AAB6D5B" w14:textId="77777777" w:rsidR="0060002B" w:rsidRDefault="0060002B" w:rsidP="0060002B"/>
    <w:p w14:paraId="5D8F09E8" w14:textId="313A192A" w:rsidR="0060002B" w:rsidRDefault="00F169F3" w:rsidP="00F169F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</w:p>
    <w:p w14:paraId="79067EF2" w14:textId="77777777" w:rsidR="00F169F3" w:rsidRDefault="00F169F3" w:rsidP="00F169F3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169F3" w14:paraId="60B04328" w14:textId="77777777" w:rsidTr="00F169F3">
        <w:tc>
          <w:tcPr>
            <w:tcW w:w="21111" w:type="dxa"/>
          </w:tcPr>
          <w:p w14:paraId="650D4193" w14:textId="77777777" w:rsidR="00F169F3" w:rsidRPr="00F169F3" w:rsidRDefault="00F169F3" w:rsidP="00F169F3">
            <w:pPr>
              <w:pStyle w:val="HTML0"/>
              <w:rPr>
                <w:color w:val="000000"/>
                <w:sz w:val="22"/>
                <w:szCs w:val="1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44"/>
                <w:szCs w:val="28"/>
                <w:highlight w:val="green"/>
              </w:rPr>
              <w:t>statementType</w:t>
            </w:r>
            <w:r w:rsidRPr="00F169F3">
              <w:rPr>
                <w:rFonts w:ascii="Consolas" w:hAnsi="Consolas" w:cs="Consolas"/>
                <w:color w:val="000000"/>
                <w:sz w:val="44"/>
                <w:szCs w:val="28"/>
                <w:highlight w:val="green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44"/>
                <w:szCs w:val="28"/>
                <w:highlight w:val="green"/>
              </w:rPr>
              <w:t>"CALLABLE"</w:t>
            </w:r>
            <w:r w:rsidRPr="00F169F3">
              <w:rPr>
                <w:color w:val="FF0000"/>
                <w:sz w:val="36"/>
                <w:szCs w:val="18"/>
                <w:highlight w:val="yellow"/>
              </w:rPr>
              <w:t>resultType</w:t>
            </w:r>
            <w:r w:rsidRPr="00F169F3">
              <w:rPr>
                <w:color w:val="0000FF"/>
                <w:sz w:val="36"/>
                <w:szCs w:val="18"/>
                <w:highlight w:val="yellow"/>
              </w:rPr>
              <w:t>="java.util.HashMap</w:t>
            </w:r>
          </w:p>
          <w:p w14:paraId="4899A1C2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48DF64E5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CALL ges_user_count(?,?)</w:t>
            </w:r>
          </w:p>
          <w:p w14:paraId="3D2E81BA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select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</w:t>
            </w:r>
          </w:p>
          <w:p w14:paraId="3482D80B" w14:textId="2DA935BF" w:rsidR="00F169F3" w:rsidRPr="00F169F3" w:rsidRDefault="00F169F3" w:rsidP="006168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</w:p>
          <w:p w14:paraId="1AA6F597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"java.util.Map"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id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"getUserCountMap"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1228624C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"sexid"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24FB92E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property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"userCount"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mode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"OUT"</w:t>
            </w:r>
            <w:r w:rsidRPr="00F169F3">
              <w:rPr>
                <w:rFonts w:ascii="Consolas" w:hAnsi="Consolas" w:cs="Consolas"/>
                <w:sz w:val="32"/>
                <w:szCs w:val="28"/>
              </w:rPr>
              <w:t xml:space="preserve"> </w:t>
            </w:r>
            <w:r w:rsidRPr="00F169F3">
              <w:rPr>
                <w:rFonts w:ascii="Consolas" w:hAnsi="Consolas" w:cs="Consolas"/>
                <w:color w:val="7F007F"/>
                <w:sz w:val="32"/>
                <w:szCs w:val="28"/>
              </w:rPr>
              <w:t>jdbcType</w:t>
            </w: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>=</w:t>
            </w:r>
            <w:r w:rsidRPr="00F169F3">
              <w:rPr>
                <w:rFonts w:ascii="Consolas" w:hAnsi="Consolas" w:cs="Consolas"/>
                <w:i/>
                <w:iCs/>
                <w:color w:val="2A00FF"/>
                <w:sz w:val="32"/>
                <w:szCs w:val="28"/>
              </w:rPr>
              <w:t>"INTEGER"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/&gt;</w:t>
            </w:r>
          </w:p>
          <w:p w14:paraId="377FDCB3" w14:textId="77777777" w:rsidR="00F169F3" w:rsidRPr="00F169F3" w:rsidRDefault="00F169F3" w:rsidP="00F169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28"/>
              </w:rPr>
            </w:pPr>
            <w:r w:rsidRPr="00F169F3">
              <w:rPr>
                <w:rFonts w:ascii="Consolas" w:hAnsi="Consolas" w:cs="Consolas"/>
                <w:color w:val="000000"/>
                <w:sz w:val="32"/>
                <w:szCs w:val="28"/>
              </w:rPr>
              <w:t xml:space="preserve">    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&lt;/</w:t>
            </w:r>
            <w:r w:rsidRPr="00F169F3">
              <w:rPr>
                <w:rFonts w:ascii="Consolas" w:hAnsi="Consolas" w:cs="Consolas"/>
                <w:color w:val="3F7F7F"/>
                <w:sz w:val="32"/>
                <w:szCs w:val="28"/>
              </w:rPr>
              <w:t>parameterMap</w:t>
            </w:r>
            <w:r w:rsidRPr="00F169F3">
              <w:rPr>
                <w:rFonts w:ascii="Consolas" w:hAnsi="Consolas" w:cs="Consolas"/>
                <w:color w:val="008080"/>
                <w:sz w:val="32"/>
                <w:szCs w:val="28"/>
              </w:rPr>
              <w:t>&gt;</w:t>
            </w:r>
          </w:p>
          <w:p w14:paraId="3F428157" w14:textId="77777777" w:rsidR="00F169F3" w:rsidRPr="00F169F3" w:rsidRDefault="00F169F3" w:rsidP="00F169F3"/>
          <w:p w14:paraId="601A0149" w14:textId="77777777" w:rsidR="00F169F3" w:rsidRDefault="00F169F3" w:rsidP="006B69B9"/>
        </w:tc>
      </w:tr>
    </w:tbl>
    <w:p w14:paraId="5397CFDB" w14:textId="77777777" w:rsidR="006B69B9" w:rsidRDefault="006B69B9" w:rsidP="006B69B9"/>
    <w:p w14:paraId="7568B6ED" w14:textId="17CE6105" w:rsidR="00F169F3" w:rsidRDefault="007F4665" w:rsidP="007F46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  <w:r w:rsidR="00D65307">
        <w:rPr>
          <w:rFonts w:hint="eastAsia"/>
        </w:rPr>
        <w:t>，返回字段一一匹配，想想之前</w:t>
      </w:r>
      <w:r w:rsidR="00D65307">
        <w:rPr>
          <w:rFonts w:hint="eastAsia"/>
        </w:rPr>
        <w:t>@Results</w:t>
      </w:r>
      <w:r w:rsidR="00D65307">
        <w:rPr>
          <w:rFonts w:hint="eastAsia"/>
        </w:rPr>
        <w:t>和</w:t>
      </w:r>
      <w:r w:rsidR="00D65307">
        <w:rPr>
          <w:rFonts w:hint="eastAsia"/>
        </w:rPr>
        <w:t>@Result</w:t>
      </w:r>
    </w:p>
    <w:p w14:paraId="63F6A0F4" w14:textId="77777777" w:rsidR="007F4665" w:rsidRPr="007F4665" w:rsidRDefault="007F4665" w:rsidP="007F4665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F4665" w14:paraId="6C902191" w14:textId="77777777" w:rsidTr="007F4665">
        <w:tc>
          <w:tcPr>
            <w:tcW w:w="19552" w:type="dxa"/>
          </w:tcPr>
          <w:p w14:paraId="7064A2D2" w14:textId="77777777" w:rsidR="007F4665" w:rsidRDefault="007F4665" w:rsidP="007F4665"/>
          <w:p w14:paraId="5FC748E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5175BF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"BaseResultMap"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"com.taotao.pojo.TbUser"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7B448E12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id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"id"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"BIGINT"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00B45AC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"username"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B7C9826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"password"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15E5BA4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"phone"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92812C8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"email"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"VARCHAR"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01654619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"created"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253ECC7B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column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property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"updated"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7F007F"/>
                <w:sz w:val="36"/>
                <w:szCs w:val="28"/>
              </w:rPr>
              <w:t>jdbcType</w:t>
            </w: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>=</w:t>
            </w:r>
            <w:r w:rsidRPr="007F4665">
              <w:rPr>
                <w:rFonts w:ascii="Consolas" w:hAnsi="Consolas" w:cs="Consolas"/>
                <w:i/>
                <w:iCs/>
                <w:color w:val="2A00FF"/>
                <w:sz w:val="36"/>
                <w:szCs w:val="28"/>
              </w:rPr>
              <w:t>"TIMESTAMP"</w:t>
            </w:r>
            <w:r w:rsidRPr="007F4665">
              <w:rPr>
                <w:rFonts w:ascii="Consolas" w:hAnsi="Consolas" w:cs="Consolas"/>
                <w:sz w:val="36"/>
                <w:szCs w:val="28"/>
              </w:rPr>
              <w:t xml:space="preserve">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/&gt;</w:t>
            </w:r>
          </w:p>
          <w:p w14:paraId="75374247" w14:textId="77777777" w:rsidR="007F4665" w:rsidRPr="007F4665" w:rsidRDefault="007F4665" w:rsidP="007F46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8"/>
              </w:rPr>
            </w:pPr>
            <w:r w:rsidRPr="007F4665">
              <w:rPr>
                <w:rFonts w:ascii="Consolas" w:hAnsi="Consolas" w:cs="Consolas"/>
                <w:color w:val="000000"/>
                <w:sz w:val="36"/>
                <w:szCs w:val="28"/>
              </w:rPr>
              <w:t xml:space="preserve">  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&lt;/</w:t>
            </w:r>
            <w:r w:rsidRPr="007F4665">
              <w:rPr>
                <w:rFonts w:ascii="Consolas" w:hAnsi="Consolas" w:cs="Consolas"/>
                <w:color w:val="3F7F7F"/>
                <w:sz w:val="36"/>
                <w:szCs w:val="28"/>
              </w:rPr>
              <w:t>resultMap</w:t>
            </w:r>
            <w:r w:rsidRPr="007F4665">
              <w:rPr>
                <w:rFonts w:ascii="Consolas" w:hAnsi="Consolas" w:cs="Consolas"/>
                <w:color w:val="008080"/>
                <w:sz w:val="36"/>
                <w:szCs w:val="28"/>
              </w:rPr>
              <w:t>&gt;</w:t>
            </w:r>
          </w:p>
          <w:p w14:paraId="63BD3466" w14:textId="77777777" w:rsidR="007F4665" w:rsidRDefault="007F4665" w:rsidP="007F4665"/>
        </w:tc>
      </w:tr>
    </w:tbl>
    <w:p w14:paraId="11D2E770" w14:textId="77777777" w:rsidR="007F4665" w:rsidRPr="007F4665" w:rsidRDefault="007F4665" w:rsidP="007F4665"/>
    <w:p w14:paraId="4D3E9783" w14:textId="77777777" w:rsidR="00F169F3" w:rsidRDefault="00F169F3" w:rsidP="006B69B9"/>
    <w:p w14:paraId="75474857" w14:textId="4A36D29B" w:rsidR="00F169F3" w:rsidRDefault="00691B2A" w:rsidP="00691B2A">
      <w:pPr>
        <w:pStyle w:val="3"/>
      </w:pPr>
      <w:r>
        <w:rPr>
          <w:rFonts w:hint="eastAsia"/>
        </w:rPr>
        <w:t>1</w:t>
      </w:r>
      <w:r w:rsidR="007F4665">
        <w:rPr>
          <w:rFonts w:hint="eastAsia"/>
        </w:rPr>
        <w:t>、解释：</w:t>
      </w:r>
    </w:p>
    <w:p w14:paraId="339EFBFE" w14:textId="77777777" w:rsidR="007F4665" w:rsidRDefault="007F4665" w:rsidP="007F4665"/>
    <w:p w14:paraId="74D23AB0" w14:textId="77777777" w:rsidR="007F4665" w:rsidRPr="007F4665" w:rsidRDefault="007F4665" w:rsidP="007F4665">
      <w:pPr>
        <w:pStyle w:val="3"/>
        <w:rPr>
          <w:rFonts w:ascii="Times New Roman" w:eastAsia="Times New Roman" w:hAnsi="Times New Roman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property</w:t>
      </w:r>
      <w:r w:rsidRPr="007F4665">
        <w:rPr>
          <w:rFonts w:hint="eastAsia"/>
          <w:shd w:val="clear" w:color="auto" w:fill="FFFFFF"/>
        </w:rPr>
        <w:t>和</w:t>
      </w:r>
      <w:r w:rsidRPr="007F4665">
        <w:rPr>
          <w:rFonts w:ascii="Courier" w:hAnsi="Courier" w:cs="Courier New"/>
          <w:color w:val="FF0000"/>
          <w:sz w:val="22"/>
          <w:szCs w:val="19"/>
          <w:highlight w:val="green"/>
          <w:shd w:val="clear" w:color="auto" w:fill="F9F2F4"/>
        </w:rPr>
        <w:t>column</w:t>
      </w:r>
      <w:r w:rsidRPr="007F4665">
        <w:rPr>
          <w:rFonts w:hint="eastAsia"/>
          <w:shd w:val="clear" w:color="auto" w:fill="FFFFFF"/>
        </w:rPr>
        <w:t>分别指定实体类属性和数据表的列名。</w:t>
      </w:r>
    </w:p>
    <w:p w14:paraId="75361A15" w14:textId="37939D87" w:rsidR="007F4665" w:rsidRDefault="007F4665" w:rsidP="007F4665"/>
    <w:p w14:paraId="0DA4E3BF" w14:textId="77777777" w:rsidR="00D86981" w:rsidRDefault="00D86981" w:rsidP="007F4665"/>
    <w:p w14:paraId="09C1E045" w14:textId="72EFE78A" w:rsidR="00D86981" w:rsidRDefault="00D86981" w:rsidP="00D8698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的使用</w:t>
      </w:r>
    </w:p>
    <w:p w14:paraId="3ABC32C5" w14:textId="77777777" w:rsidR="00E6123C" w:rsidRDefault="00E6123C" w:rsidP="00E6123C"/>
    <w:p w14:paraId="60F48F2C" w14:textId="77777777" w:rsidR="00E6123C" w:rsidRDefault="00E6123C" w:rsidP="00E6123C"/>
    <w:p w14:paraId="38A492AB" w14:textId="35D3AB2D" w:rsidR="00582E18" w:rsidRDefault="00E55B55" w:rsidP="00582E18">
      <w:pPr>
        <w:pStyle w:val="2"/>
      </w:pPr>
      <w:r>
        <w:rPr>
          <w:rFonts w:hint="eastAsia"/>
        </w:rPr>
        <w:t>1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</w:t>
      </w:r>
      <w:r w:rsidR="00582E18">
        <w:rPr>
          <w:rFonts w:hint="eastAsia"/>
        </w:rPr>
        <w:t>接口</w:t>
      </w:r>
    </w:p>
    <w:p w14:paraId="1C9B8576" w14:textId="77777777" w:rsidR="00582E18" w:rsidRDefault="00582E18" w:rsidP="00582E18"/>
    <w:p w14:paraId="155BC375" w14:textId="432823C4" w:rsidR="00582E18" w:rsidRPr="00A26672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26672">
        <w:rPr>
          <w:rFonts w:ascii="Menlo" w:hAnsi="Menlo" w:cs="Menlo"/>
          <w:color w:val="FF007F"/>
          <w:sz w:val="32"/>
          <w:szCs w:val="27"/>
        </w:rPr>
        <w:t xml:space="preserve">public interface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CustomerMapper </w:t>
      </w:r>
      <w:r w:rsidRPr="00A26672">
        <w:rPr>
          <w:rFonts w:ascii="Menlo" w:hAnsi="Menlo" w:cs="Menlo"/>
          <w:color w:val="F9FAF4"/>
          <w:sz w:val="32"/>
          <w:szCs w:val="27"/>
        </w:rPr>
        <w:t>{</w:t>
      </w:r>
      <w:r w:rsidRPr="00A26672">
        <w:rPr>
          <w:rFonts w:ascii="Menlo" w:hAnsi="Menlo" w:cs="Menlo"/>
          <w:color w:val="F9FAF4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26672">
        <w:rPr>
          <w:rFonts w:ascii="Menlo" w:hAnsi="Menlo" w:cs="Menlo"/>
          <w:color w:val="52E3F6"/>
          <w:sz w:val="32"/>
          <w:szCs w:val="27"/>
        </w:rPr>
        <w:t>List</w:t>
      </w:r>
      <w:r w:rsidRPr="00A26672">
        <w:rPr>
          <w:rFonts w:ascii="Menlo" w:hAnsi="Menlo" w:cs="Menlo"/>
          <w:color w:val="FF007F"/>
          <w:sz w:val="32"/>
          <w:szCs w:val="27"/>
        </w:rPr>
        <w:t>&lt;</w:t>
      </w:r>
      <w:r w:rsidRPr="00A26672">
        <w:rPr>
          <w:rFonts w:ascii="Menlo" w:hAnsi="Menlo" w:cs="Menlo"/>
          <w:color w:val="52E3F6"/>
          <w:sz w:val="32"/>
          <w:szCs w:val="27"/>
        </w:rPr>
        <w:t>Customer</w:t>
      </w:r>
      <w:r w:rsidRPr="00A26672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26672">
        <w:rPr>
          <w:rFonts w:ascii="Menlo" w:hAnsi="Menlo" w:cs="Menlo"/>
          <w:color w:val="A7EC21"/>
          <w:sz w:val="32"/>
          <w:szCs w:val="27"/>
        </w:rPr>
        <w:t>findCustomerList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(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"name"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A26672">
        <w:rPr>
          <w:rFonts w:ascii="Menlo" w:hAnsi="Menlo" w:cs="Menlo"/>
          <w:color w:val="BFA4A4"/>
          <w:sz w:val="32"/>
          <w:szCs w:val="27"/>
        </w:rPr>
        <w:t>name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"status"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status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"offset"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offset</w:t>
      </w:r>
      <w:r w:rsidRPr="00A26672">
        <w:rPr>
          <w:rFonts w:ascii="Menlo" w:hAnsi="Menlo" w:cs="Menlo"/>
          <w:color w:val="FF007F"/>
          <w:sz w:val="32"/>
          <w:szCs w:val="27"/>
        </w:rPr>
        <w:t>,</w:t>
      </w:r>
      <w:r w:rsidRPr="00A26672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</w:t>
      </w:r>
      <w:r w:rsidRPr="00A26672">
        <w:rPr>
          <w:rFonts w:ascii="Menlo" w:hAnsi="Menlo" w:cs="Menlo"/>
          <w:color w:val="D9E577"/>
          <w:sz w:val="32"/>
          <w:szCs w:val="27"/>
        </w:rPr>
        <w:t>@Param</w:t>
      </w:r>
      <w:r w:rsidRPr="00A26672">
        <w:rPr>
          <w:rFonts w:ascii="Menlo" w:hAnsi="Menlo" w:cs="Menlo"/>
          <w:color w:val="F9FAF4"/>
          <w:sz w:val="32"/>
          <w:szCs w:val="27"/>
        </w:rPr>
        <w:t>(</w:t>
      </w:r>
      <w:r w:rsidRPr="00A26672">
        <w:rPr>
          <w:rFonts w:ascii="Menlo" w:hAnsi="Menlo" w:cs="Menlo"/>
          <w:color w:val="ECE47E"/>
          <w:sz w:val="32"/>
          <w:szCs w:val="27"/>
        </w:rPr>
        <w:t>"limit"</w:t>
      </w:r>
      <w:r w:rsidRPr="00A26672">
        <w:rPr>
          <w:rFonts w:ascii="Menlo" w:hAnsi="Menlo" w:cs="Menlo"/>
          <w:color w:val="F9FAF4"/>
          <w:sz w:val="32"/>
          <w:szCs w:val="27"/>
        </w:rPr>
        <w:t xml:space="preserve">) </w:t>
      </w:r>
      <w:r w:rsidRPr="00A26672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A26672">
        <w:rPr>
          <w:rFonts w:ascii="Menlo" w:hAnsi="Menlo" w:cs="Menlo"/>
          <w:color w:val="BFA4A4"/>
          <w:sz w:val="32"/>
          <w:szCs w:val="27"/>
        </w:rPr>
        <w:t>limit</w:t>
      </w:r>
      <w:r w:rsidRPr="00A26672">
        <w:rPr>
          <w:rFonts w:ascii="Menlo" w:hAnsi="Menlo" w:cs="Menlo"/>
          <w:color w:val="F9FAF4"/>
          <w:sz w:val="32"/>
          <w:szCs w:val="27"/>
        </w:rPr>
        <w:t>)</w:t>
      </w:r>
      <w:r w:rsidRPr="00A26672">
        <w:rPr>
          <w:rFonts w:ascii="Menlo" w:hAnsi="Menlo" w:cs="Menlo"/>
          <w:color w:val="FF007F"/>
          <w:sz w:val="32"/>
          <w:szCs w:val="27"/>
        </w:rPr>
        <w:t>;</w:t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F007F"/>
          <w:sz w:val="32"/>
          <w:szCs w:val="27"/>
        </w:rPr>
        <w:br/>
      </w:r>
      <w:r w:rsidRPr="00A26672">
        <w:rPr>
          <w:rFonts w:ascii="Menlo" w:hAnsi="Menlo" w:cs="Menlo"/>
          <w:color w:val="F9FAF4"/>
          <w:sz w:val="32"/>
          <w:szCs w:val="27"/>
        </w:rPr>
        <w:t>}</w:t>
      </w:r>
    </w:p>
    <w:p w14:paraId="7C660CD5" w14:textId="77777777" w:rsidR="00582E18" w:rsidRPr="00A26672" w:rsidRDefault="00582E18" w:rsidP="00582E18">
      <w:pPr>
        <w:rPr>
          <w:sz w:val="32"/>
          <w:szCs w:val="32"/>
        </w:rPr>
      </w:pPr>
    </w:p>
    <w:p w14:paraId="72074375" w14:textId="77AE2F8C" w:rsidR="00582E18" w:rsidRDefault="00E55B55" w:rsidP="00582E18">
      <w:pPr>
        <w:pStyle w:val="2"/>
      </w:pPr>
      <w:r>
        <w:rPr>
          <w:rFonts w:hint="eastAsia"/>
        </w:rPr>
        <w:t>2</w:t>
      </w:r>
      <w:r w:rsidR="00582E18">
        <w:rPr>
          <w:rFonts w:hint="eastAsia"/>
        </w:rPr>
        <w:t>、</w:t>
      </w:r>
      <w:r w:rsidR="00582E18">
        <w:rPr>
          <w:rFonts w:hint="eastAsia"/>
        </w:rPr>
        <w:t>mapper.xml sql'</w:t>
      </w:r>
      <w:r w:rsidR="00582E18">
        <w:rPr>
          <w:rFonts w:hint="eastAsia"/>
        </w:rPr>
        <w:t>语句</w:t>
      </w:r>
    </w:p>
    <w:p w14:paraId="06AAAE3C" w14:textId="77777777" w:rsidR="00582E18" w:rsidRPr="00FB5423" w:rsidRDefault="00582E18" w:rsidP="00582E18"/>
    <w:p w14:paraId="5CEAD6F0" w14:textId="77777777" w:rsidR="00582E18" w:rsidRPr="003F53E8" w:rsidRDefault="00582E18" w:rsidP="00582E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3F53E8">
        <w:rPr>
          <w:rFonts w:ascii="Menlo" w:hAnsi="Menlo" w:cs="Menlo"/>
          <w:color w:val="BFA4A4"/>
          <w:sz w:val="36"/>
          <w:szCs w:val="27"/>
        </w:rPr>
        <w:t>xml version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3F53E8">
        <w:rPr>
          <w:rFonts w:ascii="Menlo" w:hAnsi="Menlo" w:cs="Menlo"/>
          <w:color w:val="BFA4A4"/>
          <w:sz w:val="36"/>
          <w:szCs w:val="27"/>
        </w:rPr>
        <w:t>encoding</w:t>
      </w:r>
      <w:r w:rsidRPr="003F53E8">
        <w:rPr>
          <w:rFonts w:ascii="Menlo" w:hAnsi="Menlo" w:cs="Menlo"/>
          <w:color w:val="ECE47E"/>
          <w:sz w:val="36"/>
          <w:szCs w:val="27"/>
        </w:rPr>
        <w:t>="UTF-8"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3F53E8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3F53E8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3F53E8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3F53E8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>&lt;mapper namespace="com.duodian.admore.dao.mybatis.customer.CustomerMapper"&gt;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="findCustomerList"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="com.duodian.admore.entity.db.customer.Customer"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t.* from crm_customer t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WHERE t.isVisiblisVisiblee = 1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&lt;if test="name != null and name != ''"&gt;</w:t>
      </w:r>
      <w:r w:rsidRPr="00627EDF">
        <w:rPr>
          <w:rFonts w:ascii="Menlo" w:hAnsi="Menlo" w:cs="Menlo"/>
          <w:color w:val="FF0000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t xml:space="preserve">            and t.name like CONCAT('%','${name}','%' )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</w:t>
      </w:r>
      <w:r w:rsidRPr="00627EDF">
        <w:rPr>
          <w:rFonts w:ascii="Menlo" w:hAnsi="Menlo" w:cs="Menlo"/>
          <w:color w:val="FF0000"/>
          <w:sz w:val="36"/>
          <w:szCs w:val="27"/>
        </w:rPr>
        <w:t xml:space="preserve"> </w:t>
      </w:r>
      <w:r w:rsidRPr="00627EDF">
        <w:rPr>
          <w:rFonts w:ascii="Menlo" w:hAnsi="Menlo" w:cs="Menlo"/>
          <w:color w:val="FF0000"/>
          <w:sz w:val="36"/>
          <w:szCs w:val="27"/>
          <w:highlight w:val="yellow"/>
        </w:rPr>
        <w:t>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&lt;if 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    and t.status = #{status}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&lt;/if&gt;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order by t.id DESC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limit #{offset}, #{limit}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&lt;/select&gt;</w:t>
      </w:r>
      <w:r w:rsidRPr="00CE596A">
        <w:rPr>
          <w:rFonts w:ascii="Menlo" w:hAnsi="Menlo" w:cs="Menlo"/>
          <w:color w:val="ECE47E"/>
          <w:sz w:val="36"/>
          <w:szCs w:val="27"/>
        </w:rPr>
        <w:br/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&lt;select id</w:t>
      </w:r>
      <w:r w:rsidRPr="003F53E8">
        <w:rPr>
          <w:rFonts w:ascii="Menlo" w:hAnsi="Menlo" w:cs="Menlo"/>
          <w:color w:val="ECE47E"/>
          <w:sz w:val="36"/>
          <w:szCs w:val="27"/>
        </w:rPr>
        <w:t xml:space="preserve">="countCustomerList" </w:t>
      </w:r>
      <w:r w:rsidRPr="00CE596A">
        <w:rPr>
          <w:rFonts w:ascii="Menlo" w:hAnsi="Menlo" w:cs="Menlo"/>
          <w:color w:val="ECE47E"/>
          <w:sz w:val="36"/>
          <w:szCs w:val="27"/>
        </w:rPr>
        <w:t>resultType</w:t>
      </w:r>
      <w:r w:rsidRPr="003F53E8">
        <w:rPr>
          <w:rFonts w:ascii="Menlo" w:hAnsi="Menlo" w:cs="Menlo"/>
          <w:color w:val="ECE47E"/>
          <w:sz w:val="36"/>
          <w:szCs w:val="27"/>
        </w:rPr>
        <w:t>="java.lang.Long"</w:t>
      </w:r>
      <w:r w:rsidRPr="00CE596A">
        <w:rPr>
          <w:rFonts w:ascii="Menlo" w:hAnsi="Menlo" w:cs="Menlo"/>
          <w:color w:val="ECE47E"/>
          <w:sz w:val="36"/>
          <w:szCs w:val="27"/>
        </w:rPr>
        <w:t>&gt;</w:t>
      </w:r>
      <w:r w:rsidRPr="00CE596A">
        <w:rPr>
          <w:rFonts w:ascii="Menlo" w:hAnsi="Menlo" w:cs="Menlo"/>
          <w:color w:val="ECE47E"/>
          <w:sz w:val="36"/>
          <w:szCs w:val="27"/>
        </w:rPr>
        <w:br/>
        <w:t xml:space="preserve">        select count(*) from crm_customer t</w:t>
      </w:r>
      <w:r w:rsidRPr="003F53E8">
        <w:rPr>
          <w:rFonts w:ascii="Menlo" w:hAnsi="Menlo" w:cs="Menlo"/>
          <w:color w:val="FF0000"/>
          <w:sz w:val="36"/>
          <w:szCs w:val="27"/>
        </w:rPr>
        <w:br/>
      </w:r>
      <w:r w:rsidRPr="003F53E8">
        <w:rPr>
          <w:rFonts w:ascii="Menlo" w:hAnsi="Menlo" w:cs="Menlo"/>
          <w:color w:val="CFBFAD"/>
          <w:sz w:val="36"/>
          <w:szCs w:val="27"/>
        </w:rPr>
        <w:t xml:space="preserve">        WHERE t.isVisible = 1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>and t.name like CONCAT('%','${name}','%' )</w:t>
      </w:r>
      <w:r w:rsidRPr="003F53E8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3F53E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3F53E8">
        <w:rPr>
          <w:rFonts w:ascii="Menlo" w:hAnsi="Menlo" w:cs="Menlo"/>
          <w:color w:val="BFA4A4"/>
          <w:sz w:val="36"/>
          <w:szCs w:val="27"/>
        </w:rPr>
        <w:t>test</w:t>
      </w:r>
      <w:r w:rsidRPr="003F53E8">
        <w:rPr>
          <w:rFonts w:ascii="Menlo" w:hAnsi="Menlo" w:cs="Menlo"/>
          <w:color w:val="ECE47E"/>
          <w:sz w:val="36"/>
          <w:szCs w:val="27"/>
        </w:rPr>
        <w:t>="status != null"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3F53E8">
        <w:rPr>
          <w:rFonts w:ascii="Menlo" w:hAnsi="Menlo" w:cs="Menlo"/>
          <w:color w:val="CFBFAD"/>
          <w:sz w:val="36"/>
          <w:szCs w:val="27"/>
        </w:rPr>
        <w:t xml:space="preserve">and t.status = </w:t>
      </w:r>
      <w:r w:rsidRPr="003F53E8">
        <w:rPr>
          <w:rFonts w:ascii="Menlo" w:hAnsi="Menlo" w:cs="Menlo"/>
          <w:color w:val="BFA4A4"/>
          <w:sz w:val="36"/>
          <w:szCs w:val="27"/>
        </w:rPr>
        <w:t>#{status}</w:t>
      </w:r>
      <w:r w:rsidRPr="003F53E8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3F53E8">
        <w:rPr>
          <w:rFonts w:ascii="Menlo" w:hAnsi="Menlo" w:cs="Menlo"/>
          <w:color w:val="F9FAF4"/>
          <w:sz w:val="36"/>
          <w:szCs w:val="27"/>
        </w:rPr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if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3F53E8">
        <w:rPr>
          <w:rFonts w:ascii="Menlo" w:hAnsi="Menlo" w:cs="Menlo"/>
          <w:color w:val="FF007F"/>
          <w:sz w:val="36"/>
          <w:szCs w:val="27"/>
        </w:rPr>
        <w:t>select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  <w:r w:rsidRPr="003F53E8">
        <w:rPr>
          <w:rFonts w:ascii="Menlo" w:hAnsi="Menlo" w:cs="Menlo"/>
          <w:color w:val="F9FAF4"/>
          <w:sz w:val="36"/>
          <w:szCs w:val="27"/>
        </w:rPr>
        <w:br/>
      </w:r>
      <w:r w:rsidRPr="003F53E8">
        <w:rPr>
          <w:rFonts w:ascii="Menlo" w:hAnsi="Menlo" w:cs="Menlo"/>
          <w:color w:val="F9FAF4"/>
          <w:sz w:val="36"/>
          <w:szCs w:val="27"/>
        </w:rPr>
        <w:br/>
        <w:t>&lt;/</w:t>
      </w:r>
      <w:r w:rsidRPr="003F53E8">
        <w:rPr>
          <w:rFonts w:ascii="Menlo" w:hAnsi="Menlo" w:cs="Menlo"/>
          <w:color w:val="FF007F"/>
          <w:sz w:val="36"/>
          <w:szCs w:val="27"/>
        </w:rPr>
        <w:t>mapper</w:t>
      </w:r>
      <w:r w:rsidRPr="003F53E8">
        <w:rPr>
          <w:rFonts w:ascii="Menlo" w:hAnsi="Menlo" w:cs="Menlo"/>
          <w:color w:val="F9FAF4"/>
          <w:sz w:val="36"/>
          <w:szCs w:val="27"/>
        </w:rPr>
        <w:t>&gt;</w:t>
      </w:r>
    </w:p>
    <w:p w14:paraId="3844964C" w14:textId="77777777" w:rsidR="00582E18" w:rsidRPr="00A26672" w:rsidRDefault="00582E18" w:rsidP="00582E18">
      <w:pPr>
        <w:rPr>
          <w:sz w:val="32"/>
          <w:szCs w:val="32"/>
        </w:rPr>
      </w:pPr>
    </w:p>
    <w:p w14:paraId="0DE82260" w14:textId="77777777" w:rsidR="00582E18" w:rsidRDefault="00582E18" w:rsidP="00E6123C"/>
    <w:p w14:paraId="1D7B62DE" w14:textId="0295D68C" w:rsidR="00582E18" w:rsidRDefault="001B18E1" w:rsidP="004B1B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4B1BB0">
        <w:rPr>
          <w:rFonts w:hint="eastAsia"/>
        </w:rPr>
        <w:t xml:space="preserve">where  </w:t>
      </w:r>
      <w:r>
        <w:rPr>
          <w:rFonts w:hint="eastAsia"/>
        </w:rPr>
        <w:t>include</w:t>
      </w:r>
      <w:r>
        <w:rPr>
          <w:rFonts w:hint="eastAsia"/>
        </w:rPr>
        <w:t>的使用</w:t>
      </w:r>
      <w:r w:rsidR="001A6CCF">
        <w:rPr>
          <w:rFonts w:hint="eastAsia"/>
        </w:rPr>
        <w:t>（</w:t>
      </w:r>
      <w:r w:rsidR="001A6CCF" w:rsidRPr="00AC5319">
        <w:rPr>
          <w:rFonts w:hint="eastAsia"/>
          <w:color w:val="FF0000"/>
          <w:highlight w:val="yellow"/>
        </w:rPr>
        <w:t>加入模糊查询筛选条件</w:t>
      </w:r>
      <w:r w:rsidR="001A6CCF">
        <w:rPr>
          <w:rFonts w:hint="eastAsia"/>
        </w:rPr>
        <w:t>）</w:t>
      </w:r>
      <w:r w:rsidR="005C0E39" w:rsidRPr="00DE2CB7">
        <w:rPr>
          <w:rFonts w:hint="eastAsia"/>
          <w:highlight w:val="yellow"/>
        </w:rPr>
        <w:t>自带</w:t>
      </w:r>
      <w:r w:rsidR="00DE2CB7">
        <w:rPr>
          <w:rFonts w:hint="eastAsia"/>
          <w:highlight w:val="yellow"/>
        </w:rPr>
        <w:t>去除</w:t>
      </w:r>
      <w:r w:rsidR="00141385">
        <w:rPr>
          <w:rFonts w:hint="eastAsia"/>
          <w:highlight w:val="yellow"/>
        </w:rPr>
        <w:t>第一个</w:t>
      </w:r>
      <w:r w:rsidR="005C0E39" w:rsidRPr="00DE2CB7">
        <w:rPr>
          <w:rFonts w:hint="eastAsia"/>
          <w:highlight w:val="yellow"/>
        </w:rPr>
        <w:t>and</w:t>
      </w:r>
    </w:p>
    <w:p w14:paraId="7A131D3A" w14:textId="77777777" w:rsidR="009E74AB" w:rsidRPr="009E74AB" w:rsidRDefault="009E74AB" w:rsidP="009E74AB"/>
    <w:p w14:paraId="6B000029" w14:textId="52FD7334" w:rsidR="009E74AB" w:rsidRPr="009E74AB" w:rsidRDefault="009E74AB" w:rsidP="009E7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9E74AB">
        <w:rPr>
          <w:rFonts w:ascii="Menlo" w:hAnsi="Menlo" w:cs="Menlo"/>
          <w:color w:val="D9E577"/>
          <w:sz w:val="27"/>
          <w:szCs w:val="27"/>
        </w:rPr>
        <w:t>@Override</w:t>
      </w:r>
      <w:r w:rsidRPr="009E74AB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9E74AB">
        <w:rPr>
          <w:rFonts w:ascii="Menlo" w:hAnsi="Menlo" w:cs="Menlo"/>
          <w:color w:val="52E3F6"/>
          <w:sz w:val="27"/>
          <w:szCs w:val="27"/>
        </w:rPr>
        <w:t>Page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A7EC21"/>
          <w:sz w:val="27"/>
          <w:szCs w:val="27"/>
        </w:rPr>
        <w:t>findVerifySignetData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BFA4A4"/>
          <w:sz w:val="27"/>
          <w:szCs w:val="27"/>
        </w:rPr>
        <w:t>admId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Pageable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SignetQuery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 {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setStartDate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getDateFirstTime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getStartDate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setEndDate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52E3F6"/>
          <w:sz w:val="28"/>
          <w:szCs w:val="27"/>
        </w:rPr>
        <w:t>DateHelper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CFBFAD"/>
          <w:sz w:val="28"/>
          <w:szCs w:val="27"/>
        </w:rPr>
        <w:t>getDateLastTime</w:t>
      </w:r>
      <w:r w:rsidRPr="009E74AB">
        <w:rPr>
          <w:rFonts w:ascii="Menlo" w:hAnsi="Menlo" w:cs="Menlo"/>
          <w:color w:val="F9FAF4"/>
          <w:sz w:val="28"/>
          <w:szCs w:val="27"/>
        </w:rPr>
        <w:t>(</w:t>
      </w:r>
      <w:r w:rsidRPr="009E74AB">
        <w:rPr>
          <w:rFonts w:ascii="Menlo" w:hAnsi="Menlo" w:cs="Menlo"/>
          <w:color w:val="BFA4A4"/>
          <w:sz w:val="28"/>
          <w:szCs w:val="27"/>
        </w:rPr>
        <w:t>query</w:t>
      </w:r>
      <w:r w:rsidRPr="009E74AB">
        <w:rPr>
          <w:rFonts w:ascii="Menlo" w:hAnsi="Menlo" w:cs="Menlo"/>
          <w:color w:val="FF007F"/>
          <w:sz w:val="28"/>
          <w:szCs w:val="27"/>
        </w:rPr>
        <w:t>.</w:t>
      </w:r>
      <w:r w:rsidRPr="009E74AB">
        <w:rPr>
          <w:rFonts w:ascii="Menlo" w:hAnsi="Menlo" w:cs="Menlo"/>
          <w:color w:val="A7EC21"/>
          <w:sz w:val="28"/>
          <w:szCs w:val="27"/>
        </w:rPr>
        <w:t>getEndDate</w:t>
      </w:r>
      <w:r w:rsidRPr="009E74AB">
        <w:rPr>
          <w:rFonts w:ascii="Menlo" w:hAnsi="Menlo" w:cs="Menlo"/>
          <w:color w:val="F9FAF4"/>
          <w:sz w:val="28"/>
          <w:szCs w:val="27"/>
        </w:rPr>
        <w:t>()))</w:t>
      </w:r>
      <w:r w:rsidRPr="009E74AB">
        <w:rPr>
          <w:rFonts w:ascii="Menlo" w:hAnsi="Menlo" w:cs="Menlo"/>
          <w:color w:val="FF007F"/>
          <w:sz w:val="28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setOffset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getOffset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setLimit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getPageSize</w:t>
      </w:r>
      <w:r w:rsidRPr="009E74AB">
        <w:rPr>
          <w:rFonts w:ascii="Menlo" w:hAnsi="Menlo" w:cs="Menlo"/>
          <w:color w:val="F9FAF4"/>
          <w:sz w:val="27"/>
          <w:szCs w:val="27"/>
        </w:rPr>
        <w:t>())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52E3F6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="00855D83">
        <w:rPr>
          <w:rFonts w:ascii="Menlo" w:hAnsi="Menlo" w:cs="Menlo" w:hint="eastAsia"/>
          <w:color w:val="F9FAF4"/>
          <w:sz w:val="27"/>
          <w:szCs w:val="27"/>
        </w:rPr>
        <w:t xml:space="preserve"> </w:t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>&lt;</w:t>
      </w:r>
      <w:r w:rsidRPr="009E74AB">
        <w:rPr>
          <w:rFonts w:ascii="Menlo" w:hAnsi="Menlo" w:cs="Menlo"/>
          <w:color w:val="52E3F6"/>
          <w:sz w:val="27"/>
          <w:szCs w:val="27"/>
        </w:rPr>
        <w:t>SignetApplyRecord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list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findVerifySignetList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="00855D83">
        <w:rPr>
          <w:rFonts w:ascii="Menlo" w:hAnsi="Menlo" w:cs="Menlo" w:hint="eastAsia"/>
          <w:color w:val="FF007F"/>
          <w:sz w:val="27"/>
          <w:szCs w:val="27"/>
        </w:rPr>
        <w:t xml:space="preserve">              </w:t>
      </w:r>
      <w:r w:rsidRPr="009E74AB">
        <w:rPr>
          <w:rFonts w:ascii="Menlo" w:hAnsi="Menlo" w:cs="Menlo"/>
          <w:color w:val="F9FAF4"/>
          <w:sz w:val="27"/>
          <w:szCs w:val="27"/>
        </w:rPr>
        <w:br/>
      </w:r>
      <w:r w:rsidRPr="009E74AB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9E74AB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9E74AB">
        <w:rPr>
          <w:rFonts w:ascii="Menlo" w:hAnsi="Menlo" w:cs="Menlo"/>
          <w:color w:val="CFBFAD"/>
          <w:sz w:val="27"/>
          <w:szCs w:val="27"/>
        </w:rPr>
        <w:t xml:space="preserve">count 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= </w:t>
      </w:r>
      <w:r w:rsidRPr="009E74AB">
        <w:rPr>
          <w:rFonts w:ascii="Menlo" w:hAnsi="Menlo" w:cs="Menlo"/>
          <w:color w:val="CFBFAD"/>
          <w:sz w:val="27"/>
          <w:szCs w:val="27"/>
        </w:rPr>
        <w:t>signetMapper</w:t>
      </w:r>
      <w:r w:rsidRPr="009E74AB">
        <w:rPr>
          <w:rFonts w:ascii="Menlo" w:hAnsi="Menlo" w:cs="Menlo"/>
          <w:color w:val="FF007F"/>
          <w:sz w:val="27"/>
          <w:szCs w:val="27"/>
        </w:rPr>
        <w:t>.</w:t>
      </w:r>
      <w:r w:rsidRPr="009E74AB">
        <w:rPr>
          <w:rFonts w:ascii="Menlo" w:hAnsi="Menlo" w:cs="Menlo"/>
          <w:color w:val="A7EC21"/>
          <w:sz w:val="27"/>
          <w:szCs w:val="27"/>
        </w:rPr>
        <w:t>countVerifySignet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BFA4A4"/>
          <w:sz w:val="27"/>
          <w:szCs w:val="27"/>
        </w:rPr>
        <w:t>query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    return new </w:t>
      </w:r>
      <w:r w:rsidRPr="009E74AB">
        <w:rPr>
          <w:rFonts w:ascii="Menlo" w:hAnsi="Menlo" w:cs="Menlo"/>
          <w:color w:val="A7EC21"/>
          <w:sz w:val="27"/>
          <w:szCs w:val="27"/>
        </w:rPr>
        <w:t>PageImpl</w:t>
      </w:r>
      <w:r w:rsidRPr="009E74AB">
        <w:rPr>
          <w:rFonts w:ascii="Menlo" w:hAnsi="Menlo" w:cs="Menlo"/>
          <w:color w:val="FF007F"/>
          <w:sz w:val="27"/>
          <w:szCs w:val="27"/>
        </w:rPr>
        <w:t>&lt;&gt;</w:t>
      </w:r>
      <w:r w:rsidRPr="009E74AB">
        <w:rPr>
          <w:rFonts w:ascii="Menlo" w:hAnsi="Menlo" w:cs="Menlo"/>
          <w:color w:val="F9FAF4"/>
          <w:sz w:val="27"/>
          <w:szCs w:val="27"/>
        </w:rPr>
        <w:t>(</w:t>
      </w:r>
      <w:r w:rsidRPr="009E74AB">
        <w:rPr>
          <w:rFonts w:ascii="Menlo" w:hAnsi="Menlo" w:cs="Menlo"/>
          <w:color w:val="CFBFAD"/>
          <w:sz w:val="27"/>
          <w:szCs w:val="27"/>
        </w:rPr>
        <w:t>list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BFA4A4"/>
          <w:sz w:val="27"/>
          <w:szCs w:val="27"/>
        </w:rPr>
        <w:t>pageable</w:t>
      </w:r>
      <w:r w:rsidRPr="009E74AB">
        <w:rPr>
          <w:rFonts w:ascii="Menlo" w:hAnsi="Menlo" w:cs="Menlo"/>
          <w:color w:val="FF007F"/>
          <w:sz w:val="27"/>
          <w:szCs w:val="27"/>
        </w:rPr>
        <w:t xml:space="preserve">, </w:t>
      </w:r>
      <w:r w:rsidRPr="009E74AB">
        <w:rPr>
          <w:rFonts w:ascii="Menlo" w:hAnsi="Menlo" w:cs="Menlo"/>
          <w:color w:val="CFBFAD"/>
          <w:sz w:val="27"/>
          <w:szCs w:val="27"/>
        </w:rPr>
        <w:t>count</w:t>
      </w:r>
      <w:r w:rsidRPr="009E74AB">
        <w:rPr>
          <w:rFonts w:ascii="Menlo" w:hAnsi="Menlo" w:cs="Menlo"/>
          <w:color w:val="F9FAF4"/>
          <w:sz w:val="27"/>
          <w:szCs w:val="27"/>
        </w:rPr>
        <w:t>)</w:t>
      </w:r>
      <w:r w:rsidRPr="009E74AB">
        <w:rPr>
          <w:rFonts w:ascii="Menlo" w:hAnsi="Menlo" w:cs="Menlo"/>
          <w:color w:val="FF007F"/>
          <w:sz w:val="27"/>
          <w:szCs w:val="27"/>
        </w:rPr>
        <w:t>;</w:t>
      </w:r>
      <w:r w:rsidRPr="009E74AB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9E74AB">
        <w:rPr>
          <w:rFonts w:ascii="Menlo" w:hAnsi="Menlo" w:cs="Menlo"/>
          <w:color w:val="F9FAF4"/>
          <w:sz w:val="27"/>
          <w:szCs w:val="27"/>
        </w:rPr>
        <w:t>}</w:t>
      </w:r>
    </w:p>
    <w:p w14:paraId="6B4EC6FA" w14:textId="77777777" w:rsidR="009E74AB" w:rsidRPr="009E74AB" w:rsidRDefault="009E74AB" w:rsidP="009E74AB"/>
    <w:p w14:paraId="2DE2729E" w14:textId="77777777" w:rsidR="001B18E1" w:rsidRDefault="001B18E1" w:rsidP="001B18E1"/>
    <w:p w14:paraId="0E8F43A3" w14:textId="29371FE8" w:rsidR="00CD0762" w:rsidRPr="00CD0762" w:rsidRDefault="00CD0762" w:rsidP="00CD07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D0762">
        <w:rPr>
          <w:rFonts w:ascii="Menlo" w:hAnsi="Menlo" w:cs="Menlo"/>
          <w:color w:val="BFA4A4"/>
          <w:sz w:val="27"/>
          <w:szCs w:val="27"/>
        </w:rPr>
        <w:t>id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="findVerifySignetList" </w:t>
      </w:r>
      <w:r w:rsidRPr="00CD0762">
        <w:rPr>
          <w:rFonts w:ascii="Menlo" w:hAnsi="Menlo" w:cs="Menlo"/>
          <w:color w:val="BFA4A4"/>
          <w:sz w:val="27"/>
          <w:szCs w:val="27"/>
        </w:rPr>
        <w:t>resultType</w:t>
      </w:r>
      <w:r w:rsidRPr="00CD0762">
        <w:rPr>
          <w:rFonts w:ascii="Menlo" w:hAnsi="Menlo" w:cs="Menlo"/>
          <w:color w:val="ECE47E"/>
          <w:sz w:val="27"/>
          <w:szCs w:val="27"/>
        </w:rPr>
        <w:t>="com.duodian.admore.entity.db.signet.SignetApplyRecord"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SELECT t.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>,d.nickName userNickName,ifnull(e.realName,f.realName) userAuthName,b.name applyAdmName,ura.remittanceAccount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FROM signet_apply_record t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 d ON d.id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user_auth_personal e on e.userId = t.userId AND e.status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user_auth_enterprise f on f.userId = t.userId AND f.status = 1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user_email_account g ON g.userId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sys_admin_user b on b.id = t.applyAdmId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LEFT JOIN user_remittance_account ura ON ura.userId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LEFT JOIN sys_admin_user_customer h ON h.admId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AND h.userId = t.userId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LEFT JOIN (SELECT wt.pid,</w:t>
      </w:r>
      <w:r w:rsidRPr="00CD0762">
        <w:rPr>
          <w:rFonts w:ascii="Menlo" w:hAnsi="Menlo" w:cs="Menlo"/>
          <w:color w:val="A7EC21"/>
          <w:sz w:val="27"/>
          <w:szCs w:val="27"/>
        </w:rPr>
        <w:t>count</w:t>
      </w:r>
      <w:r w:rsidRPr="00CD0762">
        <w:rPr>
          <w:rFonts w:ascii="Menlo" w:hAnsi="Menlo" w:cs="Menlo"/>
          <w:color w:val="CFBFAD"/>
          <w:sz w:val="27"/>
          <w:szCs w:val="27"/>
        </w:rPr>
        <w:t>(</w:t>
      </w:r>
      <w:r w:rsidRPr="00CD0762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D0762">
        <w:rPr>
          <w:rFonts w:ascii="Menlo" w:hAnsi="Menlo" w:cs="Menlo"/>
          <w:color w:val="CFBFAD"/>
          <w:sz w:val="27"/>
          <w:szCs w:val="27"/>
        </w:rPr>
        <w:t xml:space="preserve">) cc FROM workflow_task_examine_details wte LEFT JOIN workflow_task wt ON wt.id = wte.taskId WHERE wt.taskType = 23 AND wte.admId = </w:t>
      </w:r>
      <w:r w:rsidRPr="00CD0762">
        <w:rPr>
          <w:rFonts w:ascii="Menlo" w:hAnsi="Menlo" w:cs="Menlo"/>
          <w:color w:val="BFA4A4"/>
          <w:sz w:val="27"/>
          <w:szCs w:val="27"/>
        </w:rPr>
        <w:t xml:space="preserve">#{currAdmId4Auth} </w:t>
      </w:r>
      <w:r w:rsidRPr="00CD0762">
        <w:rPr>
          <w:rFonts w:ascii="Menlo" w:hAnsi="Menlo" w:cs="Menlo"/>
          <w:color w:val="CFBFAD"/>
          <w:sz w:val="27"/>
          <w:szCs w:val="27"/>
        </w:rPr>
        <w:t>GROUP BY wt.pid) w ON w.</w:t>
      </w:r>
      <w:r w:rsidRPr="00CD0762">
        <w:rPr>
          <w:rFonts w:ascii="Menlo" w:hAnsi="Menlo" w:cs="Menlo"/>
          <w:color w:val="52E3F6"/>
          <w:sz w:val="27"/>
          <w:szCs w:val="27"/>
        </w:rPr>
        <w:t xml:space="preserve">pid </w:t>
      </w:r>
      <w:r w:rsidRPr="00CD0762">
        <w:rPr>
          <w:rFonts w:ascii="Menlo" w:hAnsi="Menlo" w:cs="Menlo"/>
          <w:color w:val="CFBFAD"/>
          <w:sz w:val="27"/>
          <w:szCs w:val="27"/>
        </w:rPr>
        <w:t>= t.id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CD0762">
        <w:rPr>
          <w:rFonts w:ascii="Menlo" w:hAnsi="Menlo" w:cs="Menlo"/>
          <w:color w:val="FF0000"/>
          <w:sz w:val="27"/>
          <w:szCs w:val="27"/>
        </w:rPr>
        <w:t xml:space="preserve"> 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&lt;where&gt;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&lt;include refid="findVerifySignetWhere"&gt;&lt;/include&gt;</w:t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&lt;/where&gt;</w:t>
      </w:r>
      <w:r w:rsidRPr="00CD0762">
        <w:rPr>
          <w:rFonts w:ascii="Menlo" w:hAnsi="Menlo" w:cs="Menlo"/>
          <w:color w:val="FF0000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t xml:space="preserve">    </w:t>
      </w:r>
      <w:r w:rsidRPr="00CD0762">
        <w:rPr>
          <w:rFonts w:ascii="Menlo" w:hAnsi="Menlo" w:cs="Menlo"/>
          <w:color w:val="CFBFAD"/>
          <w:sz w:val="27"/>
          <w:szCs w:val="27"/>
        </w:rPr>
        <w:t>order by t.id desc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="offset != null and limit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limit #{offset}, #{limit}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select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9FAF4"/>
          <w:sz w:val="27"/>
          <w:szCs w:val="27"/>
        </w:rPr>
        <w:br/>
      </w:r>
      <w:r w:rsidRPr="00CD0762">
        <w:rPr>
          <w:rFonts w:ascii="Menlo" w:hAnsi="Menlo" w:cs="Menlo"/>
          <w:color w:val="FF0000"/>
          <w:sz w:val="27"/>
          <w:szCs w:val="27"/>
          <w:highlight w:val="yellow"/>
        </w:rPr>
        <w:t>&lt;sql id="findVerifySignetWhere"&gt;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="endDate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="taskTypeList != null and taskTypeList.size() &gt; 0"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t.taskType IN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foreach </w:t>
      </w:r>
      <w:r w:rsidRPr="00CD0762">
        <w:rPr>
          <w:rFonts w:ascii="Menlo" w:hAnsi="Menlo" w:cs="Menlo"/>
          <w:color w:val="BFA4A4"/>
          <w:sz w:val="27"/>
          <w:szCs w:val="27"/>
        </w:rPr>
        <w:t>collection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="taskTypeList" </w:t>
      </w:r>
      <w:r w:rsidRPr="00CD0762">
        <w:rPr>
          <w:rFonts w:ascii="Menlo" w:hAnsi="Menlo" w:cs="Menlo"/>
          <w:color w:val="BFA4A4"/>
          <w:sz w:val="27"/>
          <w:szCs w:val="27"/>
        </w:rPr>
        <w:t>index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="index" </w:t>
      </w:r>
      <w:r w:rsidRPr="00CD0762">
        <w:rPr>
          <w:rFonts w:ascii="Menlo" w:hAnsi="Menlo" w:cs="Menlo"/>
          <w:color w:val="BFA4A4"/>
          <w:sz w:val="27"/>
          <w:szCs w:val="27"/>
        </w:rPr>
        <w:t>item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="at" </w:t>
      </w:r>
      <w:r w:rsidRPr="00CD0762">
        <w:rPr>
          <w:rFonts w:ascii="Menlo" w:hAnsi="Menlo" w:cs="Menlo"/>
          <w:color w:val="BFA4A4"/>
          <w:sz w:val="27"/>
          <w:szCs w:val="27"/>
        </w:rPr>
        <w:t>open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="(" </w:t>
      </w:r>
      <w:r w:rsidRPr="00CD0762">
        <w:rPr>
          <w:rFonts w:ascii="Menlo" w:hAnsi="Menlo" w:cs="Menlo"/>
          <w:color w:val="BFA4A4"/>
          <w:sz w:val="27"/>
          <w:szCs w:val="27"/>
        </w:rPr>
        <w:t>separator</w:t>
      </w:r>
      <w:r w:rsidRPr="00CD0762">
        <w:rPr>
          <w:rFonts w:ascii="Menlo" w:hAnsi="Menlo" w:cs="Menlo"/>
          <w:color w:val="ECE47E"/>
          <w:sz w:val="27"/>
          <w:szCs w:val="27"/>
        </w:rPr>
        <w:t xml:space="preserve">="," </w:t>
      </w:r>
      <w:r w:rsidRPr="00CD0762">
        <w:rPr>
          <w:rFonts w:ascii="Menlo" w:hAnsi="Menlo" w:cs="Menlo"/>
          <w:color w:val="BFA4A4"/>
          <w:sz w:val="27"/>
          <w:szCs w:val="27"/>
        </w:rPr>
        <w:t>close</w:t>
      </w:r>
      <w:r w:rsidRPr="00CD0762">
        <w:rPr>
          <w:rFonts w:ascii="Menlo" w:hAnsi="Menlo" w:cs="Menlo"/>
          <w:color w:val="ECE47E"/>
          <w:sz w:val="27"/>
          <w:szCs w:val="27"/>
        </w:rPr>
        <w:t>=")"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CD0762">
        <w:rPr>
          <w:rFonts w:ascii="Menlo" w:hAnsi="Menlo" w:cs="Menlo"/>
          <w:color w:val="CFBFAD"/>
          <w:sz w:val="27"/>
          <w:szCs w:val="27"/>
        </w:rPr>
        <w:t>#{at}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foreach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="status != null"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27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27"/>
          <w:szCs w:val="27"/>
        </w:rPr>
        <w:t>test</w:t>
      </w:r>
      <w:r w:rsidRPr="00CD0762">
        <w:rPr>
          <w:rFonts w:ascii="Menlo" w:hAnsi="Menlo" w:cs="Menlo"/>
          <w:color w:val="ECE47E"/>
          <w:sz w:val="27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27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27"/>
          <w:szCs w:val="27"/>
        </w:rPr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if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  <w:r w:rsidRPr="00CD0762">
        <w:rPr>
          <w:rFonts w:ascii="Menlo" w:hAnsi="Menlo" w:cs="Menlo"/>
          <w:color w:val="F9FAF4"/>
          <w:sz w:val="27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27"/>
          <w:szCs w:val="27"/>
        </w:rPr>
        <w:t>sql</w:t>
      </w:r>
      <w:r w:rsidRPr="00CD0762">
        <w:rPr>
          <w:rFonts w:ascii="Menlo" w:hAnsi="Menlo" w:cs="Menlo"/>
          <w:color w:val="F9FAF4"/>
          <w:sz w:val="27"/>
          <w:szCs w:val="27"/>
        </w:rPr>
        <w:t>&gt;</w:t>
      </w:r>
    </w:p>
    <w:p w14:paraId="6C96F685" w14:textId="77777777" w:rsidR="00CD0762" w:rsidRDefault="00CD0762" w:rsidP="001B18E1"/>
    <w:p w14:paraId="57A8521B" w14:textId="77777777" w:rsidR="00E94659" w:rsidRDefault="00E94659" w:rsidP="001B18E1"/>
    <w:p w14:paraId="6F62B62A" w14:textId="77777777" w:rsidR="00E94659" w:rsidRDefault="00E94659" w:rsidP="001B18E1"/>
    <w:p w14:paraId="62FCD303" w14:textId="77777777" w:rsidR="00E94659" w:rsidRPr="00E94659" w:rsidRDefault="00E94659" w:rsidP="00E946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8"/>
          <w:szCs w:val="27"/>
        </w:rPr>
      </w:pPr>
      <w:r w:rsidRPr="00E94659">
        <w:rPr>
          <w:rFonts w:ascii="Menlo" w:hAnsi="Menlo" w:cs="Menlo"/>
          <w:color w:val="F9FAF4"/>
          <w:sz w:val="28"/>
          <w:szCs w:val="27"/>
        </w:rPr>
        <w:t>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select </w:t>
      </w:r>
      <w:r w:rsidRPr="00E94659">
        <w:rPr>
          <w:rFonts w:ascii="Menlo" w:hAnsi="Menlo" w:cs="Menlo"/>
          <w:color w:val="BFA4A4"/>
          <w:sz w:val="28"/>
          <w:szCs w:val="27"/>
        </w:rPr>
        <w:t>id</w:t>
      </w:r>
      <w:r w:rsidRPr="00E94659">
        <w:rPr>
          <w:rFonts w:ascii="Menlo" w:hAnsi="Menlo" w:cs="Menlo"/>
          <w:color w:val="ECE47E"/>
          <w:sz w:val="28"/>
          <w:szCs w:val="27"/>
        </w:rPr>
        <w:t xml:space="preserve">="findUserAppsSpreadEffectList" </w:t>
      </w:r>
      <w:r w:rsidRPr="00E94659">
        <w:rPr>
          <w:rFonts w:ascii="Menlo" w:hAnsi="Menlo" w:cs="Menlo"/>
          <w:color w:val="BFA4A4"/>
          <w:sz w:val="28"/>
          <w:szCs w:val="27"/>
        </w:rPr>
        <w:t>resultType</w:t>
      </w:r>
      <w:r w:rsidRPr="00E94659">
        <w:rPr>
          <w:rFonts w:ascii="Menlo" w:hAnsi="Menlo" w:cs="Menlo"/>
          <w:color w:val="ECE47E"/>
          <w:sz w:val="28"/>
          <w:szCs w:val="27"/>
        </w:rPr>
        <w:t>="com.duodian.admore.entity.db.apps.AppsSpreadEffectReport"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SELECT t.</w:t>
      </w:r>
      <w:r w:rsidRPr="00E94659">
        <w:rPr>
          <w:rFonts w:ascii="Menlo" w:hAnsi="Menlo" w:cs="Menlo"/>
          <w:i/>
          <w:iCs/>
          <w:color w:val="CFBFAD"/>
          <w:sz w:val="28"/>
          <w:szCs w:val="27"/>
        </w:rPr>
        <w:t>*</w:t>
      </w:r>
      <w:r w:rsidRPr="00E94659">
        <w:rPr>
          <w:rFonts w:ascii="Menlo" w:hAnsi="Menlo" w:cs="Menlo"/>
          <w:color w:val="CFBFAD"/>
          <w:sz w:val="28"/>
          <w:szCs w:val="27"/>
        </w:rPr>
        <w:t xml:space="preserve">,b.trackName,b.smallIcon FROM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apps_spread_effect_report </w:t>
      </w:r>
      <w:r w:rsidRPr="00E94659">
        <w:rPr>
          <w:rFonts w:ascii="Menlo" w:hAnsi="Menlo" w:cs="Menlo"/>
          <w:color w:val="CFBFAD"/>
          <w:sz w:val="28"/>
          <w:szCs w:val="27"/>
        </w:rPr>
        <w:t>t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apps_user_app </w:t>
      </w:r>
      <w:r w:rsidRPr="00E94659">
        <w:rPr>
          <w:rFonts w:ascii="Menlo" w:hAnsi="Menlo" w:cs="Menlo"/>
          <w:color w:val="CFBFAD"/>
          <w:sz w:val="28"/>
          <w:szCs w:val="27"/>
        </w:rPr>
        <w:t>a ON a.trackId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LEFT JOIN </w:t>
      </w:r>
      <w:r w:rsidRPr="00E94659">
        <w:rPr>
          <w:rFonts w:ascii="Menlo" w:hAnsi="Menlo" w:cs="Menlo"/>
          <w:color w:val="52E3F6"/>
          <w:sz w:val="28"/>
          <w:szCs w:val="27"/>
        </w:rPr>
        <w:t xml:space="preserve">apps_app </w:t>
      </w:r>
      <w:r w:rsidRPr="00E94659">
        <w:rPr>
          <w:rFonts w:ascii="Menlo" w:hAnsi="Menlo" w:cs="Menlo"/>
          <w:color w:val="CFBFAD"/>
          <w:sz w:val="28"/>
          <w:szCs w:val="27"/>
        </w:rPr>
        <w:t>b ON b.trackId = t.trackId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</w:t>
      </w:r>
      <w:r w:rsidRPr="00E94659">
        <w:rPr>
          <w:rFonts w:ascii="Menlo" w:hAnsi="Menlo" w:cs="Menlo"/>
          <w:color w:val="FF0000"/>
          <w:sz w:val="28"/>
          <w:szCs w:val="27"/>
        </w:rPr>
        <w:t xml:space="preserve"> 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t>&lt;where&gt;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&lt;if test="userId != null"&gt;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   a.userId = #{userId}</w:t>
      </w:r>
      <w:r w:rsidRPr="00E94659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&lt;/if&gt;</w:t>
      </w:r>
      <w:r w:rsidRPr="00E94659">
        <w:rPr>
          <w:rFonts w:ascii="Menlo" w:hAnsi="Menlo" w:cs="Menlo"/>
          <w:color w:val="FF0000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="startDate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&gt;=  #{startDate}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E94659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94659">
        <w:rPr>
          <w:rFonts w:ascii="Menlo" w:hAnsi="Menlo" w:cs="Menlo"/>
          <w:color w:val="BFA4A4"/>
          <w:sz w:val="28"/>
          <w:szCs w:val="27"/>
        </w:rPr>
        <w:t>test</w:t>
      </w:r>
      <w:r w:rsidRPr="00E94659">
        <w:rPr>
          <w:rFonts w:ascii="Menlo" w:hAnsi="Menlo" w:cs="Menlo"/>
          <w:color w:val="ECE47E"/>
          <w:sz w:val="28"/>
          <w:szCs w:val="27"/>
        </w:rPr>
        <w:t>="endDate != null "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94659">
        <w:rPr>
          <w:rFonts w:ascii="Menlo" w:hAnsi="Menlo" w:cs="Menlo"/>
          <w:color w:val="CFBFAD"/>
          <w:sz w:val="28"/>
          <w:szCs w:val="27"/>
        </w:rPr>
        <w:t>&lt;![CDATA[ and t.spreadDate &lt;=  #{endDate} ]]&gt;</w:t>
      </w:r>
      <w:r w:rsidRPr="00E94659">
        <w:rPr>
          <w:rFonts w:ascii="Menlo" w:hAnsi="Menlo" w:cs="Menlo"/>
          <w:color w:val="CFBFAD"/>
          <w:sz w:val="28"/>
          <w:szCs w:val="27"/>
        </w:rPr>
        <w:br/>
        <w:t xml:space="preserve">        </w:t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if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Pr="00E94659">
        <w:rPr>
          <w:rFonts w:ascii="Menlo" w:hAnsi="Menlo" w:cs="Menlo"/>
          <w:color w:val="FF007F"/>
          <w:sz w:val="28"/>
          <w:szCs w:val="27"/>
        </w:rPr>
        <w:t>where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  <w:r w:rsidRPr="00E94659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94659">
        <w:rPr>
          <w:rFonts w:ascii="Menlo" w:hAnsi="Menlo" w:cs="Menlo"/>
          <w:color w:val="CFBFAD"/>
          <w:sz w:val="28"/>
          <w:szCs w:val="27"/>
        </w:rPr>
        <w:t>order by a.id desc</w:t>
      </w:r>
      <w:r w:rsidRPr="00E94659">
        <w:rPr>
          <w:rFonts w:ascii="Menlo" w:hAnsi="Menlo" w:cs="Menlo"/>
          <w:color w:val="CFBFAD"/>
          <w:sz w:val="28"/>
          <w:szCs w:val="27"/>
        </w:rPr>
        <w:br/>
      </w:r>
      <w:r w:rsidRPr="00E94659">
        <w:rPr>
          <w:rFonts w:ascii="Menlo" w:hAnsi="Menlo" w:cs="Menlo"/>
          <w:color w:val="F9FAF4"/>
          <w:sz w:val="28"/>
          <w:szCs w:val="27"/>
        </w:rPr>
        <w:t>&lt;/</w:t>
      </w:r>
      <w:r w:rsidRPr="00E94659">
        <w:rPr>
          <w:rFonts w:ascii="Menlo" w:hAnsi="Menlo" w:cs="Menlo"/>
          <w:color w:val="FF007F"/>
          <w:sz w:val="28"/>
          <w:szCs w:val="27"/>
        </w:rPr>
        <w:t>select</w:t>
      </w:r>
      <w:r w:rsidRPr="00E94659">
        <w:rPr>
          <w:rFonts w:ascii="Menlo" w:hAnsi="Menlo" w:cs="Menlo"/>
          <w:color w:val="F9FAF4"/>
          <w:sz w:val="28"/>
          <w:szCs w:val="27"/>
        </w:rPr>
        <w:t>&gt;</w:t>
      </w:r>
    </w:p>
    <w:p w14:paraId="6AC600C5" w14:textId="77777777" w:rsidR="00E94659" w:rsidRPr="00D54D19" w:rsidRDefault="00E94659" w:rsidP="001B18E1">
      <w:pPr>
        <w:rPr>
          <w:sz w:val="40"/>
        </w:rPr>
      </w:pPr>
    </w:p>
    <w:p w14:paraId="060E8E2A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SELECT * FROM OD_LINK_TYPE</w:t>
      </w:r>
    </w:p>
    <w:p w14:paraId="7770950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3512417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LINK_URI != BASE_TYPE_URI</w:t>
      </w:r>
    </w:p>
    <w:p w14:paraId="1865C833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3BE03D4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AND LINK_URI LIKE '%${linkUri}%'</w:t>
      </w:r>
    </w:p>
    <w:p w14:paraId="7BA59170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9C9631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"linkLabel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DEAFDF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LINK_LABEL LIKE '%${linkLabel}%'</w:t>
      </w:r>
    </w:p>
    <w:p w14:paraId="1B1D9E56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5A50062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 xml:space="preserve"> </w:t>
      </w:r>
      <w:r w:rsidRPr="00D54D19">
        <w:rPr>
          <w:rStyle w:val="hljs-attr"/>
          <w:rFonts w:ascii="Consolas" w:eastAsia="Times New Roman" w:hAnsi="Consolas"/>
          <w:color w:val="006666"/>
          <w:sz w:val="32"/>
          <w:szCs w:val="21"/>
        </w:rPr>
        <w:t>test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=</w:t>
      </w:r>
      <w:r w:rsidRPr="00D54D19">
        <w:rPr>
          <w:rStyle w:val="hljs-string"/>
          <w:rFonts w:ascii="Consolas" w:eastAsia="Times New Roman" w:hAnsi="Consolas"/>
          <w:color w:val="009900"/>
          <w:sz w:val="32"/>
          <w:szCs w:val="21"/>
        </w:rPr>
        <w:t>"baseTypeUri != null"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4B092038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    AND BASE_TYPE_URI=#{baseTypeUri}</w:t>
      </w:r>
    </w:p>
    <w:p w14:paraId="3825EF91" w14:textId="77777777" w:rsidR="00D54D19" w:rsidRPr="00D54D19" w:rsidRDefault="00D54D19" w:rsidP="00D54D19">
      <w:pPr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if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226464BF" w14:textId="77777777" w:rsidR="00D54D19" w:rsidRPr="00D54D19" w:rsidRDefault="00D54D19" w:rsidP="00D54D19">
      <w:pPr>
        <w:rPr>
          <w:rFonts w:eastAsia="Times New Roman"/>
          <w:sz w:val="40"/>
        </w:rPr>
      </w:pPr>
      <w:r w:rsidRPr="00D54D19">
        <w:rPr>
          <w:rFonts w:ascii="Consolas" w:eastAsia="Times New Roman" w:hAnsi="Consolas"/>
          <w:color w:val="000000"/>
          <w:sz w:val="32"/>
          <w:szCs w:val="21"/>
          <w:shd w:val="clear" w:color="auto" w:fill="F6F8FA"/>
        </w:rPr>
        <w:t xml:space="preserve">        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&lt;/</w:t>
      </w:r>
      <w:r w:rsidRPr="00D54D19">
        <w:rPr>
          <w:rStyle w:val="hljs-name"/>
          <w:rFonts w:ascii="Consolas" w:eastAsia="Times New Roman" w:hAnsi="Consolas"/>
          <w:color w:val="006666"/>
          <w:sz w:val="32"/>
          <w:szCs w:val="21"/>
        </w:rPr>
        <w:t>where</w:t>
      </w:r>
      <w:r w:rsidRPr="00D54D19">
        <w:rPr>
          <w:rStyle w:val="hljs-tag"/>
          <w:rFonts w:ascii="Consolas" w:eastAsia="Times New Roman" w:hAnsi="Consolas"/>
          <w:color w:val="006666"/>
          <w:sz w:val="32"/>
          <w:szCs w:val="21"/>
        </w:rPr>
        <w:t>&gt;</w:t>
      </w:r>
    </w:p>
    <w:p w14:paraId="18380D42" w14:textId="77777777" w:rsidR="00E94659" w:rsidRDefault="00E94659" w:rsidP="001B18E1"/>
    <w:p w14:paraId="38F359BA" w14:textId="77777777" w:rsidR="00E94659" w:rsidRDefault="00E94659" w:rsidP="001B18E1"/>
    <w:p w14:paraId="276ED591" w14:textId="52A05F87" w:rsidR="005B256B" w:rsidRDefault="005B256B" w:rsidP="005B256B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、</w:t>
      </w:r>
      <w:r w:rsidR="00EF6897">
        <w:rPr>
          <w:rFonts w:hint="eastAsia"/>
        </w:rPr>
        <w:t xml:space="preserve">foreach </w:t>
      </w:r>
      <w:r>
        <w:rPr>
          <w:rFonts w:hint="eastAsia"/>
        </w:rPr>
        <w:t>list</w:t>
      </w:r>
      <w:r>
        <w:rPr>
          <w:rFonts w:hint="eastAsia"/>
        </w:rPr>
        <w:t>结合作为参数在</w:t>
      </w:r>
      <w:r>
        <w:rPr>
          <w:rFonts w:hint="eastAsia"/>
        </w:rPr>
        <w:t>mapper</w:t>
      </w:r>
      <w:r>
        <w:rPr>
          <w:rFonts w:hint="eastAsia"/>
        </w:rPr>
        <w:t>中的查询</w:t>
      </w:r>
      <w:r w:rsidR="0062133A">
        <w:rPr>
          <w:rFonts w:hint="eastAsia"/>
        </w:rPr>
        <w:t>（</w:t>
      </w:r>
      <w:r w:rsidR="0062133A" w:rsidRPr="006A0E76">
        <w:rPr>
          <w:rFonts w:hint="eastAsia"/>
          <w:color w:val="FF0000"/>
          <w:highlight w:val="yellow"/>
        </w:rPr>
        <w:t xml:space="preserve">taskTypeList </w:t>
      </w:r>
      <w:r w:rsidR="0062133A" w:rsidRPr="006A0E76">
        <w:rPr>
          <w:rFonts w:hint="eastAsia"/>
          <w:color w:val="FF0000"/>
          <w:highlight w:val="yellow"/>
        </w:rPr>
        <w:t>为</w:t>
      </w:r>
      <w:r w:rsidR="0062133A" w:rsidRPr="006A0E76">
        <w:rPr>
          <w:rFonts w:hint="eastAsia"/>
          <w:color w:val="FF0000"/>
          <w:highlight w:val="yellow"/>
        </w:rPr>
        <w:t>List&lt;Integer&gt;</w:t>
      </w:r>
      <w:r w:rsidR="0062133A">
        <w:rPr>
          <w:rFonts w:hint="eastAsia"/>
        </w:rPr>
        <w:t>）</w:t>
      </w:r>
    </w:p>
    <w:p w14:paraId="7B59947E" w14:textId="77777777" w:rsidR="00267A59" w:rsidRDefault="00267A59" w:rsidP="00267A59"/>
    <w:p w14:paraId="36A293C5" w14:textId="65D795E3" w:rsidR="00267A59" w:rsidRPr="00CD0762" w:rsidRDefault="00267A59" w:rsidP="00267A5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D0762">
        <w:rPr>
          <w:rFonts w:ascii="Menlo" w:hAnsi="Menlo" w:cs="Menlo"/>
          <w:color w:val="CFBFAD"/>
          <w:sz w:val="32"/>
          <w:szCs w:val="27"/>
        </w:rPr>
        <w:br/>
        <w:t>&lt;sql id="findVerifySignetWhere"&gt;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="startDate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&gt;= #{startDate}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="endDate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t.cdate &lt;= #{endDate}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="userParam != null and userParam != '' and userParam!= 'undefined'"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(t.userId = #{userParam} OR d.nickName LIKE CONCAT('%',#{userParam},'%' ) OR e.realName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 OR f.realName LIKE CONCAT('%',#{userParam},'%' ) OR g.email LIKE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    CONCAT('%',#{userParam},'%' ))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="taskType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t.taskType = #{taskType}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</w:r>
      <w:r w:rsidRPr="00CD0762">
        <w:rPr>
          <w:rFonts w:ascii="Menlo" w:hAnsi="Menlo" w:cs="Menlo"/>
          <w:color w:val="FF0000"/>
          <w:sz w:val="44"/>
          <w:szCs w:val="27"/>
        </w:rPr>
        <w:t xml:space="preserve">   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&lt;if test="taskTypeList != null and taskTypeList.size() &gt; 0"&gt;</w:t>
      </w:r>
      <w:r w:rsidR="00D05630">
        <w:rPr>
          <w:rFonts w:ascii="Menlo" w:hAnsi="Menlo" w:cs="Menlo" w:hint="eastAsia"/>
          <w:color w:val="FF0000"/>
          <w:sz w:val="44"/>
          <w:szCs w:val="27"/>
          <w:highlight w:val="yellow"/>
        </w:rPr>
        <w:t xml:space="preserve"> 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t>and t.taskType IN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&lt;foreach collection="taskTypeList" index="index" item="at" open="(" separator="," close=")"&gt;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     #{at}</w:t>
      </w:r>
      <w:r w:rsidRPr="00CD0762">
        <w:rPr>
          <w:rFonts w:ascii="Menlo" w:hAnsi="Menlo" w:cs="Menlo"/>
          <w:color w:val="FF0000"/>
          <w:sz w:val="44"/>
          <w:szCs w:val="27"/>
          <w:highlight w:val="yellow"/>
        </w:rPr>
        <w:br/>
        <w:t xml:space="preserve">       &lt;/foreach&gt;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="signetType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t.type = #{signetType}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="status != null"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and t.status = #{status}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D0762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D0762">
        <w:rPr>
          <w:rFonts w:ascii="Menlo" w:hAnsi="Menlo" w:cs="Menlo"/>
          <w:color w:val="BFA4A4"/>
          <w:sz w:val="32"/>
          <w:szCs w:val="27"/>
        </w:rPr>
        <w:t>test</w:t>
      </w:r>
      <w:r w:rsidRPr="00CD0762">
        <w:rPr>
          <w:rFonts w:ascii="Menlo" w:hAnsi="Menlo" w:cs="Menlo"/>
          <w:color w:val="ECE47E"/>
          <w:sz w:val="32"/>
          <w:szCs w:val="27"/>
        </w:rPr>
        <w:t>="currAdmId4Auth != null "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D0762">
        <w:rPr>
          <w:rFonts w:ascii="Menlo" w:hAnsi="Menlo" w:cs="Menlo"/>
          <w:color w:val="CFBFAD"/>
          <w:sz w:val="32"/>
          <w:szCs w:val="27"/>
        </w:rPr>
        <w:t>&lt;![CDATA[ and (h.admId = #{currAdmId4Auth} OR w.cc &gt; 0) ]]&gt;</w:t>
      </w:r>
      <w:r w:rsidRPr="00CD0762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D0762">
        <w:rPr>
          <w:rFonts w:ascii="Menlo" w:hAnsi="Menlo" w:cs="Menlo"/>
          <w:color w:val="F9FAF4"/>
          <w:sz w:val="32"/>
          <w:szCs w:val="27"/>
        </w:rPr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if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  <w:r w:rsidRPr="00CD0762">
        <w:rPr>
          <w:rFonts w:ascii="Menlo" w:hAnsi="Menlo" w:cs="Menlo"/>
          <w:color w:val="F9FAF4"/>
          <w:sz w:val="32"/>
          <w:szCs w:val="27"/>
        </w:rPr>
        <w:br/>
        <w:t>&lt;/</w:t>
      </w:r>
      <w:r w:rsidRPr="00CD0762">
        <w:rPr>
          <w:rFonts w:ascii="Menlo" w:hAnsi="Menlo" w:cs="Menlo"/>
          <w:color w:val="FF007F"/>
          <w:sz w:val="32"/>
          <w:szCs w:val="27"/>
        </w:rPr>
        <w:t>sql</w:t>
      </w:r>
      <w:r w:rsidRPr="00CD0762">
        <w:rPr>
          <w:rFonts w:ascii="Menlo" w:hAnsi="Menlo" w:cs="Menlo"/>
          <w:color w:val="F9FAF4"/>
          <w:sz w:val="32"/>
          <w:szCs w:val="27"/>
        </w:rPr>
        <w:t>&gt;</w:t>
      </w:r>
    </w:p>
    <w:p w14:paraId="160BB8EC" w14:textId="77777777" w:rsidR="00267A59" w:rsidRDefault="00267A59" w:rsidP="00267A59"/>
    <w:p w14:paraId="70983123" w14:textId="06A750BD" w:rsidR="005B256B" w:rsidRDefault="00796009" w:rsidP="00796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choose when</w:t>
      </w:r>
    </w:p>
    <w:p w14:paraId="5BD10979" w14:textId="77777777" w:rsidR="00796009" w:rsidRDefault="00796009" w:rsidP="00796009"/>
    <w:p w14:paraId="5F54EE7E" w14:textId="77777777" w:rsidR="00796009" w:rsidRPr="00796009" w:rsidRDefault="00796009" w:rsidP="007960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96009">
        <w:rPr>
          <w:rFonts w:ascii="Menlo" w:hAnsi="Menlo" w:cs="Menlo"/>
          <w:color w:val="F9FAF4"/>
          <w:sz w:val="36"/>
          <w:szCs w:val="27"/>
        </w:rPr>
        <w:t>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!= null"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1"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0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2"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3"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t.expressStatus = 1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796009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796009">
        <w:rPr>
          <w:rFonts w:ascii="Menlo" w:hAnsi="Menlo" w:cs="Menlo"/>
          <w:color w:val="BFA4A4"/>
          <w:sz w:val="36"/>
          <w:szCs w:val="27"/>
        </w:rPr>
        <w:t>test</w:t>
      </w:r>
      <w:r w:rsidRPr="00796009">
        <w:rPr>
          <w:rFonts w:ascii="Menlo" w:hAnsi="Menlo" w:cs="Menlo"/>
          <w:color w:val="ECE47E"/>
          <w:sz w:val="36"/>
          <w:szCs w:val="27"/>
        </w:rPr>
        <w:t>="flag == 4"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796009">
        <w:rPr>
          <w:rFonts w:ascii="Menlo" w:hAnsi="Menlo" w:cs="Menlo"/>
          <w:color w:val="CFBFAD"/>
          <w:sz w:val="36"/>
          <w:szCs w:val="27"/>
        </w:rPr>
        <w:t>and t.status = -2</w:t>
      </w:r>
      <w:r w:rsidRPr="00796009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796009">
        <w:rPr>
          <w:rFonts w:ascii="Menlo" w:hAnsi="Menlo" w:cs="Menlo"/>
          <w:color w:val="F9FAF4"/>
          <w:sz w:val="36"/>
          <w:szCs w:val="27"/>
        </w:rPr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when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796009">
        <w:rPr>
          <w:rFonts w:ascii="Menlo" w:hAnsi="Menlo" w:cs="Menlo"/>
          <w:color w:val="FF007F"/>
          <w:sz w:val="36"/>
          <w:szCs w:val="27"/>
        </w:rPr>
        <w:t>choose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  <w:r w:rsidRPr="00796009">
        <w:rPr>
          <w:rFonts w:ascii="Menlo" w:hAnsi="Menlo" w:cs="Menlo"/>
          <w:color w:val="F9FAF4"/>
          <w:sz w:val="36"/>
          <w:szCs w:val="27"/>
        </w:rPr>
        <w:br/>
        <w:t>&lt;/</w:t>
      </w:r>
      <w:r w:rsidRPr="00796009">
        <w:rPr>
          <w:rFonts w:ascii="Menlo" w:hAnsi="Menlo" w:cs="Menlo"/>
          <w:color w:val="FF007F"/>
          <w:sz w:val="36"/>
          <w:szCs w:val="27"/>
        </w:rPr>
        <w:t>if</w:t>
      </w:r>
      <w:r w:rsidRPr="00796009">
        <w:rPr>
          <w:rFonts w:ascii="Menlo" w:hAnsi="Menlo" w:cs="Menlo"/>
          <w:color w:val="F9FAF4"/>
          <w:sz w:val="36"/>
          <w:szCs w:val="27"/>
        </w:rPr>
        <w:t>&gt;</w:t>
      </w:r>
    </w:p>
    <w:p w14:paraId="7D65443D" w14:textId="77777777" w:rsidR="00796009" w:rsidRDefault="00796009" w:rsidP="00796009"/>
    <w:p w14:paraId="5FCE4731" w14:textId="77777777" w:rsidR="00550E8C" w:rsidRDefault="00550E8C" w:rsidP="00796009"/>
    <w:p w14:paraId="078E1093" w14:textId="672BE196" w:rsidR="00550E8C" w:rsidRDefault="00550E8C" w:rsidP="00550E8C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ifnull </w:t>
      </w:r>
      <w:r>
        <w:rPr>
          <w:rFonts w:hint="eastAsia"/>
        </w:rPr>
        <w:t>（如果</w:t>
      </w:r>
      <w:r w:rsidR="00AB7F6A">
        <w:rPr>
          <w:rFonts w:hint="eastAsia"/>
        </w:rPr>
        <w:t>不</w:t>
      </w:r>
      <w:r>
        <w:rPr>
          <w:rFonts w:hint="eastAsia"/>
        </w:rPr>
        <w:t>是空返回第一个，否则返回第二个）</w:t>
      </w:r>
    </w:p>
    <w:p w14:paraId="0079BEAA" w14:textId="77777777" w:rsidR="00550E8C" w:rsidRPr="00550E8C" w:rsidRDefault="00550E8C" w:rsidP="00550E8C"/>
    <w:p w14:paraId="43F7475E" w14:textId="77777777" w:rsidR="00550E8C" w:rsidRPr="003710B6" w:rsidRDefault="00550E8C" w:rsidP="00550E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bookmarkStart w:id="0" w:name="OLE_LINK11"/>
      <w:bookmarkStart w:id="1" w:name="OLE_LINK12"/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="com.duodian.admore.dao.db.redstart.query.RedStartSpreadQuery"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="com.duodian.admore.dao.db.redstart.bean.RedStartHistoryBean"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f.name admName,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3710B6">
        <w:rPr>
          <w:rFonts w:ascii="Menlo" w:hAnsi="Menlo" w:cs="Menlo"/>
          <w:color w:val="CFBFAD"/>
          <w:sz w:val="48"/>
          <w:szCs w:val="27"/>
        </w:rPr>
        <w:t xml:space="preserve">   </w:t>
      </w:r>
      <w:r w:rsidRPr="003710B6">
        <w:rPr>
          <w:rFonts w:ascii="Menlo" w:hAnsi="Menlo" w:cs="Menlo"/>
          <w:color w:val="CFBFAD"/>
          <w:sz w:val="48"/>
          <w:szCs w:val="27"/>
          <w:highlight w:val="yellow"/>
        </w:rPr>
        <w:t>ifnull(b.realName,c.realName) authName,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bookmarkEnd w:id="0"/>
    <w:bookmarkEnd w:id="1"/>
    <w:p w14:paraId="41CAA0D0" w14:textId="77777777" w:rsidR="00550E8C" w:rsidRDefault="00550E8C" w:rsidP="00796009"/>
    <w:p w14:paraId="072F68E8" w14:textId="77777777" w:rsidR="00E712EC" w:rsidRDefault="00E712EC" w:rsidP="00796009"/>
    <w:p w14:paraId="40D83FAF" w14:textId="11BF5A3F" w:rsidR="00E712EC" w:rsidRPr="0055753C" w:rsidRDefault="00F37052" w:rsidP="00F37052">
      <w:pPr>
        <w:pStyle w:val="1"/>
        <w:rPr>
          <w:rFonts w:ascii="Menlo" w:eastAsiaTheme="minorEastAsia" w:hAnsi="Menlo" w:cs="Menlo"/>
          <w:color w:val="CFBFAD"/>
          <w:sz w:val="27"/>
          <w:szCs w:val="27"/>
        </w:rPr>
      </w:pPr>
      <w:r>
        <w:rPr>
          <w:rFonts w:hint="eastAsia"/>
        </w:rPr>
        <w:t>9</w:t>
      </w:r>
      <w:r>
        <w:rPr>
          <w:rFonts w:hint="eastAsia"/>
        </w:rPr>
        <w:t>。制作参数为</w:t>
      </w:r>
      <w:r>
        <w:rPr>
          <w:rFonts w:hint="eastAsia"/>
        </w:rPr>
        <w:t>map</w:t>
      </w:r>
      <w:r>
        <w:rPr>
          <w:rFonts w:hint="eastAsia"/>
        </w:rPr>
        <w:t>值进行传入</w:t>
      </w:r>
      <w:r w:rsidR="00FC7A9C">
        <w:rPr>
          <w:rFonts w:hint="eastAsia"/>
        </w:rPr>
        <w:t>（</w:t>
      </w:r>
      <w:r w:rsidR="00FC7A9C">
        <w:rPr>
          <w:rFonts w:hint="eastAsia"/>
        </w:rPr>
        <w:t>opt</w:t>
      </w:r>
      <w:r w:rsidR="00FC7A9C">
        <w:rPr>
          <w:rFonts w:hint="eastAsia"/>
        </w:rPr>
        <w:t>项目</w:t>
      </w:r>
      <w:r w:rsidR="0055753C" w:rsidRPr="0055753C">
        <w:rPr>
          <w:rFonts w:ascii="Menlo" w:eastAsiaTheme="minorEastAsia" w:hAnsi="Menlo" w:cs="Menlo"/>
          <w:color w:val="FF0000"/>
          <w:sz w:val="36"/>
          <w:szCs w:val="27"/>
        </w:rPr>
        <w:t>SkinsController</w:t>
      </w:r>
      <w:r w:rsidR="00FC7A9C">
        <w:rPr>
          <w:rFonts w:hint="eastAsia"/>
        </w:rPr>
        <w:t>）</w:t>
      </w:r>
    </w:p>
    <w:p w14:paraId="29A0CB79" w14:textId="77777777" w:rsidR="00F37052" w:rsidRDefault="00F37052" w:rsidP="00F37052"/>
    <w:p w14:paraId="18AAB04F" w14:textId="7EC5E290" w:rsidR="00F37052" w:rsidRDefault="005A5536" w:rsidP="005A55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接收参数</w:t>
      </w:r>
    </w:p>
    <w:p w14:paraId="0891B93C" w14:textId="77777777" w:rsidR="005A5536" w:rsidRDefault="005A5536" w:rsidP="005A5536"/>
    <w:p w14:paraId="74F5DDED" w14:textId="77777777" w:rsidR="0055753C" w:rsidRDefault="00FC7A9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 w:rsidRPr="00FC7A9C">
        <w:rPr>
          <w:rFonts w:ascii="Menlo" w:hAnsi="Menlo" w:cs="Menlo"/>
          <w:color w:val="D9E577"/>
          <w:sz w:val="36"/>
          <w:szCs w:val="27"/>
        </w:rPr>
        <w:t>@RequestMapping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ECE47E"/>
          <w:sz w:val="36"/>
          <w:szCs w:val="27"/>
        </w:rPr>
        <w:t>"data"</w:t>
      </w:r>
      <w:r w:rsidRPr="00FC7A9C">
        <w:rPr>
          <w:rFonts w:ascii="Menlo" w:hAnsi="Menlo" w:cs="Menlo"/>
          <w:color w:val="F9FAF4"/>
          <w:sz w:val="36"/>
          <w:szCs w:val="27"/>
        </w:rPr>
        <w:t>)</w:t>
      </w:r>
      <w:r w:rsidRPr="00FC7A9C">
        <w:rPr>
          <w:rFonts w:ascii="Menlo" w:hAnsi="Menlo" w:cs="Menlo"/>
          <w:color w:val="F9FAF4"/>
          <w:sz w:val="36"/>
          <w:szCs w:val="27"/>
        </w:rPr>
        <w:br/>
      </w:r>
      <w:r w:rsidRPr="00FC7A9C">
        <w:rPr>
          <w:rFonts w:ascii="Menlo" w:hAnsi="Menlo" w:cs="Menlo"/>
          <w:color w:val="D9E577"/>
          <w:sz w:val="36"/>
          <w:szCs w:val="27"/>
        </w:rPr>
        <w:t>@ResponseBody</w:t>
      </w:r>
      <w:r w:rsidRPr="00FC7A9C">
        <w:rPr>
          <w:rFonts w:ascii="Menlo" w:hAnsi="Menlo" w:cs="Menlo"/>
          <w:color w:val="D9E577"/>
          <w:sz w:val="36"/>
          <w:szCs w:val="27"/>
        </w:rPr>
        <w:br/>
      </w:r>
      <w:r w:rsidRPr="00FC7A9C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FC7A9C">
        <w:rPr>
          <w:rFonts w:ascii="Menlo" w:hAnsi="Menlo" w:cs="Menlo"/>
          <w:color w:val="A7EC21"/>
          <w:sz w:val="36"/>
          <w:szCs w:val="27"/>
        </w:rPr>
        <w:t>data</w:t>
      </w:r>
      <w:r w:rsidRPr="00FC7A9C">
        <w:rPr>
          <w:rFonts w:ascii="Menlo" w:hAnsi="Menlo" w:cs="Menlo"/>
          <w:color w:val="F9FAF4"/>
          <w:sz w:val="36"/>
          <w:szCs w:val="27"/>
        </w:rPr>
        <w:t>(</w:t>
      </w:r>
      <w:r w:rsidRPr="00FC7A9C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FC7A9C">
        <w:rPr>
          <w:rFonts w:ascii="Menlo" w:hAnsi="Menlo" w:cs="Menlo"/>
          <w:color w:val="BFA4A4"/>
          <w:sz w:val="36"/>
          <w:szCs w:val="27"/>
        </w:rPr>
        <w:t>name</w:t>
      </w:r>
      <w:r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063897C5" w14:textId="77777777" w:rsidR="0055753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type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</w:p>
    <w:p w14:paraId="52AD4BD5" w14:textId="77F301B4" w:rsidR="00FC7A9C" w:rsidRPr="00FC7A9C" w:rsidRDefault="0055753C" w:rsidP="00FC7A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</w:r>
      <w:r>
        <w:rPr>
          <w:rFonts w:ascii="Menlo" w:hAnsi="Menlo" w:cs="Menlo" w:hint="eastAsia"/>
          <w:color w:val="FF007F"/>
          <w:sz w:val="36"/>
          <w:szCs w:val="27"/>
        </w:rPr>
        <w:tab/>
        <w:t xml:space="preserve">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status</w:t>
      </w:r>
      <w:r w:rsidR="00FC7A9C" w:rsidRPr="00FC7A9C">
        <w:rPr>
          <w:rFonts w:ascii="Menlo" w:hAnsi="Menlo" w:cs="Menlo"/>
          <w:color w:val="BFA4A4"/>
          <w:sz w:val="36"/>
          <w:szCs w:val="27"/>
        </w:rPr>
        <w:br/>
        <w:t xml:space="preserve">       </w:t>
      </w:r>
      <w:r>
        <w:rPr>
          <w:rFonts w:ascii="Menlo" w:hAnsi="Menlo" w:cs="Menlo" w:hint="eastAsia"/>
          <w:color w:val="BFA4A4"/>
          <w:sz w:val="36"/>
          <w:szCs w:val="27"/>
        </w:rPr>
        <w:t xml:space="preserve">               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 xml:space="preserve">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D9E577"/>
          <w:sz w:val="36"/>
          <w:szCs w:val="27"/>
        </w:rPr>
        <w:t>@RequestParam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"page"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ECE47E"/>
          <w:sz w:val="36"/>
          <w:szCs w:val="27"/>
        </w:rPr>
        <w:t>"0"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 xml:space="preserve">)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Integer 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){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int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pageSize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48CFF"/>
          <w:sz w:val="36"/>
          <w:szCs w:val="27"/>
        </w:rPr>
        <w:t>15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new 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PageRequest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BFA4A4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,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pageSize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Page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&lt;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SkinAppInfoData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&gt;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 xml:space="preserve">dataPage 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 xml:space="preserve">= 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skinsService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A7EC21"/>
          <w:sz w:val="36"/>
          <w:szCs w:val="27"/>
        </w:rPr>
        <w:t>findSkinAppInfoList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pageable</w:t>
      </w:r>
      <w:r w:rsidR="00FC7A9C" w:rsidRPr="00EF7FA9">
        <w:rPr>
          <w:rFonts w:ascii="Menlo" w:hAnsi="Menlo" w:cs="Menlo"/>
          <w:color w:val="FF0000"/>
          <w:sz w:val="36"/>
          <w:szCs w:val="27"/>
          <w:highlight w:val="yellow"/>
        </w:rPr>
        <w:t>,"name",name,"type",type,"status",status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="00FC7A9C" w:rsidRPr="00FC7A9C">
        <w:rPr>
          <w:rFonts w:ascii="Menlo" w:hAnsi="Menlo" w:cs="Menlo"/>
          <w:color w:val="52E3F6"/>
          <w:sz w:val="36"/>
          <w:szCs w:val="27"/>
        </w:rPr>
        <w:t>ResponseBean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.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buildSuccess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(</w:t>
      </w:r>
      <w:r w:rsidR="00FC7A9C" w:rsidRPr="00FC7A9C">
        <w:rPr>
          <w:rFonts w:ascii="Menlo" w:hAnsi="Menlo" w:cs="Menlo"/>
          <w:color w:val="CFBFAD"/>
          <w:sz w:val="36"/>
          <w:szCs w:val="27"/>
        </w:rPr>
        <w:t>dataPage</w:t>
      </w:r>
      <w:r w:rsidR="00FC7A9C" w:rsidRPr="00FC7A9C">
        <w:rPr>
          <w:rFonts w:ascii="Menlo" w:hAnsi="Menlo" w:cs="Menlo"/>
          <w:color w:val="F9FAF4"/>
          <w:sz w:val="36"/>
          <w:szCs w:val="27"/>
        </w:rPr>
        <w:t>)</w:t>
      </w:r>
      <w:r w:rsidR="00FC7A9C" w:rsidRPr="00FC7A9C">
        <w:rPr>
          <w:rFonts w:ascii="Menlo" w:hAnsi="Menlo" w:cs="Menlo"/>
          <w:color w:val="FF007F"/>
          <w:sz w:val="36"/>
          <w:szCs w:val="27"/>
        </w:rPr>
        <w:t>;</w:t>
      </w:r>
      <w:r w:rsidR="00FC7A9C" w:rsidRPr="00FC7A9C">
        <w:rPr>
          <w:rFonts w:ascii="Menlo" w:hAnsi="Menlo" w:cs="Menlo"/>
          <w:color w:val="FF007F"/>
          <w:sz w:val="36"/>
          <w:szCs w:val="27"/>
        </w:rPr>
        <w:br/>
      </w:r>
      <w:r w:rsidR="00FC7A9C" w:rsidRPr="00FC7A9C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05A7F7B6" w14:textId="77777777" w:rsidR="00FC7A9C" w:rsidRPr="005A5536" w:rsidRDefault="00FC7A9C" w:rsidP="005A5536"/>
    <w:p w14:paraId="430FE747" w14:textId="6A1D2FAD" w:rsidR="00E712EC" w:rsidRDefault="0075333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制作</w:t>
      </w:r>
      <w:r>
        <w:rPr>
          <w:rFonts w:hint="eastAsia"/>
        </w:rPr>
        <w:t>map</w:t>
      </w:r>
      <w:r>
        <w:rPr>
          <w:rFonts w:hint="eastAsia"/>
        </w:rPr>
        <w:t>参数</w:t>
      </w:r>
      <w:r w:rsidR="001F4902">
        <w:rPr>
          <w:rFonts w:hint="eastAsia"/>
        </w:rPr>
        <w:t>（下面的功能是模糊查询</w:t>
      </w:r>
      <w:r w:rsidR="001F4902">
        <w:rPr>
          <w:rFonts w:hint="eastAsia"/>
        </w:rPr>
        <w:t>🏠</w:t>
      </w:r>
      <w:r w:rsidR="001F4902">
        <w:rPr>
          <w:rFonts w:hint="eastAsia"/>
        </w:rPr>
        <w:t>分页）</w:t>
      </w:r>
    </w:p>
    <w:p w14:paraId="1EA2D364" w14:textId="77777777" w:rsidR="00753334" w:rsidRDefault="00753334" w:rsidP="00753334"/>
    <w:p w14:paraId="67945647" w14:textId="5C97AC34" w:rsidR="00753334" w:rsidRDefault="00753334" w:rsidP="00BC60A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14:paraId="100443E4" w14:textId="77777777" w:rsidR="00304581" w:rsidRPr="00304581" w:rsidRDefault="00304581" w:rsidP="00304581"/>
    <w:p w14:paraId="5BE0A04F" w14:textId="77777777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753334">
        <w:rPr>
          <w:rFonts w:ascii="Menlo" w:hAnsi="Menlo" w:cs="Menlo"/>
          <w:color w:val="FF007F"/>
          <w:sz w:val="44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4"/>
          <w:szCs w:val="27"/>
        </w:rPr>
        <w:t>Page</w:t>
      </w:r>
      <w:r w:rsidRPr="00753334">
        <w:rPr>
          <w:rFonts w:ascii="Menlo" w:hAnsi="Menlo" w:cs="Menlo"/>
          <w:color w:val="FF007F"/>
          <w:sz w:val="44"/>
          <w:szCs w:val="27"/>
        </w:rPr>
        <w:t>&lt;</w:t>
      </w:r>
      <w:r w:rsidRPr="00753334">
        <w:rPr>
          <w:rFonts w:ascii="Menlo" w:hAnsi="Menlo" w:cs="Menlo"/>
          <w:color w:val="52E3F6"/>
          <w:sz w:val="44"/>
          <w:szCs w:val="27"/>
        </w:rPr>
        <w:t>SkinAppInfoData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4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4"/>
          <w:szCs w:val="27"/>
        </w:rPr>
        <w:t>(</w:t>
      </w:r>
      <w:r w:rsidRPr="00753334">
        <w:rPr>
          <w:rFonts w:ascii="Menlo" w:hAnsi="Menlo" w:cs="Menlo"/>
          <w:color w:val="52E3F6"/>
          <w:sz w:val="44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4"/>
          <w:szCs w:val="27"/>
        </w:rPr>
        <w:t>pageable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,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Object... param</w:t>
      </w:r>
      <w:r w:rsidRPr="00753334">
        <w:rPr>
          <w:rFonts w:ascii="Menlo" w:hAnsi="Menlo" w:cs="Menlo"/>
          <w:color w:val="F9FAF4"/>
          <w:sz w:val="44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4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4"/>
          <w:szCs w:val="27"/>
        </w:rPr>
        <w:t>AppException</w:t>
      </w:r>
      <w:r w:rsidRPr="00753334">
        <w:rPr>
          <w:rFonts w:ascii="Menlo" w:hAnsi="Menlo" w:cs="Menlo"/>
          <w:color w:val="FF007F"/>
          <w:sz w:val="44"/>
          <w:szCs w:val="27"/>
        </w:rPr>
        <w:t>;</w:t>
      </w:r>
    </w:p>
    <w:p w14:paraId="41B62B5F" w14:textId="77777777" w:rsidR="00753334" w:rsidRPr="00753334" w:rsidRDefault="00753334" w:rsidP="00753334">
      <w:pPr>
        <w:rPr>
          <w:sz w:val="40"/>
        </w:rPr>
      </w:pPr>
    </w:p>
    <w:p w14:paraId="71CFAA7F" w14:textId="49A614B2" w:rsidR="00753334" w:rsidRDefault="00304581" w:rsidP="00BC60A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开始实现</w:t>
      </w:r>
      <w:r>
        <w:rPr>
          <w:rFonts w:hint="eastAsia"/>
        </w:rPr>
        <w:t xml:space="preserve"> </w:t>
      </w:r>
      <w:r w:rsidR="00D20EC2">
        <w:rPr>
          <w:rFonts w:hint="eastAsia"/>
        </w:rPr>
        <w:t>（</w:t>
      </w:r>
      <w:r w:rsidR="00D20EC2">
        <w:rPr>
          <w:rFonts w:hint="eastAsia"/>
        </w:rPr>
        <w:t xml:space="preserve">pageable </w:t>
      </w:r>
      <w:r w:rsidR="00D20EC2">
        <w:rPr>
          <w:rFonts w:hint="eastAsia"/>
        </w:rPr>
        <w:t>主要是利用里面的参数制作</w:t>
      </w:r>
      <w:r w:rsidR="00D20EC2">
        <w:rPr>
          <w:rFonts w:hint="eastAsia"/>
        </w:rPr>
        <w:t>limit</w:t>
      </w:r>
      <w:r w:rsidR="00D20EC2">
        <w:rPr>
          <w:rFonts w:hint="eastAsia"/>
        </w:rPr>
        <w:t>参数的）</w:t>
      </w:r>
    </w:p>
    <w:p w14:paraId="0F66C10D" w14:textId="77777777" w:rsidR="00304581" w:rsidRPr="00304581" w:rsidRDefault="00304581" w:rsidP="00304581"/>
    <w:p w14:paraId="57DC4A62" w14:textId="77777777" w:rsidR="009D79FB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00"/>
          <w:sz w:val="44"/>
          <w:szCs w:val="27"/>
        </w:rPr>
      </w:pPr>
      <w:r w:rsidRPr="00753334">
        <w:rPr>
          <w:rFonts w:ascii="Menlo" w:hAnsi="Menlo" w:cs="Menlo"/>
          <w:color w:val="CFBFAD"/>
          <w:sz w:val="40"/>
          <w:szCs w:val="27"/>
        </w:rPr>
        <w:br/>
      </w:r>
      <w:r w:rsidRPr="00753334">
        <w:rPr>
          <w:rFonts w:ascii="Menlo" w:hAnsi="Menlo" w:cs="Menlo"/>
          <w:color w:val="D9E577"/>
          <w:sz w:val="40"/>
          <w:szCs w:val="27"/>
        </w:rPr>
        <w:t>@Override</w:t>
      </w:r>
      <w:r w:rsidRPr="00753334">
        <w:rPr>
          <w:rFonts w:ascii="Menlo" w:hAnsi="Menlo" w:cs="Menlo"/>
          <w:color w:val="D9E577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753334">
        <w:rPr>
          <w:rFonts w:ascii="Menlo" w:hAnsi="Menlo" w:cs="Menlo"/>
          <w:color w:val="52E3F6"/>
          <w:sz w:val="40"/>
          <w:szCs w:val="27"/>
        </w:rPr>
        <w:t>Page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A7EC21"/>
          <w:sz w:val="40"/>
          <w:szCs w:val="27"/>
        </w:rPr>
        <w:t>findSkinAppInfoList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Pageable 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Object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... </w:t>
      </w:r>
      <w:r w:rsidRPr="00753334">
        <w:rPr>
          <w:rFonts w:ascii="Menlo" w:hAnsi="Menlo" w:cs="Menlo"/>
          <w:color w:val="BFA4A4"/>
          <w:sz w:val="40"/>
          <w:szCs w:val="27"/>
        </w:rPr>
        <w:t>param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throws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AppException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Map data = MyBatisHelper.mergeParameterMap(pageable,param);</w:t>
      </w:r>
    </w:p>
    <w:p w14:paraId="6B3B4682" w14:textId="77777777" w:rsidR="00FE3A6D" w:rsidRDefault="00FE3A6D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007F"/>
          <w:sz w:val="40"/>
          <w:szCs w:val="27"/>
        </w:rPr>
      </w:pPr>
    </w:p>
    <w:p w14:paraId="61DC846D" w14:textId="77777777" w:rsidR="00FE3A6D" w:rsidRPr="00FE3A6D" w:rsidRDefault="00FE3A6D" w:rsidP="00FE3A6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FE3A6D">
        <w:rPr>
          <w:rFonts w:ascii="Menlo" w:hAnsi="Menlo" w:cs="Menlo"/>
          <w:color w:val="FF007F"/>
          <w:sz w:val="40"/>
          <w:szCs w:val="27"/>
        </w:rPr>
        <w:t>if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FF007F"/>
          <w:sz w:val="40"/>
          <w:szCs w:val="27"/>
        </w:rPr>
        <w:t>!= null</w:t>
      </w:r>
      <w:r w:rsidRPr="00FE3A6D">
        <w:rPr>
          <w:rFonts w:ascii="Menlo" w:hAnsi="Menlo" w:cs="Menlo"/>
          <w:color w:val="F9FAF4"/>
          <w:sz w:val="40"/>
          <w:szCs w:val="27"/>
        </w:rPr>
        <w:t>){</w:t>
      </w:r>
      <w:r w:rsidRPr="00FE3A6D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52E3F6"/>
          <w:sz w:val="40"/>
          <w:szCs w:val="27"/>
        </w:rPr>
        <w:t xml:space="preserve">Date </w:t>
      </w:r>
      <w:r w:rsidRPr="00FE3A6D">
        <w:rPr>
          <w:rFonts w:ascii="Menlo" w:hAnsi="Menlo" w:cs="Menlo"/>
          <w:color w:val="CFBFAD"/>
          <w:sz w:val="40"/>
          <w:szCs w:val="27"/>
        </w:rPr>
        <w:t xml:space="preserve">startDate 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= 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52E3F6"/>
          <w:sz w:val="40"/>
          <w:szCs w:val="27"/>
        </w:rPr>
        <w:t>Date</w:t>
      </w:r>
      <w:r w:rsidRPr="00FE3A6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get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9FAF4"/>
          <w:sz w:val="40"/>
          <w:szCs w:val="27"/>
        </w:rPr>
        <w:t>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FE3A6D">
        <w:rPr>
          <w:rFonts w:ascii="Menlo" w:hAnsi="Menlo" w:cs="Menlo"/>
          <w:color w:val="CFBFAD"/>
          <w:sz w:val="40"/>
          <w:szCs w:val="27"/>
        </w:rPr>
        <w:t>data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A7EC21"/>
          <w:sz w:val="40"/>
          <w:szCs w:val="27"/>
        </w:rPr>
        <w:t>put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ECE47E"/>
          <w:sz w:val="40"/>
          <w:szCs w:val="27"/>
        </w:rPr>
        <w:t>"startDate"</w:t>
      </w:r>
      <w:r w:rsidRPr="00FE3A6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FE3A6D">
        <w:rPr>
          <w:rFonts w:ascii="Menlo" w:hAnsi="Menlo" w:cs="Menlo"/>
          <w:color w:val="52E3F6"/>
          <w:sz w:val="40"/>
          <w:szCs w:val="27"/>
        </w:rPr>
        <w:t>com.duodian.admore.core.helper.DateHelper</w:t>
      </w:r>
      <w:r w:rsidRPr="00FE3A6D">
        <w:rPr>
          <w:rFonts w:ascii="Menlo" w:hAnsi="Menlo" w:cs="Menlo"/>
          <w:color w:val="FF007F"/>
          <w:sz w:val="40"/>
          <w:szCs w:val="27"/>
        </w:rPr>
        <w:t>.</w:t>
      </w:r>
      <w:r w:rsidRPr="00FE3A6D">
        <w:rPr>
          <w:rFonts w:ascii="Menlo" w:hAnsi="Menlo" w:cs="Menlo"/>
          <w:color w:val="CFBFAD"/>
          <w:sz w:val="40"/>
          <w:szCs w:val="27"/>
        </w:rPr>
        <w:t>getDateFirstTime</w:t>
      </w:r>
      <w:r w:rsidRPr="00FE3A6D">
        <w:rPr>
          <w:rFonts w:ascii="Menlo" w:hAnsi="Menlo" w:cs="Menlo"/>
          <w:color w:val="F9FAF4"/>
          <w:sz w:val="40"/>
          <w:szCs w:val="27"/>
        </w:rPr>
        <w:t>(</w:t>
      </w:r>
      <w:r w:rsidRPr="00FE3A6D">
        <w:rPr>
          <w:rFonts w:ascii="Menlo" w:hAnsi="Menlo" w:cs="Menlo"/>
          <w:color w:val="CFBFAD"/>
          <w:sz w:val="40"/>
          <w:szCs w:val="27"/>
        </w:rPr>
        <w:t>startDate</w:t>
      </w:r>
      <w:r w:rsidRPr="00FE3A6D">
        <w:rPr>
          <w:rFonts w:ascii="Menlo" w:hAnsi="Menlo" w:cs="Menlo"/>
          <w:color w:val="F9FAF4"/>
          <w:sz w:val="40"/>
          <w:szCs w:val="27"/>
        </w:rPr>
        <w:t>))</w:t>
      </w:r>
      <w:r w:rsidRPr="00FE3A6D">
        <w:rPr>
          <w:rFonts w:ascii="Menlo" w:hAnsi="Menlo" w:cs="Menlo"/>
          <w:color w:val="FF007F"/>
          <w:sz w:val="40"/>
          <w:szCs w:val="27"/>
        </w:rPr>
        <w:t>;</w:t>
      </w:r>
      <w:r w:rsidRPr="00FE3A6D">
        <w:rPr>
          <w:rFonts w:ascii="Menlo" w:hAnsi="Menlo" w:cs="Menlo"/>
          <w:color w:val="FF007F"/>
          <w:sz w:val="40"/>
          <w:szCs w:val="27"/>
        </w:rPr>
        <w:br/>
      </w:r>
      <w:r w:rsidRPr="00FE3A6D">
        <w:rPr>
          <w:rFonts w:ascii="Menlo" w:hAnsi="Menlo" w:cs="Menlo"/>
          <w:color w:val="F9FAF4"/>
          <w:sz w:val="40"/>
          <w:szCs w:val="27"/>
        </w:rPr>
        <w:t>}</w:t>
      </w:r>
      <w:r w:rsidRPr="00FE3A6D">
        <w:rPr>
          <w:rFonts w:ascii="Menlo" w:hAnsi="Menlo" w:cs="Menlo"/>
          <w:color w:val="F9FAF4"/>
          <w:sz w:val="40"/>
          <w:szCs w:val="27"/>
        </w:rPr>
        <w:br/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t>if(data.get("endDate") != null){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Date endDate = (Date) data.get("endDate");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data.put("endDate", com.duodian.admore.core.helper.DateHelper.getDateLastTime(endDate));</w:t>
      </w:r>
      <w:r w:rsidRPr="00FE3A6D">
        <w:rPr>
          <w:rFonts w:ascii="Menlo" w:hAnsi="Menlo" w:cs="Menlo"/>
          <w:color w:val="FF0000"/>
          <w:sz w:val="40"/>
          <w:szCs w:val="27"/>
          <w:highlight w:val="yellow"/>
        </w:rPr>
        <w:br/>
        <w:t>}</w:t>
      </w:r>
    </w:p>
    <w:p w14:paraId="21B7AE34" w14:textId="391E6CF1" w:rsidR="00753334" w:rsidRPr="00753334" w:rsidRDefault="00753334" w:rsidP="0075333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List&lt;SkinAppInfoData&gt; dataList = skinsMapper.findSkinList(data);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for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skinAppInfoData </w:t>
      </w:r>
      <w:r w:rsidRPr="00753334">
        <w:rPr>
          <w:rFonts w:ascii="Menlo" w:hAnsi="Menlo" w:cs="Menlo"/>
          <w:color w:val="FF007F"/>
          <w:sz w:val="40"/>
          <w:szCs w:val="27"/>
        </w:rPr>
        <w:t>: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9FAF4"/>
          <w:sz w:val="40"/>
          <w:szCs w:val="27"/>
        </w:rPr>
        <w:t>){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52E3F6"/>
          <w:sz w:val="40"/>
          <w:szCs w:val="27"/>
        </w:rPr>
        <w:t>List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channelJsonList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ArrayList</w:t>
      </w:r>
      <w:r w:rsidRPr="00753334">
        <w:rPr>
          <w:rFonts w:ascii="Menlo" w:hAnsi="Menlo" w:cs="Menlo"/>
          <w:color w:val="FF007F"/>
          <w:sz w:val="40"/>
          <w:szCs w:val="27"/>
        </w:rPr>
        <w:t>&lt;&gt;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if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!=null&amp;&amp;!</w:t>
      </w:r>
      <w:r w:rsidRPr="00753334">
        <w:rPr>
          <w:rFonts w:ascii="Menlo" w:hAnsi="Menlo" w:cs="Menlo"/>
          <w:color w:val="ECE47E"/>
          <w:sz w:val="40"/>
          <w:szCs w:val="27"/>
        </w:rPr>
        <w:t>""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equals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jsonArray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52E3F6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CFBFAD"/>
          <w:sz w:val="40"/>
          <w:szCs w:val="27"/>
        </w:rPr>
        <w:t>fromObject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getChannelJson</w:t>
      </w:r>
      <w:r w:rsidRPr="00753334">
        <w:rPr>
          <w:rFonts w:ascii="Menlo" w:hAnsi="Menlo" w:cs="Menlo"/>
          <w:color w:val="F9FAF4"/>
          <w:sz w:val="40"/>
          <w:szCs w:val="27"/>
        </w:rPr>
        <w:t>())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for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int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48CFF"/>
          <w:sz w:val="40"/>
          <w:szCs w:val="27"/>
        </w:rPr>
        <w:t>0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i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&lt; 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size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; 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F007F"/>
          <w:sz w:val="40"/>
          <w:szCs w:val="27"/>
        </w:rPr>
        <w:t>++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objectMapper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new </w:t>
      </w:r>
      <w:r w:rsidRPr="00753334">
        <w:rPr>
          <w:rFonts w:ascii="Menlo" w:hAnsi="Menlo" w:cs="Menlo"/>
          <w:color w:val="A7EC21"/>
          <w:sz w:val="40"/>
          <w:szCs w:val="27"/>
        </w:rPr>
        <w:t>ObjectMapper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try </w:t>
      </w:r>
      <w:r w:rsidRPr="00753334">
        <w:rPr>
          <w:rFonts w:ascii="Menlo" w:hAnsi="Menlo" w:cs="Menlo"/>
          <w:color w:val="F9FAF4"/>
          <w:sz w:val="40"/>
          <w:szCs w:val="27"/>
        </w:rPr>
        <w:t>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CFBFAD"/>
          <w:sz w:val="40"/>
          <w:szCs w:val="27"/>
        </w:rPr>
        <w:t xml:space="preserve">channelJson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= </w:t>
      </w:r>
      <w:r w:rsidRPr="00753334">
        <w:rPr>
          <w:rFonts w:ascii="Menlo" w:hAnsi="Menlo" w:cs="Menlo"/>
          <w:color w:val="CFBFAD"/>
          <w:sz w:val="40"/>
          <w:szCs w:val="27"/>
        </w:rPr>
        <w:t>objectMapper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readValue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jsonArray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get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i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toString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, </w:t>
      </w:r>
      <w:r w:rsidRPr="00753334">
        <w:rPr>
          <w:rFonts w:ascii="Menlo" w:hAnsi="Menlo" w:cs="Menlo"/>
          <w:color w:val="52E3F6"/>
          <w:sz w:val="40"/>
          <w:szCs w:val="27"/>
        </w:rPr>
        <w:t>ChannelJson</w:t>
      </w:r>
      <w:r w:rsidRPr="00753334">
        <w:rPr>
          <w:rFonts w:ascii="Menlo" w:hAnsi="Menlo" w:cs="Menlo"/>
          <w:color w:val="FF007F"/>
          <w:sz w:val="40"/>
          <w:szCs w:val="27"/>
        </w:rPr>
        <w:t>.class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add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 xml:space="preserve">} </w:t>
      </w:r>
      <w:r w:rsidRPr="00753334">
        <w:rPr>
          <w:rFonts w:ascii="Menlo" w:hAnsi="Menlo" w:cs="Menlo"/>
          <w:color w:val="FF007F"/>
          <w:sz w:val="40"/>
          <w:szCs w:val="27"/>
        </w:rPr>
        <w:t xml:space="preserve">catch 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52E3F6"/>
          <w:sz w:val="40"/>
          <w:szCs w:val="27"/>
        </w:rPr>
        <w:t xml:space="preserve">IOException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9FAF4"/>
          <w:sz w:val="40"/>
          <w:szCs w:val="27"/>
        </w:rPr>
        <w:t>) {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        </w:t>
      </w:r>
      <w:r w:rsidRPr="00753334">
        <w:rPr>
          <w:rFonts w:ascii="Menlo" w:hAnsi="Menlo" w:cs="Menlo"/>
          <w:color w:val="BFA4A4"/>
          <w:sz w:val="40"/>
          <w:szCs w:val="27"/>
        </w:rPr>
        <w:t>e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printStackTrace</w:t>
      </w:r>
      <w:r w:rsidRPr="00753334">
        <w:rPr>
          <w:rFonts w:ascii="Menlo" w:hAnsi="Menlo" w:cs="Menlo"/>
          <w:color w:val="F9FAF4"/>
          <w:sz w:val="40"/>
          <w:szCs w:val="27"/>
        </w:rPr>
        <w:t>()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        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}</w:t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53334">
        <w:rPr>
          <w:rFonts w:ascii="Menlo" w:hAnsi="Menlo" w:cs="Menlo"/>
          <w:color w:val="CFBFAD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.</w:t>
      </w:r>
      <w:r w:rsidRPr="00753334">
        <w:rPr>
          <w:rFonts w:ascii="Menlo" w:hAnsi="Menlo" w:cs="Menlo"/>
          <w:color w:val="A7EC21"/>
          <w:sz w:val="40"/>
          <w:szCs w:val="27"/>
        </w:rPr>
        <w:t>setChannelJsonList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channelJsonList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  <w:r w:rsidRPr="00753334">
        <w:rPr>
          <w:rFonts w:ascii="Menlo" w:hAnsi="Menlo" w:cs="Menlo"/>
          <w:color w:val="F9FAF4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53334">
        <w:rPr>
          <w:rFonts w:ascii="Menlo" w:hAnsi="Menlo" w:cs="Menlo"/>
          <w:color w:val="FF0000"/>
          <w:sz w:val="44"/>
          <w:szCs w:val="27"/>
          <w:highlight w:val="yellow"/>
        </w:rPr>
        <w:t>Long count = skinsMapper.countSkinList(data);</w:t>
      </w:r>
      <w:r w:rsidRPr="00753334">
        <w:rPr>
          <w:rFonts w:ascii="Menlo" w:hAnsi="Menlo" w:cs="Menlo"/>
          <w:color w:val="FF007F"/>
          <w:sz w:val="40"/>
          <w:szCs w:val="27"/>
        </w:rPr>
        <w:br/>
        <w:t xml:space="preserve">    return new </w:t>
      </w:r>
      <w:r w:rsidRPr="00753334">
        <w:rPr>
          <w:rFonts w:ascii="Menlo" w:hAnsi="Menlo" w:cs="Menlo"/>
          <w:color w:val="A7EC21"/>
          <w:sz w:val="40"/>
          <w:szCs w:val="27"/>
        </w:rPr>
        <w:t>PageImpl</w:t>
      </w:r>
      <w:r w:rsidRPr="00753334">
        <w:rPr>
          <w:rFonts w:ascii="Menlo" w:hAnsi="Menlo" w:cs="Menlo"/>
          <w:color w:val="FF007F"/>
          <w:sz w:val="40"/>
          <w:szCs w:val="27"/>
        </w:rPr>
        <w:t>&lt;</w:t>
      </w:r>
      <w:r w:rsidRPr="00753334">
        <w:rPr>
          <w:rFonts w:ascii="Menlo" w:hAnsi="Menlo" w:cs="Menlo"/>
          <w:color w:val="52E3F6"/>
          <w:sz w:val="40"/>
          <w:szCs w:val="27"/>
        </w:rPr>
        <w:t>SkinAppInfoData</w:t>
      </w:r>
      <w:r w:rsidRPr="00753334">
        <w:rPr>
          <w:rFonts w:ascii="Menlo" w:hAnsi="Menlo" w:cs="Menlo"/>
          <w:color w:val="FF007F"/>
          <w:sz w:val="40"/>
          <w:szCs w:val="27"/>
        </w:rPr>
        <w:t>&gt;</w:t>
      </w:r>
      <w:r w:rsidRPr="00753334">
        <w:rPr>
          <w:rFonts w:ascii="Menlo" w:hAnsi="Menlo" w:cs="Menlo"/>
          <w:color w:val="F9FAF4"/>
          <w:sz w:val="40"/>
          <w:szCs w:val="27"/>
        </w:rPr>
        <w:t>(</w:t>
      </w:r>
      <w:r w:rsidRPr="00753334">
        <w:rPr>
          <w:rFonts w:ascii="Menlo" w:hAnsi="Menlo" w:cs="Menlo"/>
          <w:color w:val="CFBFAD"/>
          <w:sz w:val="40"/>
          <w:szCs w:val="27"/>
        </w:rPr>
        <w:t>dataList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BFA4A4"/>
          <w:sz w:val="40"/>
          <w:szCs w:val="27"/>
        </w:rPr>
        <w:t>pageable</w:t>
      </w:r>
      <w:r w:rsidRPr="00753334">
        <w:rPr>
          <w:rFonts w:ascii="Menlo" w:hAnsi="Menlo" w:cs="Menlo"/>
          <w:color w:val="FF007F"/>
          <w:sz w:val="40"/>
          <w:szCs w:val="27"/>
        </w:rPr>
        <w:t>,</w:t>
      </w:r>
      <w:r w:rsidRPr="00753334">
        <w:rPr>
          <w:rFonts w:ascii="Menlo" w:hAnsi="Menlo" w:cs="Menlo"/>
          <w:color w:val="CFBFAD"/>
          <w:sz w:val="40"/>
          <w:szCs w:val="27"/>
        </w:rPr>
        <w:t>count</w:t>
      </w:r>
      <w:r w:rsidRPr="00753334">
        <w:rPr>
          <w:rFonts w:ascii="Menlo" w:hAnsi="Menlo" w:cs="Menlo"/>
          <w:color w:val="F9FAF4"/>
          <w:sz w:val="40"/>
          <w:szCs w:val="27"/>
        </w:rPr>
        <w:t>)</w:t>
      </w:r>
      <w:r w:rsidRPr="00753334">
        <w:rPr>
          <w:rFonts w:ascii="Menlo" w:hAnsi="Menlo" w:cs="Menlo"/>
          <w:color w:val="FF007F"/>
          <w:sz w:val="40"/>
          <w:szCs w:val="27"/>
        </w:rPr>
        <w:t>;</w:t>
      </w:r>
      <w:r w:rsidRPr="00753334">
        <w:rPr>
          <w:rFonts w:ascii="Menlo" w:hAnsi="Menlo" w:cs="Menlo"/>
          <w:color w:val="FF007F"/>
          <w:sz w:val="40"/>
          <w:szCs w:val="27"/>
        </w:rPr>
        <w:br/>
      </w:r>
      <w:r w:rsidRPr="00753334">
        <w:rPr>
          <w:rFonts w:ascii="Menlo" w:hAnsi="Menlo" w:cs="Menlo"/>
          <w:color w:val="F9FAF4"/>
          <w:sz w:val="40"/>
          <w:szCs w:val="27"/>
        </w:rPr>
        <w:t>}</w:t>
      </w:r>
    </w:p>
    <w:p w14:paraId="46CCC2D9" w14:textId="77777777" w:rsidR="00753334" w:rsidRDefault="00753334" w:rsidP="00753334"/>
    <w:p w14:paraId="427809B7" w14:textId="0195D002" w:rsidR="00C01312" w:rsidRDefault="00C01312" w:rsidP="00BC60A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3CE3" w:rsidRPr="000C3CE3">
        <w:t>MyBatisHelper</w:t>
      </w:r>
      <w:r w:rsidR="000C3CE3">
        <w:rPr>
          <w:rFonts w:hint="eastAsia"/>
        </w:rPr>
        <w:t>工具栏</w:t>
      </w:r>
    </w:p>
    <w:p w14:paraId="6B5985C9" w14:textId="77777777" w:rsidR="000C3CE3" w:rsidRPr="000C3CE3" w:rsidRDefault="000C3CE3" w:rsidP="000C3CE3"/>
    <w:p w14:paraId="19CD9CDC" w14:textId="77777777" w:rsidR="000C3CE3" w:rsidRPr="000C3CE3" w:rsidRDefault="000C3CE3" w:rsidP="000C3C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C3CE3">
        <w:rPr>
          <w:rFonts w:ascii="Menlo" w:hAnsi="Menlo" w:cs="Menlo"/>
          <w:color w:val="CFBFAD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MyBatisHelper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PARAM_OFFSET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"offset"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static final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String PARAM_LIMIT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ECE47E"/>
          <w:sz w:val="36"/>
          <w:szCs w:val="27"/>
        </w:rPr>
        <w:t>"limit"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0C3CE3">
        <w:rPr>
          <w:rFonts w:ascii="Menlo" w:hAnsi="Menlo" w:cs="Menlo"/>
          <w:color w:val="CFBFAD"/>
          <w:sz w:val="36"/>
          <w:szCs w:val="27"/>
        </w:rPr>
        <w:t>MyBatisHelper</w:t>
      </w:r>
      <w:r w:rsidRPr="000C3CE3">
        <w:rPr>
          <w:rFonts w:ascii="Menlo" w:hAnsi="Menlo" w:cs="Menlo"/>
          <w:color w:val="F9FAF4"/>
          <w:sz w:val="36"/>
          <w:szCs w:val="27"/>
        </w:rPr>
        <w:t>()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public static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>mergeParameterMap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Pageable pageable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Object... parameter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length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% </w:t>
      </w:r>
      <w:r w:rsidRPr="000C3CE3">
        <w:rPr>
          <w:rFonts w:ascii="Menlo" w:hAnsi="Menlo" w:cs="Menlo"/>
          <w:color w:val="C48CFF"/>
          <w:sz w:val="36"/>
          <w:szCs w:val="27"/>
        </w:rPr>
        <w:t xml:space="preserve">2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0C3CE3">
        <w:rPr>
          <w:rFonts w:ascii="Menlo" w:hAnsi="Menlo" w:cs="Menlo"/>
          <w:color w:val="CFBFAD"/>
          <w:sz w:val="36"/>
          <w:szCs w:val="27"/>
        </w:rPr>
        <w:t>IllegalArgumentException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ECE47E"/>
          <w:sz w:val="36"/>
          <w:szCs w:val="27"/>
        </w:rPr>
        <w:t>"parameter</w:t>
      </w:r>
      <w:r w:rsidRPr="000C3CE3">
        <w:rPr>
          <w:rFonts w:ascii="Menlo" w:hAnsi="Menlo" w:cs="Menlo"/>
          <w:color w:val="ECE47E"/>
          <w:sz w:val="36"/>
          <w:szCs w:val="27"/>
        </w:rPr>
        <w:t>须为</w:t>
      </w:r>
      <w:r w:rsidRPr="000C3CE3">
        <w:rPr>
          <w:rFonts w:ascii="Menlo" w:hAnsi="Menlo" w:cs="Menlo"/>
          <w:color w:val="ECE47E"/>
          <w:sz w:val="36"/>
          <w:szCs w:val="27"/>
        </w:rPr>
        <w:t>key-value</w:t>
      </w:r>
      <w:r w:rsidRPr="000C3CE3">
        <w:rPr>
          <w:rFonts w:ascii="Menlo" w:hAnsi="Menlo" w:cs="Menlo"/>
          <w:color w:val="ECE47E"/>
          <w:sz w:val="36"/>
          <w:szCs w:val="27"/>
        </w:rPr>
        <w:t>对应参数</w:t>
      </w:r>
      <w:r w:rsidRPr="000C3CE3">
        <w:rPr>
          <w:rFonts w:ascii="Menlo" w:hAnsi="Menlo" w:cs="Menlo"/>
          <w:color w:val="ECE47E"/>
          <w:sz w:val="36"/>
          <w:szCs w:val="27"/>
        </w:rPr>
        <w:t>"</w:t>
      </w:r>
      <w:r w:rsidRPr="000C3CE3">
        <w:rPr>
          <w:rFonts w:ascii="Menlo" w:hAnsi="Menlo" w:cs="Menlo"/>
          <w:color w:val="F9FAF4"/>
          <w:sz w:val="36"/>
          <w:szCs w:val="27"/>
        </w:rPr>
        <w:t>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 xml:space="preserve">}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0C3CE3">
        <w:rPr>
          <w:rFonts w:ascii="Menlo" w:hAnsi="Menlo" w:cs="Menlo"/>
          <w:color w:val="F9FAF4"/>
          <w:sz w:val="36"/>
          <w:szCs w:val="27"/>
        </w:rPr>
        <w:t>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&lt;</w:t>
      </w:r>
      <w:r w:rsidRPr="000C3CE3">
        <w:rPr>
          <w:rFonts w:ascii="Menlo" w:hAnsi="Menlo" w:cs="Menlo"/>
          <w:color w:val="CFBFAD"/>
          <w:sz w:val="36"/>
          <w:szCs w:val="27"/>
        </w:rPr>
        <w:t>String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Object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map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0C3CE3">
        <w:rPr>
          <w:rFonts w:ascii="Menlo" w:hAnsi="Menlo" w:cs="Menlo"/>
          <w:color w:val="CFBFAD"/>
          <w:sz w:val="36"/>
          <w:szCs w:val="27"/>
        </w:rPr>
        <w:t>HashMap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</w:t>
      </w:r>
      <w:r w:rsidRPr="00C01A77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t>map.put("offset", pageable.getOffset());</w:t>
      </w:r>
      <w:r w:rsidRPr="00C01A77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    map.put("limit", pageable.getPageSize());</w:t>
      </w:r>
      <w:r w:rsidRPr="00C01A77">
        <w:rPr>
          <w:rFonts w:ascii="Menlo" w:hAnsi="Menlo" w:cs="Menlo"/>
          <w:color w:val="FF0000"/>
          <w:sz w:val="36"/>
          <w:szCs w:val="27"/>
        </w:rPr>
        <w:br/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for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0C3CE3">
        <w:rPr>
          <w:rFonts w:ascii="Menlo" w:hAnsi="Menlo" w:cs="Menlo"/>
          <w:color w:val="C48CFF"/>
          <w:sz w:val="36"/>
          <w:szCs w:val="27"/>
        </w:rPr>
        <w:t>0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length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; 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+= </w:t>
      </w:r>
      <w:r w:rsidRPr="000C3CE3">
        <w:rPr>
          <w:rFonts w:ascii="Menlo" w:hAnsi="Menlo" w:cs="Menlo"/>
          <w:color w:val="C48CFF"/>
          <w:sz w:val="36"/>
          <w:szCs w:val="27"/>
        </w:rPr>
        <w:t>2</w:t>
      </w:r>
      <w:r w:rsidRPr="000C3CE3">
        <w:rPr>
          <w:rFonts w:ascii="Menlo" w:hAnsi="Menlo" w:cs="Menlo"/>
          <w:color w:val="F9FAF4"/>
          <w:sz w:val="36"/>
          <w:szCs w:val="27"/>
        </w:rPr>
        <w:t>) {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put</w:t>
      </w:r>
      <w:r w:rsidRPr="000C3CE3">
        <w:rPr>
          <w:rFonts w:ascii="Menlo" w:hAnsi="Menlo" w:cs="Menlo"/>
          <w:color w:val="F9FAF4"/>
          <w:sz w:val="36"/>
          <w:szCs w:val="27"/>
        </w:rPr>
        <w:t>(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>i</w:t>
      </w:r>
      <w:r w:rsidRPr="000C3CE3">
        <w:rPr>
          <w:rFonts w:ascii="Menlo" w:hAnsi="Menlo" w:cs="Menlo"/>
          <w:color w:val="F9FAF4"/>
          <w:sz w:val="36"/>
          <w:szCs w:val="27"/>
        </w:rPr>
        <w:t>]</w:t>
      </w:r>
      <w:r w:rsidRPr="000C3CE3">
        <w:rPr>
          <w:rFonts w:ascii="Menlo" w:hAnsi="Menlo" w:cs="Menlo"/>
          <w:color w:val="FF007F"/>
          <w:sz w:val="36"/>
          <w:szCs w:val="27"/>
        </w:rPr>
        <w:t>.</w:t>
      </w:r>
      <w:r w:rsidRPr="000C3CE3">
        <w:rPr>
          <w:rFonts w:ascii="Menlo" w:hAnsi="Menlo" w:cs="Menlo"/>
          <w:color w:val="CFBFAD"/>
          <w:sz w:val="36"/>
          <w:szCs w:val="27"/>
        </w:rPr>
        <w:t>toString</w:t>
      </w:r>
      <w:r w:rsidRPr="000C3CE3">
        <w:rPr>
          <w:rFonts w:ascii="Menlo" w:hAnsi="Menlo" w:cs="Menlo"/>
          <w:color w:val="F9FAF4"/>
          <w:sz w:val="36"/>
          <w:szCs w:val="27"/>
        </w:rPr>
        <w:t>()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, </w:t>
      </w:r>
      <w:r w:rsidRPr="000C3CE3">
        <w:rPr>
          <w:rFonts w:ascii="Menlo" w:hAnsi="Menlo" w:cs="Menlo"/>
          <w:color w:val="CFBFAD"/>
          <w:sz w:val="36"/>
          <w:szCs w:val="27"/>
        </w:rPr>
        <w:t>parameter</w:t>
      </w:r>
      <w:r w:rsidRPr="000C3CE3">
        <w:rPr>
          <w:rFonts w:ascii="Menlo" w:hAnsi="Menlo" w:cs="Menlo"/>
          <w:color w:val="F9FAF4"/>
          <w:sz w:val="36"/>
          <w:szCs w:val="27"/>
        </w:rPr>
        <w:t>[</w:t>
      </w:r>
      <w:r w:rsidRPr="000C3CE3">
        <w:rPr>
          <w:rFonts w:ascii="Menlo" w:hAnsi="Menlo" w:cs="Menlo"/>
          <w:color w:val="CFBFAD"/>
          <w:sz w:val="36"/>
          <w:szCs w:val="27"/>
        </w:rPr>
        <w:t xml:space="preserve">i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+ </w:t>
      </w:r>
      <w:r w:rsidRPr="000C3CE3">
        <w:rPr>
          <w:rFonts w:ascii="Menlo" w:hAnsi="Menlo" w:cs="Menlo"/>
          <w:color w:val="C48CFF"/>
          <w:sz w:val="36"/>
          <w:szCs w:val="27"/>
        </w:rPr>
        <w:t>1</w:t>
      </w:r>
      <w:r w:rsidRPr="000C3CE3">
        <w:rPr>
          <w:rFonts w:ascii="Menlo" w:hAnsi="Menlo" w:cs="Menlo"/>
          <w:color w:val="F9FAF4"/>
          <w:sz w:val="36"/>
          <w:szCs w:val="27"/>
        </w:rPr>
        <w:t>])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C3CE3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0C3CE3">
        <w:rPr>
          <w:rFonts w:ascii="Menlo" w:hAnsi="Menlo" w:cs="Menlo"/>
          <w:color w:val="CFBFAD"/>
          <w:sz w:val="36"/>
          <w:szCs w:val="27"/>
        </w:rPr>
        <w:t>map</w:t>
      </w:r>
      <w:r w:rsidRPr="000C3CE3">
        <w:rPr>
          <w:rFonts w:ascii="Menlo" w:hAnsi="Menlo" w:cs="Menlo"/>
          <w:color w:val="FF007F"/>
          <w:sz w:val="36"/>
          <w:szCs w:val="27"/>
        </w:rPr>
        <w:t>;</w:t>
      </w:r>
      <w:r w:rsidRPr="000C3CE3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0C3CE3">
        <w:rPr>
          <w:rFonts w:ascii="Menlo" w:hAnsi="Menlo" w:cs="Menlo"/>
          <w:color w:val="F9FAF4"/>
          <w:sz w:val="36"/>
          <w:szCs w:val="27"/>
        </w:rPr>
        <w:t>}</w:t>
      </w:r>
      <w:r w:rsidRPr="000C3CE3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0C3CE3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5088836" w14:textId="77777777" w:rsidR="000C3CE3" w:rsidRDefault="000C3CE3" w:rsidP="000C3CE3"/>
    <w:p w14:paraId="32B0CF31" w14:textId="076CCB0D" w:rsidR="004D1667" w:rsidRDefault="00344B5C" w:rsidP="00BC60A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530B3">
        <w:rPr>
          <w:rFonts w:hint="eastAsia"/>
        </w:rPr>
        <w:t>mapper.java</w:t>
      </w:r>
      <w:r w:rsidR="00784325">
        <w:rPr>
          <w:rFonts w:hint="eastAsia"/>
        </w:rPr>
        <w:t xml:space="preserve"> </w:t>
      </w:r>
      <w:r w:rsidR="00784325">
        <w:rPr>
          <w:rFonts w:hint="eastAsia"/>
        </w:rPr>
        <w:t>（下面这两个其实就是专门用来做制作</w:t>
      </w:r>
      <w:r w:rsidR="00784325">
        <w:rPr>
          <w:rFonts w:hint="eastAsia"/>
        </w:rPr>
        <w:t>page</w:t>
      </w:r>
      <w:r w:rsidR="00784325">
        <w:rPr>
          <w:rFonts w:hint="eastAsia"/>
        </w:rPr>
        <w:t>分页的）</w:t>
      </w:r>
    </w:p>
    <w:p w14:paraId="192BA5E9" w14:textId="77777777" w:rsidR="009061F7" w:rsidRDefault="009061F7" w:rsidP="009061F7"/>
    <w:p w14:paraId="59E1C290" w14:textId="77777777" w:rsidR="00D530B3" w:rsidRPr="00D530B3" w:rsidRDefault="00D530B3" w:rsidP="00D530B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D530B3">
        <w:rPr>
          <w:rFonts w:ascii="Menlo" w:hAnsi="Menlo" w:cs="Menlo"/>
          <w:color w:val="FF007F"/>
          <w:sz w:val="36"/>
          <w:szCs w:val="27"/>
        </w:rPr>
        <w:t xml:space="preserve">public interface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SkinsMapper </w:t>
      </w:r>
      <w:r w:rsidRPr="00D530B3">
        <w:rPr>
          <w:rFonts w:ascii="Menlo" w:hAnsi="Menlo" w:cs="Menlo"/>
          <w:color w:val="F9FAF4"/>
          <w:sz w:val="36"/>
          <w:szCs w:val="27"/>
        </w:rPr>
        <w:t>{</w:t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D530B3">
        <w:rPr>
          <w:rFonts w:ascii="Menlo" w:hAnsi="Menlo" w:cs="Menlo"/>
          <w:color w:val="52E3F6"/>
          <w:sz w:val="36"/>
          <w:szCs w:val="27"/>
        </w:rPr>
        <w:t>List</w:t>
      </w:r>
      <w:r w:rsidRPr="00D530B3">
        <w:rPr>
          <w:rFonts w:ascii="Menlo" w:hAnsi="Menlo" w:cs="Menlo"/>
          <w:color w:val="FF007F"/>
          <w:sz w:val="36"/>
          <w:szCs w:val="27"/>
        </w:rPr>
        <w:t>&lt;</w:t>
      </w:r>
      <w:r w:rsidRPr="00D530B3">
        <w:rPr>
          <w:rFonts w:ascii="Menlo" w:hAnsi="Menlo" w:cs="Menlo"/>
          <w:color w:val="52E3F6"/>
          <w:sz w:val="36"/>
          <w:szCs w:val="27"/>
        </w:rPr>
        <w:t>SkinAppInfoData</w:t>
      </w:r>
      <w:r w:rsidRPr="00D530B3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D530B3">
        <w:rPr>
          <w:rFonts w:ascii="Menlo" w:hAnsi="Menlo" w:cs="Menlo"/>
          <w:color w:val="A7EC21"/>
          <w:sz w:val="36"/>
          <w:szCs w:val="27"/>
        </w:rPr>
        <w:t>findSkinList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  <w:t xml:space="preserve">    public 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D530B3">
        <w:rPr>
          <w:rFonts w:ascii="Menlo" w:hAnsi="Menlo" w:cs="Menlo"/>
          <w:color w:val="A7EC21"/>
          <w:sz w:val="36"/>
          <w:szCs w:val="27"/>
        </w:rPr>
        <w:t>countSkinList</w:t>
      </w:r>
      <w:r w:rsidRPr="00D530B3">
        <w:rPr>
          <w:rFonts w:ascii="Menlo" w:hAnsi="Menlo" w:cs="Menlo"/>
          <w:color w:val="F9FAF4"/>
          <w:sz w:val="36"/>
          <w:szCs w:val="27"/>
        </w:rPr>
        <w:t>(</w:t>
      </w:r>
      <w:r w:rsidRPr="00D530B3">
        <w:rPr>
          <w:rFonts w:ascii="Menlo" w:hAnsi="Menlo" w:cs="Menlo"/>
          <w:color w:val="52E3F6"/>
          <w:sz w:val="36"/>
          <w:szCs w:val="27"/>
        </w:rPr>
        <w:t xml:space="preserve">Map </w:t>
      </w:r>
      <w:r w:rsidRPr="00D530B3">
        <w:rPr>
          <w:rFonts w:ascii="Menlo" w:hAnsi="Menlo" w:cs="Menlo"/>
          <w:color w:val="BFA4A4"/>
          <w:sz w:val="36"/>
          <w:szCs w:val="27"/>
        </w:rPr>
        <w:t>param</w:t>
      </w:r>
      <w:r w:rsidRPr="00D530B3">
        <w:rPr>
          <w:rFonts w:ascii="Menlo" w:hAnsi="Menlo" w:cs="Menlo"/>
          <w:color w:val="F9FAF4"/>
          <w:sz w:val="36"/>
          <w:szCs w:val="27"/>
        </w:rPr>
        <w:t>)</w:t>
      </w:r>
      <w:r w:rsidRPr="00D530B3">
        <w:rPr>
          <w:rFonts w:ascii="Menlo" w:hAnsi="Menlo" w:cs="Menlo"/>
          <w:color w:val="FF007F"/>
          <w:sz w:val="36"/>
          <w:szCs w:val="27"/>
        </w:rPr>
        <w:t>;</w:t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F007F"/>
          <w:sz w:val="36"/>
          <w:szCs w:val="27"/>
        </w:rPr>
        <w:br/>
      </w:r>
      <w:r w:rsidRPr="00D530B3">
        <w:rPr>
          <w:rFonts w:ascii="Menlo" w:hAnsi="Menlo" w:cs="Menlo"/>
          <w:color w:val="F9FAF4"/>
          <w:sz w:val="36"/>
          <w:szCs w:val="27"/>
        </w:rPr>
        <w:t>}</w:t>
      </w:r>
    </w:p>
    <w:p w14:paraId="3A8891DB" w14:textId="77777777" w:rsidR="009061F7" w:rsidRDefault="009061F7" w:rsidP="009061F7"/>
    <w:p w14:paraId="16DA301A" w14:textId="77777777" w:rsidR="00040FDB" w:rsidRDefault="00040FDB" w:rsidP="009061F7"/>
    <w:p w14:paraId="09979274" w14:textId="77777777" w:rsidR="00040FDB" w:rsidRPr="00040FDB" w:rsidRDefault="00040FDB" w:rsidP="00040F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&lt;?</w:t>
      </w:r>
      <w:r w:rsidRPr="00040FDB">
        <w:rPr>
          <w:rFonts w:ascii="Menlo" w:hAnsi="Menlo" w:cs="Menlo"/>
          <w:color w:val="BFA4A4"/>
          <w:sz w:val="36"/>
          <w:szCs w:val="27"/>
        </w:rPr>
        <w:t>xml version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="1.0" </w:t>
      </w:r>
      <w:r w:rsidRPr="00040FDB">
        <w:rPr>
          <w:rFonts w:ascii="Menlo" w:hAnsi="Menlo" w:cs="Menlo"/>
          <w:color w:val="BFA4A4"/>
          <w:sz w:val="36"/>
          <w:szCs w:val="27"/>
        </w:rPr>
        <w:t>encoding</w:t>
      </w:r>
      <w:r w:rsidRPr="00040FDB">
        <w:rPr>
          <w:rFonts w:ascii="Menlo" w:hAnsi="Menlo" w:cs="Menlo"/>
          <w:color w:val="ECE47E"/>
          <w:sz w:val="36"/>
          <w:szCs w:val="27"/>
        </w:rPr>
        <w:t>="UTF-8"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?&gt;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br/>
      </w:r>
      <w:r w:rsidRPr="00040FDB">
        <w:rPr>
          <w:rFonts w:ascii="Menlo" w:hAnsi="Menlo" w:cs="Menlo"/>
          <w:color w:val="FF007F"/>
          <w:sz w:val="36"/>
          <w:szCs w:val="27"/>
        </w:rPr>
        <w:t xml:space="preserve">&lt;!DOCTYPE </w:t>
      </w:r>
      <w:r w:rsidRPr="00040FDB">
        <w:rPr>
          <w:rFonts w:ascii="Menlo" w:hAnsi="Menlo" w:cs="Menlo"/>
          <w:color w:val="BFA4A4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040FDB">
        <w:rPr>
          <w:rFonts w:ascii="Menlo" w:hAnsi="Menlo" w:cs="Menlo"/>
          <w:color w:val="ECE47E"/>
          <w:sz w:val="36"/>
          <w:szCs w:val="27"/>
        </w:rPr>
        <w:t xml:space="preserve">"-//mybatis.org//DTD Mapper 3.0//EN" "http://mybatis.org/dtd/mybatis-3-mapper.dtd" 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t>&gt;</w:t>
      </w:r>
      <w:r w:rsidRPr="00040FDB">
        <w:rPr>
          <w:rFonts w:ascii="Menlo" w:hAnsi="Menlo" w:cs="Menlo"/>
          <w:i/>
          <w:iCs/>
          <w:color w:val="FF007F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mapper </w:t>
      </w:r>
      <w:r w:rsidRPr="00040FDB">
        <w:rPr>
          <w:rFonts w:ascii="Menlo" w:hAnsi="Menlo" w:cs="Menlo"/>
          <w:color w:val="BFA4A4"/>
          <w:sz w:val="36"/>
          <w:szCs w:val="27"/>
        </w:rPr>
        <w:t>namespace</w:t>
      </w:r>
      <w:r w:rsidRPr="00040FDB">
        <w:rPr>
          <w:rFonts w:ascii="Menlo" w:hAnsi="Menlo" w:cs="Menlo"/>
          <w:color w:val="ECE47E"/>
          <w:sz w:val="36"/>
          <w:szCs w:val="27"/>
        </w:rPr>
        <w:t>="com.duodian.admore.dao.db.skins.SkinsMapper"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id="findSkinList" resultType="com.duodian.admore.data.skins.SkinAppInfoData"&gt;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A1.`appSecret`,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A1.`icon`,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A1.`name`,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A1.`type`,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A1.`downloadUrl`,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A1.`remark`,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A1.`status`,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A1.`trackId`,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A1.`bundleId`,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A1.`scheme`,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A1.`apnscer`,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A1.`password`,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A1.`udate`,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A1.`makerMemo`,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A1.`haveBackstage`,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A1.`channelJson`,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A1.`filePath`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FROM  `skin_app_info_check`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where A1.status not in (9)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(A1.trackId = 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OR A1.name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A1.appid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OR A1.appSecret LIKE CONCAT('%',</w:t>
      </w:r>
      <w:r w:rsidRPr="00040FDB">
        <w:rPr>
          <w:rFonts w:ascii="Menlo" w:hAnsi="Menlo" w:cs="Menlo"/>
          <w:color w:val="BFA4A4"/>
          <w:sz w:val="36"/>
          <w:szCs w:val="27"/>
        </w:rPr>
        <w:t>#{name}</w:t>
      </w:r>
      <w:r w:rsidRPr="00040FDB">
        <w:rPr>
          <w:rFonts w:ascii="Menlo" w:hAnsi="Menlo" w:cs="Menlo"/>
          <w:color w:val="CFBFAD"/>
          <w:sz w:val="36"/>
          <w:szCs w:val="27"/>
        </w:rPr>
        <w:t>,'%'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 and type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A1.type = </w:t>
      </w:r>
      <w:r w:rsidRPr="00040FDB">
        <w:rPr>
          <w:rFonts w:ascii="Menlo" w:hAnsi="Menlo" w:cs="Menlo"/>
          <w:color w:val="BFA4A4"/>
          <w:sz w:val="36"/>
          <w:szCs w:val="27"/>
        </w:rPr>
        <w:t>#{type}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 and status != '' 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 xml:space="preserve">and  A1.status = </w:t>
      </w:r>
      <w:r w:rsidRPr="00040FDB">
        <w:rPr>
          <w:rFonts w:ascii="Menlo" w:hAnsi="Menlo" w:cs="Menlo"/>
          <w:color w:val="BFA4A4"/>
          <w:sz w:val="36"/>
          <w:szCs w:val="27"/>
        </w:rPr>
        <w:t>#{status}</w:t>
      </w:r>
      <w:r w:rsidRPr="00040FDB">
        <w:rPr>
          <w:rFonts w:ascii="Menlo" w:hAnsi="Menlo" w:cs="Menlo"/>
          <w:color w:val="BFA4A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order by A1.cdate desc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40FDB">
        <w:rPr>
          <w:rFonts w:ascii="Menlo" w:hAnsi="Menlo" w:cs="Menlo"/>
          <w:color w:val="FF0000"/>
          <w:sz w:val="40"/>
          <w:szCs w:val="27"/>
          <w:highlight w:val="yellow"/>
        </w:rPr>
        <w:t xml:space="preserve"> &lt;select id="countSkinList" resultType="java.lang.Long"&gt;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40FDB">
        <w:rPr>
          <w:rFonts w:ascii="Menlo" w:hAnsi="Menlo" w:cs="Menlo"/>
          <w:color w:val="CFBFAD"/>
          <w:sz w:val="36"/>
          <w:szCs w:val="27"/>
        </w:rPr>
        <w:t>SELECT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  </w:t>
      </w:r>
      <w:r w:rsidRPr="00040FDB">
        <w:rPr>
          <w:rFonts w:ascii="Menlo" w:hAnsi="Menlo" w:cs="Menlo"/>
          <w:color w:val="A7EC21"/>
          <w:sz w:val="36"/>
          <w:szCs w:val="27"/>
        </w:rPr>
        <w:t>count</w:t>
      </w:r>
      <w:r w:rsidRPr="00040FDB">
        <w:rPr>
          <w:rFonts w:ascii="Menlo" w:hAnsi="Menlo" w:cs="Menlo"/>
          <w:color w:val="CFBFAD"/>
          <w:sz w:val="36"/>
          <w:szCs w:val="27"/>
        </w:rPr>
        <w:t>(</w:t>
      </w:r>
      <w:r w:rsidRPr="00040FDB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040FDB">
        <w:rPr>
          <w:rFonts w:ascii="Menlo" w:hAnsi="Menlo" w:cs="Menlo"/>
          <w:color w:val="CFBFAD"/>
          <w:sz w:val="36"/>
          <w:szCs w:val="27"/>
        </w:rPr>
        <w:t>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FROM   `skin_app_info_check`      A1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where A1.status != 9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="name != null and name != ''"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(A1.trackId = #{trackId} OR A1.name LIKE CONCAT('%',#{name},'%' ))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="type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A1.type = #{type}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040FD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40FDB">
        <w:rPr>
          <w:rFonts w:ascii="Menlo" w:hAnsi="Menlo" w:cs="Menlo"/>
          <w:color w:val="BFA4A4"/>
          <w:sz w:val="36"/>
          <w:szCs w:val="27"/>
        </w:rPr>
        <w:t>test</w:t>
      </w:r>
      <w:r w:rsidRPr="00040FDB">
        <w:rPr>
          <w:rFonts w:ascii="Menlo" w:hAnsi="Menlo" w:cs="Menlo"/>
          <w:color w:val="ECE47E"/>
          <w:sz w:val="36"/>
          <w:szCs w:val="27"/>
        </w:rPr>
        <w:t>="status != null"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040FDB">
        <w:rPr>
          <w:rFonts w:ascii="Menlo" w:hAnsi="Menlo" w:cs="Menlo"/>
          <w:color w:val="CFBFAD"/>
          <w:sz w:val="36"/>
          <w:szCs w:val="27"/>
        </w:rPr>
        <w:t>and A1.status = #{status}</w:t>
      </w:r>
      <w:r w:rsidRPr="00040FDB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040FDB">
        <w:rPr>
          <w:rFonts w:ascii="Menlo" w:hAnsi="Menlo" w:cs="Menlo"/>
          <w:color w:val="F9FAF4"/>
          <w:sz w:val="36"/>
          <w:szCs w:val="27"/>
        </w:rPr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if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40FDB">
        <w:rPr>
          <w:rFonts w:ascii="Menlo" w:hAnsi="Menlo" w:cs="Menlo"/>
          <w:color w:val="FF007F"/>
          <w:sz w:val="36"/>
          <w:szCs w:val="27"/>
        </w:rPr>
        <w:t>select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  <w:r w:rsidRPr="00040FDB">
        <w:rPr>
          <w:rFonts w:ascii="Menlo" w:hAnsi="Menlo" w:cs="Menlo"/>
          <w:color w:val="F9FAF4"/>
          <w:sz w:val="36"/>
          <w:szCs w:val="27"/>
        </w:rPr>
        <w:br/>
        <w:t>&lt;/</w:t>
      </w:r>
      <w:r w:rsidRPr="00040FDB">
        <w:rPr>
          <w:rFonts w:ascii="Menlo" w:hAnsi="Menlo" w:cs="Menlo"/>
          <w:color w:val="FF007F"/>
          <w:sz w:val="36"/>
          <w:szCs w:val="27"/>
        </w:rPr>
        <w:t>mapper</w:t>
      </w:r>
      <w:r w:rsidRPr="00040FDB">
        <w:rPr>
          <w:rFonts w:ascii="Menlo" w:hAnsi="Menlo" w:cs="Menlo"/>
          <w:color w:val="F9FAF4"/>
          <w:sz w:val="36"/>
          <w:szCs w:val="27"/>
        </w:rPr>
        <w:t>&gt;</w:t>
      </w:r>
    </w:p>
    <w:p w14:paraId="76BC94C7" w14:textId="77777777" w:rsidR="00040FDB" w:rsidRDefault="00040FDB" w:rsidP="009061F7"/>
    <w:p w14:paraId="179230D9" w14:textId="68FE9E78" w:rsidR="00026F6B" w:rsidRDefault="00026F6B" w:rsidP="00026F6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、有分组的</w:t>
      </w:r>
    </w:p>
    <w:p w14:paraId="0B125284" w14:textId="77777777" w:rsidR="00026F6B" w:rsidRPr="00026F6B" w:rsidRDefault="00026F6B" w:rsidP="00026F6B">
      <w:pPr>
        <w:rPr>
          <w:sz w:val="32"/>
        </w:rPr>
      </w:pPr>
    </w:p>
    <w:p w14:paraId="344F973E" w14:textId="77777777" w:rsidR="00026F6B" w:rsidRPr="00026F6B" w:rsidRDefault="00026F6B" w:rsidP="00026F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 xml:space="preserve">="findCouponTaoKeDataByParam" </w:t>
      </w:r>
      <w:r w:rsidRPr="00026F6B">
        <w:rPr>
          <w:rFonts w:ascii="Menlo" w:hAnsi="Menlo" w:cs="Menlo"/>
          <w:color w:val="BFA4A4"/>
          <w:sz w:val="36"/>
          <w:szCs w:val="27"/>
        </w:rPr>
        <w:t>resultType</w:t>
      </w:r>
      <w:r w:rsidRPr="00026F6B">
        <w:rPr>
          <w:rFonts w:ascii="Menlo" w:hAnsi="Menlo" w:cs="Menlo"/>
          <w:color w:val="ECE47E"/>
          <w:sz w:val="36"/>
          <w:szCs w:val="27"/>
        </w:rPr>
        <w:t>="com.duodian.youhui.entity.db.coupon.CouponTaoKeData"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</w:t>
      </w:r>
      <w:r w:rsidRPr="00026F6B">
        <w:rPr>
          <w:rFonts w:ascii="Menlo" w:hAnsi="Menlo" w:cs="Menlo"/>
          <w:color w:val="CFBFAD"/>
          <w:sz w:val="36"/>
          <w:szCs w:val="27"/>
        </w:rPr>
        <w:t>SELECT c.itemTitle,</w:t>
      </w:r>
      <w:r w:rsidRPr="00026F6B">
        <w:rPr>
          <w:rFonts w:ascii="Menlo" w:hAnsi="Menlo" w:cs="Menlo"/>
          <w:color w:val="A7EC21"/>
          <w:sz w:val="36"/>
          <w:szCs w:val="27"/>
        </w:rPr>
        <w:t>COUNT</w:t>
      </w:r>
      <w:r w:rsidRPr="00026F6B">
        <w:rPr>
          <w:rFonts w:ascii="Menlo" w:hAnsi="Menlo" w:cs="Menlo"/>
          <w:color w:val="CFBFAD"/>
          <w:sz w:val="36"/>
          <w:szCs w:val="27"/>
        </w:rPr>
        <w:t>(c.itemId),</w:t>
      </w:r>
      <w:r w:rsidRPr="00026F6B">
        <w:rPr>
          <w:rFonts w:ascii="Menlo" w:hAnsi="Menlo" w:cs="Menlo"/>
          <w:color w:val="A7EC21"/>
          <w:sz w:val="36"/>
          <w:szCs w:val="27"/>
        </w:rPr>
        <w:t>sum</w:t>
      </w:r>
      <w:r w:rsidRPr="00026F6B">
        <w:rPr>
          <w:rFonts w:ascii="Menlo" w:hAnsi="Menlo" w:cs="Menlo"/>
          <w:color w:val="CFBFAD"/>
          <w:sz w:val="36"/>
          <w:szCs w:val="27"/>
        </w:rPr>
        <w:t>(c.estimateAmount),c.adzoneName,c.adzonePid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="offset != null and limit != null"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="countFindCouponTaoKeDataByParam"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select count(</w:t>
      </w:r>
      <w:r w:rsidRPr="00026F6B">
        <w:rPr>
          <w:rFonts w:ascii="Menlo" w:hAnsi="Menlo" w:cs="Menlo"/>
          <w:i/>
          <w:iCs/>
          <w:color w:val="FF0000"/>
          <w:sz w:val="36"/>
          <w:szCs w:val="27"/>
          <w:highlight w:val="yellow"/>
        </w:rPr>
        <w:t>*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>) from (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br/>
      </w:r>
      <w:r w:rsidRPr="00026F6B">
        <w:rPr>
          <w:rFonts w:ascii="Menlo" w:hAnsi="Menlo" w:cs="Menlo"/>
          <w:color w:val="CFBFAD"/>
          <w:sz w:val="36"/>
          <w:szCs w:val="27"/>
        </w:rPr>
        <w:t xml:space="preserve">     SELECT c.itemTitle FROM  coupon_taoke_data c WHERE  1=1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026F6B">
        <w:rPr>
          <w:rFonts w:ascii="Menlo" w:hAnsi="Menlo" w:cs="Menlo"/>
          <w:color w:val="BFA4A4"/>
          <w:sz w:val="36"/>
          <w:szCs w:val="27"/>
        </w:rPr>
        <w:t>refid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&gt;&lt;/</w:t>
      </w:r>
      <w:r w:rsidRPr="00026F6B">
        <w:rPr>
          <w:rFonts w:ascii="Menlo" w:hAnsi="Menlo" w:cs="Menlo"/>
          <w:color w:val="FF007F"/>
          <w:sz w:val="36"/>
          <w:szCs w:val="27"/>
        </w:rPr>
        <w:t>include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026F6B">
        <w:rPr>
          <w:rFonts w:ascii="Menlo" w:hAnsi="Menlo" w:cs="Menlo"/>
          <w:color w:val="FF007F"/>
          <w:sz w:val="36"/>
          <w:szCs w:val="27"/>
        </w:rPr>
        <w:t>where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CFBFAD"/>
          <w:sz w:val="36"/>
          <w:szCs w:val="27"/>
        </w:rPr>
        <w:t>GROUP by c.itemId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</w:t>
      </w:r>
      <w:r w:rsidRPr="00026F6B">
        <w:rPr>
          <w:rFonts w:ascii="Menlo" w:hAnsi="Menlo" w:cs="Menlo"/>
          <w:color w:val="FF0000"/>
          <w:sz w:val="36"/>
          <w:szCs w:val="27"/>
          <w:highlight w:val="yellow"/>
        </w:rPr>
        <w:t xml:space="preserve"> ) as a</w:t>
      </w:r>
      <w:r w:rsidRPr="00026F6B">
        <w:rPr>
          <w:rFonts w:ascii="Menlo" w:hAnsi="Menlo" w:cs="Menlo"/>
          <w:color w:val="CFBFAD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select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</w:r>
      <w:r w:rsidRPr="00026F6B">
        <w:rPr>
          <w:rFonts w:ascii="Menlo" w:hAnsi="Menlo" w:cs="Menlo"/>
          <w:color w:val="F9FAF4"/>
          <w:sz w:val="36"/>
          <w:szCs w:val="27"/>
        </w:rPr>
        <w:br/>
        <w:t>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sql </w:t>
      </w:r>
      <w:r w:rsidRPr="00026F6B">
        <w:rPr>
          <w:rFonts w:ascii="Menlo" w:hAnsi="Menlo" w:cs="Menlo"/>
          <w:color w:val="BFA4A4"/>
          <w:sz w:val="36"/>
          <w:szCs w:val="27"/>
        </w:rPr>
        <w:t>id</w:t>
      </w:r>
      <w:r w:rsidRPr="00026F6B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="startDate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 c.createTime &gt;=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="endDate != null 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c.createTime &lt;=  #{endDate}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026F6B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026F6B">
        <w:rPr>
          <w:rFonts w:ascii="Menlo" w:hAnsi="Menlo" w:cs="Menlo"/>
          <w:color w:val="BFA4A4"/>
          <w:sz w:val="36"/>
          <w:szCs w:val="27"/>
        </w:rPr>
        <w:t>test</w:t>
      </w:r>
      <w:r w:rsidRPr="00026F6B">
        <w:rPr>
          <w:rFonts w:ascii="Menlo" w:hAnsi="Menlo" w:cs="Menlo"/>
          <w:color w:val="ECE47E"/>
          <w:sz w:val="36"/>
          <w:szCs w:val="27"/>
        </w:rPr>
        <w:t>="adzonePid != null and adzonePid != ''"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026F6B">
        <w:rPr>
          <w:rFonts w:ascii="Menlo" w:hAnsi="Menlo" w:cs="Menlo"/>
          <w:color w:val="CFBFAD"/>
          <w:sz w:val="36"/>
          <w:szCs w:val="27"/>
        </w:rPr>
        <w:t>&lt;![CDATA[ and c.adzonePid &lt;=  #{adzonePid} ]]&gt;</w:t>
      </w:r>
      <w:r w:rsidRPr="00026F6B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026F6B">
        <w:rPr>
          <w:rFonts w:ascii="Menlo" w:hAnsi="Menlo" w:cs="Menlo"/>
          <w:color w:val="F9FAF4"/>
          <w:sz w:val="36"/>
          <w:szCs w:val="27"/>
        </w:rPr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if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  <w:r w:rsidRPr="00026F6B">
        <w:rPr>
          <w:rFonts w:ascii="Menlo" w:hAnsi="Menlo" w:cs="Menlo"/>
          <w:color w:val="F9FAF4"/>
          <w:sz w:val="36"/>
          <w:szCs w:val="27"/>
        </w:rPr>
        <w:br/>
        <w:t>&lt;/</w:t>
      </w:r>
      <w:r w:rsidRPr="00026F6B">
        <w:rPr>
          <w:rFonts w:ascii="Menlo" w:hAnsi="Menlo" w:cs="Menlo"/>
          <w:color w:val="FF007F"/>
          <w:sz w:val="36"/>
          <w:szCs w:val="27"/>
        </w:rPr>
        <w:t>sql</w:t>
      </w:r>
      <w:r w:rsidRPr="00026F6B">
        <w:rPr>
          <w:rFonts w:ascii="Menlo" w:hAnsi="Menlo" w:cs="Menlo"/>
          <w:color w:val="F9FAF4"/>
          <w:sz w:val="36"/>
          <w:szCs w:val="27"/>
        </w:rPr>
        <w:t>&gt;</w:t>
      </w:r>
    </w:p>
    <w:p w14:paraId="58F43B2A" w14:textId="77777777" w:rsidR="00026F6B" w:rsidRPr="00026F6B" w:rsidRDefault="00026F6B" w:rsidP="00026F6B">
      <w:pPr>
        <w:rPr>
          <w:sz w:val="32"/>
        </w:rPr>
      </w:pPr>
    </w:p>
    <w:p w14:paraId="5E68A1A3" w14:textId="77777777" w:rsidR="00026F6B" w:rsidRPr="00026F6B" w:rsidRDefault="00026F6B" w:rsidP="009061F7">
      <w:pPr>
        <w:rPr>
          <w:sz w:val="32"/>
        </w:rPr>
      </w:pPr>
    </w:p>
    <w:p w14:paraId="6F0DDBE1" w14:textId="77777777" w:rsidR="00026F6B" w:rsidRDefault="00026F6B" w:rsidP="009061F7"/>
    <w:p w14:paraId="156AB9D3" w14:textId="4265A5E9" w:rsidR="00B75F8A" w:rsidRDefault="00B75F8A" w:rsidP="00B75F8A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、模糊查询，对象作为参数传入，类似于</w:t>
      </w:r>
      <w:r>
        <w:rPr>
          <w:rFonts w:hint="eastAsia"/>
        </w:rPr>
        <w:t>9</w:t>
      </w:r>
      <w:r>
        <w:rPr>
          <w:rFonts w:hint="eastAsia"/>
        </w:rPr>
        <w:t>中的</w:t>
      </w:r>
      <w:r>
        <w:rPr>
          <w:rFonts w:hint="eastAsia"/>
        </w:rPr>
        <w:t>map</w:t>
      </w:r>
    </w:p>
    <w:p w14:paraId="3A677F7C" w14:textId="77777777" w:rsidR="00B75F8A" w:rsidRDefault="00B75F8A" w:rsidP="00B75F8A"/>
    <w:p w14:paraId="2F929BDA" w14:textId="7A513A4A" w:rsidR="00B75F8A" w:rsidRDefault="00B75F8A" w:rsidP="00B75F8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对象</w:t>
      </w:r>
      <w:r w:rsidR="005652DA">
        <w:rPr>
          <w:rFonts w:hint="eastAsia"/>
        </w:rPr>
        <w:t xml:space="preserve"> (</w:t>
      </w:r>
      <w:r w:rsidR="005652DA">
        <w:rPr>
          <w:rFonts w:hint="eastAsia"/>
        </w:rPr>
        <w:t>查询参数</w:t>
      </w:r>
      <w:r w:rsidR="005652DA">
        <w:rPr>
          <w:rFonts w:hint="eastAsia"/>
        </w:rPr>
        <w:t>)</w:t>
      </w:r>
    </w:p>
    <w:p w14:paraId="2671D1F0" w14:textId="77777777" w:rsidR="00B75F8A" w:rsidRDefault="00B75F8A" w:rsidP="00B75F8A"/>
    <w:p w14:paraId="778FB28F" w14:textId="77777777" w:rsidR="00B75F8A" w:rsidRPr="000B7B1D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0B7B1D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SysUserQuery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implements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Serializable </w:t>
      </w:r>
      <w:r w:rsidRPr="000B7B1D">
        <w:rPr>
          <w:rFonts w:ascii="Menlo" w:hAnsi="Menlo" w:cs="Menlo"/>
          <w:color w:val="F9FAF4"/>
          <w:sz w:val="36"/>
          <w:szCs w:val="27"/>
        </w:rPr>
        <w:t>{</w:t>
      </w:r>
      <w:r w:rsidRPr="000B7B1D">
        <w:rPr>
          <w:rFonts w:ascii="Menlo" w:hAnsi="Menlo" w:cs="Menlo"/>
          <w:color w:val="F9FAF4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0B7B1D">
        <w:rPr>
          <w:rFonts w:ascii="Menlo" w:hAnsi="Menlo" w:cs="Menlo"/>
          <w:color w:val="FF007F"/>
          <w:sz w:val="36"/>
          <w:szCs w:val="27"/>
        </w:rPr>
        <w:t xml:space="preserve">private static final long </w:t>
      </w:r>
      <w:r w:rsidRPr="000B7B1D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0B7B1D">
        <w:rPr>
          <w:rFonts w:ascii="Menlo" w:hAnsi="Menlo" w:cs="Menlo"/>
          <w:color w:val="FF007F"/>
          <w:sz w:val="36"/>
          <w:szCs w:val="27"/>
        </w:rPr>
        <w:t>= -</w:t>
      </w:r>
      <w:r w:rsidRPr="000B7B1D">
        <w:rPr>
          <w:rFonts w:ascii="Menlo" w:hAnsi="Menlo" w:cs="Menlo"/>
          <w:color w:val="C48CFF"/>
          <w:sz w:val="36"/>
          <w:szCs w:val="27"/>
        </w:rPr>
        <w:t>4564423981924197001L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0B7B1D">
        <w:rPr>
          <w:rFonts w:ascii="Menlo" w:hAnsi="Menlo" w:cs="Menlo"/>
          <w:color w:val="CFBFAD"/>
          <w:sz w:val="36"/>
          <w:szCs w:val="27"/>
        </w:rPr>
        <w:t>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offset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limit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>startDate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0B7B1D">
        <w:rPr>
          <w:rFonts w:ascii="Menlo" w:hAnsi="Menlo" w:cs="Menlo"/>
          <w:color w:val="CFBFAD"/>
          <w:sz w:val="36"/>
          <w:szCs w:val="27"/>
        </w:rPr>
        <w:t xml:space="preserve">endDate 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userid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0B7B1D">
        <w:rPr>
          <w:rFonts w:ascii="Menlo" w:hAnsi="Menlo" w:cs="Menlo"/>
          <w:color w:val="CFBFAD"/>
          <w:sz w:val="36"/>
          <w:szCs w:val="27"/>
        </w:rPr>
        <w:t>userParam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  <w:t xml:space="preserve">    private </w:t>
      </w:r>
      <w:r w:rsidRPr="000B7B1D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0B7B1D">
        <w:rPr>
          <w:rFonts w:ascii="Menlo" w:hAnsi="Menlo" w:cs="Menlo"/>
          <w:color w:val="CFBFAD"/>
          <w:sz w:val="36"/>
          <w:szCs w:val="27"/>
        </w:rPr>
        <w:t>status</w:t>
      </w:r>
      <w:r w:rsidRPr="000B7B1D">
        <w:rPr>
          <w:rFonts w:ascii="Menlo" w:hAnsi="Menlo" w:cs="Menlo"/>
          <w:color w:val="FF007F"/>
          <w:sz w:val="36"/>
          <w:szCs w:val="27"/>
        </w:rPr>
        <w:t>;</w:t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F007F"/>
          <w:sz w:val="36"/>
          <w:szCs w:val="27"/>
        </w:rPr>
        <w:br/>
      </w:r>
      <w:r w:rsidRPr="000B7B1D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C21800" w14:textId="77777777" w:rsidR="00B75F8A" w:rsidRDefault="00B75F8A" w:rsidP="00B75F8A"/>
    <w:p w14:paraId="571FA22C" w14:textId="77777777" w:rsidR="00B75F8A" w:rsidRDefault="00B75F8A" w:rsidP="00B75F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层</w:t>
      </w:r>
    </w:p>
    <w:p w14:paraId="739D5A95" w14:textId="77777777" w:rsidR="00B75F8A" w:rsidRDefault="00B75F8A" w:rsidP="00B75F8A"/>
    <w:p w14:paraId="76A8F5D8" w14:textId="77777777" w:rsidR="00B75F8A" w:rsidRPr="005A182E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5A182E">
        <w:rPr>
          <w:rFonts w:ascii="Menlo" w:hAnsi="Menlo" w:cs="Menlo"/>
          <w:color w:val="D9E577"/>
          <w:sz w:val="36"/>
          <w:szCs w:val="27"/>
        </w:rPr>
        <w:t>@RequestMapping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ECE47E"/>
          <w:sz w:val="36"/>
          <w:szCs w:val="27"/>
        </w:rPr>
        <w:t>"data"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9FAF4"/>
          <w:sz w:val="36"/>
          <w:szCs w:val="27"/>
        </w:rPr>
        <w:br/>
      </w:r>
      <w:r w:rsidRPr="005A182E">
        <w:rPr>
          <w:rFonts w:ascii="Menlo" w:hAnsi="Menlo" w:cs="Menlo"/>
          <w:color w:val="D9E577"/>
          <w:sz w:val="36"/>
          <w:szCs w:val="27"/>
        </w:rPr>
        <w:t>@ResponseBody</w:t>
      </w:r>
      <w:r w:rsidRPr="005A182E">
        <w:rPr>
          <w:rFonts w:ascii="Menlo" w:hAnsi="Menlo" w:cs="Menlo"/>
          <w:color w:val="D9E577"/>
          <w:sz w:val="36"/>
          <w:szCs w:val="27"/>
        </w:rPr>
        <w:br/>
      </w:r>
      <w:r w:rsidRPr="005A182E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ResponseBean </w:t>
      </w:r>
      <w:r w:rsidRPr="005A182E">
        <w:rPr>
          <w:rFonts w:ascii="Menlo" w:hAnsi="Menlo" w:cs="Menlo"/>
          <w:color w:val="A7EC21"/>
          <w:sz w:val="36"/>
          <w:szCs w:val="27"/>
        </w:rPr>
        <w:t>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"0"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D9E577"/>
          <w:sz w:val="36"/>
          <w:szCs w:val="27"/>
        </w:rPr>
        <w:t>@RequestParam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defaultValue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A182E">
        <w:rPr>
          <w:rFonts w:ascii="Menlo" w:hAnsi="Menlo" w:cs="Menlo"/>
          <w:color w:val="ECE47E"/>
          <w:sz w:val="36"/>
          <w:szCs w:val="27"/>
        </w:rPr>
        <w:t>"15"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, 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SysUserQuery query){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try </w:t>
      </w:r>
      <w:r w:rsidRPr="005A182E">
        <w:rPr>
          <w:rFonts w:ascii="Menlo" w:hAnsi="Menlo" w:cs="Menlo"/>
          <w:color w:val="F9FAF4"/>
          <w:sz w:val="36"/>
          <w:szCs w:val="27"/>
        </w:rPr>
        <w:t>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CFBFAD"/>
          <w:sz w:val="36"/>
          <w:szCs w:val="27"/>
        </w:rPr>
        <w:t xml:space="preserve">pageable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5A182E">
        <w:rPr>
          <w:rFonts w:ascii="Menlo" w:hAnsi="Menlo" w:cs="Menlo"/>
          <w:color w:val="A7EC21"/>
          <w:sz w:val="36"/>
          <w:szCs w:val="27"/>
        </w:rPr>
        <w:t>PageRequest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page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pageSize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buildSuccess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sysDingUserService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getDingUserData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CFBFAD"/>
          <w:sz w:val="36"/>
          <w:szCs w:val="27"/>
        </w:rPr>
        <w:t>pageable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FF0000"/>
          <w:sz w:val="40"/>
          <w:szCs w:val="27"/>
          <w:highlight w:val="yellow"/>
        </w:rPr>
        <w:t>query))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AppException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 xml:space="preserve">} </w:t>
      </w:r>
      <w:r w:rsidRPr="005A182E">
        <w:rPr>
          <w:rFonts w:ascii="Menlo" w:hAnsi="Menlo" w:cs="Menlo"/>
          <w:color w:val="FF007F"/>
          <w:sz w:val="36"/>
          <w:szCs w:val="27"/>
        </w:rPr>
        <w:t xml:space="preserve">catch 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 xml:space="preserve">Exception 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 {</w:t>
      </w:r>
      <w:r w:rsidRPr="005A182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5A182E">
        <w:rPr>
          <w:rFonts w:ascii="Menlo" w:hAnsi="Menlo" w:cs="Menlo"/>
          <w:color w:val="CFBFAD"/>
          <w:sz w:val="36"/>
          <w:szCs w:val="27"/>
        </w:rPr>
        <w:t>logger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error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A7EC21"/>
          <w:sz w:val="36"/>
          <w:szCs w:val="27"/>
        </w:rPr>
        <w:t>getMessage</w:t>
      </w:r>
      <w:r w:rsidRPr="005A182E">
        <w:rPr>
          <w:rFonts w:ascii="Menlo" w:hAnsi="Menlo" w:cs="Menlo"/>
          <w:color w:val="F9FAF4"/>
          <w:sz w:val="36"/>
          <w:szCs w:val="27"/>
        </w:rPr>
        <w:t>()</w:t>
      </w:r>
      <w:r w:rsidRPr="005A182E">
        <w:rPr>
          <w:rFonts w:ascii="Menlo" w:hAnsi="Menlo" w:cs="Menlo"/>
          <w:color w:val="FF007F"/>
          <w:sz w:val="36"/>
          <w:szCs w:val="27"/>
        </w:rPr>
        <w:t>,</w:t>
      </w:r>
      <w:r w:rsidRPr="005A182E">
        <w:rPr>
          <w:rFonts w:ascii="Menlo" w:hAnsi="Menlo" w:cs="Menlo"/>
          <w:color w:val="BFA4A4"/>
          <w:sz w:val="36"/>
          <w:szCs w:val="27"/>
        </w:rPr>
        <w:t>e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    return </w:t>
      </w:r>
      <w:r w:rsidRPr="005A182E">
        <w:rPr>
          <w:rFonts w:ascii="Menlo" w:hAnsi="Menlo" w:cs="Menlo"/>
          <w:color w:val="52E3F6"/>
          <w:sz w:val="36"/>
          <w:szCs w:val="27"/>
        </w:rPr>
        <w:t>ResponseBean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color w:val="CFBFAD"/>
          <w:sz w:val="36"/>
          <w:szCs w:val="27"/>
        </w:rPr>
        <w:t>buildFailure</w:t>
      </w:r>
      <w:r w:rsidRPr="005A182E">
        <w:rPr>
          <w:rFonts w:ascii="Menlo" w:hAnsi="Menlo" w:cs="Menlo"/>
          <w:color w:val="F9FAF4"/>
          <w:sz w:val="36"/>
          <w:szCs w:val="27"/>
        </w:rPr>
        <w:t>(</w:t>
      </w:r>
      <w:r w:rsidRPr="005A182E">
        <w:rPr>
          <w:rFonts w:ascii="Menlo" w:hAnsi="Menlo" w:cs="Menlo"/>
          <w:color w:val="52E3F6"/>
          <w:sz w:val="36"/>
          <w:szCs w:val="27"/>
        </w:rPr>
        <w:t>ErrorCodeEnum</w:t>
      </w:r>
      <w:r w:rsidRPr="005A182E">
        <w:rPr>
          <w:rFonts w:ascii="Menlo" w:hAnsi="Menlo" w:cs="Menlo"/>
          <w:color w:val="FF007F"/>
          <w:sz w:val="36"/>
          <w:szCs w:val="27"/>
        </w:rPr>
        <w:t>.</w:t>
      </w:r>
      <w:r w:rsidRPr="005A182E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系统错误</w:t>
      </w:r>
      <w:r w:rsidRPr="005A182E">
        <w:rPr>
          <w:rFonts w:ascii="Menlo" w:hAnsi="Menlo" w:cs="Menlo"/>
          <w:color w:val="F9FAF4"/>
          <w:sz w:val="36"/>
          <w:szCs w:val="27"/>
        </w:rPr>
        <w:t>)</w:t>
      </w:r>
      <w:r w:rsidRPr="005A182E">
        <w:rPr>
          <w:rFonts w:ascii="Menlo" w:hAnsi="Menlo" w:cs="Menlo"/>
          <w:color w:val="FF007F"/>
          <w:sz w:val="36"/>
          <w:szCs w:val="27"/>
        </w:rPr>
        <w:t>;</w:t>
      </w:r>
      <w:r w:rsidRPr="005A182E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5A182E">
        <w:rPr>
          <w:rFonts w:ascii="Menlo" w:hAnsi="Menlo" w:cs="Menlo"/>
          <w:color w:val="F9FAF4"/>
          <w:sz w:val="36"/>
          <w:szCs w:val="27"/>
        </w:rPr>
        <w:t>}</w:t>
      </w:r>
      <w:r w:rsidRPr="005A182E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4AEC5914" w14:textId="77777777" w:rsidR="00B75F8A" w:rsidRDefault="00B75F8A" w:rsidP="00B75F8A"/>
    <w:p w14:paraId="6822269C" w14:textId="77777777" w:rsidR="00B75F8A" w:rsidRDefault="00B75F8A" w:rsidP="00B75F8A"/>
    <w:p w14:paraId="0130206B" w14:textId="77777777" w:rsidR="00B75F8A" w:rsidRDefault="00B75F8A" w:rsidP="00B75F8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层，将</w:t>
      </w:r>
      <w:r>
        <w:rPr>
          <w:rFonts w:hint="eastAsia"/>
        </w:rPr>
        <w:t>pageable</w:t>
      </w:r>
      <w:r>
        <w:rPr>
          <w:rFonts w:hint="eastAsia"/>
        </w:rPr>
        <w:t>分页对象放入</w:t>
      </w:r>
    </w:p>
    <w:p w14:paraId="2E585202" w14:textId="77777777" w:rsidR="00B75F8A" w:rsidRPr="00675EAE" w:rsidRDefault="00B75F8A" w:rsidP="00B75F8A"/>
    <w:p w14:paraId="0D4EE5DB" w14:textId="77777777" w:rsidR="00B75F8A" w:rsidRPr="00B54B54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B54B54">
        <w:rPr>
          <w:rFonts w:ascii="Menlo" w:hAnsi="Menlo" w:cs="Menlo"/>
          <w:color w:val="CFBFAD"/>
          <w:sz w:val="32"/>
          <w:szCs w:val="27"/>
        </w:rPr>
        <w:t xml:space="preserve">    </w:t>
      </w:r>
      <w:r w:rsidRPr="00B54B54">
        <w:rPr>
          <w:rFonts w:ascii="Menlo" w:hAnsi="Menlo" w:cs="Menlo"/>
          <w:color w:val="D9E577"/>
          <w:sz w:val="32"/>
          <w:szCs w:val="27"/>
        </w:rPr>
        <w:t>@Override</w:t>
      </w:r>
      <w:r w:rsidRPr="00B54B54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54B54">
        <w:rPr>
          <w:rFonts w:ascii="Menlo" w:hAnsi="Menlo" w:cs="Menlo"/>
          <w:color w:val="52E3F6"/>
          <w:sz w:val="32"/>
          <w:szCs w:val="27"/>
        </w:rPr>
        <w:t>Page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A7EC21"/>
          <w:sz w:val="32"/>
          <w:szCs w:val="27"/>
        </w:rPr>
        <w:t>getDingUserData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SysUserQuery 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 {</w:t>
      </w:r>
      <w:r w:rsidRPr="00B54B54">
        <w:rPr>
          <w:rFonts w:ascii="Menlo" w:hAnsi="Menlo" w:cs="Menlo"/>
          <w:color w:val="F9FAF4"/>
          <w:sz w:val="32"/>
          <w:szCs w:val="27"/>
        </w:rPr>
        <w:br/>
      </w:r>
      <w:r w:rsidRPr="00B54B54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query.setOffset(pageable.getOffset());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FF0000"/>
          <w:sz w:val="36"/>
          <w:szCs w:val="27"/>
          <w:highlight w:val="yellow"/>
        </w:rPr>
        <w:t>query.setLimit(pageable.getPageSize());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>&lt;</w:t>
      </w:r>
      <w:r w:rsidRPr="00B54B54">
        <w:rPr>
          <w:rFonts w:ascii="Menlo" w:hAnsi="Menlo" w:cs="Menlo"/>
          <w:color w:val="52E3F6"/>
          <w:sz w:val="32"/>
          <w:szCs w:val="27"/>
        </w:rPr>
        <w:t>SysDingUser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findSysDingUserList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</w:r>
      <w:r w:rsidRPr="00B54B54">
        <w:rPr>
          <w:rFonts w:ascii="Menlo" w:hAnsi="Menlo" w:cs="Menlo"/>
          <w:color w:val="FFFFFF"/>
          <w:sz w:val="32"/>
          <w:szCs w:val="27"/>
        </w:rPr>
        <w:br/>
        <w:t xml:space="preserve">        </w:t>
      </w:r>
      <w:r w:rsidRPr="00B54B54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B54B54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= </w:t>
      </w:r>
      <w:r w:rsidRPr="00B54B54">
        <w:rPr>
          <w:rFonts w:ascii="Menlo" w:hAnsi="Menlo" w:cs="Menlo"/>
          <w:color w:val="CFBFAD"/>
          <w:sz w:val="32"/>
          <w:szCs w:val="27"/>
        </w:rPr>
        <w:t>sysMapper</w:t>
      </w:r>
      <w:r w:rsidRPr="00B54B54">
        <w:rPr>
          <w:rFonts w:ascii="Menlo" w:hAnsi="Menlo" w:cs="Menlo"/>
          <w:color w:val="FF007F"/>
          <w:sz w:val="32"/>
          <w:szCs w:val="27"/>
        </w:rPr>
        <w:t>.</w:t>
      </w:r>
      <w:r w:rsidRPr="00B54B54">
        <w:rPr>
          <w:rFonts w:ascii="Menlo" w:hAnsi="Menlo" w:cs="Menlo"/>
          <w:color w:val="A7EC21"/>
          <w:sz w:val="32"/>
          <w:szCs w:val="27"/>
        </w:rPr>
        <w:t>countSysDingUser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BFA4A4"/>
          <w:sz w:val="32"/>
          <w:szCs w:val="27"/>
        </w:rPr>
        <w:t>query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B54B54">
        <w:rPr>
          <w:rFonts w:ascii="Menlo" w:hAnsi="Menlo" w:cs="Menlo"/>
          <w:color w:val="A7EC21"/>
          <w:sz w:val="32"/>
          <w:szCs w:val="27"/>
        </w:rPr>
        <w:t>PageImpl</w:t>
      </w:r>
      <w:r w:rsidRPr="00B54B54">
        <w:rPr>
          <w:rFonts w:ascii="Menlo" w:hAnsi="Menlo" w:cs="Menlo"/>
          <w:color w:val="FF007F"/>
          <w:sz w:val="32"/>
          <w:szCs w:val="27"/>
        </w:rPr>
        <w:t>&lt;&gt;</w:t>
      </w:r>
      <w:r w:rsidRPr="00B54B54">
        <w:rPr>
          <w:rFonts w:ascii="Menlo" w:hAnsi="Menlo" w:cs="Menlo"/>
          <w:color w:val="F9FAF4"/>
          <w:sz w:val="32"/>
          <w:szCs w:val="27"/>
        </w:rPr>
        <w:t>(</w:t>
      </w:r>
      <w:r w:rsidRPr="00B54B54">
        <w:rPr>
          <w:rFonts w:ascii="Menlo" w:hAnsi="Menlo" w:cs="Menlo"/>
          <w:color w:val="CFBFAD"/>
          <w:sz w:val="32"/>
          <w:szCs w:val="27"/>
        </w:rPr>
        <w:t>list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BFA4A4"/>
          <w:sz w:val="32"/>
          <w:szCs w:val="27"/>
        </w:rPr>
        <w:t>pageable</w:t>
      </w:r>
      <w:r w:rsidRPr="00B54B54">
        <w:rPr>
          <w:rFonts w:ascii="Menlo" w:hAnsi="Menlo" w:cs="Menlo"/>
          <w:color w:val="FF007F"/>
          <w:sz w:val="32"/>
          <w:szCs w:val="27"/>
        </w:rPr>
        <w:t xml:space="preserve">, </w:t>
      </w:r>
      <w:r w:rsidRPr="00B54B54">
        <w:rPr>
          <w:rFonts w:ascii="Menlo" w:hAnsi="Menlo" w:cs="Menlo"/>
          <w:color w:val="CFBFAD"/>
          <w:sz w:val="32"/>
          <w:szCs w:val="27"/>
        </w:rPr>
        <w:t>count</w:t>
      </w:r>
      <w:r w:rsidRPr="00B54B54">
        <w:rPr>
          <w:rFonts w:ascii="Menlo" w:hAnsi="Menlo" w:cs="Menlo"/>
          <w:color w:val="F9FAF4"/>
          <w:sz w:val="32"/>
          <w:szCs w:val="27"/>
        </w:rPr>
        <w:t>)</w:t>
      </w:r>
      <w:r w:rsidRPr="00B54B54">
        <w:rPr>
          <w:rFonts w:ascii="Menlo" w:hAnsi="Menlo" w:cs="Menlo"/>
          <w:color w:val="FF007F"/>
          <w:sz w:val="32"/>
          <w:szCs w:val="27"/>
        </w:rPr>
        <w:t>;</w:t>
      </w:r>
      <w:r w:rsidRPr="00B54B54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B54B54">
        <w:rPr>
          <w:rFonts w:ascii="Menlo" w:hAnsi="Menlo" w:cs="Menlo"/>
          <w:color w:val="F9FAF4"/>
          <w:sz w:val="32"/>
          <w:szCs w:val="27"/>
        </w:rPr>
        <w:t>}</w:t>
      </w:r>
      <w:r w:rsidRPr="00B54B54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26D4BA58" w14:textId="77777777" w:rsidR="00B75F8A" w:rsidRDefault="00B75F8A" w:rsidP="00B75F8A"/>
    <w:p w14:paraId="49FD9181" w14:textId="77777777" w:rsidR="00B75F8A" w:rsidRDefault="00B75F8A" w:rsidP="00B75F8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查询语句</w:t>
      </w:r>
    </w:p>
    <w:p w14:paraId="1FC3E7A8" w14:textId="77777777" w:rsidR="00B75F8A" w:rsidRDefault="00B75F8A" w:rsidP="00B75F8A"/>
    <w:p w14:paraId="399AD579" w14:textId="77777777" w:rsidR="00B75F8A" w:rsidRPr="009D4A3C" w:rsidRDefault="00B75F8A" w:rsidP="00B75F8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D4A3C">
        <w:rPr>
          <w:rFonts w:ascii="Menlo" w:hAnsi="Menlo" w:cs="Menlo"/>
          <w:color w:val="BFA4A4"/>
          <w:sz w:val="32"/>
          <w:szCs w:val="27"/>
        </w:rPr>
        <w:t>id</w:t>
      </w:r>
      <w:r w:rsidRPr="009D4A3C">
        <w:rPr>
          <w:rFonts w:ascii="Menlo" w:hAnsi="Menlo" w:cs="Menlo"/>
          <w:color w:val="ECE47E"/>
          <w:sz w:val="32"/>
          <w:szCs w:val="27"/>
        </w:rPr>
        <w:t xml:space="preserve">="findSysDingUserList" </w:t>
      </w:r>
      <w:r w:rsidRPr="009D4A3C">
        <w:rPr>
          <w:rFonts w:ascii="Menlo" w:hAnsi="Menlo" w:cs="Menlo"/>
          <w:color w:val="BFA4A4"/>
          <w:sz w:val="32"/>
          <w:szCs w:val="27"/>
        </w:rPr>
        <w:t>resultType</w:t>
      </w:r>
      <w:r w:rsidRPr="009D4A3C">
        <w:rPr>
          <w:rFonts w:ascii="Menlo" w:hAnsi="Menlo" w:cs="Menlo"/>
          <w:color w:val="ECE47E"/>
          <w:sz w:val="32"/>
          <w:szCs w:val="27"/>
        </w:rPr>
        <w:t>="com.duodian.admore.entity.db.admin.SysDingUser"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SELECT t.</w:t>
      </w:r>
      <w:r w:rsidRPr="009D4A3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9D4A3C">
        <w:rPr>
          <w:rFonts w:ascii="Menlo" w:hAnsi="Menlo" w:cs="Menlo"/>
          <w:color w:val="CFBFAD"/>
          <w:sz w:val="32"/>
          <w:szCs w:val="27"/>
        </w:rPr>
        <w:t>, a.admId,b.name admName FROM sys_ding_user t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sys_admin_user_ding a ON a.userid = t.userid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LEFT JOIN sys_admin_user b ON b.id = a.admId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F9FAF4"/>
          <w:sz w:val="32"/>
          <w:szCs w:val="27"/>
        </w:rPr>
        <w:t>&lt;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9D4A3C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9D4A3C">
        <w:rPr>
          <w:rFonts w:ascii="Menlo" w:hAnsi="Menlo" w:cs="Menlo"/>
          <w:color w:val="BFA4A4"/>
          <w:sz w:val="32"/>
          <w:szCs w:val="27"/>
        </w:rPr>
        <w:t>test</w:t>
      </w:r>
      <w:r w:rsidRPr="009D4A3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9D4A3C">
        <w:rPr>
          <w:rFonts w:ascii="Menlo" w:hAnsi="Menlo" w:cs="Menlo"/>
          <w:color w:val="CFBFAD"/>
          <w:sz w:val="32"/>
          <w:szCs w:val="27"/>
        </w:rPr>
        <w:t xml:space="preserve">and (t.userid = </w:t>
      </w:r>
      <w:r w:rsidRPr="009D4A3C">
        <w:rPr>
          <w:rFonts w:ascii="Menlo" w:hAnsi="Menlo" w:cs="Menlo"/>
          <w:color w:val="BFA4A4"/>
          <w:sz w:val="32"/>
          <w:szCs w:val="27"/>
        </w:rPr>
        <w:t xml:space="preserve">#{userParam} </w:t>
      </w:r>
      <w:r w:rsidRPr="009D4A3C">
        <w:rPr>
          <w:rFonts w:ascii="Menlo" w:hAnsi="Menlo" w:cs="Menlo"/>
          <w:color w:val="CFBFAD"/>
          <w:sz w:val="32"/>
          <w:szCs w:val="27"/>
        </w:rPr>
        <w:t>OR t.name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    OR t.orgEmail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t.mobile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 OR t.position LIKE CONCAT('%',</w:t>
      </w:r>
      <w:r w:rsidRPr="009D4A3C">
        <w:rPr>
          <w:rFonts w:ascii="Menlo" w:hAnsi="Menlo" w:cs="Menlo"/>
          <w:color w:val="BFA4A4"/>
          <w:sz w:val="32"/>
          <w:szCs w:val="27"/>
        </w:rPr>
        <w:t>#{userParam}</w:t>
      </w:r>
      <w:r w:rsidRPr="009D4A3C">
        <w:rPr>
          <w:rFonts w:ascii="Menlo" w:hAnsi="Menlo" w:cs="Menlo"/>
          <w:color w:val="CFBFAD"/>
          <w:sz w:val="32"/>
          <w:szCs w:val="27"/>
        </w:rPr>
        <w:t>,'%' ))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if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9D4A3C">
        <w:rPr>
          <w:rFonts w:ascii="Menlo" w:hAnsi="Menlo" w:cs="Menlo"/>
          <w:color w:val="FF007F"/>
          <w:sz w:val="32"/>
          <w:szCs w:val="27"/>
        </w:rPr>
        <w:t>where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  <w:r w:rsidRPr="009D4A3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D4A3C">
        <w:rPr>
          <w:rFonts w:ascii="Menlo" w:hAnsi="Menlo" w:cs="Menlo"/>
          <w:color w:val="CFBFAD"/>
          <w:sz w:val="32"/>
          <w:szCs w:val="27"/>
        </w:rPr>
        <w:t>ORDER BY t.id ASC</w:t>
      </w:r>
      <w:r w:rsidRPr="009D4A3C">
        <w:rPr>
          <w:rFonts w:ascii="Menlo" w:hAnsi="Menlo" w:cs="Menlo"/>
          <w:color w:val="CFBFAD"/>
          <w:sz w:val="32"/>
          <w:szCs w:val="27"/>
        </w:rPr>
        <w:br/>
        <w:t xml:space="preserve"> </w:t>
      </w:r>
      <w:r w:rsidRPr="009D4A3C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D4A3C">
        <w:rPr>
          <w:rFonts w:ascii="Menlo" w:hAnsi="Menlo" w:cs="Menlo"/>
          <w:color w:val="FF0000"/>
          <w:sz w:val="32"/>
          <w:szCs w:val="27"/>
          <w:highlight w:val="yellow"/>
        </w:rPr>
        <w:t>limit #{offset}, #{limit}</w:t>
      </w:r>
      <w:r w:rsidRPr="009D4A3C">
        <w:rPr>
          <w:rFonts w:ascii="Menlo" w:hAnsi="Menlo" w:cs="Menlo"/>
          <w:color w:val="CFBFAD"/>
          <w:sz w:val="32"/>
          <w:szCs w:val="27"/>
        </w:rPr>
        <w:br/>
      </w:r>
      <w:r w:rsidRPr="009D4A3C">
        <w:rPr>
          <w:rFonts w:ascii="Menlo" w:hAnsi="Menlo" w:cs="Menlo"/>
          <w:color w:val="F9FAF4"/>
          <w:sz w:val="32"/>
          <w:szCs w:val="27"/>
        </w:rPr>
        <w:t>&lt;/</w:t>
      </w:r>
      <w:r w:rsidRPr="009D4A3C">
        <w:rPr>
          <w:rFonts w:ascii="Menlo" w:hAnsi="Menlo" w:cs="Menlo"/>
          <w:color w:val="FF007F"/>
          <w:sz w:val="32"/>
          <w:szCs w:val="27"/>
        </w:rPr>
        <w:t>select</w:t>
      </w:r>
      <w:r w:rsidRPr="009D4A3C">
        <w:rPr>
          <w:rFonts w:ascii="Menlo" w:hAnsi="Menlo" w:cs="Menlo"/>
          <w:color w:val="F9FAF4"/>
          <w:sz w:val="32"/>
          <w:szCs w:val="27"/>
        </w:rPr>
        <w:t>&gt;</w:t>
      </w:r>
    </w:p>
    <w:p w14:paraId="03FC5AB4" w14:textId="77777777" w:rsidR="00B75F8A" w:rsidRDefault="00B75F8A" w:rsidP="00B75F8A"/>
    <w:p w14:paraId="03305368" w14:textId="77777777" w:rsidR="00B75F8A" w:rsidRPr="004F0DDB" w:rsidRDefault="00B75F8A" w:rsidP="00B75F8A"/>
    <w:p w14:paraId="6B340679" w14:textId="77777777" w:rsidR="0096077D" w:rsidRDefault="0096077D" w:rsidP="009061F7"/>
    <w:p w14:paraId="45E94FDC" w14:textId="7028ACAB" w:rsidR="0096077D" w:rsidRDefault="00E2412E" w:rsidP="003710B6">
      <w:pPr>
        <w:pStyle w:val="1"/>
      </w:pPr>
      <w:r>
        <w:rPr>
          <w:rFonts w:hint="eastAsia"/>
        </w:rPr>
        <w:t>11</w:t>
      </w:r>
      <w:r w:rsidR="00BC60A4">
        <w:rPr>
          <w:rFonts w:hint="eastAsia"/>
        </w:rPr>
        <w:t>、取出制作</w:t>
      </w:r>
      <w:r w:rsidR="00BC60A4">
        <w:rPr>
          <w:rFonts w:hint="eastAsia"/>
        </w:rPr>
        <w:t>DTO</w:t>
      </w:r>
      <w:r w:rsidR="00BC60A4">
        <w:rPr>
          <w:rFonts w:hint="eastAsia"/>
        </w:rPr>
        <w:t>对象</w:t>
      </w:r>
    </w:p>
    <w:p w14:paraId="0BA26C5F" w14:textId="77777777" w:rsidR="00BC60A4" w:rsidRDefault="00BC60A4" w:rsidP="00BC60A4"/>
    <w:p w14:paraId="71243294" w14:textId="760B7C9C" w:rsidR="00BC60A4" w:rsidRDefault="00BC60A4" w:rsidP="00BC60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、对于数据库字段匹配的，可以直接选择</w:t>
      </w:r>
    </w:p>
    <w:p w14:paraId="31B873D8" w14:textId="1CE5C5F7" w:rsidR="00BC60A4" w:rsidRDefault="00BC60A4" w:rsidP="00BC60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、对于不匹配的使用</w:t>
      </w:r>
      <w:r>
        <w:rPr>
          <w:rFonts w:hint="eastAsia"/>
        </w:rPr>
        <w:t xml:space="preserve"> as  </w:t>
      </w:r>
      <w:r>
        <w:rPr>
          <w:rFonts w:hint="eastAsia"/>
        </w:rPr>
        <w:t>转化</w:t>
      </w:r>
    </w:p>
    <w:p w14:paraId="35E84882" w14:textId="77777777" w:rsidR="00BC60A4" w:rsidRDefault="00BC60A4" w:rsidP="00BC60A4"/>
    <w:p w14:paraId="00D2D82E" w14:textId="28E8B0D7" w:rsidR="003710B6" w:rsidRPr="003710B6" w:rsidRDefault="003710B6" w:rsidP="003710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3710B6">
        <w:rPr>
          <w:rFonts w:ascii="Menlo" w:hAnsi="Menlo" w:cs="Menlo"/>
          <w:color w:val="F9FAF4"/>
          <w:sz w:val="32"/>
          <w:szCs w:val="27"/>
        </w:rPr>
        <w:t>&lt;</w:t>
      </w:r>
      <w:r w:rsidRPr="003710B6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3710B6">
        <w:rPr>
          <w:rFonts w:ascii="Menlo" w:hAnsi="Menlo" w:cs="Menlo"/>
          <w:color w:val="BFA4A4"/>
          <w:sz w:val="32"/>
          <w:szCs w:val="27"/>
        </w:rPr>
        <w:t>id</w:t>
      </w:r>
      <w:r w:rsidRPr="003710B6">
        <w:rPr>
          <w:rFonts w:ascii="Menlo" w:hAnsi="Menlo" w:cs="Menlo"/>
          <w:color w:val="ECE47E"/>
          <w:sz w:val="32"/>
          <w:szCs w:val="27"/>
        </w:rPr>
        <w:t xml:space="preserve">="findRedStartSpread" </w:t>
      </w:r>
      <w:r w:rsidRPr="003710B6">
        <w:rPr>
          <w:rFonts w:ascii="Menlo" w:hAnsi="Menlo" w:cs="Menlo"/>
          <w:color w:val="BFA4A4"/>
          <w:sz w:val="32"/>
          <w:szCs w:val="27"/>
        </w:rPr>
        <w:t>parameterType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="com.duodian.admore.dao.db.redstart.query.</w:t>
      </w:r>
      <w:bookmarkStart w:id="2" w:name="OLE_LINK13"/>
      <w:bookmarkStart w:id="3" w:name="OLE_LINK14"/>
      <w:bookmarkStart w:id="4" w:name="OLE_LINK15"/>
      <w:bookmarkStart w:id="5" w:name="OLE_LINK18"/>
      <w:r w:rsidRPr="003710B6">
        <w:rPr>
          <w:rFonts w:ascii="Menlo" w:hAnsi="Menlo" w:cs="Menlo"/>
          <w:color w:val="ECE47E"/>
          <w:sz w:val="32"/>
          <w:szCs w:val="27"/>
        </w:rPr>
        <w:t>RedStartSpreadQuery</w:t>
      </w:r>
      <w:bookmarkEnd w:id="2"/>
      <w:bookmarkEnd w:id="3"/>
      <w:bookmarkEnd w:id="4"/>
      <w:bookmarkEnd w:id="5"/>
      <w:r w:rsidRPr="003710B6">
        <w:rPr>
          <w:rFonts w:ascii="Menlo" w:hAnsi="Menlo" w:cs="Menlo"/>
          <w:color w:val="ECE47E"/>
          <w:sz w:val="32"/>
          <w:szCs w:val="27"/>
        </w:rPr>
        <w:t xml:space="preserve">" </w:t>
      </w:r>
      <w:r w:rsidRPr="003710B6">
        <w:rPr>
          <w:rFonts w:ascii="Menlo" w:hAnsi="Menlo" w:cs="Menlo"/>
          <w:color w:val="BFA4A4"/>
          <w:sz w:val="32"/>
          <w:szCs w:val="27"/>
        </w:rPr>
        <w:t>resultType</w:t>
      </w:r>
      <w:r w:rsidRPr="003710B6">
        <w:rPr>
          <w:rFonts w:ascii="Menlo" w:hAnsi="Menlo" w:cs="Menlo"/>
          <w:color w:val="ECE47E"/>
          <w:sz w:val="32"/>
          <w:szCs w:val="27"/>
        </w:rPr>
        <w:t>="com.duodian.admore.dao.db.redstart.bean.</w:t>
      </w:r>
      <w:bookmarkStart w:id="6" w:name="OLE_LINK16"/>
      <w:bookmarkStart w:id="7" w:name="OLE_LINK17"/>
      <w:r w:rsidRPr="003710B6">
        <w:rPr>
          <w:rFonts w:ascii="Menlo" w:hAnsi="Menlo" w:cs="Menlo"/>
          <w:color w:val="ECE47E"/>
          <w:sz w:val="32"/>
          <w:szCs w:val="27"/>
        </w:rPr>
        <w:t>RedStartHistoryBean</w:t>
      </w:r>
      <w:bookmarkEnd w:id="6"/>
      <w:bookmarkEnd w:id="7"/>
      <w:r w:rsidRPr="003710B6">
        <w:rPr>
          <w:rFonts w:ascii="Menlo" w:hAnsi="Menlo" w:cs="Menlo"/>
          <w:color w:val="ECE47E"/>
          <w:sz w:val="32"/>
          <w:szCs w:val="27"/>
        </w:rPr>
        <w:t>"</w:t>
      </w:r>
      <w:r w:rsidRPr="003710B6">
        <w:rPr>
          <w:rFonts w:ascii="Menlo" w:hAnsi="Menlo" w:cs="Menlo"/>
          <w:color w:val="F9FAF4"/>
          <w:sz w:val="32"/>
          <w:szCs w:val="27"/>
        </w:rPr>
        <w:t>&gt;</w:t>
      </w:r>
      <w:r w:rsidRPr="003710B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710B6">
        <w:rPr>
          <w:rFonts w:ascii="Menlo" w:hAnsi="Menlo" w:cs="Menlo"/>
          <w:color w:val="CFBFAD"/>
          <w:sz w:val="32"/>
          <w:szCs w:val="27"/>
        </w:rPr>
        <w:t>SELECT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k.trackId,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e.smallIcon,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e.formattedPrice,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e.price,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e.fileSizeBytes,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e.trackName,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</w:t>
      </w:r>
      <w:r w:rsidRPr="00943AC4">
        <w:rPr>
          <w:rFonts w:ascii="Menlo" w:hAnsi="Menlo" w:cs="Menlo"/>
          <w:color w:val="FF0000"/>
          <w:sz w:val="40"/>
          <w:szCs w:val="27"/>
        </w:rPr>
        <w:t xml:space="preserve">  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t>f.name admName,</w:t>
      </w:r>
      <w:r w:rsidRPr="00943AC4">
        <w:rPr>
          <w:rFonts w:ascii="Menlo" w:hAnsi="Menlo" w:cs="Menlo"/>
          <w:color w:val="FF0000"/>
          <w:sz w:val="40"/>
          <w:szCs w:val="27"/>
          <w:highlight w:val="yellow"/>
        </w:rPr>
        <w:br/>
        <w:t xml:space="preserve">    a.nickName userName,</w:t>
      </w:r>
      <w:r w:rsidRPr="003710B6">
        <w:rPr>
          <w:rFonts w:ascii="Menlo" w:hAnsi="Menlo" w:cs="Menlo"/>
          <w:color w:val="CFBFAD"/>
          <w:sz w:val="32"/>
          <w:szCs w:val="27"/>
        </w:rPr>
        <w:br/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DATE_FORMAT(k.spreadDateStart, '%Y-%m-%d') AS ymd,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k.userId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FROM</w:t>
      </w:r>
      <w:r w:rsidRPr="003710B6">
        <w:rPr>
          <w:rFonts w:ascii="Menlo" w:hAnsi="Menlo" w:cs="Menlo"/>
          <w:color w:val="CFBFAD"/>
          <w:sz w:val="32"/>
          <w:szCs w:val="27"/>
        </w:rPr>
        <w:br/>
        <w:t xml:space="preserve">    redstart_spread k</w:t>
      </w:r>
    </w:p>
    <w:p w14:paraId="282EEC05" w14:textId="77777777" w:rsidR="00D51F5F" w:rsidRPr="00BC60A4" w:rsidRDefault="00D51F5F" w:rsidP="00BC60A4"/>
    <w:p w14:paraId="11BBC497" w14:textId="46A060C3" w:rsidR="00BC60A4" w:rsidRDefault="005773F2" w:rsidP="0007590D">
      <w:pPr>
        <w:pStyle w:val="3"/>
      </w:pPr>
      <w:r>
        <w:rPr>
          <w:rFonts w:hint="eastAsia"/>
        </w:rPr>
        <w:t>1</w:t>
      </w:r>
      <w:r w:rsidR="0007590D">
        <w:rPr>
          <w:rFonts w:hint="eastAsia"/>
        </w:rPr>
        <w:t>、</w:t>
      </w:r>
      <w:r w:rsidR="0007590D" w:rsidRPr="003710B6">
        <w:t>RedStartHistoryBean</w:t>
      </w:r>
    </w:p>
    <w:p w14:paraId="11E42B73" w14:textId="77777777" w:rsidR="0007590D" w:rsidRPr="0007590D" w:rsidRDefault="0007590D" w:rsidP="0007590D"/>
    <w:p w14:paraId="17ECB831" w14:textId="77777777" w:rsidR="0007590D" w:rsidRPr="0007590D" w:rsidRDefault="0007590D" w:rsidP="000759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07590D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RedStartHistoryBean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07590D">
        <w:rPr>
          <w:rFonts w:ascii="Menlo" w:hAnsi="Menlo" w:cs="Menlo"/>
          <w:color w:val="F9FAF4"/>
          <w:sz w:val="32"/>
          <w:szCs w:val="27"/>
        </w:rPr>
        <w:t>{</w:t>
      </w:r>
      <w:r w:rsidRPr="0007590D">
        <w:rPr>
          <w:rFonts w:ascii="Menlo" w:hAnsi="Menlo" w:cs="Menlo"/>
          <w:color w:val="F9FAF4"/>
          <w:sz w:val="32"/>
          <w:szCs w:val="27"/>
        </w:rPr>
        <w:br/>
      </w:r>
      <w:r w:rsidRPr="0007590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7590D">
        <w:rPr>
          <w:rFonts w:ascii="Menlo" w:hAnsi="Menlo" w:cs="Menlo"/>
          <w:color w:val="CFBFAD"/>
          <w:sz w:val="32"/>
          <w:szCs w:val="27"/>
        </w:rPr>
        <w:t>userId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ymd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smallIcon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bundleId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formattedPrice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7590D">
        <w:rPr>
          <w:rFonts w:ascii="Menlo" w:hAnsi="Menlo" w:cs="Menlo"/>
          <w:color w:val="CFBFAD"/>
          <w:sz w:val="32"/>
          <w:szCs w:val="27"/>
        </w:rPr>
        <w:t>price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BigInteger </w:t>
      </w:r>
      <w:r w:rsidRPr="0007590D">
        <w:rPr>
          <w:rFonts w:ascii="Menlo" w:hAnsi="Menlo" w:cs="Menlo"/>
          <w:color w:val="CFBFAD"/>
          <w:sz w:val="32"/>
          <w:szCs w:val="27"/>
        </w:rPr>
        <w:t>fileSizeBytes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trackName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fileSizeDesc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;   </w:t>
      </w:r>
      <w:r w:rsidRPr="0007590D">
        <w:rPr>
          <w:rFonts w:ascii="Menlo" w:hAnsi="Menlo" w:cs="Menlo"/>
          <w:color w:val="FFFFFF"/>
          <w:sz w:val="32"/>
          <w:szCs w:val="27"/>
        </w:rPr>
        <w:t>//</w:t>
      </w:r>
      <w:r w:rsidRPr="0007590D">
        <w:rPr>
          <w:rFonts w:ascii="Menlo" w:hAnsi="Menlo" w:cs="Menlo"/>
          <w:color w:val="FFFFFF"/>
          <w:sz w:val="32"/>
          <w:szCs w:val="27"/>
        </w:rPr>
        <w:t>文件大小描述</w:t>
      </w:r>
      <w:r w:rsidRPr="0007590D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07590D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authName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admName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  <w:r w:rsidRPr="0007590D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07590D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7590D">
        <w:rPr>
          <w:rFonts w:ascii="Menlo" w:hAnsi="Menlo" w:cs="Menlo"/>
          <w:color w:val="CFBFAD"/>
          <w:sz w:val="32"/>
          <w:szCs w:val="27"/>
        </w:rPr>
        <w:t>userName</w:t>
      </w:r>
      <w:r w:rsidRPr="0007590D">
        <w:rPr>
          <w:rFonts w:ascii="Menlo" w:hAnsi="Menlo" w:cs="Menlo"/>
          <w:color w:val="FF007F"/>
          <w:sz w:val="32"/>
          <w:szCs w:val="27"/>
        </w:rPr>
        <w:t>;</w:t>
      </w:r>
    </w:p>
    <w:p w14:paraId="18AC1777" w14:textId="77777777" w:rsidR="0007590D" w:rsidRDefault="0007590D" w:rsidP="00BC60A4"/>
    <w:p w14:paraId="11ACFE5F" w14:textId="42780563" w:rsidR="005773F2" w:rsidRDefault="005773F2" w:rsidP="00D619E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619EE" w:rsidRPr="00D619EE">
        <w:t>RedStartSpreadQuery</w:t>
      </w:r>
    </w:p>
    <w:p w14:paraId="153849A4" w14:textId="77777777" w:rsidR="00D619EE" w:rsidRPr="00E37ECA" w:rsidRDefault="00D619EE" w:rsidP="00D619EE">
      <w:pPr>
        <w:rPr>
          <w:sz w:val="28"/>
        </w:rPr>
      </w:pPr>
    </w:p>
    <w:p w14:paraId="52D33484" w14:textId="77777777" w:rsidR="00D619EE" w:rsidRPr="00D619EE" w:rsidRDefault="00D619EE" w:rsidP="00D619E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D619EE">
        <w:rPr>
          <w:rFonts w:ascii="Menlo" w:hAnsi="Menlo" w:cs="Menlo"/>
          <w:color w:val="FF007F"/>
          <w:sz w:val="32"/>
          <w:szCs w:val="27"/>
        </w:rPr>
        <w:t xml:space="preserve">public class </w:t>
      </w:r>
      <w:bookmarkStart w:id="8" w:name="OLE_LINK19"/>
      <w:bookmarkStart w:id="9" w:name="OLE_LINK20"/>
      <w:r w:rsidRPr="00D619EE">
        <w:rPr>
          <w:rFonts w:ascii="Menlo" w:hAnsi="Menlo" w:cs="Menlo"/>
          <w:color w:val="52E3F6"/>
          <w:sz w:val="32"/>
          <w:szCs w:val="27"/>
        </w:rPr>
        <w:t xml:space="preserve">RedStartSpreadQuery </w:t>
      </w:r>
      <w:bookmarkEnd w:id="8"/>
      <w:bookmarkEnd w:id="9"/>
      <w:r w:rsidRPr="00D619EE">
        <w:rPr>
          <w:rFonts w:ascii="Menlo" w:hAnsi="Menlo" w:cs="Menlo"/>
          <w:color w:val="FF007F"/>
          <w:sz w:val="32"/>
          <w:szCs w:val="27"/>
        </w:rPr>
        <w:t xml:space="preserve">implements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Serializable </w:t>
      </w:r>
      <w:r w:rsidRPr="00D619EE">
        <w:rPr>
          <w:rFonts w:ascii="Menlo" w:hAnsi="Menlo" w:cs="Menlo"/>
          <w:color w:val="F9FAF4"/>
          <w:sz w:val="32"/>
          <w:szCs w:val="27"/>
        </w:rPr>
        <w:t>{</w:t>
      </w:r>
      <w:r w:rsidRPr="00D619EE">
        <w:rPr>
          <w:rFonts w:ascii="Menlo" w:hAnsi="Menlo" w:cs="Menlo"/>
          <w:color w:val="F9FAF4"/>
          <w:sz w:val="32"/>
          <w:szCs w:val="27"/>
        </w:rPr>
        <w:br/>
      </w:r>
      <w:r w:rsidRPr="00D619E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619EE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619EE">
        <w:rPr>
          <w:rFonts w:ascii="Menlo" w:hAnsi="Menlo" w:cs="Menlo"/>
          <w:color w:val="CFBFAD"/>
          <w:sz w:val="32"/>
          <w:szCs w:val="27"/>
        </w:rPr>
        <w:t>userId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trackId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trackName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startDate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endDate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name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status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offset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D619EE">
        <w:rPr>
          <w:rFonts w:ascii="Menlo" w:hAnsi="Menlo" w:cs="Menlo"/>
          <w:color w:val="CFBFAD"/>
          <w:sz w:val="32"/>
          <w:szCs w:val="27"/>
        </w:rPr>
        <w:t>limit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Date </w:t>
      </w:r>
      <w:r w:rsidRPr="00D619EE">
        <w:rPr>
          <w:rFonts w:ascii="Menlo" w:hAnsi="Menlo" w:cs="Menlo"/>
          <w:color w:val="CFBFAD"/>
          <w:sz w:val="32"/>
          <w:szCs w:val="27"/>
        </w:rPr>
        <w:t>point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userParam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  <w:r w:rsidRPr="00D619EE">
        <w:rPr>
          <w:rFonts w:ascii="Menlo" w:hAnsi="Menlo" w:cs="Menlo"/>
          <w:color w:val="FF007F"/>
          <w:sz w:val="32"/>
          <w:szCs w:val="27"/>
        </w:rPr>
        <w:br/>
        <w:t xml:space="preserve">    private </w:t>
      </w:r>
      <w:r w:rsidRPr="00D619EE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D619EE">
        <w:rPr>
          <w:rFonts w:ascii="Menlo" w:hAnsi="Menlo" w:cs="Menlo"/>
          <w:color w:val="CFBFAD"/>
          <w:sz w:val="32"/>
          <w:szCs w:val="27"/>
        </w:rPr>
        <w:t>appParam</w:t>
      </w:r>
      <w:r w:rsidRPr="00D619EE">
        <w:rPr>
          <w:rFonts w:ascii="Menlo" w:hAnsi="Menlo" w:cs="Menlo"/>
          <w:color w:val="FF007F"/>
          <w:sz w:val="32"/>
          <w:szCs w:val="27"/>
        </w:rPr>
        <w:t>;</w:t>
      </w:r>
    </w:p>
    <w:p w14:paraId="65E2B45F" w14:textId="77777777" w:rsidR="00D619EE" w:rsidRDefault="00D619EE" w:rsidP="00D619EE"/>
    <w:p w14:paraId="3DA3C696" w14:textId="44479B0E" w:rsidR="000B7B1D" w:rsidRDefault="00D43D2D" w:rsidP="00B75F8A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、只有一个参数传入的时候，不能直接写参数名字了</w:t>
      </w:r>
      <w:r w:rsidR="00A17B17">
        <w:rPr>
          <w:rFonts w:hint="eastAsia"/>
        </w:rPr>
        <w:t xml:space="preserve"> </w:t>
      </w:r>
      <w:r w:rsidR="00A17B17">
        <w:rPr>
          <w:rFonts w:hint="eastAsia"/>
        </w:rPr>
        <w:t>而是使用下面的</w:t>
      </w:r>
      <w:r w:rsidR="00A17B17"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</w:p>
    <w:p w14:paraId="313CDAF4" w14:textId="77777777" w:rsidR="00D43D2D" w:rsidRDefault="00D43D2D" w:rsidP="00D43D2D"/>
    <w:p w14:paraId="3C2FBB3E" w14:textId="4CEEA237" w:rsidR="007053FF" w:rsidRDefault="007053FF" w:rsidP="00386E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mapepr.java</w:t>
      </w:r>
    </w:p>
    <w:p w14:paraId="79D1F3EA" w14:textId="77777777" w:rsidR="00386E8C" w:rsidRDefault="00386E8C" w:rsidP="00386E8C"/>
    <w:p w14:paraId="65F24D85" w14:textId="77777777" w:rsidR="00A17B17" w:rsidRPr="00A17B17" w:rsidRDefault="00A17B17" w:rsidP="00A17B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17B17">
        <w:rPr>
          <w:rFonts w:ascii="Menlo" w:hAnsi="Menlo" w:cs="Menlo"/>
          <w:color w:val="CFBFAD"/>
          <w:sz w:val="32"/>
          <w:szCs w:val="27"/>
        </w:rPr>
        <w:br/>
      </w:r>
      <w:r w:rsidRPr="00A17B17">
        <w:rPr>
          <w:rFonts w:ascii="Menlo" w:hAnsi="Menlo" w:cs="Menlo"/>
          <w:color w:val="52E3F6"/>
          <w:sz w:val="32"/>
          <w:szCs w:val="27"/>
        </w:rPr>
        <w:t>List</w:t>
      </w:r>
      <w:r w:rsidRPr="00A17B17">
        <w:rPr>
          <w:rFonts w:ascii="Menlo" w:hAnsi="Menlo" w:cs="Menlo"/>
          <w:color w:val="FF007F"/>
          <w:sz w:val="32"/>
          <w:szCs w:val="27"/>
        </w:rPr>
        <w:t>&lt;</w:t>
      </w:r>
      <w:r w:rsidRPr="00A17B17">
        <w:rPr>
          <w:rFonts w:ascii="Menlo" w:hAnsi="Menlo" w:cs="Menlo"/>
          <w:color w:val="52E3F6"/>
          <w:sz w:val="32"/>
          <w:szCs w:val="27"/>
        </w:rPr>
        <w:t>CustomerChance</w:t>
      </w:r>
      <w:r w:rsidRPr="00A17B17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A17B17">
        <w:rPr>
          <w:rFonts w:ascii="Menlo" w:hAnsi="Menlo" w:cs="Menlo"/>
          <w:color w:val="A7EC21"/>
          <w:sz w:val="32"/>
          <w:szCs w:val="27"/>
        </w:rPr>
        <w:t>getCustomerList</w:t>
      </w:r>
      <w:r w:rsidRPr="00A17B17">
        <w:rPr>
          <w:rFonts w:ascii="Menlo" w:hAnsi="Menlo" w:cs="Menlo"/>
          <w:color w:val="F9FAF4"/>
          <w:sz w:val="32"/>
          <w:szCs w:val="27"/>
        </w:rPr>
        <w:t>(</w:t>
      </w:r>
      <w:r w:rsidRPr="00A17B17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A17B17">
        <w:rPr>
          <w:rFonts w:ascii="Menlo" w:hAnsi="Menlo" w:cs="Menlo"/>
          <w:color w:val="BFA4A4"/>
          <w:sz w:val="32"/>
          <w:szCs w:val="27"/>
        </w:rPr>
        <w:t>adminId</w:t>
      </w:r>
      <w:r w:rsidRPr="00A17B17">
        <w:rPr>
          <w:rFonts w:ascii="Menlo" w:hAnsi="Menlo" w:cs="Menlo"/>
          <w:color w:val="F9FAF4"/>
          <w:sz w:val="32"/>
          <w:szCs w:val="27"/>
        </w:rPr>
        <w:t>)</w:t>
      </w:r>
      <w:r w:rsidRPr="00A17B17">
        <w:rPr>
          <w:rFonts w:ascii="Menlo" w:hAnsi="Menlo" w:cs="Menlo"/>
          <w:color w:val="FF007F"/>
          <w:sz w:val="32"/>
          <w:szCs w:val="27"/>
        </w:rPr>
        <w:t>;</w:t>
      </w:r>
    </w:p>
    <w:p w14:paraId="06875358" w14:textId="77777777" w:rsidR="00386E8C" w:rsidRPr="00A17B17" w:rsidRDefault="00386E8C" w:rsidP="00386E8C">
      <w:pPr>
        <w:rPr>
          <w:sz w:val="28"/>
        </w:rPr>
      </w:pPr>
    </w:p>
    <w:p w14:paraId="1E7C8D00" w14:textId="77777777" w:rsidR="007053FF" w:rsidRDefault="007053FF" w:rsidP="00D43D2D"/>
    <w:p w14:paraId="2B39EE80" w14:textId="68A89F75" w:rsidR="007053FF" w:rsidRDefault="007053FF" w:rsidP="007053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mapper.xml</w:t>
      </w:r>
    </w:p>
    <w:p w14:paraId="27FA2B57" w14:textId="77777777" w:rsidR="007053FF" w:rsidRDefault="007053FF" w:rsidP="007053FF"/>
    <w:p w14:paraId="7A27D983" w14:textId="77777777" w:rsidR="007053FF" w:rsidRPr="007053FF" w:rsidRDefault="007053FF" w:rsidP="007053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7053FF">
        <w:rPr>
          <w:rFonts w:ascii="Menlo" w:hAnsi="Menlo" w:cs="Menlo"/>
          <w:color w:val="CFBFAD"/>
          <w:sz w:val="36"/>
          <w:szCs w:val="27"/>
        </w:rPr>
        <w:br/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select </w:t>
      </w:r>
      <w:r w:rsidRPr="007053FF">
        <w:rPr>
          <w:rFonts w:ascii="Menlo" w:hAnsi="Menlo" w:cs="Menlo"/>
          <w:color w:val="BFA4A4"/>
          <w:sz w:val="36"/>
          <w:szCs w:val="27"/>
        </w:rPr>
        <w:t>id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="getCustomerList" </w:t>
      </w:r>
      <w:r w:rsidRPr="007053FF">
        <w:rPr>
          <w:rFonts w:ascii="Menlo" w:hAnsi="Menlo" w:cs="Menlo"/>
          <w:color w:val="BFA4A4"/>
          <w:sz w:val="36"/>
          <w:szCs w:val="27"/>
        </w:rPr>
        <w:t>resultType</w:t>
      </w:r>
      <w:r w:rsidRPr="007053FF">
        <w:rPr>
          <w:rFonts w:ascii="Menlo" w:hAnsi="Menlo" w:cs="Menlo"/>
          <w:color w:val="ECE47E"/>
          <w:sz w:val="36"/>
          <w:szCs w:val="27"/>
        </w:rPr>
        <w:t>="com.duodian.admore.entity.db.customer.CustomerChance"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SELECT 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7053FF">
        <w:rPr>
          <w:rFonts w:ascii="Menlo" w:hAnsi="Menlo" w:cs="Menlo"/>
          <w:i/>
          <w:iCs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CFBFAD"/>
          <w:sz w:val="36"/>
          <w:szCs w:val="27"/>
        </w:rPr>
        <w:t>FROM `crm_customer_chance`  c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where c.isVisible = 1</w:t>
      </w:r>
      <w:r w:rsidRPr="007053FF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</w:t>
      </w:r>
      <w:r w:rsidRPr="007053FF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7053FF">
        <w:rPr>
          <w:rFonts w:ascii="Menlo" w:hAnsi="Menlo" w:cs="Menlo"/>
          <w:color w:val="BFA4A4"/>
          <w:sz w:val="36"/>
          <w:szCs w:val="27"/>
        </w:rPr>
        <w:t>test</w:t>
      </w:r>
      <w:r w:rsidRPr="007053FF">
        <w:rPr>
          <w:rFonts w:ascii="Menlo" w:hAnsi="Menlo" w:cs="Menlo"/>
          <w:color w:val="ECE47E"/>
          <w:sz w:val="36"/>
          <w:szCs w:val="27"/>
        </w:rPr>
        <w:t>="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ECE47E"/>
          <w:sz w:val="36"/>
          <w:szCs w:val="27"/>
        </w:rPr>
        <w:t xml:space="preserve"> != null"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053FF">
        <w:rPr>
          <w:rFonts w:ascii="Menlo" w:hAnsi="Menlo" w:cs="Menlo"/>
          <w:color w:val="CFBFAD"/>
          <w:sz w:val="36"/>
          <w:szCs w:val="27"/>
        </w:rPr>
        <w:t xml:space="preserve">and c.adminId = </w:t>
      </w:r>
      <w:r w:rsidRPr="007053FF">
        <w:rPr>
          <w:rFonts w:ascii="Menlo" w:hAnsi="Menlo" w:cs="Menlo"/>
          <w:color w:val="BFA4A4"/>
          <w:sz w:val="36"/>
          <w:szCs w:val="27"/>
        </w:rPr>
        <w:t>#{</w:t>
      </w:r>
      <w:r w:rsidRPr="007053FF">
        <w:rPr>
          <w:rFonts w:ascii="Menlo" w:hAnsi="Menlo" w:cs="Menlo"/>
          <w:color w:val="FF0000"/>
          <w:sz w:val="36"/>
          <w:szCs w:val="27"/>
          <w:highlight w:val="yellow"/>
        </w:rPr>
        <w:t>_parameter</w:t>
      </w:r>
      <w:r w:rsidRPr="007053FF">
        <w:rPr>
          <w:rFonts w:ascii="Menlo" w:hAnsi="Menlo" w:cs="Menlo"/>
          <w:color w:val="BFA4A4"/>
          <w:sz w:val="36"/>
          <w:szCs w:val="27"/>
        </w:rPr>
        <w:t>}</w:t>
      </w:r>
      <w:r w:rsidRPr="007053FF">
        <w:rPr>
          <w:rFonts w:ascii="Menlo" w:hAnsi="Menlo" w:cs="Menlo"/>
          <w:color w:val="BFA4A4"/>
          <w:sz w:val="36"/>
          <w:szCs w:val="27"/>
        </w:rPr>
        <w:br/>
        <w:t xml:space="preserve">    </w:t>
      </w:r>
      <w:r w:rsidRPr="007053FF">
        <w:rPr>
          <w:rFonts w:ascii="Menlo" w:hAnsi="Menlo" w:cs="Menlo"/>
          <w:color w:val="F9FAF4"/>
          <w:sz w:val="36"/>
          <w:szCs w:val="27"/>
        </w:rPr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if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  <w:r w:rsidRPr="007053FF">
        <w:rPr>
          <w:rFonts w:ascii="Menlo" w:hAnsi="Menlo" w:cs="Menlo"/>
          <w:color w:val="F9FAF4"/>
          <w:sz w:val="36"/>
          <w:szCs w:val="27"/>
        </w:rPr>
        <w:br/>
        <w:t>&lt;/</w:t>
      </w:r>
      <w:r w:rsidRPr="007053FF">
        <w:rPr>
          <w:rFonts w:ascii="Menlo" w:hAnsi="Menlo" w:cs="Menlo"/>
          <w:color w:val="FF007F"/>
          <w:sz w:val="36"/>
          <w:szCs w:val="27"/>
        </w:rPr>
        <w:t>select</w:t>
      </w:r>
      <w:r w:rsidRPr="007053FF">
        <w:rPr>
          <w:rFonts w:ascii="Menlo" w:hAnsi="Menlo" w:cs="Menlo"/>
          <w:color w:val="F9FAF4"/>
          <w:sz w:val="36"/>
          <w:szCs w:val="27"/>
        </w:rPr>
        <w:t>&gt;</w:t>
      </w:r>
    </w:p>
    <w:p w14:paraId="435D684B" w14:textId="77777777" w:rsidR="007053FF" w:rsidRPr="007053FF" w:rsidRDefault="007053FF" w:rsidP="007053FF">
      <w:pPr>
        <w:rPr>
          <w:sz w:val="32"/>
        </w:rPr>
      </w:pPr>
    </w:p>
    <w:p w14:paraId="06A88F4C" w14:textId="64C93509" w:rsidR="00D43D2D" w:rsidRDefault="00F672F8" w:rsidP="00F672F8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、加入原生符号</w:t>
      </w:r>
    </w:p>
    <w:p w14:paraId="4895D1EA" w14:textId="0FF21F64" w:rsidR="00F672F8" w:rsidRDefault="00F672F8" w:rsidP="00F672F8">
      <w:pPr>
        <w:pStyle w:val="2"/>
        <w:rPr>
          <w:rFonts w:ascii="MS Mincho" w:eastAsia="MS Mincho" w:hAnsi="MS Mincho" w:cs="MS Mincho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672F8">
        <w:t>AND t.cdate &amp;gt;= #{startDate}</w:t>
      </w:r>
      <w:r w:rsidRPr="00F672F8">
        <w:rPr>
          <w:rFonts w:ascii="MS Mincho" w:eastAsia="MS Mincho" w:hAnsi="MS Mincho" w:cs="MS Mincho"/>
        </w:rPr>
        <w:t> </w:t>
      </w:r>
      <w:r w:rsidRPr="00F672F8">
        <w:t xml:space="preserve">    &lt;/if&gt;</w:t>
      </w:r>
      <w:r w:rsidRPr="00F672F8">
        <w:rPr>
          <w:rFonts w:ascii="MS Mincho" w:eastAsia="MS Mincho" w:hAnsi="MS Mincho" w:cs="MS Mincho"/>
        </w:rPr>
        <w:t> </w:t>
      </w:r>
    </w:p>
    <w:p w14:paraId="0459F01B" w14:textId="77777777" w:rsidR="0003631A" w:rsidRDefault="0003631A" w:rsidP="0003631A"/>
    <w:p w14:paraId="4DA231B3" w14:textId="77777777" w:rsidR="0003631A" w:rsidRPr="00B813B0" w:rsidRDefault="008B6FCD" w:rsidP="00FD0D44">
      <w:pPr>
        <w:rPr>
          <w:rFonts w:ascii="Tahoma" w:eastAsia="宋体" w:hAnsi="Tahoma" w:cs="Tahoma"/>
          <w:color w:val="000000"/>
          <w:kern w:val="36"/>
          <w:sz w:val="30"/>
          <w:szCs w:val="30"/>
        </w:rPr>
      </w:pPr>
      <w:hyperlink r:id="rId11" w:history="1"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&lt;![CDATA[]]&gt;</w:t>
        </w:r>
        <w:r w:rsidR="0003631A" w:rsidRPr="00B813B0">
          <w:rPr>
            <w:rFonts w:ascii="Tahoma" w:eastAsia="宋体" w:hAnsi="Tahoma" w:cs="Tahoma"/>
            <w:color w:val="000000"/>
            <w:kern w:val="36"/>
            <w:sz w:val="30"/>
            <w:szCs w:val="30"/>
          </w:rPr>
          <w:t>和转义字符</w:t>
        </w:r>
      </w:hyperlink>
    </w:p>
    <w:p w14:paraId="62597D3D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被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这个标记所包含的内容将表示为</w:t>
      </w:r>
      <w:r w:rsidRPr="004A1704">
        <w:rPr>
          <w:rStyle w:val="a6"/>
          <w:rFonts w:ascii="Tahoma" w:hAnsi="Tahoma" w:cs="Tahoma"/>
          <w:color w:val="FF0000"/>
          <w:szCs w:val="21"/>
          <w:shd w:val="clear" w:color="auto" w:fill="FFFFFF"/>
        </w:rPr>
        <w:t>纯文本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，比如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&lt;![CDATA[&lt;]]&gt;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表示文本内容</w:t>
      </w:r>
      <w:r w:rsidRPr="004A1704">
        <w:rPr>
          <w:rStyle w:val="HTML"/>
          <w:rFonts w:ascii="Courier New" w:hAnsi="Courier New" w:cs="Courier New"/>
          <w:color w:val="FF0000"/>
          <w:szCs w:val="21"/>
          <w:shd w:val="clear" w:color="auto" w:fill="FFFFFF"/>
        </w:rPr>
        <w:t>“&lt;”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。</w:t>
      </w:r>
      <w:r w:rsidRPr="004A1704">
        <w:rPr>
          <w:rFonts w:ascii="Tahoma" w:hAnsi="Tahoma" w:cs="Tahoma"/>
          <w:color w:val="FF0000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此标记用于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文档中，我们先来看看使用转义符的情况。我们知道，在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等字符是不能直接存入的，否则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语法检查时会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报错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，如果想在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中使用这些符号，必须将其转义为实体，如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，这样才能保存进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文档。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在使用程序读取的时候，解析器会自动将这些实体转换回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、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。举个例子：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上面这种写法会报错，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应该这样写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&lt;age&gt; age &amp;lt; 30 &lt;/age&gt;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值得注意的是：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转义序列字符之间不能有空格；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转义序列必须以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结束；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(3)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单独出现的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不会被认为是转义的开始；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(4)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区分大小写。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中，需要转义的字符有：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(1)&amp;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&amp;amp;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(2)&lt;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&amp;lt;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(3)&gt;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&amp;gt;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(4)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＂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&amp;quot;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 w:rsidRPr="00AD4923">
        <w:rPr>
          <w:rFonts w:ascii="Tahoma" w:hAnsi="Tahoma" w:cs="Tahoma"/>
          <w:color w:val="FF0000"/>
          <w:sz w:val="28"/>
          <w:szCs w:val="21"/>
        </w:rPr>
        <w:br/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　　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(5)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 xml:space="preserve">＇　　　</w:t>
      </w:r>
      <w:r w:rsidRPr="00AD4923">
        <w:rPr>
          <w:rStyle w:val="HTML"/>
          <w:rFonts w:ascii="Courier New" w:hAnsi="Courier New" w:cs="Courier New"/>
          <w:color w:val="FF0000"/>
          <w:sz w:val="32"/>
          <w:szCs w:val="21"/>
          <w:shd w:val="clear" w:color="auto" w:fill="FFFFFF"/>
        </w:rPr>
        <w:t>&amp;apos;</w:t>
      </w:r>
      <w:r w:rsidRPr="00AD4923">
        <w:rPr>
          <w:rFonts w:ascii="Tahoma" w:hAnsi="Tahoma" w:cs="Tahoma"/>
          <w:color w:val="FF0000"/>
          <w:sz w:val="28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但是严格来说，在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中只有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”&lt;”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”&amp;”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是非法的，其它三个都是可以合法存在的，但是，把它们都进行转义是一个好的习惯。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不管怎么样，转义前的字符也好，转义后的字符也好，都会被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解析器解析，</w:t>
      </w:r>
      <w:r>
        <w:rPr>
          <w:rStyle w:val="a6"/>
          <w:rFonts w:ascii="Tahoma" w:hAnsi="Tahoma" w:cs="Tahoma"/>
          <w:color w:val="444444"/>
          <w:szCs w:val="21"/>
          <w:shd w:val="clear" w:color="auto" w:fill="FFFFFF"/>
        </w:rPr>
        <w:t>为了方便起见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，使用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来包含不被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解析器解析的内容。但要注意的是：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(1)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此部分不能再包含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不允许嵌套使用；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”]]&gt;”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这部分不能包含空格或者换行。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最后，说说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转移字符的关系，它们两个看起来是不是感觉功能重复了？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是的，它们的功能就是一样的，只是应用场景和需求有些不同：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(1)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不能适用所有情况，转义字符可以；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(2)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对于短字符串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写起来啰嗦，对于长字符串转义字符写起来可读性差；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(3) </w:t>
      </w:r>
      <w:r>
        <w:rPr>
          <w:rStyle w:val="HTML"/>
          <w:rFonts w:ascii="Courier New" w:hAnsi="Courier New" w:cs="Courier New"/>
          <w:color w:val="444444"/>
          <w:szCs w:val="21"/>
          <w:shd w:val="clear" w:color="auto" w:fill="FFFFFF"/>
        </w:rPr>
        <w:t>&lt;![CDATA[]]&gt;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表示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xml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解析器忽略解析，所以更快。</w:t>
      </w:r>
    </w:p>
    <w:p w14:paraId="549015E0" w14:textId="77777777" w:rsidR="0003631A" w:rsidRDefault="0003631A" w:rsidP="0003631A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95CF150" w14:textId="26FF10B3" w:rsidR="0003631A" w:rsidRDefault="0003631A" w:rsidP="0003631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举例说明</w:t>
      </w:r>
    </w:p>
    <w:p w14:paraId="2230723B" w14:textId="77777777" w:rsidR="0003631A" w:rsidRDefault="0003631A" w:rsidP="0003631A"/>
    <w:p w14:paraId="75E14E7D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szCs w:val="28"/>
        </w:rPr>
        <w:t xml:space="preserve"> </w:t>
      </w:r>
      <w:r w:rsidRPr="00312369">
        <w:rPr>
          <w:rFonts w:ascii="Consolas" w:hAnsi="Consolas" w:cs="Consolas"/>
          <w:color w:val="7F007F"/>
          <w:szCs w:val="28"/>
        </w:rPr>
        <w:t>id</w:t>
      </w:r>
      <w:r w:rsidRPr="00312369">
        <w:rPr>
          <w:rFonts w:ascii="Consolas" w:hAnsi="Consolas" w:cs="Consolas"/>
          <w:color w:val="000000"/>
          <w:szCs w:val="28"/>
        </w:rPr>
        <w:t>=</w:t>
      </w:r>
      <w:r w:rsidRPr="00312369">
        <w:rPr>
          <w:rFonts w:ascii="Consolas" w:hAnsi="Consolas" w:cs="Consolas"/>
          <w:i/>
          <w:iCs/>
          <w:color w:val="2A00FF"/>
          <w:szCs w:val="28"/>
        </w:rPr>
        <w:t>"pageSuffix"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F8D1715" w14:textId="77777777" w:rsidR="003A01A0" w:rsidRPr="00312369" w:rsidRDefault="003A01A0" w:rsidP="003A01A0">
      <w:pPr>
        <w:autoSpaceDE w:val="0"/>
        <w:autoSpaceDN w:val="0"/>
        <w:adjustRightInd w:val="0"/>
        <w:rPr>
          <w:rFonts w:ascii="Consolas" w:hAnsi="Consolas" w:cs="Consolas"/>
          <w:szCs w:val="28"/>
        </w:rPr>
      </w:pPr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0000"/>
          <w:szCs w:val="28"/>
        </w:rPr>
        <w:tab/>
        <w:t xml:space="preserve">) a where </w:t>
      </w:r>
      <w:r w:rsidRPr="00312369">
        <w:rPr>
          <w:rFonts w:ascii="Consolas" w:hAnsi="Consolas" w:cs="Consolas"/>
          <w:color w:val="000000"/>
          <w:szCs w:val="28"/>
          <w:u w:val="single"/>
        </w:rPr>
        <w:t>rownum</w:t>
      </w:r>
      <w:r w:rsidRPr="00312369">
        <w:rPr>
          <w:rFonts w:ascii="Consolas" w:hAnsi="Consolas" w:cs="Consolas"/>
          <w:color w:val="000000"/>
          <w:szCs w:val="28"/>
        </w:rPr>
        <w:t xml:space="preserve">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&lt;=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#{end,jdbcType=INTEGER} ) b where b.rn </w:t>
      </w:r>
      <w:r w:rsidRPr="00312369">
        <w:rPr>
          <w:rFonts w:ascii="Consolas" w:hAnsi="Consolas" w:cs="Consolas"/>
          <w:color w:val="008080"/>
          <w:szCs w:val="28"/>
        </w:rPr>
        <w:t>&lt;![</w:t>
      </w:r>
      <w:r w:rsidRPr="00312369">
        <w:rPr>
          <w:rFonts w:ascii="Consolas" w:hAnsi="Consolas" w:cs="Consolas"/>
          <w:color w:val="FF0000"/>
          <w:szCs w:val="28"/>
          <w:highlight w:val="green"/>
        </w:rPr>
        <w:t>CDATA</w:t>
      </w:r>
      <w:r w:rsidRPr="00312369">
        <w:rPr>
          <w:rFonts w:ascii="Consolas" w:hAnsi="Consolas" w:cs="Consolas"/>
          <w:color w:val="008080"/>
          <w:szCs w:val="28"/>
        </w:rPr>
        <w:t>[</w:t>
      </w:r>
      <w:r w:rsidRPr="00D41A22">
        <w:rPr>
          <w:rFonts w:ascii="Consolas" w:hAnsi="Consolas" w:cs="Consolas"/>
          <w:color w:val="FF0000"/>
          <w:sz w:val="32"/>
          <w:szCs w:val="28"/>
          <w:highlight w:val="cyan"/>
        </w:rPr>
        <w:t>&gt;</w:t>
      </w:r>
      <w:r w:rsidRPr="00312369">
        <w:rPr>
          <w:rFonts w:ascii="Consolas" w:hAnsi="Consolas" w:cs="Consolas"/>
          <w:color w:val="008080"/>
          <w:szCs w:val="28"/>
        </w:rPr>
        <w:t>]]&gt;</w:t>
      </w:r>
      <w:r w:rsidRPr="00312369">
        <w:rPr>
          <w:rFonts w:ascii="Consolas" w:hAnsi="Consolas" w:cs="Consolas"/>
          <w:color w:val="000000"/>
          <w:szCs w:val="28"/>
        </w:rPr>
        <w:t xml:space="preserve"> #{start,jdbcType=INTEGER}</w:t>
      </w:r>
    </w:p>
    <w:p w14:paraId="379AF4AF" w14:textId="42BB67CE" w:rsidR="0003631A" w:rsidRPr="0003631A" w:rsidRDefault="003A01A0" w:rsidP="003A01A0">
      <w:r w:rsidRPr="00312369">
        <w:rPr>
          <w:rFonts w:ascii="Consolas" w:hAnsi="Consolas" w:cs="Consolas"/>
          <w:color w:val="000000"/>
          <w:szCs w:val="28"/>
        </w:rPr>
        <w:t xml:space="preserve">  </w:t>
      </w:r>
      <w:r w:rsidRPr="00312369">
        <w:rPr>
          <w:rFonts w:ascii="Consolas" w:hAnsi="Consolas" w:cs="Consolas"/>
          <w:color w:val="008080"/>
          <w:szCs w:val="28"/>
        </w:rPr>
        <w:t>&lt;/</w:t>
      </w:r>
      <w:r w:rsidRPr="00312369">
        <w:rPr>
          <w:rFonts w:ascii="Consolas" w:hAnsi="Consolas" w:cs="Consolas"/>
          <w:color w:val="3F7F7F"/>
          <w:szCs w:val="28"/>
        </w:rPr>
        <w:t>sql</w:t>
      </w:r>
      <w:r w:rsidRPr="00312369">
        <w:rPr>
          <w:rFonts w:ascii="Consolas" w:hAnsi="Consolas" w:cs="Consolas"/>
          <w:color w:val="008080"/>
          <w:szCs w:val="28"/>
        </w:rPr>
        <w:t>&gt;</w:t>
      </w:r>
    </w:p>
    <w:p w14:paraId="56AB04C9" w14:textId="77777777" w:rsidR="00F672F8" w:rsidRDefault="00F672F8" w:rsidP="00F672F8"/>
    <w:p w14:paraId="79E37B77" w14:textId="426AFEF5" w:rsidR="00F672F8" w:rsidRDefault="00FD0D44" w:rsidP="00CF3070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、一个条件匹配多个字段</w:t>
      </w:r>
    </w:p>
    <w:p w14:paraId="1DC3CB15" w14:textId="77777777" w:rsidR="00FD0D44" w:rsidRDefault="00FD0D44" w:rsidP="00FD0D44"/>
    <w:p w14:paraId="7B52A271" w14:textId="2CC004F8" w:rsidR="00FD0D44" w:rsidRDefault="00BD419E" w:rsidP="00FD0D44">
      <w:r w:rsidRPr="00BD419E">
        <w:rPr>
          <w:noProof/>
        </w:rPr>
        <w:drawing>
          <wp:inline distT="0" distB="0" distL="0" distR="0" wp14:anchorId="5D8B71B6" wp14:editId="4996483B">
            <wp:extent cx="120904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D59A" w14:textId="77777777" w:rsidR="00BD419E" w:rsidRPr="00C44465" w:rsidRDefault="00BD419E" w:rsidP="00FD0D44">
      <w:pPr>
        <w:rPr>
          <w:sz w:val="28"/>
        </w:rPr>
      </w:pPr>
    </w:p>
    <w:p w14:paraId="489EAFDA" w14:textId="77777777" w:rsidR="00C44465" w:rsidRPr="00C44465" w:rsidRDefault="00C44465" w:rsidP="00C4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C44465">
        <w:rPr>
          <w:rFonts w:ascii="Menlo" w:hAnsi="Menlo" w:cs="Menlo"/>
          <w:color w:val="F9FAF4"/>
          <w:sz w:val="32"/>
          <w:szCs w:val="27"/>
        </w:rPr>
        <w:t>&lt;</w:t>
      </w:r>
      <w:r w:rsidRPr="00C4446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44465">
        <w:rPr>
          <w:rFonts w:ascii="Menlo" w:hAnsi="Menlo" w:cs="Menlo"/>
          <w:color w:val="BFA4A4"/>
          <w:sz w:val="32"/>
          <w:szCs w:val="27"/>
        </w:rPr>
        <w:t>test</w:t>
      </w:r>
      <w:r w:rsidRPr="00C44465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  <w:r w:rsidRPr="00C4446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44465">
        <w:rPr>
          <w:rFonts w:ascii="Menlo" w:hAnsi="Menlo" w:cs="Menlo"/>
          <w:color w:val="CFBFAD"/>
          <w:sz w:val="32"/>
          <w:szCs w:val="27"/>
        </w:rPr>
        <w:t>AND (t.userId = #{userParam}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a.nickName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b.realName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c.realName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t.customerId LIKE CONCAT('%',#{userParam},'%' )</w:t>
      </w:r>
      <w:r w:rsidRPr="00C44465">
        <w:rPr>
          <w:rFonts w:ascii="Menlo" w:hAnsi="Menlo" w:cs="Menlo"/>
          <w:color w:val="CFBFAD"/>
          <w:sz w:val="32"/>
          <w:szCs w:val="27"/>
        </w:rPr>
        <w:br/>
        <w:t xml:space="preserve">          OR t.customerName LIKE CONCAT('%',#{userParam},'%'))</w:t>
      </w:r>
      <w:r w:rsidRPr="00C44465">
        <w:rPr>
          <w:rFonts w:ascii="Menlo" w:hAnsi="Menlo" w:cs="Menlo"/>
          <w:color w:val="CFBFAD"/>
          <w:sz w:val="32"/>
          <w:szCs w:val="27"/>
        </w:rPr>
        <w:br/>
      </w:r>
      <w:r w:rsidRPr="00C44465">
        <w:rPr>
          <w:rFonts w:ascii="Menlo" w:hAnsi="Menlo" w:cs="Menlo"/>
          <w:color w:val="F9FAF4"/>
          <w:sz w:val="32"/>
          <w:szCs w:val="27"/>
        </w:rPr>
        <w:t>&lt;/</w:t>
      </w:r>
      <w:r w:rsidRPr="00C44465">
        <w:rPr>
          <w:rFonts w:ascii="Menlo" w:hAnsi="Menlo" w:cs="Menlo"/>
          <w:color w:val="FF007F"/>
          <w:sz w:val="32"/>
          <w:szCs w:val="27"/>
        </w:rPr>
        <w:t>if</w:t>
      </w:r>
      <w:r w:rsidRPr="00C44465">
        <w:rPr>
          <w:rFonts w:ascii="Menlo" w:hAnsi="Menlo" w:cs="Menlo"/>
          <w:color w:val="F9FAF4"/>
          <w:sz w:val="32"/>
          <w:szCs w:val="27"/>
        </w:rPr>
        <w:t>&gt;</w:t>
      </w:r>
    </w:p>
    <w:p w14:paraId="62FEA961" w14:textId="77777777" w:rsidR="00C44465" w:rsidRDefault="00C44465" w:rsidP="00FD0D44"/>
    <w:p w14:paraId="1DD7D009" w14:textId="77777777" w:rsidR="00BD419E" w:rsidRDefault="00BD419E" w:rsidP="00FD0D44"/>
    <w:p w14:paraId="7B54A1C3" w14:textId="77777777" w:rsidR="00BD419E" w:rsidRDefault="00BD419E" w:rsidP="00FD0D44"/>
    <w:p w14:paraId="0B6FA68E" w14:textId="609F2CFC" w:rsidR="00361157" w:rsidRDefault="00361157" w:rsidP="00361157">
      <w:pPr>
        <w:pStyle w:val="1"/>
      </w:pPr>
      <w:r>
        <w:t>15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详解</w:t>
      </w:r>
    </w:p>
    <w:p w14:paraId="1FCBE51A" w14:textId="77777777" w:rsidR="003E40EE" w:rsidRDefault="003E40EE" w:rsidP="003E40EE"/>
    <w:p w14:paraId="6C20D263" w14:textId="3820E11A" w:rsidR="003E40EE" w:rsidRPr="003E40EE" w:rsidRDefault="003E40EE" w:rsidP="003E40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、这样输出结果只有一行</w:t>
      </w:r>
      <w:r w:rsidR="00FD0BB4">
        <w:rPr>
          <w:rFonts w:hint="eastAsia"/>
        </w:rPr>
        <w:t>，因为</w:t>
      </w:r>
      <w:r w:rsidR="00FD0BB4">
        <w:rPr>
          <w:rFonts w:hint="eastAsia"/>
        </w:rPr>
        <w:t>count</w:t>
      </w:r>
      <w:r w:rsidR="00FD0BB4">
        <w:rPr>
          <w:rFonts w:hint="eastAsia"/>
        </w:rPr>
        <w:t>（</w:t>
      </w:r>
      <w:r w:rsidR="00FD0BB4">
        <w:rPr>
          <w:rFonts w:hint="eastAsia"/>
        </w:rPr>
        <w:t>*</w:t>
      </w:r>
      <w:r w:rsidR="00FD0BB4">
        <w:rPr>
          <w:rFonts w:hint="eastAsia"/>
        </w:rPr>
        <w:t>）本来代表的就是一个数字，本身就是一行</w:t>
      </w:r>
    </w:p>
    <w:p w14:paraId="558DAE4A" w14:textId="77777777" w:rsidR="00361157" w:rsidRDefault="00361157" w:rsidP="00361157"/>
    <w:p w14:paraId="6B78C512" w14:textId="77777777" w:rsidR="00361157" w:rsidRPr="00361157" w:rsidRDefault="00361157" w:rsidP="0036115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361157">
        <w:rPr>
          <w:rFonts w:ascii="Menlo" w:hAnsi="Menlo" w:cs="Menlo"/>
          <w:color w:val="FF007F"/>
          <w:sz w:val="36"/>
          <w:szCs w:val="27"/>
        </w:rPr>
        <w:t xml:space="preserve">SELECT  </w:t>
      </w:r>
      <w:r w:rsidRPr="00361157">
        <w:rPr>
          <w:rFonts w:ascii="Menlo" w:hAnsi="Menlo" w:cs="Menlo"/>
          <w:color w:val="A7EC21"/>
          <w:sz w:val="36"/>
          <w:szCs w:val="27"/>
        </w:rPr>
        <w:t>count</w:t>
      </w:r>
      <w:r w:rsidRPr="00361157">
        <w:rPr>
          <w:rFonts w:ascii="Menlo" w:hAnsi="Menlo" w:cs="Menlo"/>
          <w:color w:val="F9FAF4"/>
          <w:sz w:val="36"/>
          <w:szCs w:val="27"/>
        </w:rPr>
        <w:t>(</w:t>
      </w:r>
      <w:r w:rsidRPr="00361157">
        <w:rPr>
          <w:rFonts w:ascii="Menlo" w:hAnsi="Menlo" w:cs="Menlo"/>
          <w:i/>
          <w:iCs/>
          <w:color w:val="CFBFAD"/>
          <w:sz w:val="36"/>
          <w:szCs w:val="27"/>
        </w:rPr>
        <w:t>*</w:t>
      </w:r>
      <w:r w:rsidRPr="00361157">
        <w:rPr>
          <w:rFonts w:ascii="Menlo" w:hAnsi="Menlo" w:cs="Menlo"/>
          <w:color w:val="F9FAF4"/>
          <w:sz w:val="36"/>
          <w:szCs w:val="27"/>
        </w:rPr>
        <w:t xml:space="preserve">)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as </w:t>
      </w:r>
      <w:r w:rsidRPr="00361157">
        <w:rPr>
          <w:rFonts w:ascii="Menlo" w:hAnsi="Menlo" w:cs="Menlo"/>
          <w:color w:val="CFBFAD"/>
          <w:sz w:val="36"/>
          <w:szCs w:val="27"/>
        </w:rPr>
        <w:t>"count"</w:t>
      </w:r>
      <w:r w:rsidRPr="00361157">
        <w:rPr>
          <w:rFonts w:ascii="Menlo" w:hAnsi="Menlo" w:cs="Menlo"/>
          <w:color w:val="FF007F"/>
          <w:sz w:val="36"/>
          <w:szCs w:val="27"/>
        </w:rPr>
        <w:t>,</w:t>
      </w:r>
      <w:r w:rsidRPr="00361157">
        <w:rPr>
          <w:rFonts w:ascii="Menlo" w:hAnsi="Menlo" w:cs="Menlo"/>
          <w:color w:val="CFBFAD"/>
          <w:sz w:val="36"/>
          <w:szCs w:val="27"/>
        </w:rPr>
        <w:t xml:space="preserve">idfa 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from </w:t>
      </w:r>
      <w:r w:rsidRPr="00361157">
        <w:rPr>
          <w:rFonts w:ascii="Menlo" w:hAnsi="Menlo" w:cs="Menlo"/>
          <w:color w:val="52E3F6"/>
          <w:sz w:val="36"/>
          <w:szCs w:val="27"/>
        </w:rPr>
        <w:t xml:space="preserve">apps_click_record </w:t>
      </w:r>
      <w:r w:rsidRPr="00361157">
        <w:rPr>
          <w:rFonts w:ascii="Menlo" w:hAnsi="Menlo" w:cs="Menlo"/>
          <w:color w:val="CFBFAD"/>
          <w:sz w:val="36"/>
          <w:szCs w:val="27"/>
        </w:rPr>
        <w:t>a</w:t>
      </w:r>
      <w:r w:rsidRPr="00361157">
        <w:rPr>
          <w:rFonts w:ascii="Menlo" w:hAnsi="Menlo" w:cs="Menlo"/>
          <w:color w:val="FF007F"/>
          <w:sz w:val="36"/>
          <w:szCs w:val="27"/>
        </w:rPr>
        <w:t xml:space="preserve">; </w:t>
      </w:r>
      <w:r w:rsidRPr="00361157">
        <w:rPr>
          <w:rFonts w:ascii="Menlo" w:hAnsi="Menlo" w:cs="Menlo"/>
          <w:color w:val="FFFFFF"/>
          <w:sz w:val="36"/>
          <w:szCs w:val="27"/>
        </w:rPr>
        <w:t># WHERE  a.keywordId = '169995' GROUP  by idfa ORDER BY count(*) DESC ;</w:t>
      </w:r>
    </w:p>
    <w:p w14:paraId="3764388E" w14:textId="77777777" w:rsidR="00361157" w:rsidRDefault="00361157" w:rsidP="00361157"/>
    <w:p w14:paraId="0D052328" w14:textId="77777777" w:rsidR="00A644C9" w:rsidRDefault="00A644C9" w:rsidP="00361157"/>
    <w:p w14:paraId="06B4A148" w14:textId="325E0925" w:rsidR="003E40EE" w:rsidRDefault="003E40EE" w:rsidP="00361157">
      <w:r w:rsidRPr="003E40EE">
        <w:rPr>
          <w:noProof/>
        </w:rPr>
        <w:drawing>
          <wp:inline distT="0" distB="0" distL="0" distR="0" wp14:anchorId="5C91A03D" wp14:editId="59BD2F28">
            <wp:extent cx="10172700" cy="2387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70A7" w14:textId="77777777" w:rsidR="00A644C9" w:rsidRDefault="00A644C9" w:rsidP="00361157"/>
    <w:p w14:paraId="49C6FA0E" w14:textId="77777777" w:rsidR="003E40EE" w:rsidRDefault="003E40EE" w:rsidP="00361157"/>
    <w:p w14:paraId="7173D3D5" w14:textId="32C4105C" w:rsidR="003E40EE" w:rsidRDefault="00C63DAC" w:rsidP="00C63D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group</w:t>
      </w:r>
      <w:r>
        <w:rPr>
          <w:rFonts w:hint="eastAsia"/>
        </w:rPr>
        <w:t>分组</w:t>
      </w:r>
      <w:r w:rsidR="00BC0108">
        <w:rPr>
          <w:rFonts w:hint="eastAsia"/>
        </w:rPr>
        <w:t xml:space="preserve"> </w:t>
      </w:r>
      <w:r w:rsidR="00BC0108">
        <w:rPr>
          <w:rFonts w:hint="eastAsia"/>
        </w:rPr>
        <w:t>（下面二者是一样的）</w:t>
      </w:r>
      <w:r w:rsidR="00E47FE6">
        <w:rPr>
          <w:rFonts w:hint="eastAsia"/>
        </w:rPr>
        <w:t xml:space="preserve"> </w:t>
      </w:r>
      <w:r w:rsidR="00E47FE6" w:rsidRPr="000545B3">
        <w:rPr>
          <w:rFonts w:hint="eastAsia"/>
          <w:color w:val="FF0000"/>
          <w:highlight w:val="yellow"/>
        </w:rPr>
        <w:t>其实这里就表示分组之后每组的个数</w:t>
      </w:r>
    </w:p>
    <w:p w14:paraId="3A760F33" w14:textId="77777777" w:rsidR="00C63DAC" w:rsidRDefault="00C63DAC" w:rsidP="00C63DAC"/>
    <w:p w14:paraId="7699C109" w14:textId="77777777" w:rsidR="00C63DAC" w:rsidRPr="00C63DAC" w:rsidRDefault="00C63DAC" w:rsidP="00C63D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C63DAC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>count(</w:t>
      </w:r>
      <w:r w:rsidRPr="00C63DAC">
        <w:rPr>
          <w:rFonts w:ascii="Menlo" w:hAnsi="Menlo" w:cs="Menlo"/>
          <w:i/>
          <w:iCs/>
          <w:color w:val="FF0000"/>
          <w:sz w:val="40"/>
          <w:szCs w:val="27"/>
          <w:highlight w:val="yellow"/>
        </w:rPr>
        <w:t>*</w:t>
      </w:r>
      <w:r w:rsidRPr="00C63DAC">
        <w:rPr>
          <w:rFonts w:ascii="Menlo" w:hAnsi="Menlo" w:cs="Menlo"/>
          <w:color w:val="FF0000"/>
          <w:sz w:val="40"/>
          <w:szCs w:val="27"/>
          <w:highlight w:val="yellow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C63DAC">
        <w:rPr>
          <w:rFonts w:ascii="Menlo" w:hAnsi="Menlo" w:cs="Menlo"/>
          <w:color w:val="CFBFAD"/>
          <w:sz w:val="40"/>
          <w:szCs w:val="27"/>
        </w:rPr>
        <w:t>"count"</w:t>
      </w:r>
      <w:r w:rsidRPr="00C63DAC">
        <w:rPr>
          <w:rFonts w:ascii="Menlo" w:hAnsi="Menlo" w:cs="Menlo"/>
          <w:color w:val="FF007F"/>
          <w:sz w:val="40"/>
          <w:szCs w:val="27"/>
        </w:rPr>
        <w:t>,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C63DAC">
        <w:rPr>
          <w:rFonts w:ascii="Menlo" w:hAnsi="Menlo" w:cs="Menlo"/>
          <w:color w:val="52E3F6"/>
          <w:sz w:val="40"/>
          <w:szCs w:val="27"/>
        </w:rPr>
        <w:t xml:space="preserve">apps_click_record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WHERE  </w:t>
      </w:r>
      <w:r w:rsidRPr="00C63DAC">
        <w:rPr>
          <w:rFonts w:ascii="Menlo" w:hAnsi="Menlo" w:cs="Menlo"/>
          <w:color w:val="CFBFAD"/>
          <w:sz w:val="40"/>
          <w:szCs w:val="27"/>
        </w:rPr>
        <w:t>a</w:t>
      </w:r>
      <w:r w:rsidRPr="00C63DAC">
        <w:rPr>
          <w:rFonts w:ascii="Menlo" w:hAnsi="Menlo" w:cs="Menlo"/>
          <w:color w:val="FF007F"/>
          <w:sz w:val="40"/>
          <w:szCs w:val="27"/>
        </w:rPr>
        <w:t>.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keywordId = </w:t>
      </w:r>
      <w:r w:rsidRPr="00C63DAC">
        <w:rPr>
          <w:rFonts w:ascii="Menlo" w:hAnsi="Menlo" w:cs="Menlo"/>
          <w:color w:val="ECE47E"/>
          <w:sz w:val="40"/>
          <w:szCs w:val="27"/>
        </w:rPr>
        <w:t xml:space="preserve">'169995'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GROUP  by </w:t>
      </w:r>
      <w:r w:rsidRPr="00C63DAC">
        <w:rPr>
          <w:rFonts w:ascii="Menlo" w:hAnsi="Menlo" w:cs="Menlo"/>
          <w:color w:val="CFBFAD"/>
          <w:sz w:val="40"/>
          <w:szCs w:val="27"/>
        </w:rPr>
        <w:t xml:space="preserve">idfa </w:t>
      </w:r>
      <w:r w:rsidRPr="00C63DAC">
        <w:rPr>
          <w:rFonts w:ascii="Menlo" w:hAnsi="Menlo" w:cs="Menlo"/>
          <w:color w:val="FF007F"/>
          <w:sz w:val="40"/>
          <w:szCs w:val="27"/>
        </w:rPr>
        <w:t xml:space="preserve">ORDER BY </w:t>
      </w:r>
      <w:r w:rsidRPr="00C63DAC">
        <w:rPr>
          <w:rFonts w:ascii="Menlo" w:hAnsi="Menlo" w:cs="Menlo"/>
          <w:color w:val="A7EC21"/>
          <w:sz w:val="40"/>
          <w:szCs w:val="27"/>
        </w:rPr>
        <w:t>count</w:t>
      </w:r>
      <w:r w:rsidRPr="00C63DAC">
        <w:rPr>
          <w:rFonts w:ascii="Menlo" w:hAnsi="Menlo" w:cs="Menlo"/>
          <w:color w:val="F9FAF4"/>
          <w:sz w:val="40"/>
          <w:szCs w:val="27"/>
        </w:rPr>
        <w:t>(</w:t>
      </w:r>
      <w:r w:rsidRPr="00C63DAC">
        <w:rPr>
          <w:rFonts w:ascii="Menlo" w:hAnsi="Menlo" w:cs="Menlo"/>
          <w:i/>
          <w:iCs/>
          <w:color w:val="CFBFAD"/>
          <w:sz w:val="40"/>
          <w:szCs w:val="27"/>
        </w:rPr>
        <w:t>*</w:t>
      </w:r>
      <w:r w:rsidRPr="00C63DAC">
        <w:rPr>
          <w:rFonts w:ascii="Menlo" w:hAnsi="Menlo" w:cs="Menlo"/>
          <w:color w:val="F9FAF4"/>
          <w:sz w:val="40"/>
          <w:szCs w:val="27"/>
        </w:rPr>
        <w:t xml:space="preserve">) </w:t>
      </w:r>
      <w:r w:rsidRPr="00C63DAC">
        <w:rPr>
          <w:rFonts w:ascii="Menlo" w:hAnsi="Menlo" w:cs="Menlo"/>
          <w:color w:val="FF007F"/>
          <w:sz w:val="40"/>
          <w:szCs w:val="27"/>
        </w:rPr>
        <w:t>DESC ;</w:t>
      </w:r>
    </w:p>
    <w:p w14:paraId="5E31EC92" w14:textId="3C1D598A" w:rsidR="00C63DAC" w:rsidRDefault="00BC0108" w:rsidP="00BC0108">
      <w:pPr>
        <w:tabs>
          <w:tab w:val="left" w:pos="2748"/>
        </w:tabs>
      </w:pPr>
      <w:r>
        <w:tab/>
      </w:r>
    </w:p>
    <w:p w14:paraId="710445FC" w14:textId="77777777" w:rsidR="00BC0108" w:rsidRPr="00BC0108" w:rsidRDefault="00BC0108" w:rsidP="00BC01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BC0108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BC0108">
        <w:rPr>
          <w:rFonts w:ascii="Menlo" w:hAnsi="Menlo" w:cs="Menlo"/>
          <w:color w:val="FF0000"/>
          <w:sz w:val="44"/>
          <w:szCs w:val="27"/>
          <w:highlight w:val="yellow"/>
        </w:rPr>
        <w:t xml:space="preserve">count(idfa)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BC0108">
        <w:rPr>
          <w:rFonts w:ascii="Menlo" w:hAnsi="Menlo" w:cs="Menlo"/>
          <w:color w:val="CFBFAD"/>
          <w:sz w:val="44"/>
          <w:szCs w:val="27"/>
        </w:rPr>
        <w:t>"count"</w:t>
      </w:r>
      <w:r w:rsidRPr="00BC0108">
        <w:rPr>
          <w:rFonts w:ascii="Menlo" w:hAnsi="Menlo" w:cs="Menlo"/>
          <w:color w:val="FF007F"/>
          <w:sz w:val="44"/>
          <w:szCs w:val="27"/>
        </w:rPr>
        <w:t>,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BC0108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WHERE  </w:t>
      </w:r>
      <w:r w:rsidRPr="00BC0108">
        <w:rPr>
          <w:rFonts w:ascii="Menlo" w:hAnsi="Menlo" w:cs="Menlo"/>
          <w:color w:val="CFBFAD"/>
          <w:sz w:val="44"/>
          <w:szCs w:val="27"/>
        </w:rPr>
        <w:t>a</w:t>
      </w:r>
      <w:r w:rsidRPr="00BC0108">
        <w:rPr>
          <w:rFonts w:ascii="Menlo" w:hAnsi="Menlo" w:cs="Menlo"/>
          <w:color w:val="FF007F"/>
          <w:sz w:val="44"/>
          <w:szCs w:val="27"/>
        </w:rPr>
        <w:t>.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keywordId = </w:t>
      </w:r>
      <w:r w:rsidRPr="00BC0108">
        <w:rPr>
          <w:rFonts w:ascii="Menlo" w:hAnsi="Menlo" w:cs="Menlo"/>
          <w:color w:val="ECE47E"/>
          <w:sz w:val="44"/>
          <w:szCs w:val="27"/>
        </w:rPr>
        <w:t xml:space="preserve">'169995'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GROUP  by </w:t>
      </w:r>
      <w:r w:rsidRPr="00BC0108">
        <w:rPr>
          <w:rFonts w:ascii="Menlo" w:hAnsi="Menlo" w:cs="Menlo"/>
          <w:color w:val="CFBFAD"/>
          <w:sz w:val="44"/>
          <w:szCs w:val="27"/>
        </w:rPr>
        <w:t xml:space="preserve">idfa </w:t>
      </w:r>
      <w:r w:rsidRPr="00BC0108">
        <w:rPr>
          <w:rFonts w:ascii="Menlo" w:hAnsi="Menlo" w:cs="Menlo"/>
          <w:color w:val="FF007F"/>
          <w:sz w:val="44"/>
          <w:szCs w:val="27"/>
        </w:rPr>
        <w:t xml:space="preserve">ORDER BY </w:t>
      </w:r>
      <w:r w:rsidRPr="00BC0108">
        <w:rPr>
          <w:rFonts w:ascii="Menlo" w:hAnsi="Menlo" w:cs="Menlo"/>
          <w:color w:val="A7EC21"/>
          <w:sz w:val="44"/>
          <w:szCs w:val="27"/>
        </w:rPr>
        <w:t>count</w:t>
      </w:r>
      <w:r w:rsidRPr="00BC0108">
        <w:rPr>
          <w:rFonts w:ascii="Menlo" w:hAnsi="Menlo" w:cs="Menlo"/>
          <w:color w:val="F9FAF4"/>
          <w:sz w:val="44"/>
          <w:szCs w:val="27"/>
        </w:rPr>
        <w:t>(</w:t>
      </w:r>
      <w:r w:rsidRPr="00BC0108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BC0108">
        <w:rPr>
          <w:rFonts w:ascii="Menlo" w:hAnsi="Menlo" w:cs="Menlo"/>
          <w:color w:val="F9FAF4"/>
          <w:sz w:val="44"/>
          <w:szCs w:val="27"/>
        </w:rPr>
        <w:t xml:space="preserve">) </w:t>
      </w:r>
      <w:r w:rsidRPr="00BC0108">
        <w:rPr>
          <w:rFonts w:ascii="Menlo" w:hAnsi="Menlo" w:cs="Menlo"/>
          <w:color w:val="FF007F"/>
          <w:sz w:val="44"/>
          <w:szCs w:val="27"/>
        </w:rPr>
        <w:t>DESC ;</w:t>
      </w:r>
    </w:p>
    <w:p w14:paraId="4D00D016" w14:textId="77777777" w:rsidR="00BC0108" w:rsidRDefault="00BC0108" w:rsidP="00BC0108">
      <w:pPr>
        <w:tabs>
          <w:tab w:val="left" w:pos="2748"/>
        </w:tabs>
      </w:pPr>
    </w:p>
    <w:p w14:paraId="30C4E586" w14:textId="77777777" w:rsidR="00C63DAC" w:rsidRDefault="00C63DAC" w:rsidP="00C63DAC"/>
    <w:p w14:paraId="0CA61269" w14:textId="43F93493" w:rsidR="00C63DAC" w:rsidRDefault="00533808" w:rsidP="00C63DAC">
      <w:r w:rsidRPr="00533808">
        <w:rPr>
          <w:noProof/>
        </w:rPr>
        <w:drawing>
          <wp:inline distT="0" distB="0" distL="0" distR="0" wp14:anchorId="4A62B5E1" wp14:editId="47E867B5">
            <wp:extent cx="11010900" cy="4787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109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D81D" w14:textId="77777777" w:rsidR="00B1788E" w:rsidRDefault="00B1788E" w:rsidP="00C63DAC"/>
    <w:p w14:paraId="2504AD13" w14:textId="77777777" w:rsidR="00B1788E" w:rsidRDefault="00B1788E" w:rsidP="00C63DAC"/>
    <w:p w14:paraId="3F7071E4" w14:textId="29B8532A" w:rsidR="00B1788E" w:rsidRDefault="00B1788E" w:rsidP="00B1788E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* </w:t>
      </w:r>
      <w:r>
        <w:rPr>
          <w:rFonts w:hint="eastAsia"/>
        </w:rPr>
        <w:t>的查询</w:t>
      </w:r>
      <w:r>
        <w:rPr>
          <w:rFonts w:hint="eastAsia"/>
        </w:rPr>
        <w:t xml:space="preserve"> </w:t>
      </w:r>
      <w:r>
        <w:rPr>
          <w:rFonts w:hint="eastAsia"/>
        </w:rPr>
        <w:t>是错误的</w:t>
      </w:r>
    </w:p>
    <w:p w14:paraId="18982284" w14:textId="77777777" w:rsidR="001B4A8C" w:rsidRDefault="001B4A8C" w:rsidP="001B4A8C"/>
    <w:p w14:paraId="4FDB1AF9" w14:textId="7E7AF639" w:rsidR="00DA3D95" w:rsidRPr="00DA3D95" w:rsidRDefault="00DA3D95" w:rsidP="00DA3D9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DA3D95">
        <w:rPr>
          <w:rFonts w:ascii="Menlo" w:hAnsi="Menlo" w:cs="Menlo"/>
          <w:color w:val="FF007F"/>
          <w:sz w:val="44"/>
          <w:szCs w:val="27"/>
        </w:rPr>
        <w:t xml:space="preserve">SELECT  </w:t>
      </w:r>
      <w:r w:rsidRPr="00DA3D95">
        <w:rPr>
          <w:rFonts w:ascii="Menlo" w:hAnsi="Menlo" w:cs="Menlo"/>
          <w:color w:val="A7EC21"/>
          <w:sz w:val="44"/>
          <w:szCs w:val="27"/>
        </w:rPr>
        <w:t>count</w:t>
      </w:r>
      <w:r w:rsidRPr="00DA3D95">
        <w:rPr>
          <w:rFonts w:ascii="Menlo" w:hAnsi="Menlo" w:cs="Menlo"/>
          <w:color w:val="F9FAF4"/>
          <w:sz w:val="44"/>
          <w:szCs w:val="27"/>
        </w:rPr>
        <w:t>(</w:t>
      </w:r>
      <w:r w:rsidRPr="00DA3D95">
        <w:rPr>
          <w:rFonts w:ascii="Menlo" w:hAnsi="Menlo" w:cs="Menlo"/>
          <w:i/>
          <w:iCs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F9FAF4"/>
          <w:sz w:val="44"/>
          <w:szCs w:val="27"/>
        </w:rPr>
        <w:t xml:space="preserve">)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as </w:t>
      </w:r>
      <w:r w:rsidRPr="00DA3D95">
        <w:rPr>
          <w:rFonts w:ascii="Menlo" w:hAnsi="Menlo" w:cs="Menlo"/>
          <w:color w:val="CFBFAD"/>
          <w:sz w:val="44"/>
          <w:szCs w:val="27"/>
        </w:rPr>
        <w:t>"count"</w:t>
      </w:r>
      <w:r w:rsidRPr="00DA3D95">
        <w:rPr>
          <w:rFonts w:ascii="Menlo" w:hAnsi="Menlo" w:cs="Menlo"/>
          <w:color w:val="FF007F"/>
          <w:sz w:val="44"/>
          <w:szCs w:val="27"/>
        </w:rPr>
        <w:t>,</w:t>
      </w:r>
      <w:r w:rsidR="00262395">
        <w:rPr>
          <w:rFonts w:ascii="Menlo" w:hAnsi="Menlo" w:cs="Menlo" w:hint="eastAsia"/>
          <w:color w:val="CFBFAD"/>
          <w:sz w:val="44"/>
          <w:szCs w:val="27"/>
        </w:rPr>
        <w:t>*</w:t>
      </w:r>
      <w:r w:rsidRPr="00DA3D95">
        <w:rPr>
          <w:rFonts w:ascii="Menlo" w:hAnsi="Menlo" w:cs="Menlo"/>
          <w:color w:val="CFBFAD"/>
          <w:sz w:val="44"/>
          <w:szCs w:val="27"/>
        </w:rPr>
        <w:t xml:space="preserve"> 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from </w:t>
      </w:r>
      <w:r w:rsidRPr="00DA3D95">
        <w:rPr>
          <w:rFonts w:ascii="Menlo" w:hAnsi="Menlo" w:cs="Menlo"/>
          <w:color w:val="52E3F6"/>
          <w:sz w:val="44"/>
          <w:szCs w:val="27"/>
        </w:rPr>
        <w:t xml:space="preserve">apps_click_record </w:t>
      </w:r>
      <w:r w:rsidRPr="00DA3D95">
        <w:rPr>
          <w:rFonts w:ascii="Menlo" w:hAnsi="Menlo" w:cs="Menlo"/>
          <w:color w:val="CFBFAD"/>
          <w:sz w:val="44"/>
          <w:szCs w:val="27"/>
        </w:rPr>
        <w:t>a</w:t>
      </w:r>
      <w:r w:rsidRPr="00DA3D95">
        <w:rPr>
          <w:rFonts w:ascii="Menlo" w:hAnsi="Menlo" w:cs="Menlo"/>
          <w:color w:val="FF007F"/>
          <w:sz w:val="44"/>
          <w:szCs w:val="27"/>
        </w:rPr>
        <w:t xml:space="preserve">; </w:t>
      </w:r>
    </w:p>
    <w:p w14:paraId="1F70DA3A" w14:textId="77777777" w:rsidR="001B4A8C" w:rsidRDefault="001B4A8C" w:rsidP="001B4A8C"/>
    <w:p w14:paraId="34AAE3AE" w14:textId="77777777" w:rsidR="004F19E9" w:rsidRDefault="004F19E9" w:rsidP="001B4A8C"/>
    <w:p w14:paraId="1AED493A" w14:textId="3EA88857" w:rsidR="004F19E9" w:rsidRDefault="003573F8" w:rsidP="001B4A8C">
      <w:r w:rsidRPr="003573F8">
        <w:rPr>
          <w:noProof/>
        </w:rPr>
        <w:drawing>
          <wp:inline distT="0" distB="0" distL="0" distR="0" wp14:anchorId="6283593B" wp14:editId="64030E4A">
            <wp:extent cx="151384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F43" w14:textId="77777777" w:rsidR="003573F8" w:rsidRDefault="003573F8" w:rsidP="001B4A8C"/>
    <w:p w14:paraId="3B7E6A23" w14:textId="77777777" w:rsidR="003573F8" w:rsidRDefault="003573F8" w:rsidP="001B4A8C"/>
    <w:p w14:paraId="4979B300" w14:textId="77777777" w:rsidR="00B70DCD" w:rsidRDefault="00B70DCD" w:rsidP="001B4A8C"/>
    <w:p w14:paraId="5CD4F5E4" w14:textId="3E6B2D6F" w:rsidR="00B70DCD" w:rsidRDefault="00B70DCD" w:rsidP="00B70DCD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、多个条件分组，通过传入的日期</w:t>
      </w:r>
      <w:r w:rsidR="004C64C0">
        <w:rPr>
          <w:rFonts w:hint="eastAsia"/>
        </w:rPr>
        <w:t>）</w:t>
      </w:r>
      <w:r>
        <w:rPr>
          <w:rFonts w:hint="eastAsia"/>
        </w:rPr>
        <w:t>，</w:t>
      </w:r>
      <w:r w:rsidR="003C7B6F">
        <w:rPr>
          <w:rFonts w:hint="eastAsia"/>
        </w:rPr>
        <w:t>以及自身的</w:t>
      </w:r>
      <w:r w:rsidR="003C7B6F">
        <w:rPr>
          <w:rFonts w:hint="eastAsia"/>
        </w:rPr>
        <w:t>tpe</w:t>
      </w:r>
      <w:r w:rsidR="003C7B6F">
        <w:rPr>
          <w:rFonts w:hint="eastAsia"/>
        </w:rPr>
        <w:t>，</w:t>
      </w:r>
      <w:r w:rsidR="003C7B6F">
        <w:rPr>
          <w:rFonts w:hint="eastAsia"/>
        </w:rPr>
        <w:t>activityId</w:t>
      </w:r>
      <w:r w:rsidR="003C7B6F">
        <w:rPr>
          <w:rFonts w:hint="eastAsia"/>
        </w:rPr>
        <w:t>进行分组</w:t>
      </w:r>
    </w:p>
    <w:p w14:paraId="617C44B0" w14:textId="77777777" w:rsidR="00B70DCD" w:rsidRPr="00B70DCD" w:rsidRDefault="00B70DCD" w:rsidP="00B70DCD">
      <w:pPr>
        <w:rPr>
          <w:sz w:val="36"/>
        </w:rPr>
      </w:pPr>
    </w:p>
    <w:p w14:paraId="55B7FE9F" w14:textId="77777777" w:rsidR="00B70DCD" w:rsidRPr="00B70DCD" w:rsidRDefault="00B70DCD" w:rsidP="00B70D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B70DCD">
        <w:rPr>
          <w:rFonts w:ascii="Menlo" w:hAnsi="Menlo" w:cs="Menlo"/>
          <w:color w:val="FF007F"/>
          <w:sz w:val="40"/>
          <w:szCs w:val="27"/>
        </w:rPr>
        <w:t xml:space="preserve">SELECT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type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, 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settleMoney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as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settleMoney 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sum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A7EC21"/>
          <w:sz w:val="40"/>
          <w:szCs w:val="27"/>
        </w:rPr>
        <w:t>ifnull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award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48CFF"/>
          <w:sz w:val="40"/>
          <w:szCs w:val="27"/>
        </w:rPr>
        <w:t>0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award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FROM  </w:t>
      </w:r>
      <w:r w:rsidRPr="00B70DCD">
        <w:rPr>
          <w:rFonts w:ascii="Menlo" w:hAnsi="Menlo" w:cs="Menlo"/>
          <w:color w:val="52E3F6"/>
          <w:sz w:val="40"/>
          <w:szCs w:val="27"/>
        </w:rPr>
        <w:t>cpl_step_passed_record</w:t>
      </w:r>
      <w:r w:rsidRPr="00B70DCD">
        <w:rPr>
          <w:rFonts w:ascii="Menlo" w:hAnsi="Menlo" w:cs="Menlo"/>
          <w:color w:val="52E3F6"/>
          <w:sz w:val="40"/>
          <w:szCs w:val="27"/>
        </w:rPr>
        <w:br/>
        <w:t xml:space="preserve"> </w:t>
      </w:r>
      <w:r w:rsidRPr="00B70DCD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 xml:space="preserve">) </w:t>
      </w:r>
      <w:r w:rsidRPr="00B70DCD">
        <w:rPr>
          <w:rFonts w:ascii="Menlo" w:hAnsi="Menlo" w:cs="Menlo"/>
          <w:color w:val="CFBFAD"/>
          <w:sz w:val="40"/>
          <w:szCs w:val="27"/>
        </w:rPr>
        <w:t xml:space="preserve">= </w:t>
      </w:r>
      <w:r w:rsidRPr="00B70DCD">
        <w:rPr>
          <w:rFonts w:ascii="Menlo" w:hAnsi="Menlo" w:cs="Menlo"/>
          <w:color w:val="ECE47E"/>
          <w:sz w:val="40"/>
          <w:szCs w:val="27"/>
        </w:rPr>
        <w:t>'2018-02-27'</w:t>
      </w:r>
      <w:r w:rsidRPr="00B70DCD">
        <w:rPr>
          <w:rFonts w:ascii="Menlo" w:hAnsi="Menlo" w:cs="Menlo"/>
          <w:color w:val="ECE47E"/>
          <w:sz w:val="40"/>
          <w:szCs w:val="27"/>
        </w:rPr>
        <w:br/>
      </w:r>
      <w:r w:rsidRPr="00B70DCD">
        <w:rPr>
          <w:rFonts w:ascii="Menlo" w:hAnsi="Menlo" w:cs="Menlo"/>
          <w:color w:val="FF007F"/>
          <w:sz w:val="40"/>
          <w:szCs w:val="27"/>
        </w:rPr>
        <w:t xml:space="preserve">GROUP BY  </w:t>
      </w:r>
      <w:r w:rsidRPr="00B70DCD">
        <w:rPr>
          <w:rFonts w:ascii="Menlo" w:hAnsi="Menlo" w:cs="Menlo"/>
          <w:color w:val="CFBFAD"/>
          <w:sz w:val="40"/>
          <w:szCs w:val="27"/>
        </w:rPr>
        <w:t>type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CFBFAD"/>
          <w:sz w:val="40"/>
          <w:szCs w:val="27"/>
        </w:rPr>
        <w:t>activityId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A7EC21"/>
          <w:sz w:val="40"/>
          <w:szCs w:val="27"/>
        </w:rPr>
        <w:t>date_format</w:t>
      </w:r>
      <w:r w:rsidRPr="00B70DCD">
        <w:rPr>
          <w:rFonts w:ascii="Menlo" w:hAnsi="Menlo" w:cs="Menlo"/>
          <w:color w:val="F9FAF4"/>
          <w:sz w:val="40"/>
          <w:szCs w:val="27"/>
        </w:rPr>
        <w:t>(</w:t>
      </w:r>
      <w:r w:rsidRPr="00B70DCD">
        <w:rPr>
          <w:rFonts w:ascii="Menlo" w:hAnsi="Menlo" w:cs="Menlo"/>
          <w:color w:val="CFBFAD"/>
          <w:sz w:val="40"/>
          <w:szCs w:val="27"/>
        </w:rPr>
        <w:t>passTime</w:t>
      </w:r>
      <w:r w:rsidRPr="00B70DCD">
        <w:rPr>
          <w:rFonts w:ascii="Menlo" w:hAnsi="Menlo" w:cs="Menlo"/>
          <w:color w:val="FF007F"/>
          <w:sz w:val="40"/>
          <w:szCs w:val="27"/>
        </w:rPr>
        <w:t>,</w:t>
      </w:r>
      <w:r w:rsidRPr="00B70DCD">
        <w:rPr>
          <w:rFonts w:ascii="Menlo" w:hAnsi="Menlo" w:cs="Menlo"/>
          <w:color w:val="ECE47E"/>
          <w:sz w:val="40"/>
          <w:szCs w:val="27"/>
        </w:rPr>
        <w:t>'%Y-%m-%d'</w:t>
      </w:r>
      <w:r w:rsidRPr="00B70DCD">
        <w:rPr>
          <w:rFonts w:ascii="Menlo" w:hAnsi="Menlo" w:cs="Menlo"/>
          <w:color w:val="F9FAF4"/>
          <w:sz w:val="40"/>
          <w:szCs w:val="27"/>
        </w:rPr>
        <w:t>)</w:t>
      </w:r>
      <w:r w:rsidRPr="00B70DCD">
        <w:rPr>
          <w:rFonts w:ascii="Menlo" w:hAnsi="Menlo" w:cs="Menlo"/>
          <w:color w:val="FF007F"/>
          <w:sz w:val="40"/>
          <w:szCs w:val="27"/>
        </w:rPr>
        <w:t>;</w:t>
      </w:r>
    </w:p>
    <w:p w14:paraId="7763F8CA" w14:textId="77777777" w:rsidR="00B70DCD" w:rsidRDefault="00B70DCD" w:rsidP="00B70DCD"/>
    <w:p w14:paraId="6F4C136C" w14:textId="77777777" w:rsidR="007B5AD6" w:rsidRDefault="007B5AD6" w:rsidP="00B70DCD"/>
    <w:p w14:paraId="5491F7B7" w14:textId="77777777" w:rsidR="007B5AD6" w:rsidRDefault="007B5AD6" w:rsidP="00B70DCD"/>
    <w:p w14:paraId="7ED90D74" w14:textId="340EAA6C" w:rsidR="007B5AD6" w:rsidRDefault="007B5AD6" w:rsidP="007B5AD6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、日期时间段</w:t>
      </w:r>
    </w:p>
    <w:p w14:paraId="31ACD3C4" w14:textId="77777777" w:rsidR="007B5AD6" w:rsidRDefault="007B5AD6" w:rsidP="007B5AD6"/>
    <w:p w14:paraId="67C1A3EB" w14:textId="77777777" w:rsidR="007B5AD6" w:rsidRPr="007B5AD6" w:rsidRDefault="007B5AD6" w:rsidP="007B5AD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7B5AD6">
        <w:rPr>
          <w:rFonts w:ascii="Menlo" w:hAnsi="Menlo" w:cs="Menlo"/>
          <w:color w:val="FFFFFF"/>
          <w:sz w:val="40"/>
          <w:szCs w:val="27"/>
        </w:rPr>
        <w:t>/*</w:t>
      </w:r>
      <w:r w:rsidRPr="007B5AD6">
        <w:rPr>
          <w:rFonts w:ascii="Menlo" w:hAnsi="Menlo" w:cs="Menlo"/>
          <w:color w:val="FFFFFF"/>
          <w:sz w:val="40"/>
          <w:szCs w:val="27"/>
        </w:rPr>
        <w:t>某个时间段激活的</w:t>
      </w:r>
      <w:r w:rsidRPr="007B5AD6">
        <w:rPr>
          <w:rFonts w:ascii="Menlo" w:hAnsi="Menlo" w:cs="Menlo"/>
          <w:color w:val="FFFFFF"/>
          <w:sz w:val="40"/>
          <w:szCs w:val="27"/>
        </w:rPr>
        <w:t>idfa */</w:t>
      </w:r>
      <w:r w:rsidRPr="007B5AD6">
        <w:rPr>
          <w:rFonts w:ascii="Menlo" w:hAnsi="Menlo" w:cs="Menlo"/>
          <w:color w:val="FFFFFF"/>
          <w:sz w:val="40"/>
          <w:szCs w:val="27"/>
        </w:rPr>
        <w:br/>
      </w:r>
      <w:r w:rsidRPr="007B5AD6">
        <w:rPr>
          <w:rFonts w:ascii="Menlo" w:hAnsi="Menlo" w:cs="Menlo"/>
          <w:color w:val="FF007F"/>
          <w:sz w:val="40"/>
          <w:szCs w:val="27"/>
        </w:rPr>
        <w:t xml:space="preserve">select  </w:t>
      </w:r>
      <w:r w:rsidRPr="007B5AD6">
        <w:rPr>
          <w:rFonts w:ascii="Menlo" w:hAnsi="Menlo" w:cs="Menlo"/>
          <w:color w:val="A7EC21"/>
          <w:sz w:val="40"/>
          <w:szCs w:val="27"/>
        </w:rPr>
        <w:t>count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idfa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from </w:t>
      </w:r>
      <w:r w:rsidRPr="007B5AD6">
        <w:rPr>
          <w:rFonts w:ascii="Menlo" w:hAnsi="Menlo" w:cs="Menlo"/>
          <w:color w:val="52E3F6"/>
          <w:sz w:val="40"/>
          <w:szCs w:val="27"/>
        </w:rPr>
        <w:t xml:space="preserve">apps_passed_record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where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keywordId </w:t>
      </w:r>
      <w:r w:rsidRPr="007B5AD6">
        <w:rPr>
          <w:rFonts w:ascii="Menlo" w:hAnsi="Menlo" w:cs="Menlo"/>
          <w:color w:val="FF007F"/>
          <w:sz w:val="40"/>
          <w:szCs w:val="27"/>
        </w:rPr>
        <w:t xml:space="preserve">in  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48CFF"/>
          <w:sz w:val="40"/>
          <w:szCs w:val="27"/>
        </w:rPr>
        <w:t>175515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&gt; 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10:30:00'  </w:t>
      </w:r>
      <w:r w:rsidRPr="007B5AD6">
        <w:rPr>
          <w:rFonts w:ascii="Menlo" w:hAnsi="Menlo" w:cs="Menlo"/>
          <w:color w:val="FF007F"/>
          <w:sz w:val="40"/>
          <w:szCs w:val="27"/>
        </w:rPr>
        <w:t>and</w:t>
      </w:r>
      <w:r w:rsidRPr="007B5AD6">
        <w:rPr>
          <w:rFonts w:ascii="Menlo" w:hAnsi="Menlo" w:cs="Menlo"/>
          <w:color w:val="FF007F"/>
          <w:sz w:val="40"/>
          <w:szCs w:val="27"/>
        </w:rPr>
        <w:br/>
        <w:t xml:space="preserve">                       </w:t>
      </w:r>
      <w:r w:rsidRPr="007B5AD6">
        <w:rPr>
          <w:rFonts w:ascii="Menlo" w:hAnsi="Menlo" w:cs="Menlo"/>
          <w:color w:val="A7EC21"/>
          <w:sz w:val="40"/>
          <w:szCs w:val="27"/>
        </w:rPr>
        <w:t>date_format</w:t>
      </w:r>
      <w:r w:rsidRPr="007B5AD6">
        <w:rPr>
          <w:rFonts w:ascii="Menlo" w:hAnsi="Menlo" w:cs="Menlo"/>
          <w:color w:val="F9FAF4"/>
          <w:sz w:val="40"/>
          <w:szCs w:val="27"/>
        </w:rPr>
        <w:t>(</w:t>
      </w:r>
      <w:r w:rsidRPr="007B5AD6">
        <w:rPr>
          <w:rFonts w:ascii="Menlo" w:hAnsi="Menlo" w:cs="Menlo"/>
          <w:color w:val="CFBFAD"/>
          <w:sz w:val="40"/>
          <w:szCs w:val="27"/>
        </w:rPr>
        <w:t>passTime</w:t>
      </w:r>
      <w:r w:rsidRPr="007B5AD6">
        <w:rPr>
          <w:rFonts w:ascii="Menlo" w:hAnsi="Menlo" w:cs="Menlo"/>
          <w:color w:val="FF007F"/>
          <w:sz w:val="40"/>
          <w:szCs w:val="27"/>
        </w:rPr>
        <w:t>,</w:t>
      </w:r>
      <w:r w:rsidRPr="007B5AD6">
        <w:rPr>
          <w:rFonts w:ascii="Menlo" w:hAnsi="Menlo" w:cs="Menlo"/>
          <w:color w:val="ECE47E"/>
          <w:sz w:val="40"/>
          <w:szCs w:val="27"/>
        </w:rPr>
        <w:t>'%Y-%m-%d %H:%i'</w:t>
      </w:r>
      <w:r w:rsidRPr="007B5AD6">
        <w:rPr>
          <w:rFonts w:ascii="Menlo" w:hAnsi="Menlo" w:cs="Menlo"/>
          <w:color w:val="F9FAF4"/>
          <w:sz w:val="40"/>
          <w:szCs w:val="27"/>
        </w:rPr>
        <w:t xml:space="preserve">) </w:t>
      </w:r>
      <w:r w:rsidRPr="007B5AD6">
        <w:rPr>
          <w:rFonts w:ascii="Menlo" w:hAnsi="Menlo" w:cs="Menlo"/>
          <w:color w:val="CFBFAD"/>
          <w:sz w:val="40"/>
          <w:szCs w:val="27"/>
        </w:rPr>
        <w:t xml:space="preserve">&lt; </w:t>
      </w:r>
      <w:r w:rsidRPr="007B5AD6">
        <w:rPr>
          <w:rFonts w:ascii="Menlo" w:hAnsi="Menlo" w:cs="Menlo"/>
          <w:color w:val="ECE47E"/>
          <w:sz w:val="40"/>
          <w:szCs w:val="27"/>
        </w:rPr>
        <w:t xml:space="preserve">'2018-04-22 24:00:00' </w:t>
      </w:r>
      <w:r w:rsidRPr="007B5AD6">
        <w:rPr>
          <w:rFonts w:ascii="Menlo" w:hAnsi="Menlo" w:cs="Menlo"/>
          <w:color w:val="FF007F"/>
          <w:sz w:val="40"/>
          <w:szCs w:val="27"/>
        </w:rPr>
        <w:t>;</w:t>
      </w:r>
    </w:p>
    <w:p w14:paraId="4E44DA92" w14:textId="77777777" w:rsidR="007B5AD6" w:rsidRDefault="007B5AD6" w:rsidP="007B5AD6"/>
    <w:p w14:paraId="6CD028A8" w14:textId="43EA25A9" w:rsidR="00F9575C" w:rsidRPr="00F9575C" w:rsidRDefault="00F9575C" w:rsidP="00F9575C">
      <w:pPr>
        <w:rPr>
          <w:rFonts w:eastAsia="Times New Roman"/>
          <w:color w:val="FF0000"/>
          <w:sz w:val="56"/>
        </w:rPr>
      </w:pPr>
      <w:r w:rsidRPr="00F9575C">
        <w:rPr>
          <w:rFonts w:ascii="Verdana" w:eastAsia="Times New Roman" w:hAnsi="Verdana"/>
          <w:color w:val="FF0000"/>
          <w:sz w:val="48"/>
          <w:szCs w:val="21"/>
          <w:highlight w:val="yellow"/>
          <w:shd w:val="clear" w:color="auto" w:fill="FFFFFF"/>
        </w:rPr>
        <w:t>%H:%i:%S")</w:t>
      </w:r>
    </w:p>
    <w:p w14:paraId="50C4AE36" w14:textId="77777777" w:rsidR="00B969C3" w:rsidRPr="002F2ADF" w:rsidRDefault="00B969C3" w:rsidP="00B969C3">
      <w:pPr>
        <w:rPr>
          <w:sz w:val="20"/>
        </w:rPr>
      </w:pPr>
    </w:p>
    <w:p w14:paraId="245C35B2" w14:textId="4616D41A" w:rsidR="00B969C3" w:rsidRPr="002F2ADF" w:rsidRDefault="00B969C3" w:rsidP="00B969C3">
      <w:pPr>
        <w:rPr>
          <w:sz w:val="20"/>
        </w:rPr>
      </w:pPr>
    </w:p>
    <w:p w14:paraId="0084AC9C" w14:textId="77777777" w:rsidR="00B969C3" w:rsidRPr="002F2ADF" w:rsidRDefault="00B969C3" w:rsidP="00B969C3">
      <w:pPr>
        <w:rPr>
          <w:sz w:val="20"/>
        </w:rPr>
      </w:pPr>
    </w:p>
    <w:p w14:paraId="7CDE7FF6" w14:textId="77777777" w:rsidR="00B969C3" w:rsidRPr="002F2ADF" w:rsidRDefault="00B969C3" w:rsidP="00B969C3">
      <w:pPr>
        <w:rPr>
          <w:sz w:val="20"/>
        </w:rPr>
      </w:pPr>
    </w:p>
    <w:p w14:paraId="7EDFEF69" w14:textId="08B3AFFF" w:rsidR="00B969C3" w:rsidRPr="002F2ADF" w:rsidRDefault="00F0423C" w:rsidP="00B969C3">
      <w:pPr>
        <w:rPr>
          <w:sz w:val="20"/>
        </w:rPr>
      </w:pPr>
      <w:r w:rsidRPr="002F2ADF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CE44" wp14:editId="18A21E13">
                <wp:simplePos x="0" y="0"/>
                <wp:positionH relativeFrom="column">
                  <wp:posOffset>584200</wp:posOffset>
                </wp:positionH>
                <wp:positionV relativeFrom="paragraph">
                  <wp:posOffset>78740</wp:posOffset>
                </wp:positionV>
                <wp:extent cx="7181850" cy="3114675"/>
                <wp:effectExtent l="0" t="0" r="19050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1A90A" w14:textId="77777777" w:rsidR="00B969C3" w:rsidRPr="00E50E5A" w:rsidRDefault="00B969C3" w:rsidP="00B969C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宋体" w:eastAsia="宋体" w:hAnsi="宋体" w:cs="宋体"/>
                                <w:color w:val="000000"/>
                                <w:szCs w:val="27"/>
                              </w:rPr>
                            </w:pP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首页新闻展示查询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@param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t>s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3D3D3D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*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808000"/>
                                <w:szCs w:val="27"/>
                              </w:rPr>
                              <w:t>@Query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"select new cn.edu.dlut.career.dto.school.NewsDTO(n.id,n.title,n.publishDate) from News n where n.newsColumn = ?1 AND (n.isTop = FALSE OR (n.isTop = TRUE AND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highlight w:val="green"/>
                              </w:rPr>
                              <w:t>n.topEndDate &lt;= to_char(now(), 'YYYY-MM-DD'))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\n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"AND n.endDate&gt;= to_char(now(), 'YYYY-MM-DD') order by n.publishDate DESC"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E50E5A">
                              <w:rPr>
                                <w:rFonts w:ascii="宋体" w:eastAsia="宋体" w:hAnsi="宋体" w:cs="宋体" w:hint="eastAsia"/>
                                <w:color w:val="000000"/>
                                <w:szCs w:val="27"/>
                              </w:rPr>
                              <w:br/>
                              <w:t>LinkedList&lt;NewsDTO&gt; findByNewsColumn(String s, Pageable pageable);</w:t>
                            </w:r>
                          </w:p>
                          <w:p w14:paraId="3A3EC537" w14:textId="77777777" w:rsidR="00B969C3" w:rsidRPr="00E50E5A" w:rsidRDefault="00B969C3" w:rsidP="00B969C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3CE44"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margin-left:46pt;margin-top:6.2pt;width:565.5pt;height:24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" fillcolor="white [3201]" strokeweight=".5pt">
                <v:textbox>
                  <w:txbxContent>
                    <w:p w14:paraId="6581A90A" w14:textId="77777777" w:rsidR="00B969C3" w:rsidRPr="00E50E5A" w:rsidRDefault="00B969C3" w:rsidP="00B969C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宋体" w:eastAsia="宋体" w:hAnsi="宋体" w:cs="宋体"/>
                          <w:color w:val="000000"/>
                          <w:szCs w:val="27"/>
                        </w:rPr>
                      </w:pP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首页新闻展示查询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 xml:space="preserve">@param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t>s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3D3D3D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 xml:space="preserve">*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50E5A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50E5A">
                        <w:rPr>
                          <w:rFonts w:ascii="宋体" w:eastAsia="宋体" w:hAnsi="宋体" w:cs="宋体" w:hint="eastAsia"/>
                          <w:color w:val="808000"/>
                          <w:szCs w:val="27"/>
                        </w:rPr>
                        <w:t>@Query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"select new cn.edu.dlut.career.dto.school.NewsDTO(n.id,n.title,n.publishDate) from News n where n.newsColumn = ?1 AND (n.isTop = FALSE OR (n.isTop = TRUE AND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 w:val="36"/>
                          <w:szCs w:val="27"/>
                          <w:highlight w:val="green"/>
                        </w:rPr>
                        <w:t>n.topEndDate &lt;= to_char(now(), 'YYYY-MM-DD'))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szCs w:val="27"/>
                        </w:rPr>
                        <w:t>\n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 xml:space="preserve">" 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+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E50E5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szCs w:val="27"/>
                        </w:rPr>
                        <w:t>"AND n.endDate&gt;= to_char(now(), 'YYYY-MM-DD') order by n.publishDate DESC"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t>)</w:t>
                      </w:r>
                      <w:r w:rsidRPr="00E50E5A">
                        <w:rPr>
                          <w:rFonts w:ascii="宋体" w:eastAsia="宋体" w:hAnsi="宋体" w:cs="宋体" w:hint="eastAsia"/>
                          <w:color w:val="000000"/>
                          <w:szCs w:val="27"/>
                        </w:rPr>
                        <w:br/>
                        <w:t>LinkedList&lt;NewsDTO&gt; findByNewsColumn(String s, Pageable pageable);</w:t>
                      </w:r>
                    </w:p>
                    <w:p w14:paraId="3A3EC537" w14:textId="77777777" w:rsidR="00B969C3" w:rsidRPr="00E50E5A" w:rsidRDefault="00B969C3" w:rsidP="00B969C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F07BDD" w14:textId="77777777" w:rsidR="00B969C3" w:rsidRPr="002F2ADF" w:rsidRDefault="00B969C3" w:rsidP="00B969C3">
      <w:pPr>
        <w:rPr>
          <w:sz w:val="20"/>
        </w:rPr>
      </w:pPr>
    </w:p>
    <w:p w14:paraId="77CCBCB3" w14:textId="77777777" w:rsidR="00B969C3" w:rsidRPr="002F2ADF" w:rsidRDefault="00B969C3" w:rsidP="00B969C3">
      <w:pPr>
        <w:rPr>
          <w:sz w:val="20"/>
        </w:rPr>
      </w:pPr>
    </w:p>
    <w:p w14:paraId="04702321" w14:textId="77777777" w:rsidR="00B969C3" w:rsidRPr="002F2ADF" w:rsidRDefault="00B969C3" w:rsidP="00B969C3">
      <w:pPr>
        <w:rPr>
          <w:sz w:val="20"/>
        </w:rPr>
      </w:pPr>
    </w:p>
    <w:p w14:paraId="5D006574" w14:textId="77777777" w:rsidR="00B969C3" w:rsidRPr="002F2ADF" w:rsidRDefault="00B969C3" w:rsidP="00B969C3">
      <w:pPr>
        <w:rPr>
          <w:sz w:val="20"/>
        </w:rPr>
      </w:pPr>
    </w:p>
    <w:p w14:paraId="73410361" w14:textId="77777777" w:rsidR="00B969C3" w:rsidRPr="002F2ADF" w:rsidRDefault="00B969C3" w:rsidP="00B969C3">
      <w:pPr>
        <w:rPr>
          <w:sz w:val="20"/>
        </w:rPr>
      </w:pPr>
    </w:p>
    <w:p w14:paraId="202BA430" w14:textId="77777777" w:rsidR="00B969C3" w:rsidRPr="002F2ADF" w:rsidRDefault="00B969C3" w:rsidP="00B969C3">
      <w:pPr>
        <w:rPr>
          <w:sz w:val="20"/>
        </w:rPr>
      </w:pPr>
    </w:p>
    <w:p w14:paraId="45469A55" w14:textId="77777777" w:rsidR="00B969C3" w:rsidRPr="002F2ADF" w:rsidRDefault="00B969C3" w:rsidP="00B969C3">
      <w:pPr>
        <w:rPr>
          <w:sz w:val="20"/>
        </w:rPr>
      </w:pPr>
    </w:p>
    <w:p w14:paraId="17FA6250" w14:textId="77777777" w:rsidR="00B969C3" w:rsidRPr="002F2ADF" w:rsidRDefault="00B969C3" w:rsidP="00B969C3">
      <w:pPr>
        <w:rPr>
          <w:sz w:val="20"/>
        </w:rPr>
      </w:pPr>
    </w:p>
    <w:p w14:paraId="7B9A4DE8" w14:textId="77777777" w:rsidR="00B969C3" w:rsidRPr="002F2ADF" w:rsidRDefault="00B969C3" w:rsidP="00B969C3">
      <w:pPr>
        <w:rPr>
          <w:sz w:val="20"/>
        </w:rPr>
      </w:pPr>
    </w:p>
    <w:p w14:paraId="69ABBBFC" w14:textId="77777777" w:rsidR="00B969C3" w:rsidRPr="009D11C6" w:rsidRDefault="00B969C3" w:rsidP="00B969C3"/>
    <w:p w14:paraId="7C579260" w14:textId="77777777" w:rsidR="00B969C3" w:rsidRPr="009D11C6" w:rsidRDefault="00B969C3" w:rsidP="00B969C3"/>
    <w:p w14:paraId="771C939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E5819C6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4E180B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A12F63E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547D9099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702122E2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244281F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BC3F604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37C1DF9B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23AC0338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190440E1" w14:textId="77777777" w:rsidR="00F0423C" w:rsidRDefault="00F0423C" w:rsidP="00B969C3">
      <w:pPr>
        <w:shd w:val="clear" w:color="auto" w:fill="FEFEF2"/>
        <w:rPr>
          <w:rFonts w:ascii="Verdana" w:eastAsia="宋体" w:hAnsi="Verdana" w:cs="宋体"/>
          <w:color w:val="000000"/>
          <w:sz w:val="28"/>
          <w:szCs w:val="23"/>
        </w:rPr>
      </w:pPr>
    </w:p>
    <w:p w14:paraId="4697794A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Oracle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常用的日期型变量，他的时间间隔是秒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两个日期型相减得到是两个时间的间隔，注意单位是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“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”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。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例如：查看一下当前距离伦敦奥运会开幕还有多长时间：</w:t>
      </w:r>
    </w:p>
    <w:p w14:paraId="3C14F502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28"/>
        </w:rPr>
      </w:pPr>
      <w:r w:rsidRPr="009D11C6">
        <w:rPr>
          <w:rFonts w:ascii="宋体" w:eastAsia="宋体" w:hAnsi="宋体" w:cs="宋体"/>
          <w:color w:val="008080"/>
          <w:sz w:val="28"/>
        </w:rPr>
        <w:t>1</w:t>
      </w:r>
      <w:r w:rsidRPr="009D11C6">
        <w:rPr>
          <w:rFonts w:ascii="宋体" w:eastAsia="宋体" w:hAnsi="宋体" w:cs="宋体"/>
          <w:color w:val="000000"/>
          <w:sz w:val="28"/>
        </w:rPr>
        <w:t xml:space="preserve"> </w:t>
      </w:r>
      <w:r w:rsidRPr="009D11C6">
        <w:rPr>
          <w:rFonts w:ascii="宋体" w:eastAsia="宋体" w:hAnsi="宋体" w:cs="宋体"/>
          <w:color w:val="0000FF"/>
          <w:sz w:val="28"/>
        </w:rPr>
        <w:t>select</w:t>
      </w:r>
      <w:r w:rsidRPr="009D11C6">
        <w:rPr>
          <w:rFonts w:ascii="宋体" w:eastAsia="宋体" w:hAnsi="宋体" w:cs="宋体"/>
          <w:color w:val="000000"/>
          <w:sz w:val="28"/>
        </w:rPr>
        <w:t xml:space="preserve"> to_date(</w:t>
      </w:r>
      <w:r w:rsidRPr="009D11C6">
        <w:rPr>
          <w:rFonts w:ascii="宋体" w:eastAsia="宋体" w:hAnsi="宋体" w:cs="宋体"/>
          <w:color w:val="FF0000"/>
          <w:sz w:val="28"/>
        </w:rPr>
        <w:t>'2012-7-28 03:12:00'</w:t>
      </w:r>
      <w:r w:rsidRPr="009D11C6">
        <w:rPr>
          <w:rFonts w:ascii="宋体" w:eastAsia="宋体" w:hAnsi="宋体" w:cs="宋体"/>
          <w:color w:val="000000"/>
          <w:sz w:val="28"/>
        </w:rPr>
        <w:t>,</w:t>
      </w:r>
      <w:r w:rsidRPr="009D11C6">
        <w:rPr>
          <w:rFonts w:ascii="宋体" w:eastAsia="宋体" w:hAnsi="宋体" w:cs="宋体"/>
          <w:color w:val="FF0000"/>
          <w:sz w:val="28"/>
        </w:rPr>
        <w:t>'yyyy-mm-dd hh24:mi:ss'</w:t>
      </w:r>
      <w:r w:rsidRPr="009D11C6">
        <w:rPr>
          <w:rFonts w:ascii="宋体" w:eastAsia="宋体" w:hAnsi="宋体" w:cs="宋体"/>
          <w:color w:val="000000"/>
          <w:sz w:val="28"/>
        </w:rPr>
        <w:t>)</w:t>
      </w:r>
      <w:r w:rsidRPr="009D11C6">
        <w:rPr>
          <w:rFonts w:ascii="宋体" w:eastAsia="宋体" w:hAnsi="宋体" w:cs="宋体"/>
          <w:color w:val="808080"/>
          <w:sz w:val="28"/>
        </w:rPr>
        <w:t>-</w:t>
      </w:r>
      <w:r w:rsidRPr="009D11C6">
        <w:rPr>
          <w:rFonts w:ascii="宋体" w:eastAsia="宋体" w:hAnsi="宋体" w:cs="宋体"/>
          <w:color w:val="000000"/>
          <w:sz w:val="28"/>
        </w:rPr>
        <w:t xml:space="preserve">sysdate </w:t>
      </w:r>
      <w:r w:rsidRPr="009D11C6">
        <w:rPr>
          <w:rFonts w:ascii="宋体" w:eastAsia="宋体" w:hAnsi="宋体" w:cs="宋体"/>
          <w:color w:val="0000FF"/>
          <w:sz w:val="28"/>
        </w:rPr>
        <w:t>from</w:t>
      </w:r>
      <w:r w:rsidRPr="009D11C6">
        <w:rPr>
          <w:rFonts w:ascii="宋体" w:eastAsia="宋体" w:hAnsi="宋体" w:cs="宋体"/>
          <w:color w:val="000000"/>
          <w:sz w:val="28"/>
        </w:rPr>
        <w:t xml:space="preserve"> dual</w:t>
      </w:r>
    </w:p>
    <w:p w14:paraId="0B082180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92.2472685185185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天，然后你根据相应的时间换算你想要的间隔就行！这个结果可能对程序员有用，对于想直接看到结果的人，这个数字还不是很直观，所以，就引出了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类型</w:t>
      </w:r>
    </w:p>
    <w:p w14:paraId="51F9E1D2" w14:textId="77777777" w:rsidR="00B969C3" w:rsidRPr="009D11C6" w:rsidRDefault="00B969C3" w:rsidP="00B969C3">
      <w:pPr>
        <w:shd w:val="clear" w:color="auto" w:fill="FEFEF2"/>
        <w:rPr>
          <w:rFonts w:ascii="Verdana" w:eastAsia="宋体" w:hAnsi="Verdana" w:cs="宋体"/>
          <w:color w:val="000000"/>
          <w:sz w:val="21"/>
          <w:szCs w:val="20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是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DATE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yellow"/>
        </w:rPr>
        <w:t>类型的扩展，可以精确到小数秒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（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fractional_seconds_precision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），可以是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0 to9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，缺省是６。两个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timestamp</w:t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相减的话，不能直接的得到天数书，而是得到，</w:t>
      </w:r>
      <w:r w:rsidRPr="009D11C6">
        <w:rPr>
          <w:rFonts w:ascii="Verdana" w:eastAsia="宋体" w:hAnsi="Verdana" w:cs="宋体"/>
          <w:color w:val="000000"/>
          <w:sz w:val="21"/>
          <w:szCs w:val="20"/>
          <w:highlight w:val="green"/>
        </w:rPr>
        <w:br/>
      </w:r>
      <w:r w:rsidRPr="009D11C6">
        <w:rPr>
          <w:rFonts w:ascii="Verdana" w:eastAsia="宋体" w:hAnsi="Verdana" w:cs="宋体"/>
          <w:color w:val="000000"/>
          <w:sz w:val="28"/>
          <w:szCs w:val="23"/>
          <w:highlight w:val="green"/>
        </w:rPr>
        <w:t>多少天，多少小时，多少秒等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，例如：同样查看一下当前距离伦敦奥运会开幕还有多长时间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.</w:t>
      </w:r>
    </w:p>
    <w:p w14:paraId="7A592993" w14:textId="77777777" w:rsidR="00B969C3" w:rsidRPr="009D11C6" w:rsidRDefault="00B969C3" w:rsidP="00B969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sz w:val="36"/>
        </w:rPr>
      </w:pPr>
      <w:r w:rsidRPr="009D11C6">
        <w:rPr>
          <w:rFonts w:ascii="宋体" w:eastAsia="宋体" w:hAnsi="宋体" w:cs="宋体"/>
          <w:color w:val="008080"/>
          <w:sz w:val="36"/>
          <w:highlight w:val="yellow"/>
        </w:rPr>
        <w:t>1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select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to_timestamp(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'2012-7-28 03:12:00'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,</w:t>
      </w:r>
      <w:r w:rsidRPr="009D11C6">
        <w:rPr>
          <w:rFonts w:ascii="宋体" w:eastAsia="宋体" w:hAnsi="宋体" w:cs="宋体"/>
          <w:color w:val="FF0000"/>
          <w:sz w:val="36"/>
          <w:highlight w:val="magenta"/>
        </w:rPr>
        <w:t>'yyyy-mm-dd hh24:mi:ss'</w:t>
      </w:r>
      <w:r w:rsidRPr="009D11C6">
        <w:rPr>
          <w:rFonts w:ascii="宋体" w:eastAsia="宋体" w:hAnsi="宋体" w:cs="宋体"/>
          <w:color w:val="000000"/>
          <w:sz w:val="36"/>
          <w:highlight w:val="magenta"/>
        </w:rPr>
        <w:t>)</w:t>
      </w:r>
      <w:r w:rsidRPr="009D11C6">
        <w:rPr>
          <w:rFonts w:ascii="宋体" w:eastAsia="宋体" w:hAnsi="宋体" w:cs="宋体"/>
          <w:color w:val="808080"/>
          <w:sz w:val="36"/>
          <w:highlight w:val="yellow"/>
        </w:rPr>
        <w:t>-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systimestamp </w:t>
      </w:r>
      <w:r w:rsidRPr="009D11C6">
        <w:rPr>
          <w:rFonts w:ascii="宋体" w:eastAsia="宋体" w:hAnsi="宋体" w:cs="宋体"/>
          <w:color w:val="0000FF"/>
          <w:sz w:val="36"/>
          <w:highlight w:val="yellow"/>
        </w:rPr>
        <w:t>from</w:t>
      </w:r>
      <w:r w:rsidRPr="009D11C6">
        <w:rPr>
          <w:rFonts w:ascii="宋体" w:eastAsia="宋体" w:hAnsi="宋体" w:cs="宋体"/>
          <w:color w:val="000000"/>
          <w:sz w:val="36"/>
          <w:highlight w:val="yellow"/>
        </w:rPr>
        <w:t xml:space="preserve"> dual</w:t>
      </w:r>
    </w:p>
    <w:p w14:paraId="3FEFDC8C" w14:textId="499CE902" w:rsidR="00B969C3" w:rsidRDefault="00B969C3" w:rsidP="00B969C3">
      <w:pPr>
        <w:rPr>
          <w:rFonts w:ascii="Verdana" w:eastAsia="宋体" w:hAnsi="Verdana" w:cs="宋体"/>
          <w:color w:val="000000"/>
          <w:sz w:val="28"/>
          <w:szCs w:val="23"/>
        </w:rPr>
      </w:pPr>
      <w:r w:rsidRPr="009D11C6">
        <w:rPr>
          <w:rFonts w:ascii="Verdana" w:eastAsia="宋体" w:hAnsi="Verdana" w:cs="宋体"/>
          <w:color w:val="000000"/>
          <w:sz w:val="28"/>
          <w:szCs w:val="23"/>
        </w:rPr>
        <w:t>     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结果是：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+000000092 05:51:24.032000000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，稍加截取，就可以得到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92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天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小时，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51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分钟，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24</w:t>
      </w:r>
      <w:r w:rsidRPr="009D11C6">
        <w:rPr>
          <w:rFonts w:ascii="Verdana" w:eastAsia="宋体" w:hAnsi="Verdana" w:cs="宋体"/>
          <w:color w:val="000000"/>
          <w:sz w:val="28"/>
          <w:szCs w:val="23"/>
        </w:rPr>
        <w:t>秒，这样用户看起来比较直观一些！但是这个数字对程序员来说不是很直观了，如果想要具体的时间长度的话，并且精度不要求到毫秒的话，</w:t>
      </w:r>
    </w:p>
    <w:p w14:paraId="6F7F7AA7" w14:textId="6274D509" w:rsidR="004069CF" w:rsidRDefault="00C8022F" w:rsidP="00D62255">
      <w:pPr>
        <w:pStyle w:val="3"/>
      </w:pPr>
      <w:r>
        <w:br/>
      </w:r>
      <w:r>
        <w:rPr>
          <w:rFonts w:hint="eastAsia"/>
        </w:rPr>
        <w:t>选择最近</w:t>
      </w:r>
      <w:r>
        <w:rPr>
          <w:rFonts w:hint="eastAsia"/>
        </w:rPr>
        <w:t>48</w:t>
      </w:r>
      <w:r>
        <w:rPr>
          <w:rFonts w:hint="eastAsia"/>
        </w:rPr>
        <w:t>小时候内的用户</w:t>
      </w:r>
    </w:p>
    <w:p w14:paraId="1990DE33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6380DFCF" w14:textId="77777777" w:rsidR="00C8022F" w:rsidRPr="00C8022F" w:rsidRDefault="00C8022F" w:rsidP="00C80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27"/>
          <w:szCs w:val="27"/>
        </w:rPr>
      </w:pP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</w:t>
      </w:r>
      <w:r w:rsidRPr="00C8022F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C8022F">
        <w:rPr>
          <w:rFonts w:ascii="Menlo" w:hAnsi="Menlo" w:cs="Menlo"/>
          <w:color w:val="BFA4A4"/>
          <w:sz w:val="27"/>
          <w:szCs w:val="27"/>
        </w:rPr>
        <w:t>id</w:t>
      </w:r>
      <w:r w:rsidRPr="00C8022F">
        <w:rPr>
          <w:rFonts w:ascii="Menlo" w:hAnsi="Menlo" w:cs="Menlo"/>
          <w:color w:val="ECE47E"/>
          <w:sz w:val="27"/>
          <w:szCs w:val="27"/>
        </w:rPr>
        <w:t xml:space="preserve">="find48HoursDistinctOpenId"  </w:t>
      </w:r>
      <w:r w:rsidRPr="00C8022F">
        <w:rPr>
          <w:rFonts w:ascii="Menlo" w:hAnsi="Menlo" w:cs="Menlo"/>
          <w:color w:val="BFA4A4"/>
          <w:sz w:val="27"/>
          <w:szCs w:val="27"/>
        </w:rPr>
        <w:t>resultType</w:t>
      </w:r>
      <w:r w:rsidRPr="00C8022F">
        <w:rPr>
          <w:rFonts w:ascii="Menlo" w:hAnsi="Menlo" w:cs="Menlo"/>
          <w:color w:val="ECE47E"/>
          <w:sz w:val="27"/>
          <w:szCs w:val="27"/>
        </w:rPr>
        <w:t>="com.duodian.youhui.entity.db.callperson.OnlineChatPerson"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&lt;![CDATA[ SELECT  </w:t>
      </w:r>
      <w:r w:rsidRPr="00C8022F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C8022F">
        <w:rPr>
          <w:rFonts w:ascii="Menlo" w:hAnsi="Menlo" w:cs="Menlo"/>
          <w:color w:val="CFBFAD"/>
          <w:sz w:val="27"/>
          <w:szCs w:val="27"/>
        </w:rPr>
        <w:t xml:space="preserve"> from  call_online_chat_person c WHERE TIMESTAMPDIFF(HOUR,c.cdate,now())  &lt; 48 ]]&gt;</w:t>
      </w:r>
      <w:r w:rsidRPr="00C8022F">
        <w:rPr>
          <w:rFonts w:ascii="Menlo" w:hAnsi="Menlo" w:cs="Menlo"/>
          <w:color w:val="CFBFAD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t>&lt;/</w:t>
      </w:r>
      <w:r w:rsidRPr="00C8022F">
        <w:rPr>
          <w:rFonts w:ascii="Menlo" w:hAnsi="Menlo" w:cs="Menlo"/>
          <w:color w:val="FF007F"/>
          <w:sz w:val="27"/>
          <w:szCs w:val="27"/>
        </w:rPr>
        <w:t>select</w:t>
      </w:r>
      <w:r w:rsidRPr="00C8022F">
        <w:rPr>
          <w:rFonts w:ascii="Menlo" w:hAnsi="Menlo" w:cs="Menlo"/>
          <w:color w:val="F9FAF4"/>
          <w:sz w:val="27"/>
          <w:szCs w:val="27"/>
        </w:rPr>
        <w:t>&gt;</w:t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9FAF4"/>
          <w:sz w:val="27"/>
          <w:szCs w:val="27"/>
        </w:rPr>
        <w:br/>
      </w:r>
      <w:r w:rsidRPr="00C8022F">
        <w:rPr>
          <w:rFonts w:ascii="Menlo" w:hAnsi="Menlo" w:cs="Menlo"/>
          <w:color w:val="FFFFFF"/>
          <w:sz w:val="27"/>
          <w:szCs w:val="27"/>
        </w:rPr>
        <w:t>&lt;!--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//</w:t>
      </w:r>
      <w:r w:rsidRPr="00C8022F">
        <w:rPr>
          <w:rFonts w:ascii="Menlo" w:hAnsi="Menlo" w:cs="Menlo"/>
          <w:color w:val="FFFFFF"/>
          <w:sz w:val="27"/>
          <w:szCs w:val="27"/>
        </w:rPr>
        <w:t>前面减去后面，前面为过去事件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select TIMESTAMPDIFF(HOUR,'2018-05-30 00:00:00',now()) as '</w:t>
      </w:r>
      <w:r w:rsidRPr="00C8022F">
        <w:rPr>
          <w:rFonts w:ascii="Menlo" w:hAnsi="Menlo" w:cs="Menlo"/>
          <w:color w:val="FFFFFF"/>
          <w:sz w:val="27"/>
          <w:szCs w:val="27"/>
        </w:rPr>
        <w:t>时间差</w:t>
      </w:r>
      <w:r w:rsidRPr="00C8022F">
        <w:rPr>
          <w:rFonts w:ascii="Menlo" w:hAnsi="Menlo" w:cs="Menlo"/>
          <w:color w:val="FFFFFF"/>
          <w:sz w:val="27"/>
          <w:szCs w:val="27"/>
        </w:rPr>
        <w:t>' ;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SECOND </w:t>
      </w:r>
      <w:r w:rsidRPr="00C8022F">
        <w:rPr>
          <w:rFonts w:ascii="Menlo" w:hAnsi="Menlo" w:cs="Menlo"/>
          <w:color w:val="FFFFFF"/>
          <w:sz w:val="27"/>
          <w:szCs w:val="27"/>
        </w:rPr>
        <w:t>秒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SECONDS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MINUTE </w:t>
      </w:r>
      <w:r w:rsidRPr="00C8022F">
        <w:rPr>
          <w:rFonts w:ascii="Menlo" w:hAnsi="Menlo" w:cs="Menlo"/>
          <w:color w:val="FFFFFF"/>
          <w:sz w:val="27"/>
          <w:szCs w:val="27"/>
        </w:rPr>
        <w:t>分钟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MINUTES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HOUR </w:t>
      </w:r>
      <w:r w:rsidRPr="00C8022F">
        <w:rPr>
          <w:rFonts w:ascii="Menlo" w:hAnsi="Menlo" w:cs="Menlo"/>
          <w:color w:val="FFFFFF"/>
          <w:sz w:val="27"/>
          <w:szCs w:val="27"/>
        </w:rPr>
        <w:t>时间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HOURS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DAY </w:t>
      </w:r>
      <w:r w:rsidRPr="00C8022F">
        <w:rPr>
          <w:rFonts w:ascii="Menlo" w:hAnsi="Menlo" w:cs="Menlo"/>
          <w:color w:val="FFFFFF"/>
          <w:sz w:val="27"/>
          <w:szCs w:val="27"/>
        </w:rPr>
        <w:t>天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DAYS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MONTH </w:t>
      </w:r>
      <w:r w:rsidRPr="00C8022F">
        <w:rPr>
          <w:rFonts w:ascii="Menlo" w:hAnsi="Menlo" w:cs="Menlo"/>
          <w:color w:val="FFFFFF"/>
          <w:sz w:val="27"/>
          <w:szCs w:val="27"/>
        </w:rPr>
        <w:t>月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MONTHS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YEAR </w:t>
      </w:r>
      <w:r w:rsidRPr="00C8022F">
        <w:rPr>
          <w:rFonts w:ascii="Menlo" w:hAnsi="Menlo" w:cs="Menlo"/>
          <w:color w:val="FFFFFF"/>
          <w:sz w:val="27"/>
          <w:szCs w:val="27"/>
        </w:rPr>
        <w:t>年</w:t>
      </w:r>
      <w:r w:rsidRPr="00C8022F">
        <w:rPr>
          <w:rFonts w:ascii="Menlo" w:hAnsi="Menlo" w:cs="Menlo"/>
          <w:color w:val="FFFFFF"/>
          <w:sz w:val="27"/>
          <w:szCs w:val="27"/>
        </w:rPr>
        <w:t xml:space="preserve"> YEARS</w:t>
      </w:r>
      <w:r w:rsidRPr="00C8022F">
        <w:rPr>
          <w:rFonts w:ascii="Menlo" w:hAnsi="Menlo" w:cs="Menlo"/>
          <w:color w:val="FFFFFF"/>
          <w:sz w:val="27"/>
          <w:szCs w:val="27"/>
        </w:rPr>
        <w:br/>
        <w:t xml:space="preserve">  --&gt;</w:t>
      </w:r>
    </w:p>
    <w:p w14:paraId="65A91322" w14:textId="77777777" w:rsidR="00CB567B" w:rsidRDefault="00CB567B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08915C8C" w14:textId="77777777" w:rsidR="004069CF" w:rsidRDefault="004069CF" w:rsidP="00B969C3">
      <w:pPr>
        <w:rPr>
          <w:rFonts w:ascii="Verdana" w:eastAsia="宋体" w:hAnsi="Verdana" w:cs="宋体"/>
          <w:color w:val="000000"/>
          <w:sz w:val="28"/>
          <w:szCs w:val="23"/>
        </w:rPr>
      </w:pPr>
    </w:p>
    <w:p w14:paraId="762AB684" w14:textId="21403BD8" w:rsidR="00A17C4F" w:rsidRDefault="00E46573" w:rsidP="00C37E1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删除表中数据</w:t>
      </w:r>
    </w:p>
    <w:p w14:paraId="71C8BBA3" w14:textId="77777777" w:rsidR="00C37E1A" w:rsidRPr="00F466D6" w:rsidRDefault="00C37E1A" w:rsidP="00C37E1A">
      <w:pPr>
        <w:rPr>
          <w:sz w:val="48"/>
        </w:rPr>
      </w:pPr>
    </w:p>
    <w:p w14:paraId="3CD35812" w14:textId="6ADE9780" w:rsidR="00C37E1A" w:rsidRDefault="00C37E1A" w:rsidP="00C37E1A">
      <w:pPr>
        <w:rPr>
          <w:sz w:val="48"/>
        </w:rPr>
      </w:pPr>
      <w:r w:rsidRPr="00F466D6">
        <w:rPr>
          <w:rFonts w:hint="eastAsia"/>
          <w:sz w:val="48"/>
        </w:rPr>
        <w:t>平时</w:t>
      </w:r>
      <w:r w:rsidRPr="00F466D6">
        <w:rPr>
          <w:rFonts w:hint="eastAsia"/>
          <w:sz w:val="48"/>
        </w:rPr>
        <w:t>delete</w:t>
      </w:r>
      <w:r w:rsidRPr="00F466D6">
        <w:rPr>
          <w:rFonts w:hint="eastAsia"/>
          <w:sz w:val="48"/>
        </w:rPr>
        <w:t>其实用到情况不太多</w:t>
      </w:r>
      <w:r w:rsidR="001B0AA3">
        <w:rPr>
          <w:rFonts w:hint="eastAsia"/>
          <w:sz w:val="48"/>
        </w:rPr>
        <w:t>，所以我不小心晕菜了</w:t>
      </w:r>
    </w:p>
    <w:p w14:paraId="0DE37AFC" w14:textId="527D94B2" w:rsidR="00F269C9" w:rsidRPr="00F269C9" w:rsidRDefault="00F269C9" w:rsidP="00F269C9">
      <w:pPr>
        <w:rPr>
          <w:rFonts w:eastAsia="Times New Roman"/>
        </w:rPr>
      </w:pP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1,delete from user as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2,delete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3,delete from user where 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40"/>
          <w:szCs w:val="21"/>
          <w:highlight w:val="yellow"/>
          <w:shd w:val="clear" w:color="auto" w:fill="FFFFFF"/>
        </w:rPr>
        <w:t>4,delete u.* from user u where u.userid=6;</w:t>
      </w:r>
      <w:r w:rsidRPr="00F269C9">
        <w:rPr>
          <w:rFonts w:ascii="PingFang SC" w:eastAsia="PingFang SC" w:hAnsi="PingFang SC" w:hint="eastAsia"/>
          <w:color w:val="4F4F4F"/>
          <w:sz w:val="40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40"/>
          <w:szCs w:val="21"/>
          <w:shd w:val="clear" w:color="auto" w:fill="FFFFFF"/>
        </w:rPr>
        <w:t>5,delete u from user u where u.userid=6;</w:t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4F4F4F"/>
          <w:sz w:val="21"/>
          <w:szCs w:val="21"/>
        </w:rPr>
        <w:br/>
      </w:r>
      <w:r w:rsidRPr="00F269C9">
        <w:rPr>
          <w:rFonts w:ascii="PingFang SC" w:eastAsia="PingFang SC" w:hAnsi="PingFang SC" w:hint="eastAsia"/>
          <w:color w:val="FF0000"/>
          <w:sz w:val="36"/>
          <w:szCs w:val="21"/>
          <w:highlight w:val="yellow"/>
          <w:shd w:val="clear" w:color="auto" w:fill="FFFFFF"/>
        </w:rPr>
        <w:t>通过测试可以发现，1和2，都是错误的MySQL语句，而3和4和5是可行的。所以，如果我们想在删除操作中使用别名的话，就要采用第4种方法或者第五种方法</w:t>
      </w:r>
    </w:p>
    <w:p w14:paraId="233CB81A" w14:textId="7272F320" w:rsidR="001B0AA3" w:rsidRPr="00F269C9" w:rsidRDefault="001B0AA3" w:rsidP="00C37E1A">
      <w:pPr>
        <w:rPr>
          <w:sz w:val="48"/>
        </w:rPr>
      </w:pPr>
    </w:p>
    <w:p w14:paraId="384481FF" w14:textId="454392BD" w:rsidR="00E46573" w:rsidRDefault="00B80153" w:rsidP="00B80153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、请求分页参数</w:t>
      </w:r>
    </w:p>
    <w:p w14:paraId="4C6132E7" w14:textId="77777777" w:rsidR="00B80153" w:rsidRDefault="00B80153" w:rsidP="00B80153">
      <w:pPr>
        <w:rPr>
          <w:sz w:val="28"/>
        </w:rPr>
      </w:pPr>
    </w:p>
    <w:p w14:paraId="596C63A5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0"/>
          <w:szCs w:val="27"/>
        </w:rPr>
      </w:pPr>
      <w:r w:rsidRPr="004A72EF">
        <w:rPr>
          <w:rFonts w:ascii="Menlo" w:hAnsi="Menlo" w:cs="Menlo"/>
          <w:color w:val="D9E577"/>
          <w:sz w:val="40"/>
          <w:szCs w:val="27"/>
        </w:rPr>
        <w:t>@GetMapping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ECE47E"/>
          <w:sz w:val="40"/>
          <w:szCs w:val="27"/>
        </w:rPr>
        <w:t>"getOriginData"</w:t>
      </w:r>
      <w:r w:rsidRPr="004A72EF">
        <w:rPr>
          <w:rFonts w:ascii="Menlo" w:hAnsi="Menlo" w:cs="Menlo"/>
          <w:color w:val="F9FAF4"/>
          <w:sz w:val="40"/>
          <w:szCs w:val="27"/>
        </w:rPr>
        <w:t>)</w:t>
      </w:r>
      <w:r w:rsidRPr="004A72EF">
        <w:rPr>
          <w:rFonts w:ascii="Menlo" w:hAnsi="Menlo" w:cs="Menlo"/>
          <w:color w:val="F9FAF4"/>
          <w:sz w:val="40"/>
          <w:szCs w:val="27"/>
        </w:rPr>
        <w:br/>
      </w:r>
      <w:r w:rsidRPr="004A72EF">
        <w:rPr>
          <w:rFonts w:ascii="Menlo" w:hAnsi="Menlo" w:cs="Menlo"/>
          <w:color w:val="FF007F"/>
          <w:sz w:val="40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40"/>
          <w:szCs w:val="27"/>
        </w:rPr>
        <w:t>Wrapper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&lt;?&gt; </w:t>
      </w:r>
      <w:r w:rsidRPr="004A72EF">
        <w:rPr>
          <w:rFonts w:ascii="Menlo" w:hAnsi="Menlo" w:cs="Menlo"/>
          <w:color w:val="A7EC21"/>
          <w:sz w:val="40"/>
          <w:szCs w:val="27"/>
        </w:rPr>
        <w:t>getOriginData</w:t>
      </w:r>
      <w:r w:rsidRPr="004A72EF">
        <w:rPr>
          <w:rFonts w:ascii="Menlo" w:hAnsi="Menlo" w:cs="Menlo"/>
          <w:color w:val="F9FAF4"/>
          <w:sz w:val="40"/>
          <w:szCs w:val="27"/>
        </w:rPr>
        <w:t>(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String </w:t>
      </w:r>
      <w:r w:rsidRPr="004A72EF">
        <w:rPr>
          <w:rFonts w:ascii="Menlo" w:hAnsi="Menlo" w:cs="Menlo"/>
          <w:color w:val="BFA4A4"/>
          <w:sz w:val="40"/>
          <w:szCs w:val="27"/>
        </w:rPr>
        <w:t>phone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Integer </w:t>
      </w:r>
      <w:r w:rsidRPr="004A72EF">
        <w:rPr>
          <w:rFonts w:ascii="Menlo" w:hAnsi="Menlo" w:cs="Menlo"/>
          <w:color w:val="BFA4A4"/>
          <w:sz w:val="40"/>
          <w:szCs w:val="27"/>
        </w:rPr>
        <w:t>bankId</w:t>
      </w:r>
      <w:r w:rsidRPr="004A72EF">
        <w:rPr>
          <w:rFonts w:ascii="Menlo" w:hAnsi="Menlo" w:cs="Menlo"/>
          <w:color w:val="FF007F"/>
          <w:sz w:val="40"/>
          <w:szCs w:val="27"/>
        </w:rPr>
        <w:t xml:space="preserve">, </w:t>
      </w:r>
      <w:r w:rsidRPr="004A72EF">
        <w:rPr>
          <w:rFonts w:ascii="Menlo" w:hAnsi="Menlo" w:cs="Menlo"/>
          <w:color w:val="52E3F6"/>
          <w:sz w:val="40"/>
          <w:szCs w:val="27"/>
        </w:rPr>
        <w:t xml:space="preserve">PageQuery </w:t>
      </w:r>
      <w:r w:rsidRPr="004A72EF">
        <w:rPr>
          <w:rFonts w:ascii="Menlo" w:hAnsi="Menlo" w:cs="Menlo"/>
          <w:color w:val="BFA4A4"/>
          <w:sz w:val="40"/>
          <w:szCs w:val="27"/>
        </w:rPr>
        <w:t>pageQuery</w:t>
      </w:r>
      <w:r w:rsidRPr="004A72EF">
        <w:rPr>
          <w:rFonts w:ascii="Menlo" w:hAnsi="Menlo" w:cs="Menlo"/>
          <w:color w:val="F9FAF4"/>
          <w:sz w:val="40"/>
          <w:szCs w:val="27"/>
        </w:rPr>
        <w:t>){</w:t>
      </w:r>
    </w:p>
    <w:p w14:paraId="1D826456" w14:textId="77777777" w:rsidR="004A72EF" w:rsidRPr="00B304FE" w:rsidRDefault="004A72EF" w:rsidP="00B80153">
      <w:pPr>
        <w:rPr>
          <w:sz w:val="44"/>
        </w:rPr>
      </w:pPr>
    </w:p>
    <w:p w14:paraId="2E37A05C" w14:textId="77777777" w:rsidR="004A72EF" w:rsidRPr="004A72EF" w:rsidRDefault="004A72EF" w:rsidP="00B80153">
      <w:pPr>
        <w:rPr>
          <w:sz w:val="28"/>
        </w:rPr>
      </w:pPr>
    </w:p>
    <w:p w14:paraId="469A036E" w14:textId="77777777" w:rsidR="004A72EF" w:rsidRPr="004A72EF" w:rsidRDefault="004A72EF" w:rsidP="004A72E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4A72EF">
        <w:rPr>
          <w:rFonts w:ascii="Menlo" w:hAnsi="Menlo" w:cs="Menlo"/>
          <w:color w:val="D9E577"/>
          <w:sz w:val="32"/>
          <w:szCs w:val="27"/>
        </w:rPr>
        <w:t>@Setter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>@ApiModel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分页对象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D9E577"/>
          <w:sz w:val="32"/>
          <w:szCs w:val="27"/>
        </w:rPr>
        <w:t>@Accessors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chain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PageQuery </w:t>
      </w:r>
      <w:r w:rsidRPr="004A72EF">
        <w:rPr>
          <w:rFonts w:ascii="Menlo" w:hAnsi="Menlo" w:cs="Menlo"/>
          <w:color w:val="F9FAF4"/>
          <w:sz w:val="32"/>
          <w:szCs w:val="27"/>
        </w:rPr>
        <w:t>{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开始页数，从</w:t>
      </w:r>
      <w:r w:rsidRPr="004A72EF">
        <w:rPr>
          <w:rFonts w:ascii="Menlo" w:hAnsi="Menlo" w:cs="Menlo"/>
          <w:color w:val="ECE47E"/>
          <w:sz w:val="32"/>
          <w:szCs w:val="27"/>
        </w:rPr>
        <w:t>1</w:t>
      </w:r>
      <w:r w:rsidRPr="004A72EF">
        <w:rPr>
          <w:rFonts w:ascii="Menlo" w:hAnsi="Menlo" w:cs="Menlo"/>
          <w:color w:val="ECE47E"/>
          <w:sz w:val="32"/>
          <w:szCs w:val="27"/>
        </w:rPr>
        <w:t>开始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"1"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1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ECE47E"/>
          <w:sz w:val="32"/>
          <w:szCs w:val="27"/>
        </w:rPr>
        <w:t>每页数量</w:t>
      </w:r>
      <w:r w:rsidRPr="004A72EF">
        <w:rPr>
          <w:rFonts w:ascii="Menlo" w:hAnsi="Menlo" w:cs="Menlo"/>
          <w:color w:val="ECE47E"/>
          <w:sz w:val="32"/>
          <w:szCs w:val="27"/>
        </w:rPr>
        <w:t>"</w:t>
      </w:r>
      <w:r w:rsidRPr="004A72EF">
        <w:rPr>
          <w:rFonts w:ascii="Menlo" w:hAnsi="Menlo" w:cs="Menlo"/>
          <w:color w:val="FF007F"/>
          <w:sz w:val="32"/>
          <w:szCs w:val="27"/>
        </w:rPr>
        <w:t>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example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"20"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required </w:t>
      </w:r>
      <w:r w:rsidRPr="004A72EF">
        <w:rPr>
          <w:rFonts w:ascii="Menlo" w:hAnsi="Menlo" w:cs="Menlo"/>
          <w:color w:val="FF007F"/>
          <w:sz w:val="32"/>
          <w:szCs w:val="27"/>
        </w:rPr>
        <w:t>= true,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dataType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ECE47E"/>
          <w:sz w:val="32"/>
          <w:szCs w:val="27"/>
        </w:rPr>
        <w:t>"java.lang.Integer"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20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@ApiModelProperty</w:t>
      </w:r>
      <w:r w:rsidRPr="004A72EF">
        <w:rPr>
          <w:rFonts w:ascii="Menlo" w:hAnsi="Menlo" w:cs="Menlo"/>
          <w:color w:val="F9FAF4"/>
          <w:sz w:val="32"/>
          <w:szCs w:val="27"/>
        </w:rPr>
        <w:t>(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hidden </w:t>
      </w:r>
      <w:r w:rsidRPr="004A72EF">
        <w:rPr>
          <w:rFonts w:ascii="Menlo" w:hAnsi="Menlo" w:cs="Menlo"/>
          <w:color w:val="FF007F"/>
          <w:sz w:val="32"/>
          <w:szCs w:val="27"/>
        </w:rPr>
        <w:t>= true</w:t>
      </w:r>
      <w:r w:rsidRPr="004A72EF">
        <w:rPr>
          <w:rFonts w:ascii="Menlo" w:hAnsi="Menlo" w:cs="Menlo"/>
          <w:color w:val="F9FAF4"/>
          <w:sz w:val="32"/>
          <w:szCs w:val="27"/>
        </w:rPr>
        <w:t>)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D9E577"/>
          <w:sz w:val="32"/>
          <w:szCs w:val="27"/>
        </w:rPr>
        <w:t>@Getter</w:t>
      </w:r>
      <w:r w:rsidRPr="004A72EF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private int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navigatePages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4A72EF">
        <w:rPr>
          <w:rFonts w:ascii="Menlo" w:hAnsi="Menlo" w:cs="Menlo"/>
          <w:color w:val="C48CFF"/>
          <w:sz w:val="32"/>
          <w:szCs w:val="27"/>
        </w:rPr>
        <w:t>8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getPageSize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pageSize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20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pageSize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4A72EF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4A72EF">
        <w:rPr>
          <w:rFonts w:ascii="Menlo" w:hAnsi="Menlo" w:cs="Menlo"/>
          <w:color w:val="A7EC21"/>
          <w:sz w:val="32"/>
          <w:szCs w:val="27"/>
        </w:rPr>
        <w:t>getPageNum</w:t>
      </w:r>
      <w:r w:rsidRPr="004A72EF">
        <w:rPr>
          <w:rFonts w:ascii="Menlo" w:hAnsi="Menlo" w:cs="Menlo"/>
          <w:color w:val="F9FAF4"/>
          <w:sz w:val="32"/>
          <w:szCs w:val="27"/>
        </w:rPr>
        <w:t>() {</w:t>
      </w:r>
      <w:r w:rsidRPr="004A72E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4A72EF">
        <w:rPr>
          <w:rFonts w:ascii="Menlo" w:hAnsi="Menlo" w:cs="Menlo"/>
          <w:color w:val="CFBFAD"/>
          <w:sz w:val="32"/>
          <w:szCs w:val="27"/>
        </w:rPr>
        <w:t xml:space="preserve">pageNum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== null ? </w:t>
      </w:r>
      <w:r w:rsidRPr="004A72EF">
        <w:rPr>
          <w:rFonts w:ascii="Menlo" w:hAnsi="Menlo" w:cs="Menlo"/>
          <w:color w:val="C48CFF"/>
          <w:sz w:val="32"/>
          <w:szCs w:val="27"/>
        </w:rPr>
        <w:t xml:space="preserve">1 </w:t>
      </w:r>
      <w:r w:rsidRPr="004A72E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A72EF">
        <w:rPr>
          <w:rFonts w:ascii="Menlo" w:hAnsi="Menlo" w:cs="Menlo"/>
          <w:color w:val="CFBFAD"/>
          <w:sz w:val="32"/>
          <w:szCs w:val="27"/>
        </w:rPr>
        <w:t>pageNum</w:t>
      </w:r>
      <w:r w:rsidRPr="004A72EF">
        <w:rPr>
          <w:rFonts w:ascii="Menlo" w:hAnsi="Menlo" w:cs="Menlo"/>
          <w:color w:val="FF007F"/>
          <w:sz w:val="32"/>
          <w:szCs w:val="27"/>
        </w:rPr>
        <w:t>;</w:t>
      </w:r>
      <w:r w:rsidRPr="004A72E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4A72EF">
        <w:rPr>
          <w:rFonts w:ascii="Menlo" w:hAnsi="Menlo" w:cs="Menlo"/>
          <w:color w:val="F9FAF4"/>
          <w:sz w:val="32"/>
          <w:szCs w:val="27"/>
        </w:rPr>
        <w:t>}</w:t>
      </w:r>
      <w:r w:rsidRPr="004A72E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A8DED0" w14:textId="77777777" w:rsidR="00A17C4F" w:rsidRPr="004A72EF" w:rsidRDefault="00A17C4F" w:rsidP="00B969C3">
      <w:pPr>
        <w:rPr>
          <w:rFonts w:ascii="Verdana" w:eastAsia="宋体" w:hAnsi="Verdana" w:cs="宋体"/>
          <w:color w:val="000000"/>
          <w:sz w:val="36"/>
          <w:szCs w:val="23"/>
        </w:rPr>
      </w:pPr>
    </w:p>
    <w:p w14:paraId="2C327ADC" w14:textId="3236C57B" w:rsidR="00CA4CB6" w:rsidRPr="00B03072" w:rsidRDefault="00CA4CB6" w:rsidP="00CA4CB6">
      <w:pPr>
        <w:pStyle w:val="1"/>
      </w:pPr>
      <w:r w:rsidRPr="00CA4CB6">
        <w:rPr>
          <w:rFonts w:hint="eastAsia"/>
        </w:rPr>
        <w:t>20</w:t>
      </w:r>
      <w:r w:rsidRPr="00CA4CB6">
        <w:rPr>
          <w:rFonts w:hint="eastAsia"/>
        </w:rPr>
        <w:t>、</w:t>
      </w:r>
      <w:r w:rsidRPr="00CA4CB6">
        <w:rPr>
          <w:rFonts w:hint="eastAsia"/>
        </w:rPr>
        <w:t xml:space="preserve">timestamp </w:t>
      </w:r>
      <w:r w:rsidRPr="00CA4CB6">
        <w:rPr>
          <w:rFonts w:hint="eastAsia"/>
        </w:rPr>
        <w:t>多个日期，如果可</w:t>
      </w:r>
      <w:r>
        <w:rPr>
          <w:rFonts w:hint="eastAsia"/>
        </w:rPr>
        <w:t>能为空，则建议使用</w:t>
      </w:r>
      <w:r>
        <w:rPr>
          <w:rFonts w:hint="eastAsia"/>
        </w:rPr>
        <w:t>datetime</w:t>
      </w:r>
    </w:p>
    <w:p w14:paraId="27A00C16" w14:textId="77777777" w:rsidR="00CA4CB6" w:rsidRDefault="00CA4CB6" w:rsidP="00CA4CB6"/>
    <w:p w14:paraId="0B89E289" w14:textId="3FB1C77C" w:rsidR="00CA4CB6" w:rsidRDefault="00CA4CB6" w:rsidP="00CA4CB6">
      <w:pPr>
        <w:rPr>
          <w:sz w:val="44"/>
        </w:rPr>
      </w:pPr>
      <w:r w:rsidRPr="00B03072">
        <w:rPr>
          <w:rFonts w:hint="eastAsia"/>
          <w:sz w:val="44"/>
        </w:rPr>
        <w:t>普通字段不要设置为</w:t>
      </w:r>
      <w:r w:rsidRPr="00B03072">
        <w:rPr>
          <w:rFonts w:hint="eastAsia"/>
          <w:sz w:val="44"/>
        </w:rPr>
        <w:t>timestamp</w:t>
      </w:r>
      <w:r>
        <w:rPr>
          <w:rFonts w:hint="eastAsia"/>
          <w:sz w:val="44"/>
        </w:rPr>
        <w:t>，</w:t>
      </w:r>
      <w:r w:rsidRPr="00B03072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列必须有默认值，默认值可以为“</w:t>
      </w:r>
      <w:r w:rsidRPr="00FA3E9E">
        <w:rPr>
          <w:rFonts w:hint="eastAsia"/>
          <w:sz w:val="44"/>
        </w:rPr>
        <w:t>0000-00-00 00:00:00</w:t>
      </w:r>
      <w:r w:rsidRPr="00FA3E9E">
        <w:rPr>
          <w:rFonts w:hint="eastAsia"/>
          <w:sz w:val="44"/>
        </w:rPr>
        <w:t>”，</w:t>
      </w:r>
      <w:r w:rsidRPr="00BD72CB">
        <w:rPr>
          <w:rFonts w:hint="eastAsia"/>
          <w:color w:val="FF0000"/>
          <w:sz w:val="44"/>
          <w:highlight w:val="yellow"/>
        </w:rPr>
        <w:t>但不能为</w:t>
      </w:r>
      <w:r w:rsidRPr="00BD72CB">
        <w:rPr>
          <w:rFonts w:hint="eastAsia"/>
          <w:color w:val="FF0000"/>
          <w:sz w:val="44"/>
          <w:highlight w:val="yellow"/>
        </w:rPr>
        <w:t>null</w:t>
      </w:r>
      <w:r w:rsidRPr="00BD72CB">
        <w:rPr>
          <w:rFonts w:hint="eastAsia"/>
          <w:color w:val="FF0000"/>
          <w:sz w:val="44"/>
          <w:highlight w:val="yellow"/>
        </w:rPr>
        <w:t>。</w:t>
      </w:r>
      <w:r w:rsidRPr="00FA3E9E">
        <w:rPr>
          <w:rFonts w:hint="eastAsia"/>
          <w:sz w:val="44"/>
        </w:rPr>
        <w:t>如果我们在</w:t>
      </w:r>
      <w:r w:rsidRPr="00FA3E9E">
        <w:rPr>
          <w:rFonts w:hint="eastAsia"/>
          <w:sz w:val="44"/>
        </w:rPr>
        <w:t>save</w:t>
      </w:r>
      <w:r w:rsidRPr="00FA3E9E">
        <w:rPr>
          <w:rFonts w:hint="eastAsia"/>
          <w:sz w:val="44"/>
        </w:rPr>
        <w:t>实体的时候，没有给相关</w:t>
      </w:r>
      <w:r w:rsidRPr="00FA3E9E">
        <w:rPr>
          <w:rFonts w:hint="eastAsia"/>
          <w:sz w:val="44"/>
        </w:rPr>
        <w:t>timestamp</w:t>
      </w:r>
      <w:r w:rsidRPr="00FA3E9E">
        <w:rPr>
          <w:rFonts w:hint="eastAsia"/>
          <w:sz w:val="44"/>
        </w:rPr>
        <w:t>设置值，那么他就会自动由</w:t>
      </w:r>
      <w:r w:rsidRPr="00FA3E9E">
        <w:rPr>
          <w:rFonts w:hint="eastAsia"/>
          <w:sz w:val="44"/>
        </w:rPr>
        <w:t>mysql</w:t>
      </w:r>
      <w:r w:rsidRPr="00FA3E9E">
        <w:rPr>
          <w:rFonts w:hint="eastAsia"/>
          <w:sz w:val="44"/>
        </w:rPr>
        <w:t>将当前时间设置进去</w:t>
      </w:r>
      <w:r>
        <w:rPr>
          <w:rFonts w:hint="eastAsia"/>
          <w:sz w:val="44"/>
        </w:rPr>
        <w:t>，</w:t>
      </w:r>
      <w:r w:rsidR="009D4552"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cdate</w:t>
      </w:r>
      <w:r>
        <w:rPr>
          <w:rFonts w:hint="eastAsia"/>
          <w:sz w:val="44"/>
        </w:rPr>
        <w:t>和</w:t>
      </w:r>
      <w:r>
        <w:rPr>
          <w:rFonts w:hint="eastAsia"/>
          <w:sz w:val="44"/>
        </w:rPr>
        <w:t>udate</w:t>
      </w:r>
      <w:r>
        <w:rPr>
          <w:rFonts w:hint="eastAsia"/>
          <w:sz w:val="44"/>
        </w:rPr>
        <w:t>，都是在</w:t>
      </w:r>
      <w:r>
        <w:rPr>
          <w:rFonts w:hint="eastAsia"/>
          <w:sz w:val="44"/>
        </w:rPr>
        <w:t>java</w:t>
      </w:r>
      <w:r>
        <w:rPr>
          <w:rFonts w:hint="eastAsia"/>
          <w:sz w:val="44"/>
        </w:rPr>
        <w:t>基础上控制的</w:t>
      </w:r>
    </w:p>
    <w:p w14:paraId="5A62CE2A" w14:textId="77777777" w:rsidR="00192DD5" w:rsidRPr="00192DD5" w:rsidRDefault="00192DD5" w:rsidP="00CA4CB6">
      <w:pPr>
        <w:rPr>
          <w:sz w:val="44"/>
        </w:rPr>
      </w:pPr>
    </w:p>
    <w:p w14:paraId="686234C2" w14:textId="223EB2EC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createTime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 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clickTime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datetime </w:t>
      </w:r>
      <w:r w:rsidRPr="00192DD5">
        <w:rPr>
          <w:rFonts w:ascii="Menlo" w:hAnsi="Menlo" w:cs="Menlo"/>
          <w:color w:val="FFFFFF"/>
          <w:sz w:val="44"/>
          <w:szCs w:val="27"/>
        </w:rPr>
        <w:t>default null,</w:t>
      </w:r>
    </w:p>
    <w:p w14:paraId="73F06511" w14:textId="77777777" w:rsidR="00192DD5" w:rsidRDefault="00192DD5" w:rsidP="00CA4CB6">
      <w:pPr>
        <w:rPr>
          <w:sz w:val="56"/>
        </w:rPr>
      </w:pPr>
    </w:p>
    <w:p w14:paraId="0F736BDA" w14:textId="04659CF6" w:rsidR="007C4B6B" w:rsidRPr="00AF339B" w:rsidRDefault="007C4B6B" w:rsidP="00AF3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创建时间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createTime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@Temporal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52E3F6"/>
          <w:sz w:val="36"/>
          <w:szCs w:val="27"/>
        </w:rPr>
        <w:t>TemporalType</w:t>
      </w:r>
      <w:r w:rsidRPr="007C4B6B">
        <w:rPr>
          <w:rFonts w:ascii="Menlo" w:hAnsi="Menlo" w:cs="Menlo"/>
          <w:color w:val="FF007F"/>
          <w:sz w:val="36"/>
          <w:szCs w:val="27"/>
        </w:rPr>
        <w:t>.</w:t>
      </w:r>
      <w:r w:rsidRPr="007C4B6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D9E577"/>
          <w:sz w:val="36"/>
          <w:szCs w:val="27"/>
        </w:rPr>
        <w:t>@ApiModelProperty</w:t>
      </w:r>
      <w:r w:rsidRPr="007C4B6B">
        <w:rPr>
          <w:rFonts w:ascii="Menlo" w:hAnsi="Menlo" w:cs="Menlo"/>
          <w:color w:val="F9FAF4"/>
          <w:sz w:val="36"/>
          <w:szCs w:val="27"/>
        </w:rPr>
        <w:t>(</w:t>
      </w:r>
      <w:r w:rsidRPr="007C4B6B">
        <w:rPr>
          <w:rFonts w:ascii="Menlo" w:hAnsi="Menlo" w:cs="Menlo"/>
          <w:color w:val="CFBFAD"/>
          <w:sz w:val="36"/>
          <w:szCs w:val="27"/>
        </w:rPr>
        <w:t xml:space="preserve">value </w:t>
      </w:r>
      <w:r w:rsidRPr="007C4B6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ECE47E"/>
          <w:sz w:val="36"/>
          <w:szCs w:val="27"/>
        </w:rPr>
        <w:t>点击时间</w:t>
      </w:r>
      <w:r w:rsidRPr="007C4B6B">
        <w:rPr>
          <w:rFonts w:ascii="Menlo" w:hAnsi="Menlo" w:cs="Menlo"/>
          <w:color w:val="ECE47E"/>
          <w:sz w:val="36"/>
          <w:szCs w:val="27"/>
        </w:rPr>
        <w:t>"</w:t>
      </w:r>
      <w:r w:rsidRPr="007C4B6B">
        <w:rPr>
          <w:rFonts w:ascii="Menlo" w:hAnsi="Menlo" w:cs="Menlo"/>
          <w:color w:val="F9FAF4"/>
          <w:sz w:val="36"/>
          <w:szCs w:val="27"/>
        </w:rPr>
        <w:t>)</w:t>
      </w:r>
      <w:r w:rsidRPr="007C4B6B">
        <w:rPr>
          <w:rFonts w:ascii="Menlo" w:hAnsi="Menlo" w:cs="Menlo"/>
          <w:color w:val="F9FAF4"/>
          <w:sz w:val="36"/>
          <w:szCs w:val="27"/>
        </w:rPr>
        <w:br/>
      </w:r>
      <w:r w:rsidRPr="007C4B6B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7C4B6B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7C4B6B">
        <w:rPr>
          <w:rFonts w:ascii="Menlo" w:hAnsi="Menlo" w:cs="Menlo"/>
          <w:color w:val="CFBFAD"/>
          <w:sz w:val="36"/>
          <w:szCs w:val="27"/>
        </w:rPr>
        <w:t>clickTime</w:t>
      </w:r>
      <w:r w:rsidRPr="007C4B6B">
        <w:rPr>
          <w:rFonts w:ascii="Menlo" w:hAnsi="Menlo" w:cs="Menlo"/>
          <w:color w:val="FF007F"/>
          <w:sz w:val="36"/>
          <w:szCs w:val="27"/>
        </w:rPr>
        <w:t>;</w:t>
      </w:r>
    </w:p>
    <w:p w14:paraId="39C01ADD" w14:textId="77777777" w:rsidR="007C4B6B" w:rsidRDefault="007C4B6B" w:rsidP="00CA4CB6">
      <w:pPr>
        <w:rPr>
          <w:sz w:val="56"/>
        </w:rPr>
      </w:pPr>
    </w:p>
    <w:p w14:paraId="2B4D1862" w14:textId="77777777" w:rsidR="00192DD5" w:rsidRPr="00192DD5" w:rsidRDefault="00192DD5" w:rsidP="00192DD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/>
          <w:sz w:val="44"/>
          <w:szCs w:val="27"/>
        </w:rPr>
      </w:pPr>
      <w:r w:rsidRPr="00192DD5">
        <w:rPr>
          <w:rFonts w:ascii="Menlo" w:hAnsi="Menlo" w:cs="Menlo"/>
          <w:color w:val="FFFFFF"/>
          <w:sz w:val="44"/>
          <w:szCs w:val="27"/>
        </w:rPr>
        <w:t xml:space="preserve">cdate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CURRENT_TIMESTAMP,</w:t>
      </w:r>
      <w:r w:rsidRPr="00192DD5">
        <w:rPr>
          <w:rFonts w:ascii="Menlo" w:hAnsi="Menlo" w:cs="Menlo"/>
          <w:color w:val="FFFFFF"/>
          <w:sz w:val="44"/>
          <w:szCs w:val="27"/>
        </w:rPr>
        <w:br/>
        <w:t xml:space="preserve">udate </w:t>
      </w:r>
      <w:r w:rsidRPr="00E0705D">
        <w:rPr>
          <w:rFonts w:ascii="Menlo" w:hAnsi="Menlo" w:cs="Menlo"/>
          <w:color w:val="FF0000"/>
          <w:sz w:val="44"/>
          <w:szCs w:val="27"/>
          <w:highlight w:val="yellow"/>
        </w:rPr>
        <w:t xml:space="preserve">timestamp </w:t>
      </w:r>
      <w:r w:rsidRPr="00192DD5">
        <w:rPr>
          <w:rFonts w:ascii="Menlo" w:hAnsi="Menlo" w:cs="Menlo"/>
          <w:color w:val="FFFFFF"/>
          <w:sz w:val="44"/>
          <w:szCs w:val="27"/>
        </w:rPr>
        <w:t>NOT NULL DEFAULT CURRENT_TIMESTAMP ON UPDATE CURRENT_TIMESTAMP,</w:t>
      </w:r>
    </w:p>
    <w:p w14:paraId="1B8C1792" w14:textId="77777777" w:rsidR="00192DD5" w:rsidRDefault="00192DD5" w:rsidP="00CA4CB6">
      <w:pPr>
        <w:rPr>
          <w:sz w:val="56"/>
        </w:rPr>
      </w:pPr>
    </w:p>
    <w:p w14:paraId="47AD2C3C" w14:textId="77777777" w:rsidR="00192DD5" w:rsidRPr="00485AD5" w:rsidRDefault="00192DD5" w:rsidP="00CA4CB6">
      <w:pPr>
        <w:rPr>
          <w:color w:val="FF0000"/>
          <w:sz w:val="56"/>
          <w:highlight w:val="yellow"/>
        </w:rPr>
      </w:pPr>
    </w:p>
    <w:p w14:paraId="43C44656" w14:textId="77777777" w:rsidR="00CA4CB6" w:rsidRPr="009035B2" w:rsidRDefault="00CA4CB6" w:rsidP="00CA4C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@Temporal(TemporalType.</w:t>
      </w:r>
      <w:r w:rsidRPr="00485AD5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TIMESTAMP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t>)</w:t>
      </w:r>
      <w:r w:rsidRPr="00485AD5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@Column(columnDefinition="TIMESTAMP </w:t>
      </w:r>
      <w:r w:rsidRPr="009035B2">
        <w:rPr>
          <w:rFonts w:ascii="Menlo" w:hAnsi="Menlo" w:cs="Menlo"/>
          <w:color w:val="ECE47E"/>
          <w:sz w:val="36"/>
          <w:szCs w:val="27"/>
        </w:rPr>
        <w:t>DEFAULT CURRENT_TIMESTAMP"</w:t>
      </w:r>
      <w:r w:rsidRPr="009035B2">
        <w:rPr>
          <w:rFonts w:ascii="Menlo" w:hAnsi="Menlo" w:cs="Menlo"/>
          <w:color w:val="FF007F"/>
          <w:sz w:val="36"/>
          <w:szCs w:val="27"/>
        </w:rPr>
        <w:t>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035B2">
        <w:rPr>
          <w:rFonts w:ascii="Menlo" w:hAnsi="Menlo" w:cs="Menlo"/>
          <w:color w:val="FF007F"/>
          <w:sz w:val="36"/>
          <w:szCs w:val="27"/>
        </w:rPr>
        <w:t>= true,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035B2">
        <w:rPr>
          <w:rFonts w:ascii="Menlo" w:hAnsi="Menlo" w:cs="Menlo"/>
          <w:color w:val="FF007F"/>
          <w:sz w:val="36"/>
          <w:szCs w:val="27"/>
        </w:rPr>
        <w:t>= false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cdate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@UpdateTimestamp</w:t>
      </w:r>
      <w:r w:rsidRPr="009035B2">
        <w:rPr>
          <w:rFonts w:ascii="Menlo" w:hAnsi="Menlo" w:cs="Menlo"/>
          <w:color w:val="D9E577"/>
          <w:sz w:val="36"/>
          <w:szCs w:val="27"/>
        </w:rPr>
        <w:br/>
        <w:t>@Temporal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52E3F6"/>
          <w:sz w:val="36"/>
          <w:szCs w:val="27"/>
        </w:rPr>
        <w:t>TemporalType</w:t>
      </w:r>
      <w:r w:rsidRPr="009035B2">
        <w:rPr>
          <w:rFonts w:ascii="Menlo" w:hAnsi="Menlo" w:cs="Menlo"/>
          <w:color w:val="FF007F"/>
          <w:sz w:val="36"/>
          <w:szCs w:val="27"/>
        </w:rPr>
        <w:t>.</w:t>
      </w:r>
      <w:r w:rsidRPr="009035B2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D9E577"/>
          <w:sz w:val="36"/>
          <w:szCs w:val="27"/>
        </w:rPr>
        <w:t>@ApiModelProperty</w:t>
      </w:r>
      <w:r w:rsidRPr="009035B2">
        <w:rPr>
          <w:rFonts w:ascii="Menlo" w:hAnsi="Menlo" w:cs="Menlo"/>
          <w:color w:val="F9FAF4"/>
          <w:sz w:val="36"/>
          <w:szCs w:val="27"/>
        </w:rPr>
        <w:t>(</w:t>
      </w:r>
      <w:r w:rsidRPr="009035B2">
        <w:rPr>
          <w:rFonts w:ascii="Menlo" w:hAnsi="Menlo" w:cs="Menlo"/>
          <w:color w:val="CFBFAD"/>
          <w:sz w:val="36"/>
          <w:szCs w:val="27"/>
        </w:rPr>
        <w:t xml:space="preserve">hidden </w:t>
      </w:r>
      <w:r w:rsidRPr="009035B2">
        <w:rPr>
          <w:rFonts w:ascii="Menlo" w:hAnsi="Menlo" w:cs="Menlo"/>
          <w:color w:val="FF007F"/>
          <w:sz w:val="36"/>
          <w:szCs w:val="27"/>
        </w:rPr>
        <w:t>= true</w:t>
      </w:r>
      <w:r w:rsidRPr="009035B2">
        <w:rPr>
          <w:rFonts w:ascii="Menlo" w:hAnsi="Menlo" w:cs="Menlo"/>
          <w:color w:val="F9FAF4"/>
          <w:sz w:val="36"/>
          <w:szCs w:val="27"/>
        </w:rPr>
        <w:t>)</w:t>
      </w:r>
      <w:r w:rsidRPr="009035B2">
        <w:rPr>
          <w:rFonts w:ascii="Menlo" w:hAnsi="Menlo" w:cs="Menlo"/>
          <w:color w:val="F9FAF4"/>
          <w:sz w:val="36"/>
          <w:szCs w:val="27"/>
        </w:rPr>
        <w:br/>
      </w:r>
      <w:r w:rsidRPr="009035B2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035B2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035B2">
        <w:rPr>
          <w:rFonts w:ascii="Menlo" w:hAnsi="Menlo" w:cs="Menlo"/>
          <w:color w:val="CFBFAD"/>
          <w:sz w:val="36"/>
          <w:szCs w:val="27"/>
        </w:rPr>
        <w:t>udate</w:t>
      </w:r>
      <w:r w:rsidRPr="009035B2">
        <w:rPr>
          <w:rFonts w:ascii="Menlo" w:hAnsi="Menlo" w:cs="Menlo"/>
          <w:color w:val="FF007F"/>
          <w:sz w:val="36"/>
          <w:szCs w:val="27"/>
        </w:rPr>
        <w:t>;</w:t>
      </w:r>
    </w:p>
    <w:p w14:paraId="5BCB1D4B" w14:textId="77777777" w:rsidR="00CA4CB6" w:rsidRDefault="00CA4CB6" w:rsidP="00CA4CB6">
      <w:pPr>
        <w:rPr>
          <w:sz w:val="44"/>
        </w:rPr>
      </w:pPr>
    </w:p>
    <w:p w14:paraId="4B980E59" w14:textId="7755A89D" w:rsidR="004069CF" w:rsidRDefault="004069CF" w:rsidP="00B969C3">
      <w:pPr>
        <w:rPr>
          <w:sz w:val="28"/>
        </w:rPr>
      </w:pPr>
    </w:p>
    <w:p w14:paraId="0D2980B4" w14:textId="3C0836A7" w:rsidR="00270995" w:rsidRDefault="00FB5702" w:rsidP="00270995">
      <w:pPr>
        <w:pStyle w:val="2"/>
        <w:rPr>
          <w:rFonts w:ascii="Times New Roman" w:hAnsi="Times New Roman" w:cs="Times New Roman"/>
          <w:sz w:val="24"/>
          <w:szCs w:val="24"/>
        </w:rPr>
      </w:pPr>
      <w:r w:rsidRPr="003726A4">
        <w:rPr>
          <w:rFonts w:hint="eastAsia"/>
          <w:color w:val="FF0000"/>
          <w:highlight w:val="yellow"/>
        </w:rPr>
        <w:t>重点：</w:t>
      </w:r>
      <w:r w:rsidR="00270995" w:rsidRPr="003726A4">
        <w:rPr>
          <w:color w:val="FF0000"/>
          <w:highlight w:val="yellow"/>
          <w:shd w:val="clear" w:color="auto" w:fill="FFFFFF"/>
        </w:rPr>
        <w:t>2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、</w:t>
      </w:r>
      <w:r w:rsidR="00270995" w:rsidRPr="003726A4">
        <w:rPr>
          <w:color w:val="FF0000"/>
          <w:highlight w:val="yellow"/>
          <w:shd w:val="clear" w:color="auto" w:fill="FFFFFF"/>
        </w:rPr>
        <w:t>@Temporal(TemporalType.DATE)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插入数据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库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中的日期会自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动变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成</w:t>
      </w:r>
      <w:r w:rsidR="00270995" w:rsidRPr="003726A4">
        <w:rPr>
          <w:color w:val="FF0000"/>
          <w:highlight w:val="yellow"/>
          <w:shd w:val="clear" w:color="auto" w:fill="FFFFFF"/>
        </w:rPr>
        <w:t xml:space="preserve"> 00.00.00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rFonts w:ascii="SimSun" w:eastAsia="SimSun" w:hAnsi="SimSun" w:cs="SimSun"/>
          <w:color w:val="FF0000"/>
          <w:highlight w:val="yellow"/>
          <w:shd w:val="clear" w:color="auto" w:fill="FFFFFF"/>
        </w:rPr>
        <w:t>应该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使用</w:t>
      </w:r>
      <w:r w:rsidR="00270995" w:rsidRPr="003726A4">
        <w:rPr>
          <w:color w:val="FF0000"/>
          <w:highlight w:val="yellow"/>
          <w:shd w:val="clear" w:color="auto" w:fill="FFFFFF"/>
        </w:rPr>
        <w:t>TIMESTAMP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，</w:t>
      </w:r>
      <w:r w:rsidR="00270995" w:rsidRPr="003726A4">
        <w:rPr>
          <w:color w:val="FF0000"/>
          <w:highlight w:val="yellow"/>
          <w:shd w:val="clear" w:color="auto" w:fill="FFFFFF"/>
        </w:rPr>
        <w:t>sql</w:t>
      </w:r>
      <w:r w:rsidR="00270995" w:rsidRPr="003726A4">
        <w:rPr>
          <w:rFonts w:ascii="MS Mincho" w:eastAsia="MS Mincho" w:hAnsi="MS Mincho" w:cs="MS Mincho"/>
          <w:color w:val="FF0000"/>
          <w:highlight w:val="yellow"/>
          <w:shd w:val="clear" w:color="auto" w:fill="FFFFFF"/>
        </w:rPr>
        <w:t>中是</w:t>
      </w:r>
      <w:r w:rsidR="00270995" w:rsidRPr="003726A4">
        <w:rPr>
          <w:color w:val="FF0000"/>
          <w:highlight w:val="yellow"/>
          <w:shd w:val="clear" w:color="auto" w:fill="FFFFFF"/>
        </w:rPr>
        <w:t>datetime</w:t>
      </w:r>
    </w:p>
    <w:p w14:paraId="08ED8E70" w14:textId="193EF54D" w:rsidR="00B359FE" w:rsidRDefault="00B359FE" w:rsidP="007F67BA"/>
    <w:p w14:paraId="100B2D77" w14:textId="77777777" w:rsidR="00FB5702" w:rsidRDefault="00FB5702" w:rsidP="00B969C3">
      <w:pPr>
        <w:rPr>
          <w:sz w:val="28"/>
        </w:rPr>
      </w:pPr>
    </w:p>
    <w:p w14:paraId="17DBDC04" w14:textId="77777777" w:rsidR="00FB5702" w:rsidRDefault="00FB5702" w:rsidP="00B969C3">
      <w:pPr>
        <w:rPr>
          <w:sz w:val="28"/>
        </w:rPr>
      </w:pPr>
    </w:p>
    <w:p w14:paraId="1C7E23EC" w14:textId="3CECD2F4" w:rsidR="00B359FE" w:rsidRDefault="00B359FE" w:rsidP="00B359F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、多条件排序</w:t>
      </w:r>
    </w:p>
    <w:p w14:paraId="76DB1D29" w14:textId="77777777" w:rsidR="00055D83" w:rsidRPr="00055D83" w:rsidRDefault="00055D83" w:rsidP="00055D83">
      <w:pPr>
        <w:spacing w:line="336" w:lineRule="atLeast"/>
        <w:textAlignment w:val="baseline"/>
        <w:rPr>
          <w:rFonts w:ascii="inherit" w:hAnsi="inherit" w:hint="eastAsia"/>
          <w:color w:val="333333"/>
          <w:sz w:val="20"/>
          <w:szCs w:val="20"/>
        </w:rPr>
      </w:pPr>
      <w:r w:rsidRPr="00055D83">
        <w:rPr>
          <w:rFonts w:ascii="inherit" w:hAnsi="inherit"/>
          <w:color w:val="333333"/>
          <w:sz w:val="20"/>
          <w:szCs w:val="20"/>
        </w:rPr>
        <w:br/>
      </w:r>
      <w:r w:rsidRPr="00055D83">
        <w:rPr>
          <w:rFonts w:ascii="inherit" w:hAnsi="inherit"/>
          <w:color w:val="333333"/>
          <w:sz w:val="36"/>
          <w:szCs w:val="20"/>
        </w:rPr>
        <w:t>举例：订单降序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1</w:t>
      </w:r>
      <w:r w:rsidRPr="00055D83">
        <w:rPr>
          <w:rFonts w:ascii="inherit" w:hAnsi="inherit"/>
          <w:color w:val="333333"/>
          <w:sz w:val="36"/>
          <w:szCs w:val="20"/>
        </w:rPr>
        <w:t>，订单升序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2 </w:t>
      </w:r>
      <w:r w:rsidRPr="00055D83">
        <w:rPr>
          <w:rFonts w:ascii="inherit" w:hAnsi="inherit"/>
          <w:color w:val="333333"/>
          <w:sz w:val="36"/>
          <w:szCs w:val="20"/>
        </w:rPr>
        <w:t>，成交额降序</w:t>
      </w:r>
      <w:r w:rsidRPr="00055D83">
        <w:rPr>
          <w:rFonts w:ascii="inherit" w:hAnsi="inherit"/>
          <w:color w:val="333333"/>
          <w:sz w:val="36"/>
          <w:szCs w:val="20"/>
        </w:rPr>
        <w:t xml:space="preserve"> 3</w:t>
      </w:r>
      <w:r w:rsidRPr="00055D83">
        <w:rPr>
          <w:rFonts w:ascii="inherit" w:hAnsi="inherit"/>
          <w:color w:val="333333"/>
          <w:sz w:val="36"/>
          <w:szCs w:val="20"/>
        </w:rPr>
        <w:t>，成交额升序</w:t>
      </w:r>
      <w:r w:rsidRPr="00055D83">
        <w:rPr>
          <w:rFonts w:ascii="inherit" w:hAnsi="inherit"/>
          <w:color w:val="333333"/>
          <w:sz w:val="36"/>
          <w:szCs w:val="20"/>
        </w:rPr>
        <w:t xml:space="preserve"> 4</w:t>
      </w:r>
      <w:r w:rsidRPr="00055D83">
        <w:rPr>
          <w:rFonts w:ascii="inherit" w:hAnsi="inherit"/>
          <w:color w:val="333333"/>
          <w:sz w:val="36"/>
          <w:szCs w:val="20"/>
        </w:rPr>
        <w:t>，</w:t>
      </w:r>
    </w:p>
    <w:p w14:paraId="4039D29B" w14:textId="77777777" w:rsidR="00944F19" w:rsidRDefault="00944F19" w:rsidP="00944F19"/>
    <w:p w14:paraId="4EFAB73D" w14:textId="77777777" w:rsidR="00055D83" w:rsidRPr="00944F19" w:rsidRDefault="00055D83" w:rsidP="00944F19"/>
    <w:p w14:paraId="15B41EBF" w14:textId="77777777" w:rsidR="00B359FE" w:rsidRPr="00B359FE" w:rsidRDefault="00B359FE" w:rsidP="00B359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B359FE">
        <w:rPr>
          <w:rFonts w:ascii="Menlo" w:hAnsi="Menlo" w:cs="Menlo"/>
          <w:color w:val="F9FAF4"/>
          <w:sz w:val="27"/>
          <w:szCs w:val="27"/>
        </w:rPr>
        <w:t>&lt;</w:t>
      </w:r>
      <w:r w:rsidRPr="00B359FE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B359FE">
        <w:rPr>
          <w:rFonts w:ascii="Menlo" w:hAnsi="Menlo" w:cs="Menlo"/>
          <w:color w:val="BFA4A4"/>
          <w:sz w:val="27"/>
          <w:szCs w:val="27"/>
        </w:rPr>
        <w:t>id</w:t>
      </w:r>
      <w:r w:rsidRPr="00B359FE">
        <w:rPr>
          <w:rFonts w:ascii="Menlo" w:hAnsi="Menlo" w:cs="Menlo"/>
          <w:color w:val="ECE47E"/>
          <w:sz w:val="27"/>
          <w:szCs w:val="27"/>
        </w:rPr>
        <w:t xml:space="preserve">="findCouponTaoKeDataByParam" </w:t>
      </w:r>
      <w:r w:rsidRPr="00B359FE">
        <w:rPr>
          <w:rFonts w:ascii="Menlo" w:hAnsi="Menlo" w:cs="Menlo"/>
          <w:color w:val="BFA4A4"/>
          <w:sz w:val="27"/>
          <w:szCs w:val="27"/>
        </w:rPr>
        <w:t>resultType</w:t>
      </w:r>
      <w:r w:rsidRPr="00B359FE">
        <w:rPr>
          <w:rFonts w:ascii="Menlo" w:hAnsi="Menlo" w:cs="Menlo"/>
          <w:color w:val="ECE47E"/>
          <w:sz w:val="27"/>
          <w:szCs w:val="27"/>
        </w:rPr>
        <w:t>="com.duodian.youhui.data.coupon.CouponTaoKeItemGoodSummaryData"</w:t>
      </w:r>
      <w:r w:rsidRPr="00B359FE">
        <w:rPr>
          <w:rFonts w:ascii="Menlo" w:hAnsi="Menlo" w:cs="Menlo"/>
          <w:color w:val="F9FAF4"/>
          <w:sz w:val="27"/>
          <w:szCs w:val="27"/>
        </w:rPr>
        <w:t>&gt;</w:t>
      </w:r>
      <w:r w:rsidRPr="00B359FE">
        <w:rPr>
          <w:rFonts w:ascii="Menlo" w:hAnsi="Menlo" w:cs="Menlo"/>
          <w:color w:val="F9FAF4"/>
          <w:sz w:val="27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t xml:space="preserve">  </w:t>
      </w:r>
      <w:r w:rsidRPr="00B359FE">
        <w:rPr>
          <w:rFonts w:ascii="Menlo" w:hAnsi="Menlo" w:cs="Menlo"/>
          <w:color w:val="CFBFAD"/>
          <w:sz w:val="36"/>
          <w:szCs w:val="27"/>
        </w:rPr>
        <w:t>SELECT c.itemTitle,</w:t>
      </w:r>
      <w:r w:rsidRPr="00B359FE">
        <w:rPr>
          <w:rFonts w:ascii="Menlo" w:hAnsi="Menlo" w:cs="Menlo"/>
          <w:color w:val="A7EC21"/>
          <w:sz w:val="36"/>
          <w:szCs w:val="27"/>
        </w:rPr>
        <w:t>COUNT</w:t>
      </w:r>
      <w:r w:rsidRPr="00B359FE">
        <w:rPr>
          <w:rFonts w:ascii="Menlo" w:hAnsi="Menlo" w:cs="Menlo"/>
          <w:color w:val="CFBFAD"/>
          <w:sz w:val="36"/>
          <w:szCs w:val="27"/>
        </w:rPr>
        <w:t>(c.itemId) as orderSize,</w:t>
      </w:r>
      <w:r w:rsidRPr="00B359FE">
        <w:rPr>
          <w:rFonts w:ascii="Menlo" w:hAnsi="Menlo" w:cs="Menlo"/>
          <w:color w:val="A7EC21"/>
          <w:sz w:val="36"/>
          <w:szCs w:val="27"/>
        </w:rPr>
        <w:t>sum</w:t>
      </w:r>
      <w:r w:rsidRPr="00B359FE">
        <w:rPr>
          <w:rFonts w:ascii="Menlo" w:hAnsi="Menlo" w:cs="Menlo"/>
          <w:color w:val="CFBFAD"/>
          <w:sz w:val="36"/>
          <w:szCs w:val="27"/>
        </w:rPr>
        <w:t xml:space="preserve">(c.estimateAmount) AS sumEstimateAmount ,c.adzoneName,c.adzonePid,c.createTime,c.itemId  FROM  </w:t>
      </w:r>
      <w:r w:rsidRPr="00B359FE">
        <w:rPr>
          <w:rFonts w:ascii="Menlo" w:hAnsi="Menlo" w:cs="Menlo"/>
          <w:color w:val="52E3F6"/>
          <w:sz w:val="36"/>
          <w:szCs w:val="27"/>
        </w:rPr>
        <w:t xml:space="preserve">coupon_taoke_data </w:t>
      </w:r>
      <w:r w:rsidRPr="00B359FE">
        <w:rPr>
          <w:rFonts w:ascii="Menlo" w:hAnsi="Menlo" w:cs="Menlo"/>
          <w:color w:val="CFBFAD"/>
          <w:sz w:val="36"/>
          <w:szCs w:val="27"/>
        </w:rPr>
        <w:t>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c.dataType = 1 and  c.status = 1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include </w:t>
      </w:r>
      <w:r w:rsidRPr="00B359FE">
        <w:rPr>
          <w:rFonts w:ascii="Menlo" w:hAnsi="Menlo" w:cs="Menlo"/>
          <w:color w:val="BFA4A4"/>
          <w:sz w:val="36"/>
          <w:szCs w:val="27"/>
        </w:rPr>
        <w:t>refid</w:t>
      </w:r>
      <w:r w:rsidRPr="00B359FE">
        <w:rPr>
          <w:rFonts w:ascii="Menlo" w:hAnsi="Menlo" w:cs="Menlo"/>
          <w:color w:val="ECE47E"/>
          <w:sz w:val="36"/>
          <w:szCs w:val="27"/>
        </w:rPr>
        <w:t>="findCouponTaoKeDataByParamSQL"</w:t>
      </w:r>
      <w:r w:rsidRPr="00B359FE">
        <w:rPr>
          <w:rFonts w:ascii="Menlo" w:hAnsi="Menlo" w:cs="Menlo"/>
          <w:color w:val="F9FAF4"/>
          <w:sz w:val="36"/>
          <w:szCs w:val="27"/>
        </w:rPr>
        <w:t>&gt;&lt;/</w:t>
      </w:r>
      <w:r w:rsidRPr="00B359FE">
        <w:rPr>
          <w:rFonts w:ascii="Menlo" w:hAnsi="Menlo" w:cs="Menlo"/>
          <w:color w:val="FF007F"/>
          <w:sz w:val="36"/>
          <w:szCs w:val="27"/>
        </w:rPr>
        <w:t>include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where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CFBFAD"/>
          <w:sz w:val="36"/>
          <w:szCs w:val="27"/>
        </w:rPr>
        <w:t>GROUP by c.itemId,c.adzonePid</w:t>
      </w:r>
      <w:r w:rsidRPr="00B359FE">
        <w:rPr>
          <w:rFonts w:ascii="Menlo" w:hAnsi="Menlo" w:cs="Menlo"/>
          <w:color w:val="CFBFAD"/>
          <w:sz w:val="36"/>
          <w:szCs w:val="27"/>
        </w:rPr>
        <w:br/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!= null"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1"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2"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 orderSize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3"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DESC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when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="order == 4"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B359FE">
        <w:rPr>
          <w:rFonts w:ascii="Menlo" w:hAnsi="Menlo" w:cs="Menlo"/>
          <w:color w:val="CFBFAD"/>
          <w:sz w:val="36"/>
          <w:szCs w:val="27"/>
        </w:rPr>
        <w:t>order by   sumEstimateAmount asc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    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when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&lt;/</w:t>
      </w:r>
      <w:r w:rsidRPr="00B359FE">
        <w:rPr>
          <w:rFonts w:ascii="Menlo" w:hAnsi="Menlo" w:cs="Menlo"/>
          <w:color w:val="FF007F"/>
          <w:sz w:val="36"/>
          <w:szCs w:val="27"/>
        </w:rPr>
        <w:t>choose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B359FE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B359FE">
        <w:rPr>
          <w:rFonts w:ascii="Menlo" w:hAnsi="Menlo" w:cs="Menlo"/>
          <w:color w:val="BFA4A4"/>
          <w:sz w:val="36"/>
          <w:szCs w:val="27"/>
        </w:rPr>
        <w:t>test</w:t>
      </w:r>
      <w:r w:rsidRPr="00B359FE">
        <w:rPr>
          <w:rFonts w:ascii="Menlo" w:hAnsi="Menlo" w:cs="Menlo"/>
          <w:color w:val="ECE47E"/>
          <w:sz w:val="36"/>
          <w:szCs w:val="27"/>
        </w:rPr>
        <w:t>="offset != null and limit != ''"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B359FE">
        <w:rPr>
          <w:rFonts w:ascii="Menlo" w:hAnsi="Menlo" w:cs="Menlo"/>
          <w:color w:val="CFBFAD"/>
          <w:sz w:val="36"/>
          <w:szCs w:val="27"/>
        </w:rPr>
        <w:t>limit #{offset}, #{limit}</w:t>
      </w:r>
      <w:r w:rsidRPr="00B359FE">
        <w:rPr>
          <w:rFonts w:ascii="Menlo" w:hAnsi="Menlo" w:cs="Menlo"/>
          <w:color w:val="CFBFAD"/>
          <w:sz w:val="36"/>
          <w:szCs w:val="27"/>
        </w:rPr>
        <w:br/>
        <w:t xml:space="preserve">    </w:t>
      </w:r>
      <w:r w:rsidRPr="00B359FE">
        <w:rPr>
          <w:rFonts w:ascii="Menlo" w:hAnsi="Menlo" w:cs="Menlo"/>
          <w:color w:val="F9FAF4"/>
          <w:sz w:val="36"/>
          <w:szCs w:val="27"/>
        </w:rPr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if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  <w:r w:rsidRPr="00B359FE">
        <w:rPr>
          <w:rFonts w:ascii="Menlo" w:hAnsi="Menlo" w:cs="Menlo"/>
          <w:color w:val="F9FAF4"/>
          <w:sz w:val="36"/>
          <w:szCs w:val="27"/>
        </w:rPr>
        <w:br/>
      </w:r>
      <w:r w:rsidRPr="00B359FE">
        <w:rPr>
          <w:rFonts w:ascii="Menlo" w:hAnsi="Menlo" w:cs="Menlo"/>
          <w:color w:val="F9FAF4"/>
          <w:sz w:val="36"/>
          <w:szCs w:val="27"/>
        </w:rPr>
        <w:br/>
        <w:t>&lt;/</w:t>
      </w:r>
      <w:r w:rsidRPr="00B359FE">
        <w:rPr>
          <w:rFonts w:ascii="Menlo" w:hAnsi="Menlo" w:cs="Menlo"/>
          <w:color w:val="FF007F"/>
          <w:sz w:val="36"/>
          <w:szCs w:val="27"/>
        </w:rPr>
        <w:t>select</w:t>
      </w:r>
      <w:r w:rsidRPr="00B359FE">
        <w:rPr>
          <w:rFonts w:ascii="Menlo" w:hAnsi="Menlo" w:cs="Menlo"/>
          <w:color w:val="F9FAF4"/>
          <w:sz w:val="36"/>
          <w:szCs w:val="27"/>
        </w:rPr>
        <w:t>&gt;</w:t>
      </w:r>
    </w:p>
    <w:p w14:paraId="6465B7A0" w14:textId="77777777" w:rsidR="00B359FE" w:rsidRDefault="00B359FE" w:rsidP="00B359FE">
      <w:pPr>
        <w:rPr>
          <w:sz w:val="36"/>
        </w:rPr>
      </w:pPr>
    </w:p>
    <w:p w14:paraId="6E347E93" w14:textId="77777777" w:rsidR="00C81E8B" w:rsidRDefault="00C81E8B" w:rsidP="00B359FE">
      <w:pPr>
        <w:rPr>
          <w:sz w:val="36"/>
        </w:rPr>
      </w:pPr>
    </w:p>
    <w:p w14:paraId="7324B0A3" w14:textId="4ECD2904" w:rsidR="00C81E8B" w:rsidRDefault="00C81E8B" w:rsidP="002977B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977B4">
        <w:rPr>
          <w:rFonts w:hint="eastAsia"/>
        </w:rPr>
        <w:t>给排序添加非空条件</w:t>
      </w:r>
    </w:p>
    <w:p w14:paraId="187EE639" w14:textId="77777777" w:rsidR="00510E68" w:rsidRPr="00510E68" w:rsidRDefault="00510E68" w:rsidP="00510E68"/>
    <w:p w14:paraId="588C0322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1</w:t>
      </w:r>
      <w:r w:rsidRPr="00510E68">
        <w:rPr>
          <w:rFonts w:hint="eastAsia"/>
          <w:sz w:val="36"/>
        </w:rPr>
        <w:t>、使用</w:t>
      </w:r>
      <w:r w:rsidRPr="00510E68">
        <w:rPr>
          <w:rFonts w:hint="eastAsia"/>
          <w:sz w:val="36"/>
        </w:rPr>
        <w:t>order byorderid desc</w:t>
      </w:r>
      <w:r w:rsidRPr="00510E68">
        <w:rPr>
          <w:rFonts w:hint="eastAsia"/>
          <w:sz w:val="36"/>
        </w:rPr>
        <w:t>实现降序时，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数据的会排在数据的最后面；</w:t>
      </w:r>
    </w:p>
    <w:p w14:paraId="0E610AEB" w14:textId="77777777" w:rsidR="00510E68" w:rsidRPr="00510E68" w:rsidRDefault="00510E68" w:rsidP="00510E68">
      <w:pPr>
        <w:rPr>
          <w:sz w:val="36"/>
        </w:rPr>
      </w:pPr>
    </w:p>
    <w:p w14:paraId="3BEC8B80" w14:textId="77777777" w:rsidR="00510E68" w:rsidRPr="00510E68" w:rsidRDefault="00510E68" w:rsidP="00510E68">
      <w:pPr>
        <w:rPr>
          <w:sz w:val="36"/>
        </w:rPr>
      </w:pPr>
      <w:r w:rsidRPr="00510E68">
        <w:rPr>
          <w:rFonts w:hint="eastAsia"/>
          <w:sz w:val="36"/>
        </w:rPr>
        <w:t>但是，</w:t>
      </w:r>
      <w:r w:rsidRPr="00510E68">
        <w:rPr>
          <w:rFonts w:hint="eastAsia"/>
          <w:sz w:val="36"/>
        </w:rPr>
        <w:t>order by orderid</w:t>
      </w:r>
      <w:r w:rsidRPr="00510E68">
        <w:rPr>
          <w:rFonts w:hint="eastAsia"/>
          <w:sz w:val="36"/>
        </w:rPr>
        <w:t>升序时，</w:t>
      </w:r>
      <w:r w:rsidRPr="00510E68">
        <w:rPr>
          <w:rFonts w:hint="eastAsia"/>
          <w:sz w:val="36"/>
        </w:rPr>
        <w:t xml:space="preserve">orderid </w:t>
      </w: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的数据则会排在最前面，如果想要将</w:t>
      </w:r>
      <w:r w:rsidRPr="00510E68">
        <w:rPr>
          <w:rFonts w:hint="eastAsia"/>
          <w:sz w:val="36"/>
        </w:rPr>
        <w:t>orderid</w:t>
      </w:r>
    </w:p>
    <w:p w14:paraId="443F6331" w14:textId="03F11C5B" w:rsidR="002977B4" w:rsidRPr="000B2598" w:rsidRDefault="00510E68" w:rsidP="002977B4">
      <w:pPr>
        <w:rPr>
          <w:sz w:val="36"/>
        </w:rPr>
      </w:pPr>
      <w:r w:rsidRPr="00510E68">
        <w:rPr>
          <w:rFonts w:hint="eastAsia"/>
          <w:sz w:val="36"/>
        </w:rPr>
        <w:t>为</w:t>
      </w:r>
      <w:r w:rsidRPr="00510E68">
        <w:rPr>
          <w:rFonts w:hint="eastAsia"/>
          <w:sz w:val="36"/>
        </w:rPr>
        <w:t>null</w:t>
      </w:r>
      <w:r w:rsidRPr="00510E68">
        <w:rPr>
          <w:rFonts w:hint="eastAsia"/>
          <w:sz w:val="36"/>
        </w:rPr>
        <w:t>的数据排在最后，就需要加上</w:t>
      </w:r>
      <w:r w:rsidRPr="00510E68">
        <w:rPr>
          <w:rFonts w:hint="eastAsia"/>
          <w:sz w:val="36"/>
        </w:rPr>
        <w:t>is null</w:t>
      </w:r>
      <w:r w:rsidRPr="00510E68">
        <w:rPr>
          <w:rFonts w:hint="eastAsia"/>
          <w:sz w:val="36"/>
        </w:rPr>
        <w:t>。</w:t>
      </w:r>
    </w:p>
    <w:p w14:paraId="53B6C597" w14:textId="77777777" w:rsidR="00510E68" w:rsidRPr="009F14F6" w:rsidRDefault="00510E68" w:rsidP="002977B4">
      <w:pPr>
        <w:rPr>
          <w:sz w:val="72"/>
        </w:rPr>
      </w:pPr>
    </w:p>
    <w:p w14:paraId="0E30308F" w14:textId="77777777" w:rsidR="002977B4" w:rsidRPr="002977B4" w:rsidRDefault="002977B4" w:rsidP="0029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hAnsi="Consolas" w:cs="Courier New"/>
          <w:color w:val="000000"/>
          <w:sz w:val="21"/>
          <w:szCs w:val="21"/>
        </w:rPr>
      </w:pP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select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*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from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b_programme u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order</w:t>
      </w:r>
      <w:r w:rsidRPr="009F14F6">
        <w:rPr>
          <w:rFonts w:ascii="Consolas" w:hAnsi="Consolas" w:cs="Courier New"/>
          <w:color w:val="ABB2BF"/>
          <w:sz w:val="52"/>
          <w:szCs w:val="21"/>
          <w:shd w:val="clear" w:color="auto" w:fill="282C34"/>
        </w:rPr>
        <w:t xml:space="preserve"> </w:t>
      </w:r>
      <w:r w:rsidRPr="009F14F6">
        <w:rPr>
          <w:rFonts w:ascii="Consolas" w:hAnsi="Consolas" w:cs="Courier New"/>
          <w:color w:val="C678DD"/>
          <w:sz w:val="52"/>
          <w:szCs w:val="21"/>
          <w:shd w:val="clear" w:color="auto" w:fill="282C34"/>
        </w:rPr>
        <w:t>by</w:t>
      </w:r>
      <w:r w:rsidRPr="00627C17">
        <w:rPr>
          <w:rFonts w:ascii="Consolas" w:hAnsi="Consolas" w:cs="Courier New"/>
          <w:color w:val="FF0000"/>
          <w:sz w:val="52"/>
          <w:szCs w:val="21"/>
          <w:shd w:val="clear" w:color="auto" w:fill="282C34"/>
        </w:rPr>
        <w:t xml:space="preserve"> </w:t>
      </w:r>
      <w:r w:rsidRPr="00627C17">
        <w:rPr>
          <w:rFonts w:ascii="Consolas" w:hAnsi="Consolas" w:cs="Courier New"/>
          <w:color w:val="FF0000"/>
          <w:sz w:val="52"/>
          <w:szCs w:val="21"/>
          <w:highlight w:val="yellow"/>
          <w:shd w:val="clear" w:color="auto" w:fill="282C34"/>
        </w:rPr>
        <w:t>u.orderid is nu</w:t>
      </w:r>
      <w:r w:rsidRPr="00627C17">
        <w:rPr>
          <w:rFonts w:ascii="Consolas" w:hAnsi="Consolas" w:cs="Courier New"/>
          <w:color w:val="FF0000"/>
          <w:sz w:val="44"/>
          <w:szCs w:val="21"/>
          <w:highlight w:val="yellow"/>
          <w:shd w:val="clear" w:color="auto" w:fill="282C34"/>
        </w:rPr>
        <w:t>ll</w:t>
      </w:r>
      <w:r w:rsidRPr="009F14F6">
        <w:rPr>
          <w:rFonts w:ascii="Consolas" w:hAnsi="Consolas" w:cs="Courier New"/>
          <w:color w:val="ABB2BF"/>
          <w:sz w:val="44"/>
          <w:szCs w:val="21"/>
          <w:shd w:val="clear" w:color="auto" w:fill="282C34"/>
        </w:rPr>
        <w:t>, u.orderid</w:t>
      </w:r>
    </w:p>
    <w:p w14:paraId="69C38B21" w14:textId="77777777" w:rsidR="002977B4" w:rsidRPr="002977B4" w:rsidRDefault="002977B4" w:rsidP="002977B4">
      <w:pPr>
        <w:rPr>
          <w:rFonts w:eastAsia="Times New Roman"/>
        </w:rPr>
      </w:pPr>
    </w:p>
    <w:p w14:paraId="2FAB4C9B" w14:textId="77777777" w:rsidR="002977B4" w:rsidRPr="002977B4" w:rsidRDefault="002977B4" w:rsidP="002977B4"/>
    <w:p w14:paraId="5D323649" w14:textId="77777777" w:rsidR="001C58E1" w:rsidRDefault="001C58E1" w:rsidP="00DA47C6">
      <w:pPr>
        <w:rPr>
          <w:rFonts w:hint="eastAsia"/>
          <w:sz w:val="44"/>
        </w:rPr>
      </w:pPr>
    </w:p>
    <w:p w14:paraId="3821E8E0" w14:textId="77777777" w:rsidR="00D03D30" w:rsidRDefault="00D03D30" w:rsidP="00DA47C6">
      <w:pPr>
        <w:rPr>
          <w:sz w:val="44"/>
        </w:rPr>
      </w:pPr>
    </w:p>
    <w:p w14:paraId="07EFBE02" w14:textId="3D777D09" w:rsidR="00D03D30" w:rsidRDefault="00861BC5" w:rsidP="00D03D30">
      <w:pPr>
        <w:pStyle w:val="1"/>
      </w:pPr>
      <w:r>
        <w:rPr>
          <w:rFonts w:hint="eastAsia"/>
        </w:rPr>
        <w:t>2</w:t>
      </w:r>
      <w:r w:rsidR="00D03D30">
        <w:rPr>
          <w:rFonts w:hint="eastAsia"/>
        </w:rPr>
        <w:t>3</w:t>
      </w:r>
      <w:r w:rsidR="00D03D30">
        <w:rPr>
          <w:rFonts w:hint="eastAsia"/>
        </w:rPr>
        <w:t>、参数传入为</w:t>
      </w:r>
      <w:r w:rsidR="00D03D30">
        <w:rPr>
          <w:rFonts w:hint="eastAsia"/>
        </w:rPr>
        <w:t>0</w:t>
      </w:r>
      <w:r w:rsidR="00D03D30">
        <w:rPr>
          <w:rFonts w:hint="eastAsia"/>
        </w:rPr>
        <w:t>，判断</w:t>
      </w:r>
      <w:r w:rsidR="00D03D30">
        <w:rPr>
          <w:rFonts w:hint="eastAsia"/>
        </w:rPr>
        <w:t>null</w:t>
      </w:r>
      <w:r w:rsidR="00D03D30">
        <w:rPr>
          <w:rFonts w:hint="eastAsia"/>
        </w:rPr>
        <w:t>的时候</w:t>
      </w:r>
    </w:p>
    <w:p w14:paraId="78DCC104" w14:textId="77777777" w:rsidR="00D03D30" w:rsidRDefault="00D03D30" w:rsidP="00D03D30"/>
    <w:p w14:paraId="1AA83994" w14:textId="1A6BBBD3" w:rsidR="001937B6" w:rsidRPr="00953954" w:rsidRDefault="00D03D30" w:rsidP="00953954">
      <w:pPr>
        <w:pStyle w:val="2"/>
        <w:rPr>
          <w:color w:val="FF0000"/>
        </w:rPr>
      </w:pPr>
      <w:r w:rsidRPr="00D03D30">
        <w:t>id</w:t>
      </w:r>
      <w:r w:rsidRPr="00D03D30">
        <w:t>传值为</w:t>
      </w:r>
      <w:r w:rsidRPr="00D03D30">
        <w:t>0</w:t>
      </w:r>
      <w:r w:rsidRPr="00D03D30">
        <w:t>时</w:t>
      </w:r>
      <w:r w:rsidRPr="00D03D30">
        <w:t>(</w:t>
      </w:r>
      <w:r w:rsidRPr="00A9475A">
        <w:rPr>
          <w:highlight w:val="yellow"/>
        </w:rPr>
        <w:t>前提是</w:t>
      </w:r>
      <w:r w:rsidRPr="00A9475A">
        <w:rPr>
          <w:highlight w:val="yellow"/>
        </w:rPr>
        <w:t>id</w:t>
      </w:r>
      <w:r w:rsidRPr="00A9475A">
        <w:rPr>
          <w:highlight w:val="yellow"/>
        </w:rPr>
        <w:t>对应的类型为</w:t>
      </w:r>
      <w:r w:rsidRPr="00A9475A">
        <w:rPr>
          <w:highlight w:val="yellow"/>
        </w:rPr>
        <w:t xml:space="preserve">long </w:t>
      </w:r>
      <w:r w:rsidRPr="00A9475A">
        <w:rPr>
          <w:highlight w:val="yellow"/>
        </w:rPr>
        <w:t>或者</w:t>
      </w:r>
      <w:r w:rsidRPr="00A9475A">
        <w:rPr>
          <w:highlight w:val="yellow"/>
        </w:rPr>
        <w:t> Integer</w:t>
      </w:r>
      <w:r w:rsidRPr="00826C00">
        <w:t>，</w:t>
      </w:r>
      <w:r w:rsidRPr="00826C00">
        <w:t>String</w:t>
      </w:r>
      <w:r w:rsidRPr="00826C00">
        <w:t>型无此问题</w:t>
      </w:r>
      <w:r w:rsidRPr="00826C00">
        <w:t>)</w:t>
      </w:r>
      <w:r w:rsidRPr="00D03D30">
        <w:t>，发现并没有执行</w:t>
      </w:r>
      <w:r w:rsidRPr="00D03D30">
        <w:t>if</w:t>
      </w:r>
      <w:r w:rsidRPr="00D03D30">
        <w:t>里的</w:t>
      </w:r>
      <w:r w:rsidRPr="00D03D30">
        <w:t>sql</w:t>
      </w:r>
      <w:r w:rsidRPr="00D03D30">
        <w:t>，因为在</w:t>
      </w:r>
      <w:r w:rsidRPr="00A9475A">
        <w:rPr>
          <w:color w:val="FF0000"/>
          <w:highlight w:val="yellow"/>
        </w:rPr>
        <w:t>mybatis</w:t>
      </w:r>
      <w:r w:rsidRPr="00A9475A">
        <w:rPr>
          <w:color w:val="FF0000"/>
          <w:highlight w:val="yellow"/>
        </w:rPr>
        <w:t>中会自动把</w:t>
      </w:r>
      <w:r w:rsidRPr="00A9475A">
        <w:rPr>
          <w:color w:val="FF0000"/>
          <w:highlight w:val="yellow"/>
        </w:rPr>
        <w:t>0</w:t>
      </w:r>
      <w:r w:rsidRPr="00A9475A">
        <w:rPr>
          <w:color w:val="FF0000"/>
          <w:highlight w:val="yellow"/>
        </w:rPr>
        <w:t>当成</w:t>
      </w:r>
      <w:r w:rsidR="00F01901">
        <w:rPr>
          <w:rFonts w:hint="eastAsia"/>
          <w:color w:val="FF0000"/>
        </w:rPr>
        <w:t>‘’空字符串</w:t>
      </w:r>
      <w:r w:rsidRPr="00D03D30">
        <w:t>，</w:t>
      </w:r>
      <w:r w:rsidR="000A0751" w:rsidRPr="00A9475A">
        <w:rPr>
          <w:rFonts w:hint="eastAsia"/>
          <w:color w:val="FF0000"/>
        </w:rPr>
        <w:t>所以建议以后传入这种类型的数据，最好还是不要传入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，可以将</w:t>
      </w:r>
      <w:r w:rsidR="000A0751" w:rsidRPr="00A9475A">
        <w:rPr>
          <w:rFonts w:hint="eastAsia"/>
          <w:color w:val="FF0000"/>
        </w:rPr>
        <w:t>0</w:t>
      </w:r>
      <w:r w:rsidR="000A0751" w:rsidRPr="00A9475A">
        <w:rPr>
          <w:rFonts w:hint="eastAsia"/>
          <w:color w:val="FF0000"/>
        </w:rPr>
        <w:t>改变为其他的数字，比如</w:t>
      </w:r>
      <w:r w:rsidR="000A0751" w:rsidRPr="00A9475A">
        <w:rPr>
          <w:rFonts w:hint="eastAsia"/>
          <w:color w:val="FF0000"/>
        </w:rPr>
        <w:t>5</w:t>
      </w:r>
      <w:r w:rsidR="000A0751" w:rsidRPr="00A9475A">
        <w:rPr>
          <w:rFonts w:hint="eastAsia"/>
          <w:color w:val="FF0000"/>
        </w:rPr>
        <w:t>等</w:t>
      </w:r>
    </w:p>
    <w:p w14:paraId="70CD0A02" w14:textId="77777777" w:rsidR="001937B6" w:rsidRDefault="001937B6" w:rsidP="001937B6"/>
    <w:p w14:paraId="762B9F42" w14:textId="77777777" w:rsidR="001937B6" w:rsidRPr="001937B6" w:rsidRDefault="001937B6" w:rsidP="001937B6"/>
    <w:p w14:paraId="05BE880E" w14:textId="77777777" w:rsidR="00400539" w:rsidRPr="00400539" w:rsidRDefault="00400539" w:rsidP="00400539"/>
    <w:p w14:paraId="6B816DB0" w14:textId="77777777" w:rsidR="00215486" w:rsidRDefault="00215486" w:rsidP="00215486"/>
    <w:p w14:paraId="17ECD59A" w14:textId="5A16A4ED" w:rsidR="00E67D51" w:rsidRPr="00E67D51" w:rsidRDefault="00E67D51" w:rsidP="00E67D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67D51">
        <w:rPr>
          <w:rFonts w:ascii="Menlo" w:hAnsi="Menlo" w:cs="Menlo"/>
          <w:color w:val="52E3F6"/>
          <w:sz w:val="36"/>
          <w:szCs w:val="27"/>
        </w:rPr>
        <w:t>List</w:t>
      </w:r>
      <w:r w:rsidRPr="00E67D51">
        <w:rPr>
          <w:rFonts w:ascii="Menlo" w:hAnsi="Menlo" w:cs="Menlo"/>
          <w:color w:val="FF007F"/>
          <w:sz w:val="36"/>
          <w:szCs w:val="27"/>
        </w:rPr>
        <w:t>&lt;</w:t>
      </w:r>
      <w:r w:rsidRPr="00E67D51">
        <w:rPr>
          <w:rFonts w:ascii="Menlo" w:hAnsi="Menlo" w:cs="Menlo"/>
          <w:color w:val="52E3F6"/>
          <w:sz w:val="36"/>
          <w:szCs w:val="27"/>
        </w:rPr>
        <w:t>CouponItemGood</w:t>
      </w:r>
      <w:r w:rsidRPr="00E67D51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67D51">
        <w:rPr>
          <w:rFonts w:ascii="Menlo" w:hAnsi="Menlo" w:cs="Menlo"/>
          <w:color w:val="A7EC21"/>
          <w:sz w:val="36"/>
          <w:szCs w:val="27"/>
        </w:rPr>
        <w:t>dataByParam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D9E577"/>
          <w:sz w:val="36"/>
          <w:szCs w:val="27"/>
        </w:rPr>
        <w:t>@Param</w:t>
      </w:r>
      <w:r w:rsidRPr="00E67D51">
        <w:rPr>
          <w:rFonts w:ascii="Menlo" w:hAnsi="Menlo" w:cs="Menlo"/>
          <w:color w:val="F9FAF4"/>
          <w:sz w:val="36"/>
          <w:szCs w:val="27"/>
        </w:rPr>
        <w:t>(</w:t>
      </w:r>
      <w:r w:rsidRPr="00E67D51">
        <w:rPr>
          <w:rFonts w:ascii="Menlo" w:hAnsi="Menlo" w:cs="Menlo"/>
          <w:color w:val="ECE47E"/>
          <w:sz w:val="36"/>
          <w:szCs w:val="27"/>
        </w:rPr>
        <w:t>"status"</w:t>
      </w:r>
      <w:r w:rsidRPr="00E67D51">
        <w:rPr>
          <w:rFonts w:ascii="Menlo" w:hAnsi="Menlo" w:cs="Menlo"/>
          <w:color w:val="F9FAF4"/>
          <w:sz w:val="36"/>
          <w:szCs w:val="27"/>
        </w:rPr>
        <w:t xml:space="preserve">) </w:t>
      </w:r>
      <w:r w:rsidRPr="00E67D51">
        <w:rPr>
          <w:rFonts w:ascii="Menlo" w:hAnsi="Menlo" w:cs="Menlo"/>
          <w:color w:val="52E3F6"/>
          <w:sz w:val="36"/>
          <w:szCs w:val="27"/>
        </w:rPr>
        <w:t xml:space="preserve">Integer </w:t>
      </w:r>
      <w:r w:rsidRPr="00E67D51">
        <w:rPr>
          <w:rFonts w:ascii="Menlo" w:hAnsi="Menlo" w:cs="Menlo"/>
          <w:color w:val="BFA4A4"/>
          <w:sz w:val="36"/>
          <w:szCs w:val="27"/>
        </w:rPr>
        <w:t>status</w:t>
      </w:r>
      <w:r w:rsidRPr="00E67D51">
        <w:rPr>
          <w:rFonts w:ascii="Menlo" w:hAnsi="Menlo" w:cs="Menlo"/>
          <w:color w:val="FF007F"/>
          <w:sz w:val="36"/>
          <w:szCs w:val="27"/>
        </w:rPr>
        <w:t>,</w:t>
      </w:r>
    </w:p>
    <w:p w14:paraId="72A81FE0" w14:textId="77777777" w:rsidR="00E67D51" w:rsidRDefault="00E67D51" w:rsidP="00215486"/>
    <w:p w14:paraId="006E6D36" w14:textId="77777777" w:rsidR="00CC383F" w:rsidRPr="00215486" w:rsidRDefault="00CC383F" w:rsidP="00215486"/>
    <w:p w14:paraId="7B4B1673" w14:textId="77777777" w:rsidR="00D03D30" w:rsidRPr="00A40D07" w:rsidRDefault="00D03D30" w:rsidP="00D03D30">
      <w:pPr>
        <w:rPr>
          <w:rFonts w:eastAsia="Times New Roman"/>
          <w:sz w:val="32"/>
        </w:rPr>
      </w:pPr>
    </w:p>
    <w:p w14:paraId="2F10D9CF" w14:textId="77777777" w:rsidR="00A40D07" w:rsidRPr="00A40D07" w:rsidRDefault="00A40D07" w:rsidP="00A40D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A40D07">
        <w:rPr>
          <w:rFonts w:ascii="Menlo" w:hAnsi="Menlo" w:cs="Menlo"/>
          <w:color w:val="F9FAF4"/>
          <w:sz w:val="32"/>
          <w:szCs w:val="27"/>
        </w:rPr>
        <w:t>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!=null and status !=''"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t>&lt;if test="status == 5"&gt;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and c.connectStatus = 0 and c.createAdminId is not NULL</w:t>
      </w:r>
      <w:r w:rsidRPr="00A40D07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&lt;/if&gt;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1"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1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2"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c.connectStatus = 1 and c.status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3"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= 2 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4"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c.createAdminId  is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6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c.status  not in (0)  and c.zhiboStatus=1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A40D07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A40D07">
        <w:rPr>
          <w:rFonts w:ascii="Menlo" w:hAnsi="Menlo" w:cs="Menlo"/>
          <w:color w:val="BFA4A4"/>
          <w:sz w:val="32"/>
          <w:szCs w:val="27"/>
        </w:rPr>
        <w:t>test</w:t>
      </w:r>
      <w:r w:rsidRPr="00A40D07">
        <w:rPr>
          <w:rFonts w:ascii="Menlo" w:hAnsi="Menlo" w:cs="Menlo"/>
          <w:color w:val="ECE47E"/>
          <w:sz w:val="32"/>
          <w:szCs w:val="27"/>
        </w:rPr>
        <w:t>="status == 7 "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A40D07">
        <w:rPr>
          <w:rFonts w:ascii="Menlo" w:hAnsi="Menlo" w:cs="Menlo"/>
          <w:color w:val="CFBFAD"/>
          <w:sz w:val="32"/>
          <w:szCs w:val="27"/>
        </w:rPr>
        <w:t>and c.scheduleDealStatus = 0 and c.createAdminId is not NULL</w:t>
      </w:r>
      <w:r w:rsidRPr="00A40D07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A40D07">
        <w:rPr>
          <w:rFonts w:ascii="Menlo" w:hAnsi="Menlo" w:cs="Menlo"/>
          <w:color w:val="F9FAF4"/>
          <w:sz w:val="32"/>
          <w:szCs w:val="27"/>
        </w:rPr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  <w:r w:rsidRPr="00A40D07">
        <w:rPr>
          <w:rFonts w:ascii="Menlo" w:hAnsi="Menlo" w:cs="Menlo"/>
          <w:color w:val="F9FAF4"/>
          <w:sz w:val="32"/>
          <w:szCs w:val="27"/>
        </w:rPr>
        <w:br/>
        <w:t>&lt;/</w:t>
      </w:r>
      <w:r w:rsidRPr="00A40D07">
        <w:rPr>
          <w:rFonts w:ascii="Menlo" w:hAnsi="Menlo" w:cs="Menlo"/>
          <w:color w:val="FF007F"/>
          <w:sz w:val="32"/>
          <w:szCs w:val="27"/>
        </w:rPr>
        <w:t>if</w:t>
      </w:r>
      <w:r w:rsidRPr="00A40D07">
        <w:rPr>
          <w:rFonts w:ascii="Menlo" w:hAnsi="Menlo" w:cs="Menlo"/>
          <w:color w:val="F9FAF4"/>
          <w:sz w:val="32"/>
          <w:szCs w:val="27"/>
        </w:rPr>
        <w:t>&gt;</w:t>
      </w:r>
    </w:p>
    <w:p w14:paraId="47E5A2E0" w14:textId="77777777" w:rsidR="00D03D30" w:rsidRDefault="00D03D30" w:rsidP="00D03D30"/>
    <w:p w14:paraId="78AE4187" w14:textId="77777777" w:rsidR="00620B24" w:rsidRDefault="00620B24" w:rsidP="00D03D30"/>
    <w:p w14:paraId="7730CEFD" w14:textId="4E5CD7D5" w:rsidR="00620B24" w:rsidRDefault="00E75F2C" w:rsidP="00E75F2C">
      <w:pPr>
        <w:pStyle w:val="2"/>
      </w:pPr>
      <w:r>
        <w:rPr>
          <w:rFonts w:hint="eastAsia"/>
        </w:rPr>
        <w:t>第二种解决方法</w:t>
      </w:r>
    </w:p>
    <w:p w14:paraId="51920126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传递</w:t>
      </w:r>
      <w:r w:rsidRPr="00E75F2C">
        <w:rPr>
          <w:rFonts w:ascii="Arial" w:hAnsi="Arial" w:cs="Arial"/>
          <w:color w:val="4F4F4F"/>
          <w:sz w:val="36"/>
        </w:rPr>
        <w:t>Integer</w:t>
      </w:r>
      <w:r w:rsidRPr="00E75F2C">
        <w:rPr>
          <w:rFonts w:ascii="Arial" w:hAnsi="Arial" w:cs="Arial"/>
          <w:color w:val="4F4F4F"/>
          <w:sz w:val="36"/>
        </w:rPr>
        <w:t>类型的值，如果传递的是</w:t>
      </w:r>
      <w:r w:rsidRPr="00E75F2C">
        <w:rPr>
          <w:rFonts w:ascii="Arial" w:hAnsi="Arial" w:cs="Arial"/>
          <w:color w:val="4F4F4F"/>
          <w:sz w:val="36"/>
        </w:rPr>
        <w:t>0</w:t>
      </w:r>
      <w:r w:rsidRPr="00E75F2C">
        <w:rPr>
          <w:rFonts w:ascii="Arial" w:hAnsi="Arial" w:cs="Arial"/>
          <w:color w:val="4F4F4F"/>
          <w:sz w:val="36"/>
        </w:rPr>
        <w:t>，到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mapper</w:t>
      </w:r>
      <w:r w:rsidRPr="00E75F2C">
        <w:rPr>
          <w:rFonts w:ascii="Arial" w:hAnsi="Arial" w:cs="Arial"/>
          <w:color w:val="4F4F4F"/>
          <w:sz w:val="36"/>
        </w:rPr>
        <w:t>的</w:t>
      </w:r>
      <w:r w:rsidRPr="00E75F2C">
        <w:rPr>
          <w:rFonts w:ascii="Arial" w:hAnsi="Arial" w:cs="Arial"/>
          <w:color w:val="4F4F4F"/>
          <w:sz w:val="36"/>
        </w:rPr>
        <w:t>xml</w:t>
      </w:r>
      <w:r w:rsidRPr="00E75F2C">
        <w:rPr>
          <w:rFonts w:ascii="Arial" w:hAnsi="Arial" w:cs="Arial"/>
          <w:color w:val="4F4F4F"/>
          <w:sz w:val="36"/>
        </w:rPr>
        <w:t>文件中是把值当作空字符串，</w:t>
      </w:r>
      <w:r w:rsidRPr="00E75F2C">
        <w:rPr>
          <w:rFonts w:ascii="Arial" w:hAnsi="Arial" w:cs="Arial"/>
          <w:color w:val="4F4F4F"/>
          <w:sz w:val="36"/>
        </w:rPr>
        <w:t>mybatis</w:t>
      </w:r>
      <w:r w:rsidRPr="00E75F2C">
        <w:rPr>
          <w:rFonts w:ascii="Arial" w:hAnsi="Arial" w:cs="Arial"/>
          <w:color w:val="4F4F4F"/>
          <w:sz w:val="36"/>
        </w:rPr>
        <w:t>源码对其进行了强制定义。</w:t>
      </w:r>
    </w:p>
    <w:p w14:paraId="6942F06F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&lt;if test="status != null and status !=  '' 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"&gt;</w:t>
      </w:r>
    </w:p>
    <w:p w14:paraId="480EC62A" w14:textId="77777777" w:rsidR="00E75F2C" w:rsidRPr="00E75F2C" w:rsidRDefault="00E75F2C" w:rsidP="00E75F2C">
      <w:pPr>
        <w:shd w:val="clear" w:color="auto" w:fill="FFFFFF"/>
        <w:wordWrap w:val="0"/>
        <w:spacing w:after="240" w:line="390" w:lineRule="atLeast"/>
        <w:jc w:val="both"/>
        <w:rPr>
          <w:rFonts w:ascii="Arial" w:hAnsi="Arial" w:cs="Arial"/>
          <w:color w:val="4F4F4F"/>
          <w:sz w:val="36"/>
        </w:rPr>
      </w:pPr>
      <w:r w:rsidRPr="00E75F2C">
        <w:rPr>
          <w:rFonts w:ascii="Arial" w:hAnsi="Arial" w:cs="Arial"/>
          <w:color w:val="4F4F4F"/>
          <w:sz w:val="36"/>
        </w:rPr>
        <w:t>使用时增加多一个</w:t>
      </w:r>
      <w:r w:rsidRPr="00E75F2C">
        <w:rPr>
          <w:rFonts w:ascii="Arial" w:hAnsi="Arial" w:cs="Arial"/>
          <w:color w:val="FF0000"/>
          <w:sz w:val="36"/>
        </w:rPr>
        <w:t>or status == 0</w:t>
      </w:r>
      <w:r w:rsidRPr="00E75F2C">
        <w:rPr>
          <w:rFonts w:ascii="Arial" w:hAnsi="Arial" w:cs="Arial"/>
          <w:color w:val="4F4F4F"/>
          <w:sz w:val="36"/>
        </w:rPr>
        <w:t>判断</w:t>
      </w:r>
    </w:p>
    <w:p w14:paraId="392B9373" w14:textId="77777777" w:rsidR="00E75F2C" w:rsidRDefault="00E75F2C" w:rsidP="00620B24">
      <w:pPr>
        <w:rPr>
          <w:rFonts w:hint="eastAsia"/>
        </w:rPr>
      </w:pPr>
    </w:p>
    <w:p w14:paraId="73ED5298" w14:textId="77777777" w:rsidR="00A93FC7" w:rsidRDefault="00A93FC7" w:rsidP="00620B24">
      <w:pPr>
        <w:rPr>
          <w:rFonts w:hint="eastAsia"/>
        </w:rPr>
      </w:pPr>
    </w:p>
    <w:p w14:paraId="6FBC1E15" w14:textId="458FCABE" w:rsidR="00A93FC7" w:rsidRDefault="00861BC5" w:rsidP="00A93FC7">
      <w:pPr>
        <w:pStyle w:val="1"/>
        <w:rPr>
          <w:rFonts w:hint="eastAsia"/>
        </w:rPr>
      </w:pPr>
      <w:r>
        <w:rPr>
          <w:rFonts w:hint="eastAsia"/>
        </w:rPr>
        <w:t>23</w:t>
      </w:r>
      <w:r w:rsidR="00A93FC7">
        <w:rPr>
          <w:rFonts w:hint="eastAsia"/>
        </w:rPr>
        <w:t>、查询随机数优化</w:t>
      </w:r>
    </w:p>
    <w:p w14:paraId="3861C19A" w14:textId="77777777" w:rsidR="00861BC5" w:rsidRPr="00861BC5" w:rsidRDefault="00861BC5" w:rsidP="00861BC5">
      <w:pPr>
        <w:rPr>
          <w:rFonts w:hint="eastAsia"/>
        </w:rPr>
      </w:pPr>
    </w:p>
    <w:p w14:paraId="4CC0434A" w14:textId="77777777" w:rsidR="0000465E" w:rsidRDefault="0000465E" w:rsidP="0000465E">
      <w:pPr>
        <w:rPr>
          <w:rFonts w:hint="eastAsia"/>
        </w:rPr>
      </w:pPr>
    </w:p>
    <w:p w14:paraId="3795CC3A" w14:textId="0A018BF2" w:rsidR="00521AC5" w:rsidRDefault="00242672" w:rsidP="00242672">
      <w:pPr>
        <w:pStyle w:val="2"/>
        <w:rPr>
          <w:rFonts w:hint="eastAsia"/>
        </w:rPr>
      </w:pPr>
      <w:r>
        <w:rPr>
          <w:rFonts w:hint="eastAsia"/>
        </w:rPr>
        <w:t>24.1</w:t>
      </w:r>
      <w:r>
        <w:rPr>
          <w:rFonts w:hint="eastAsia"/>
        </w:rPr>
        <w:t>、性能比较差的一个</w:t>
      </w:r>
    </w:p>
    <w:p w14:paraId="4DA02CF7" w14:textId="77777777" w:rsidR="005F771A" w:rsidRPr="009C464A" w:rsidRDefault="005F771A" w:rsidP="006F279A">
      <w:pPr>
        <w:pStyle w:val="4"/>
        <w:rPr>
          <w:color w:val="000000"/>
        </w:rPr>
      </w:pPr>
      <w:r w:rsidRPr="006F279A">
        <w:rPr>
          <w:color w:val="FF0000"/>
          <w:highlight w:val="green"/>
        </w:rPr>
        <w:t>RAND()  </w:t>
      </w:r>
      <w:r w:rsidRPr="006F279A">
        <w:rPr>
          <w:color w:val="FF0000"/>
          <w:highlight w:val="green"/>
        </w:rPr>
        <w:t>函数返回的是一个小于</w:t>
      </w:r>
      <w:r w:rsidRPr="006F279A">
        <w:rPr>
          <w:color w:val="FF0000"/>
          <w:highlight w:val="green"/>
        </w:rPr>
        <w:t>1</w:t>
      </w:r>
      <w:r w:rsidRPr="006F279A">
        <w:rPr>
          <w:color w:val="FF0000"/>
          <w:highlight w:val="green"/>
        </w:rPr>
        <w:t>的随机数</w:t>
      </w:r>
      <w:r w:rsidRPr="006F279A">
        <w:rPr>
          <w:color w:val="FF0000"/>
        </w:rPr>
        <w:t xml:space="preserve">　　</w:t>
      </w:r>
    </w:p>
    <w:p w14:paraId="7F17C2FC" w14:textId="77777777" w:rsidR="005F771A" w:rsidRPr="005F771A" w:rsidRDefault="005F771A" w:rsidP="005F771A">
      <w:pPr>
        <w:rPr>
          <w:rFonts w:hint="eastAsia"/>
        </w:rPr>
      </w:pPr>
    </w:p>
    <w:p w14:paraId="78627962" w14:textId="77777777" w:rsidR="00242672" w:rsidRPr="00F05F1A" w:rsidRDefault="00242672" w:rsidP="00242672">
      <w:pPr>
        <w:rPr>
          <w:rFonts w:hint="eastAsia"/>
          <w:sz w:val="32"/>
        </w:rPr>
      </w:pPr>
    </w:p>
    <w:p w14:paraId="246D21B8" w14:textId="2BF25EA3" w:rsidR="00242672" w:rsidRPr="00242672" w:rsidRDefault="00242672" w:rsidP="0024267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242672">
        <w:rPr>
          <w:rFonts w:ascii="Menlo" w:hAnsi="Menlo" w:cs="Menlo"/>
          <w:color w:val="FFFFFF"/>
          <w:sz w:val="32"/>
          <w:szCs w:val="27"/>
        </w:rPr>
        <w:t>&lt;!--</w:t>
      </w:r>
      <w:r w:rsidRPr="00242672">
        <w:rPr>
          <w:rFonts w:ascii="Menlo" w:hAnsi="Menlo" w:cs="Menlo"/>
          <w:color w:val="FFFFFF"/>
          <w:sz w:val="32"/>
          <w:szCs w:val="27"/>
        </w:rPr>
        <w:t>失效之后，从选品库中随便找一个</w:t>
      </w:r>
      <w:r w:rsidRPr="00242672">
        <w:rPr>
          <w:rFonts w:ascii="Menlo" w:hAnsi="Menlo" w:cs="Menlo"/>
          <w:color w:val="FFFFFF"/>
          <w:sz w:val="32"/>
          <w:szCs w:val="27"/>
        </w:rPr>
        <w:t xml:space="preserve"> --&gt;</w:t>
      </w:r>
      <w:r w:rsidRPr="00242672">
        <w:rPr>
          <w:rFonts w:ascii="Menlo" w:hAnsi="Menlo" w:cs="Menlo"/>
          <w:color w:val="FFFFFF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</w:t>
      </w:r>
      <w:r w:rsidRPr="00242672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242672">
        <w:rPr>
          <w:rFonts w:ascii="Menlo" w:hAnsi="Menlo" w:cs="Menlo"/>
          <w:color w:val="BFA4A4"/>
          <w:sz w:val="32"/>
          <w:szCs w:val="27"/>
        </w:rPr>
        <w:t>id</w:t>
      </w:r>
      <w:r w:rsidRPr="00242672">
        <w:rPr>
          <w:rFonts w:ascii="Menlo" w:hAnsi="Menlo" w:cs="Menlo"/>
          <w:color w:val="ECE47E"/>
          <w:sz w:val="32"/>
          <w:szCs w:val="27"/>
        </w:rPr>
        <w:t xml:space="preserve">="wechatSuiJiItemGoodImageUrl" </w:t>
      </w:r>
      <w:r w:rsidRPr="00242672">
        <w:rPr>
          <w:rFonts w:ascii="Menlo" w:hAnsi="Menlo" w:cs="Menlo"/>
          <w:color w:val="BFA4A4"/>
          <w:sz w:val="32"/>
          <w:szCs w:val="27"/>
        </w:rPr>
        <w:t>resultType</w:t>
      </w:r>
      <w:r w:rsidRPr="00242672">
        <w:rPr>
          <w:rFonts w:ascii="Menlo" w:hAnsi="Menlo" w:cs="Menlo"/>
          <w:color w:val="ECE47E"/>
          <w:sz w:val="32"/>
          <w:szCs w:val="27"/>
        </w:rPr>
        <w:t>="java.lang.String"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  <w:r w:rsidRPr="0024267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242672">
        <w:rPr>
          <w:rFonts w:ascii="Menlo" w:hAnsi="Menlo" w:cs="Menlo"/>
          <w:color w:val="CFBFAD"/>
          <w:sz w:val="32"/>
          <w:szCs w:val="27"/>
        </w:rPr>
        <w:t>&lt;![CDATA[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SELECT c.erWeiMaInfoUrl FROM </w:t>
      </w:r>
      <w:r w:rsidRPr="00242672">
        <w:rPr>
          <w:rFonts w:ascii="Menlo" w:hAnsi="Menlo" w:cs="Menlo"/>
          <w:color w:val="52E3F6"/>
          <w:sz w:val="32"/>
          <w:szCs w:val="27"/>
        </w:rPr>
        <w:t>coupon_item_good</w:t>
      </w:r>
      <w:r w:rsidR="00F05F1A">
        <w:rPr>
          <w:rFonts w:ascii="Menlo" w:hAnsi="Menlo" w:cs="Menlo"/>
          <w:color w:val="CFBFAD"/>
          <w:sz w:val="32"/>
          <w:szCs w:val="27"/>
        </w:rPr>
        <w:t xml:space="preserve"> c WHERE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      TIMESTAMPDIFF(DAY ,cdate,now())  &lt; 5 </w:t>
      </w:r>
      <w:r w:rsidRPr="00242672">
        <w:rPr>
          <w:rFonts w:ascii="Menlo" w:hAnsi="Menlo" w:cs="Menlo"/>
          <w:color w:val="FF0000"/>
          <w:sz w:val="40"/>
          <w:szCs w:val="27"/>
          <w:highlight w:val="green"/>
        </w:rPr>
        <w:t>ORDER BY RAND() LIMIT 1</w:t>
      </w:r>
      <w:r w:rsidRPr="00242672">
        <w:rPr>
          <w:rFonts w:ascii="Menlo" w:hAnsi="Menlo" w:cs="Menlo"/>
          <w:color w:val="CFBFAD"/>
          <w:sz w:val="32"/>
          <w:szCs w:val="27"/>
        </w:rPr>
        <w:br/>
        <w:t xml:space="preserve">    ]]&gt;</w:t>
      </w:r>
      <w:r w:rsidRPr="00242672">
        <w:rPr>
          <w:rFonts w:ascii="Menlo" w:hAnsi="Menlo" w:cs="Menlo"/>
          <w:color w:val="CFBFAD"/>
          <w:sz w:val="32"/>
          <w:szCs w:val="27"/>
        </w:rPr>
        <w:br/>
      </w:r>
      <w:r w:rsidRPr="00242672">
        <w:rPr>
          <w:rFonts w:ascii="Menlo" w:hAnsi="Menlo" w:cs="Menlo"/>
          <w:color w:val="F9FAF4"/>
          <w:sz w:val="32"/>
          <w:szCs w:val="27"/>
        </w:rPr>
        <w:t>&lt;/</w:t>
      </w:r>
      <w:r w:rsidRPr="00242672">
        <w:rPr>
          <w:rFonts w:ascii="Menlo" w:hAnsi="Menlo" w:cs="Menlo"/>
          <w:color w:val="FF007F"/>
          <w:sz w:val="32"/>
          <w:szCs w:val="27"/>
        </w:rPr>
        <w:t>select</w:t>
      </w:r>
      <w:r w:rsidRPr="00242672">
        <w:rPr>
          <w:rFonts w:ascii="Menlo" w:hAnsi="Menlo" w:cs="Menlo"/>
          <w:color w:val="F9FAF4"/>
          <w:sz w:val="32"/>
          <w:szCs w:val="27"/>
        </w:rPr>
        <w:t>&gt;</w:t>
      </w:r>
    </w:p>
    <w:p w14:paraId="74D7A6D3" w14:textId="77777777" w:rsidR="00242672" w:rsidRPr="00242672" w:rsidRDefault="00242672" w:rsidP="00242672">
      <w:pPr>
        <w:rPr>
          <w:rFonts w:hint="eastAsia"/>
        </w:rPr>
      </w:pPr>
    </w:p>
    <w:p w14:paraId="6C7207B6" w14:textId="77777777" w:rsidR="00A93FC7" w:rsidRDefault="00A93FC7" w:rsidP="00A93FC7">
      <w:pPr>
        <w:rPr>
          <w:rFonts w:hint="eastAsia"/>
        </w:rPr>
      </w:pPr>
    </w:p>
    <w:p w14:paraId="1AB85263" w14:textId="46EDB0C6" w:rsidR="006F279A" w:rsidRDefault="006F279A" w:rsidP="006F279A">
      <w:pPr>
        <w:pStyle w:val="2"/>
        <w:rPr>
          <w:rFonts w:hint="eastAsia"/>
        </w:rPr>
      </w:pPr>
      <w:r>
        <w:rPr>
          <w:rFonts w:hint="eastAsia"/>
        </w:rPr>
        <w:t>24.2</w:t>
      </w:r>
      <w:r>
        <w:rPr>
          <w:rFonts w:hint="eastAsia"/>
        </w:rPr>
        <w:t>、优化</w:t>
      </w:r>
    </w:p>
    <w:p w14:paraId="142FBB5B" w14:textId="77777777" w:rsidR="00175D1B" w:rsidRDefault="00175D1B" w:rsidP="00175D1B">
      <w:pPr>
        <w:rPr>
          <w:rFonts w:hint="eastAsia"/>
        </w:rPr>
      </w:pPr>
    </w:p>
    <w:p w14:paraId="40B04D9D" w14:textId="77777777" w:rsidR="00175D1B" w:rsidRPr="00175D1B" w:rsidRDefault="00175D1B" w:rsidP="00175D1B">
      <w:pPr>
        <w:shd w:val="clear" w:color="auto" w:fill="FDFCF8"/>
        <w:spacing w:before="375"/>
        <w:outlineLvl w:val="2"/>
        <w:rPr>
          <w:rFonts w:ascii="PingFang SC" w:eastAsia="PingFang SC" w:hAnsi="PingFang SC"/>
          <w:b/>
          <w:bCs/>
          <w:color w:val="000000"/>
        </w:rPr>
      </w:pPr>
      <w:r w:rsidRPr="00175D1B">
        <w:rPr>
          <w:rFonts w:ascii="PingFang SC" w:eastAsia="PingFang SC" w:hAnsi="PingFang SC" w:hint="eastAsia"/>
          <w:b/>
          <w:bCs/>
          <w:color w:val="000000"/>
        </w:rPr>
        <w:t>SQL ROUND() 语法</w:t>
      </w:r>
    </w:p>
    <w:p w14:paraId="469E548E" w14:textId="77777777" w:rsidR="00175D1B" w:rsidRPr="00175D1B" w:rsidRDefault="00175D1B" w:rsidP="00175D1B">
      <w:pPr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rPr>
          <w:rFonts w:ascii="Consolas" w:hAnsi="Consolas" w:cs="Courier New" w:hint="eastAsia"/>
          <w:color w:val="000000"/>
          <w:sz w:val="21"/>
          <w:szCs w:val="21"/>
        </w:rPr>
      </w:pPr>
      <w:r w:rsidRPr="00175D1B">
        <w:rPr>
          <w:rFonts w:ascii="Consolas" w:hAnsi="Consolas" w:cs="Courier New"/>
          <w:color w:val="000000"/>
          <w:sz w:val="21"/>
          <w:szCs w:val="21"/>
        </w:rPr>
        <w:t>SELECT ROUND(column_name,decimals) FROM table_name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175D1B" w:rsidRPr="00175D1B" w14:paraId="16F1BE95" w14:textId="77777777" w:rsidTr="00175D1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31EA13B" w14:textId="77777777" w:rsidR="00175D1B" w:rsidRPr="00175D1B" w:rsidRDefault="00175D1B" w:rsidP="00175D1B">
            <w:pPr>
              <w:rPr>
                <w:rFonts w:ascii="PingFang SC" w:eastAsia="PingFang SC" w:hAnsi="PingFang SC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1C1F84" w14:textId="77777777" w:rsidR="00175D1B" w:rsidRPr="00175D1B" w:rsidRDefault="00175D1B" w:rsidP="00175D1B">
            <w:pPr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b/>
                <w:bCs/>
                <w:color w:val="FFFFFF"/>
                <w:sz w:val="21"/>
                <w:szCs w:val="21"/>
              </w:rPr>
              <w:t>描述</w:t>
            </w:r>
          </w:p>
        </w:tc>
      </w:tr>
      <w:tr w:rsidR="00175D1B" w:rsidRPr="00175D1B" w14:paraId="48EE8427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291360" w14:textId="77777777" w:rsidR="00175D1B" w:rsidRPr="00175D1B" w:rsidRDefault="00175D1B" w:rsidP="00175D1B">
            <w:pPr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D91B05" w14:textId="77777777" w:rsidR="00175D1B" w:rsidRPr="00175D1B" w:rsidRDefault="00175D1B" w:rsidP="00175D1B">
            <w:pPr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必需。要舍入的字段。</w:t>
            </w:r>
          </w:p>
        </w:tc>
      </w:tr>
      <w:tr w:rsidR="00175D1B" w:rsidRPr="00175D1B" w14:paraId="6177814C" w14:textId="77777777" w:rsidTr="00175D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0B73F" w14:textId="77777777" w:rsidR="00175D1B" w:rsidRPr="00175D1B" w:rsidRDefault="00175D1B" w:rsidP="00175D1B">
            <w:pPr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decimals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28EA8" w14:textId="77777777" w:rsidR="00175D1B" w:rsidRPr="00175D1B" w:rsidRDefault="00175D1B" w:rsidP="00175D1B">
            <w:pPr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</w:pPr>
            <w:r w:rsidRPr="00175D1B">
              <w:rPr>
                <w:rFonts w:ascii="PingFang SC" w:eastAsia="PingFang SC" w:hAnsi="PingFang SC" w:hint="eastAsia"/>
                <w:color w:val="000000"/>
                <w:sz w:val="21"/>
                <w:szCs w:val="21"/>
              </w:rPr>
              <w:t>必需。规定要返回的小数位数。</w:t>
            </w:r>
          </w:p>
        </w:tc>
      </w:tr>
    </w:tbl>
    <w:p w14:paraId="06333FEB" w14:textId="77777777" w:rsidR="00175D1B" w:rsidRPr="00175D1B" w:rsidRDefault="00175D1B" w:rsidP="00175D1B">
      <w:pPr>
        <w:rPr>
          <w:rFonts w:hint="eastAsia"/>
        </w:rPr>
      </w:pPr>
    </w:p>
    <w:p w14:paraId="718F1F7F" w14:textId="77777777" w:rsidR="006F279A" w:rsidRDefault="006F279A" w:rsidP="00A93FC7">
      <w:pPr>
        <w:rPr>
          <w:rFonts w:hint="eastAsia"/>
        </w:rPr>
      </w:pPr>
    </w:p>
    <w:p w14:paraId="4C503C93" w14:textId="77777777" w:rsidR="00970CDE" w:rsidRPr="00AE0D35" w:rsidRDefault="00970CDE" w:rsidP="00A93FC7">
      <w:pPr>
        <w:rPr>
          <w:rFonts w:hint="eastAsia"/>
          <w:sz w:val="32"/>
        </w:rPr>
      </w:pPr>
    </w:p>
    <w:p w14:paraId="21CAE12B" w14:textId="77777777" w:rsidR="00175D1B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CFBFAD"/>
          <w:sz w:val="32"/>
          <w:szCs w:val="27"/>
        </w:rPr>
      </w:pPr>
      <w:r w:rsidRPr="00970CDE">
        <w:rPr>
          <w:rFonts w:ascii="Menlo" w:hAnsi="Menlo" w:cs="Menlo"/>
          <w:color w:val="F9FAF4"/>
          <w:sz w:val="32"/>
          <w:szCs w:val="27"/>
        </w:rPr>
        <w:t>&lt;</w:t>
      </w:r>
      <w:r w:rsidRPr="00970CDE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970CDE">
        <w:rPr>
          <w:rFonts w:ascii="Menlo" w:hAnsi="Menlo" w:cs="Menlo"/>
          <w:color w:val="BFA4A4"/>
          <w:sz w:val="32"/>
          <w:szCs w:val="27"/>
        </w:rPr>
        <w:t>id</w:t>
      </w:r>
      <w:r w:rsidRPr="00970CDE">
        <w:rPr>
          <w:rFonts w:ascii="Menlo" w:hAnsi="Menlo" w:cs="Menlo"/>
          <w:color w:val="ECE47E"/>
          <w:sz w:val="32"/>
          <w:szCs w:val="27"/>
        </w:rPr>
        <w:t xml:space="preserve">="findUserCouponAdzone" </w:t>
      </w:r>
      <w:r w:rsidRPr="00970CDE">
        <w:rPr>
          <w:rFonts w:ascii="Menlo" w:hAnsi="Menlo" w:cs="Menlo"/>
          <w:color w:val="BFA4A4"/>
          <w:sz w:val="32"/>
          <w:szCs w:val="27"/>
        </w:rPr>
        <w:t>resultType</w:t>
      </w:r>
      <w:r w:rsidRPr="00970CDE">
        <w:rPr>
          <w:rFonts w:ascii="Menlo" w:hAnsi="Menlo" w:cs="Menlo"/>
          <w:color w:val="ECE47E"/>
          <w:sz w:val="32"/>
          <w:szCs w:val="27"/>
        </w:rPr>
        <w:t>="com.duodian.youhui</w:t>
      </w:r>
      <w:bookmarkStart w:id="10" w:name="_GoBack"/>
      <w:bookmarkEnd w:id="10"/>
      <w:r w:rsidRPr="00970CDE">
        <w:rPr>
          <w:rFonts w:ascii="Menlo" w:hAnsi="Menlo" w:cs="Menlo"/>
          <w:color w:val="ECE47E"/>
          <w:sz w:val="32"/>
          <w:szCs w:val="27"/>
        </w:rPr>
        <w:t>.entity.db.coupon.CouponAdzone"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  <w:r w:rsidRPr="00970CDE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970CDE">
        <w:rPr>
          <w:rFonts w:ascii="Menlo" w:hAnsi="Menlo" w:cs="Menlo"/>
          <w:color w:val="CFBFAD"/>
          <w:sz w:val="32"/>
          <w:szCs w:val="27"/>
        </w:rPr>
        <w:t>&lt;![CDATA[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 xml:space="preserve">SELECT </w:t>
      </w:r>
      <w:r w:rsidRPr="00970CDE">
        <w:rPr>
          <w:rFonts w:ascii="Menlo" w:hAnsi="Menlo" w:cs="Menlo"/>
          <w:i/>
          <w:iCs/>
          <w:color w:val="FF0000"/>
          <w:sz w:val="32"/>
          <w:szCs w:val="27"/>
          <w:highlight w:val="yellow"/>
        </w:rPr>
        <w:t>*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FROM `coupon_adzone` AS t1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JOIN (SELECT ROUND(RAND() * (SELECT MAX(id)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                           FROM `coupon_adzone`)) AS id) AS t2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WHERE t1.id &gt;= t2.id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</w:t>
      </w:r>
    </w:p>
    <w:p w14:paraId="796EB94B" w14:textId="77777777" w:rsidR="00175D1B" w:rsidRDefault="00175D1B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CFBFAD"/>
          <w:sz w:val="32"/>
          <w:szCs w:val="27"/>
        </w:rPr>
      </w:pPr>
    </w:p>
    <w:p w14:paraId="137883E1" w14:textId="7F2CEC35" w:rsidR="00970CDE" w:rsidRPr="00970CDE" w:rsidRDefault="00970CDE" w:rsidP="00970CD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2"/>
          <w:szCs w:val="27"/>
        </w:rPr>
      </w:pPr>
      <w:r w:rsidRPr="00970CDE">
        <w:rPr>
          <w:rFonts w:ascii="Menlo" w:hAnsi="Menlo" w:cs="Menlo"/>
          <w:color w:val="CFBFAD"/>
          <w:sz w:val="32"/>
          <w:szCs w:val="27"/>
        </w:rPr>
        <w:t xml:space="preserve">and t1.status = 1 AND  t1.adzoneType = 3  and (TIMESTAMPDIFF(HOUR, t1.userUseTime, now()) &gt; </w:t>
      </w:r>
      <w:r w:rsidRPr="00970CDE">
        <w:rPr>
          <w:rFonts w:ascii="Menlo" w:hAnsi="Menlo" w:cs="Menlo"/>
          <w:color w:val="BFA4A4"/>
          <w:sz w:val="32"/>
          <w:szCs w:val="27"/>
        </w:rPr>
        <w:t>#{timeDiff}</w:t>
      </w:r>
      <w:r w:rsidRPr="00970CDE">
        <w:rPr>
          <w:rFonts w:ascii="Menlo" w:hAnsi="Menlo" w:cs="Menlo"/>
          <w:color w:val="CFBFAD"/>
          <w:sz w:val="32"/>
          <w:szCs w:val="27"/>
        </w:rPr>
        <w:t xml:space="preserve"> OR t1.userInfoId IS NULL )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  ORDER BY t1.id ASC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   </w:t>
      </w:r>
      <w:r w:rsidRPr="00970CDE">
        <w:rPr>
          <w:rFonts w:ascii="Menlo" w:hAnsi="Menlo" w:cs="Menlo"/>
          <w:color w:val="FF0000"/>
          <w:sz w:val="32"/>
          <w:szCs w:val="27"/>
        </w:rPr>
        <w:t xml:space="preserve">  </w:t>
      </w:r>
      <w:r w:rsidRPr="00970CDE">
        <w:rPr>
          <w:rFonts w:ascii="Menlo" w:hAnsi="Menlo" w:cs="Menlo"/>
          <w:color w:val="FF0000"/>
          <w:sz w:val="32"/>
          <w:szCs w:val="27"/>
          <w:highlight w:val="yellow"/>
        </w:rPr>
        <w:t>LIMIT 1;</w:t>
      </w:r>
      <w:r w:rsidRPr="00970CDE">
        <w:rPr>
          <w:rFonts w:ascii="Menlo" w:hAnsi="Menlo" w:cs="Menlo"/>
          <w:color w:val="CFBFAD"/>
          <w:sz w:val="32"/>
          <w:szCs w:val="27"/>
        </w:rPr>
        <w:br/>
        <w:t xml:space="preserve">   ]]&gt;</w:t>
      </w:r>
      <w:r w:rsidRPr="00970CDE">
        <w:rPr>
          <w:rFonts w:ascii="Menlo" w:hAnsi="Menlo" w:cs="Menlo"/>
          <w:color w:val="CFBFAD"/>
          <w:sz w:val="32"/>
          <w:szCs w:val="27"/>
        </w:rPr>
        <w:br/>
      </w:r>
      <w:r w:rsidRPr="00970CDE">
        <w:rPr>
          <w:rFonts w:ascii="Menlo" w:hAnsi="Menlo" w:cs="Menlo"/>
          <w:color w:val="F9FAF4"/>
          <w:sz w:val="32"/>
          <w:szCs w:val="27"/>
        </w:rPr>
        <w:t>&lt;/</w:t>
      </w:r>
      <w:r w:rsidRPr="00970CDE">
        <w:rPr>
          <w:rFonts w:ascii="Menlo" w:hAnsi="Menlo" w:cs="Menlo"/>
          <w:color w:val="FF007F"/>
          <w:sz w:val="32"/>
          <w:szCs w:val="27"/>
        </w:rPr>
        <w:t>select</w:t>
      </w:r>
      <w:r w:rsidRPr="00970CDE">
        <w:rPr>
          <w:rFonts w:ascii="Menlo" w:hAnsi="Menlo" w:cs="Menlo"/>
          <w:color w:val="F9FAF4"/>
          <w:sz w:val="32"/>
          <w:szCs w:val="27"/>
        </w:rPr>
        <w:t>&gt;</w:t>
      </w:r>
    </w:p>
    <w:p w14:paraId="3D30ABE5" w14:textId="77777777" w:rsidR="00970CDE" w:rsidRPr="00AE0D35" w:rsidRDefault="00970CDE" w:rsidP="00A93FC7">
      <w:pPr>
        <w:rPr>
          <w:rFonts w:hint="eastAsia"/>
          <w:sz w:val="32"/>
        </w:rPr>
      </w:pPr>
    </w:p>
    <w:p w14:paraId="0F3F3787" w14:textId="77777777" w:rsidR="00970CDE" w:rsidRPr="00AE0D35" w:rsidRDefault="00970CDE" w:rsidP="00A93FC7">
      <w:pPr>
        <w:rPr>
          <w:rFonts w:hint="eastAsia"/>
          <w:sz w:val="32"/>
        </w:rPr>
      </w:pPr>
    </w:p>
    <w:p w14:paraId="0741E686" w14:textId="77777777" w:rsidR="00970CDE" w:rsidRDefault="00970CDE" w:rsidP="00A93FC7">
      <w:pPr>
        <w:rPr>
          <w:rFonts w:hint="eastAsia"/>
        </w:rPr>
      </w:pPr>
    </w:p>
    <w:p w14:paraId="06356A2A" w14:textId="77777777" w:rsidR="00970CDE" w:rsidRDefault="00970CDE" w:rsidP="00A93FC7">
      <w:pPr>
        <w:rPr>
          <w:rFonts w:hint="eastAsia"/>
        </w:rPr>
      </w:pPr>
    </w:p>
    <w:p w14:paraId="4A368BAC" w14:textId="77777777" w:rsidR="00970CDE" w:rsidRDefault="00970CDE" w:rsidP="00A93FC7">
      <w:pPr>
        <w:rPr>
          <w:rFonts w:hint="eastAsia"/>
        </w:rPr>
      </w:pPr>
    </w:p>
    <w:p w14:paraId="29992B17" w14:textId="77777777" w:rsidR="00970CDE" w:rsidRDefault="00970CDE" w:rsidP="00A93FC7">
      <w:pPr>
        <w:rPr>
          <w:rFonts w:hint="eastAsia"/>
        </w:rPr>
      </w:pPr>
    </w:p>
    <w:p w14:paraId="7416D084" w14:textId="77777777" w:rsidR="00970CDE" w:rsidRDefault="00970CDE" w:rsidP="00A93FC7">
      <w:pPr>
        <w:rPr>
          <w:rFonts w:hint="eastAsia"/>
        </w:rPr>
      </w:pPr>
    </w:p>
    <w:p w14:paraId="2A4A5CE1" w14:textId="77777777" w:rsidR="00970CDE" w:rsidRDefault="00970CDE" w:rsidP="00A93FC7">
      <w:pPr>
        <w:rPr>
          <w:rFonts w:hint="eastAsia"/>
        </w:rPr>
      </w:pPr>
    </w:p>
    <w:p w14:paraId="01D9E036" w14:textId="77777777" w:rsidR="00970CDE" w:rsidRDefault="00970CDE" w:rsidP="00A93FC7">
      <w:pPr>
        <w:rPr>
          <w:rFonts w:hint="eastAsia"/>
        </w:rPr>
      </w:pPr>
    </w:p>
    <w:p w14:paraId="1E7B1B23" w14:textId="77777777" w:rsidR="00970CDE" w:rsidRDefault="00970CDE" w:rsidP="00A93FC7">
      <w:pPr>
        <w:rPr>
          <w:rFonts w:hint="eastAsia"/>
        </w:rPr>
      </w:pPr>
    </w:p>
    <w:p w14:paraId="73CCC4F0" w14:textId="77777777" w:rsidR="00970CDE" w:rsidRDefault="00970CDE" w:rsidP="00A93FC7">
      <w:pPr>
        <w:rPr>
          <w:rFonts w:hint="eastAsia"/>
        </w:rPr>
      </w:pPr>
    </w:p>
    <w:p w14:paraId="11AC1703" w14:textId="77777777" w:rsidR="00970CDE" w:rsidRDefault="00970CDE" w:rsidP="00A93FC7">
      <w:pPr>
        <w:rPr>
          <w:rFonts w:hint="eastAsia"/>
        </w:rPr>
      </w:pPr>
    </w:p>
    <w:p w14:paraId="11FB9041" w14:textId="77777777" w:rsidR="00970CDE" w:rsidRDefault="00970CDE" w:rsidP="00A93FC7">
      <w:pPr>
        <w:rPr>
          <w:rFonts w:hint="eastAsia"/>
        </w:rPr>
      </w:pPr>
    </w:p>
    <w:p w14:paraId="7AD9CFFF" w14:textId="77777777" w:rsidR="00970CDE" w:rsidRDefault="00970CDE" w:rsidP="00A93FC7">
      <w:pPr>
        <w:rPr>
          <w:rFonts w:hint="eastAsia"/>
        </w:rPr>
      </w:pPr>
    </w:p>
    <w:p w14:paraId="110D674B" w14:textId="77777777" w:rsidR="00970CDE" w:rsidRDefault="00970CDE" w:rsidP="00A93FC7">
      <w:pPr>
        <w:rPr>
          <w:rFonts w:hint="eastAsia"/>
        </w:rPr>
      </w:pPr>
    </w:p>
    <w:p w14:paraId="4A407340" w14:textId="77777777" w:rsidR="00970CDE" w:rsidRDefault="00970CDE" w:rsidP="00A93FC7">
      <w:pPr>
        <w:rPr>
          <w:rFonts w:hint="eastAsia"/>
        </w:rPr>
      </w:pPr>
    </w:p>
    <w:p w14:paraId="25923146" w14:textId="77777777" w:rsidR="00970CDE" w:rsidRDefault="00970CDE" w:rsidP="00A93FC7">
      <w:pPr>
        <w:rPr>
          <w:rFonts w:hint="eastAsia"/>
        </w:rPr>
      </w:pPr>
    </w:p>
    <w:p w14:paraId="747907CB" w14:textId="77777777" w:rsidR="00970CDE" w:rsidRDefault="00970CDE" w:rsidP="00A93FC7">
      <w:pPr>
        <w:rPr>
          <w:rFonts w:hint="eastAsia"/>
        </w:rPr>
      </w:pPr>
    </w:p>
    <w:p w14:paraId="622CEDE1" w14:textId="77777777" w:rsidR="00970CDE" w:rsidRDefault="00970CDE" w:rsidP="00A93FC7">
      <w:pPr>
        <w:rPr>
          <w:rFonts w:hint="eastAsia"/>
        </w:rPr>
      </w:pPr>
    </w:p>
    <w:p w14:paraId="70AEC9BF" w14:textId="77777777" w:rsidR="00970CDE" w:rsidRDefault="00970CDE" w:rsidP="00A93FC7">
      <w:pPr>
        <w:rPr>
          <w:rFonts w:hint="eastAsia"/>
        </w:rPr>
      </w:pPr>
    </w:p>
    <w:p w14:paraId="7C7E8BA2" w14:textId="77777777" w:rsidR="00970CDE" w:rsidRDefault="00970CDE" w:rsidP="00A93FC7">
      <w:pPr>
        <w:rPr>
          <w:rFonts w:hint="eastAsia"/>
        </w:rPr>
      </w:pPr>
    </w:p>
    <w:p w14:paraId="1DBFD1BF" w14:textId="77777777" w:rsidR="00970CDE" w:rsidRDefault="00970CDE" w:rsidP="00A93FC7">
      <w:pPr>
        <w:rPr>
          <w:rFonts w:hint="eastAsia"/>
        </w:rPr>
      </w:pPr>
    </w:p>
    <w:p w14:paraId="62DE44A8" w14:textId="77777777" w:rsidR="00970CDE" w:rsidRDefault="00970CDE" w:rsidP="00A93FC7">
      <w:pPr>
        <w:rPr>
          <w:rFonts w:hint="eastAsia"/>
        </w:rPr>
      </w:pPr>
    </w:p>
    <w:p w14:paraId="03FCCAAF" w14:textId="77777777" w:rsidR="00970CDE" w:rsidRDefault="00970CDE" w:rsidP="00A93FC7">
      <w:pPr>
        <w:rPr>
          <w:rFonts w:hint="eastAsia"/>
        </w:rPr>
      </w:pPr>
    </w:p>
    <w:p w14:paraId="13F85366" w14:textId="77777777" w:rsidR="00970CDE" w:rsidRDefault="00970CDE" w:rsidP="00A93FC7">
      <w:pPr>
        <w:rPr>
          <w:rFonts w:hint="eastAsia"/>
        </w:rPr>
      </w:pPr>
    </w:p>
    <w:p w14:paraId="38A42FE5" w14:textId="77777777" w:rsidR="00970CDE" w:rsidRPr="00A93FC7" w:rsidRDefault="00970CDE" w:rsidP="00A93FC7">
      <w:pPr>
        <w:rPr>
          <w:rFonts w:hint="eastAsia"/>
        </w:rPr>
      </w:pPr>
    </w:p>
    <w:sectPr w:rsidR="00970CDE" w:rsidRPr="00A93FC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33EA3" w14:textId="77777777" w:rsidR="008B6FCD" w:rsidRDefault="008B6FCD" w:rsidP="00D80637">
      <w:r>
        <w:separator/>
      </w:r>
    </w:p>
  </w:endnote>
  <w:endnote w:type="continuationSeparator" w:id="0">
    <w:p w14:paraId="6D87A733" w14:textId="77777777" w:rsidR="008B6FCD" w:rsidRDefault="008B6FCD" w:rsidP="00D8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3F69A" w14:textId="77777777" w:rsidR="008B6FCD" w:rsidRDefault="008B6FCD" w:rsidP="00D80637">
      <w:r>
        <w:separator/>
      </w:r>
    </w:p>
  </w:footnote>
  <w:footnote w:type="continuationSeparator" w:id="0">
    <w:p w14:paraId="1082B265" w14:textId="77777777" w:rsidR="008B6FCD" w:rsidRDefault="008B6FCD" w:rsidP="00D80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C245BD"/>
    <w:multiLevelType w:val="hybridMultilevel"/>
    <w:tmpl w:val="582043E8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A428FF"/>
    <w:multiLevelType w:val="multilevel"/>
    <w:tmpl w:val="DCA4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B4AD9"/>
    <w:multiLevelType w:val="hybridMultilevel"/>
    <w:tmpl w:val="6BDA134C"/>
    <w:lvl w:ilvl="0" w:tplc="385807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D57979"/>
    <w:multiLevelType w:val="multilevel"/>
    <w:tmpl w:val="AD84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766BF"/>
    <w:multiLevelType w:val="multilevel"/>
    <w:tmpl w:val="F502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BB50BD"/>
    <w:multiLevelType w:val="hybridMultilevel"/>
    <w:tmpl w:val="3CD40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0465E"/>
    <w:rsid w:val="000140C0"/>
    <w:rsid w:val="0002212F"/>
    <w:rsid w:val="000258B2"/>
    <w:rsid w:val="00026F6B"/>
    <w:rsid w:val="0003631A"/>
    <w:rsid w:val="00040613"/>
    <w:rsid w:val="00040D75"/>
    <w:rsid w:val="00040FDB"/>
    <w:rsid w:val="00040FFF"/>
    <w:rsid w:val="0004230B"/>
    <w:rsid w:val="000545B3"/>
    <w:rsid w:val="00054DDD"/>
    <w:rsid w:val="00055D83"/>
    <w:rsid w:val="00056126"/>
    <w:rsid w:val="0007042D"/>
    <w:rsid w:val="00071667"/>
    <w:rsid w:val="0007590D"/>
    <w:rsid w:val="000815C9"/>
    <w:rsid w:val="000921AF"/>
    <w:rsid w:val="00092CFE"/>
    <w:rsid w:val="000A0751"/>
    <w:rsid w:val="000A42EC"/>
    <w:rsid w:val="000B2598"/>
    <w:rsid w:val="000B7B1D"/>
    <w:rsid w:val="000C3CE3"/>
    <w:rsid w:val="000D6CC8"/>
    <w:rsid w:val="0010242E"/>
    <w:rsid w:val="00102F87"/>
    <w:rsid w:val="00104436"/>
    <w:rsid w:val="00111979"/>
    <w:rsid w:val="00114B52"/>
    <w:rsid w:val="001150FA"/>
    <w:rsid w:val="00117350"/>
    <w:rsid w:val="001224E8"/>
    <w:rsid w:val="001236A9"/>
    <w:rsid w:val="0012504A"/>
    <w:rsid w:val="00141385"/>
    <w:rsid w:val="0016713A"/>
    <w:rsid w:val="00175D1B"/>
    <w:rsid w:val="001926D1"/>
    <w:rsid w:val="00192DD5"/>
    <w:rsid w:val="001937B6"/>
    <w:rsid w:val="001A6CCF"/>
    <w:rsid w:val="001B0AA3"/>
    <w:rsid w:val="001B18E1"/>
    <w:rsid w:val="001B4A8C"/>
    <w:rsid w:val="001C58E1"/>
    <w:rsid w:val="001E0F68"/>
    <w:rsid w:val="001E3E1C"/>
    <w:rsid w:val="001F4902"/>
    <w:rsid w:val="002119F0"/>
    <w:rsid w:val="00215486"/>
    <w:rsid w:val="002323C1"/>
    <w:rsid w:val="00242672"/>
    <w:rsid w:val="0024790F"/>
    <w:rsid w:val="002606FF"/>
    <w:rsid w:val="00262395"/>
    <w:rsid w:val="00264D38"/>
    <w:rsid w:val="00267A59"/>
    <w:rsid w:val="00270995"/>
    <w:rsid w:val="00280FCB"/>
    <w:rsid w:val="002977B4"/>
    <w:rsid w:val="002C1DA9"/>
    <w:rsid w:val="002C2979"/>
    <w:rsid w:val="002C445D"/>
    <w:rsid w:val="002C56C5"/>
    <w:rsid w:val="002C6A02"/>
    <w:rsid w:val="002D44F6"/>
    <w:rsid w:val="002F559D"/>
    <w:rsid w:val="00302E3E"/>
    <w:rsid w:val="00302F86"/>
    <w:rsid w:val="00304581"/>
    <w:rsid w:val="00336D84"/>
    <w:rsid w:val="00341035"/>
    <w:rsid w:val="00344B5C"/>
    <w:rsid w:val="00351BBA"/>
    <w:rsid w:val="003556E2"/>
    <w:rsid w:val="003573F8"/>
    <w:rsid w:val="00361157"/>
    <w:rsid w:val="00362E86"/>
    <w:rsid w:val="00365A51"/>
    <w:rsid w:val="0036693D"/>
    <w:rsid w:val="003710B6"/>
    <w:rsid w:val="003726A4"/>
    <w:rsid w:val="00375D10"/>
    <w:rsid w:val="003808C9"/>
    <w:rsid w:val="00386E8C"/>
    <w:rsid w:val="00393F04"/>
    <w:rsid w:val="0039653F"/>
    <w:rsid w:val="003A01A0"/>
    <w:rsid w:val="003C7B6F"/>
    <w:rsid w:val="003E40EE"/>
    <w:rsid w:val="00400539"/>
    <w:rsid w:val="004069CF"/>
    <w:rsid w:val="00445A2C"/>
    <w:rsid w:val="00445C21"/>
    <w:rsid w:val="00485AD5"/>
    <w:rsid w:val="00492E8E"/>
    <w:rsid w:val="004A72EF"/>
    <w:rsid w:val="004B1BB0"/>
    <w:rsid w:val="004B623C"/>
    <w:rsid w:val="004C4B9D"/>
    <w:rsid w:val="004C64C0"/>
    <w:rsid w:val="004D1667"/>
    <w:rsid w:val="004D2A65"/>
    <w:rsid w:val="004E2FA6"/>
    <w:rsid w:val="004E7F7A"/>
    <w:rsid w:val="004F0DDB"/>
    <w:rsid w:val="004F19E9"/>
    <w:rsid w:val="00504976"/>
    <w:rsid w:val="00505000"/>
    <w:rsid w:val="00505260"/>
    <w:rsid w:val="00510E68"/>
    <w:rsid w:val="00521AC5"/>
    <w:rsid w:val="00533808"/>
    <w:rsid w:val="00550E8C"/>
    <w:rsid w:val="0055753C"/>
    <w:rsid w:val="005652DA"/>
    <w:rsid w:val="00570A99"/>
    <w:rsid w:val="005762CE"/>
    <w:rsid w:val="005773F2"/>
    <w:rsid w:val="00582E18"/>
    <w:rsid w:val="00585CB0"/>
    <w:rsid w:val="00587579"/>
    <w:rsid w:val="005A182E"/>
    <w:rsid w:val="005A3FAA"/>
    <w:rsid w:val="005A5536"/>
    <w:rsid w:val="005B256B"/>
    <w:rsid w:val="005C09DB"/>
    <w:rsid w:val="005C0E39"/>
    <w:rsid w:val="005F0BAE"/>
    <w:rsid w:val="005F771A"/>
    <w:rsid w:val="0060002B"/>
    <w:rsid w:val="00605B2D"/>
    <w:rsid w:val="00607BE1"/>
    <w:rsid w:val="00616881"/>
    <w:rsid w:val="0061721E"/>
    <w:rsid w:val="00620B24"/>
    <w:rsid w:val="0062133A"/>
    <w:rsid w:val="00627C17"/>
    <w:rsid w:val="00627EDF"/>
    <w:rsid w:val="006477B4"/>
    <w:rsid w:val="00667598"/>
    <w:rsid w:val="00675C2F"/>
    <w:rsid w:val="00675EAE"/>
    <w:rsid w:val="00691B2A"/>
    <w:rsid w:val="0069720D"/>
    <w:rsid w:val="006A0945"/>
    <w:rsid w:val="006A0E76"/>
    <w:rsid w:val="006A1855"/>
    <w:rsid w:val="006B69B9"/>
    <w:rsid w:val="006C0400"/>
    <w:rsid w:val="006C6159"/>
    <w:rsid w:val="006D5864"/>
    <w:rsid w:val="006D5BF5"/>
    <w:rsid w:val="006F279A"/>
    <w:rsid w:val="007051BF"/>
    <w:rsid w:val="007053FF"/>
    <w:rsid w:val="00705E54"/>
    <w:rsid w:val="00721CF4"/>
    <w:rsid w:val="0073104C"/>
    <w:rsid w:val="00732C76"/>
    <w:rsid w:val="00753334"/>
    <w:rsid w:val="00784325"/>
    <w:rsid w:val="00796009"/>
    <w:rsid w:val="007B5AD6"/>
    <w:rsid w:val="007C4B6B"/>
    <w:rsid w:val="007D1504"/>
    <w:rsid w:val="007D2EFF"/>
    <w:rsid w:val="007D4586"/>
    <w:rsid w:val="007E56B9"/>
    <w:rsid w:val="007E6A90"/>
    <w:rsid w:val="007F4665"/>
    <w:rsid w:val="007F67BA"/>
    <w:rsid w:val="008116C1"/>
    <w:rsid w:val="00826C00"/>
    <w:rsid w:val="00833596"/>
    <w:rsid w:val="00855D83"/>
    <w:rsid w:val="00861BC5"/>
    <w:rsid w:val="00863B82"/>
    <w:rsid w:val="008657A9"/>
    <w:rsid w:val="00870B81"/>
    <w:rsid w:val="008730DC"/>
    <w:rsid w:val="008857DC"/>
    <w:rsid w:val="008B21C0"/>
    <w:rsid w:val="008B2633"/>
    <w:rsid w:val="008B6FCD"/>
    <w:rsid w:val="008C34B7"/>
    <w:rsid w:val="008D3A4B"/>
    <w:rsid w:val="008D744C"/>
    <w:rsid w:val="008E513D"/>
    <w:rsid w:val="008E7BA7"/>
    <w:rsid w:val="008F1051"/>
    <w:rsid w:val="008F28DD"/>
    <w:rsid w:val="009061F7"/>
    <w:rsid w:val="00915D06"/>
    <w:rsid w:val="009321B8"/>
    <w:rsid w:val="00943AC4"/>
    <w:rsid w:val="00944CCE"/>
    <w:rsid w:val="00944F19"/>
    <w:rsid w:val="00953930"/>
    <w:rsid w:val="00953954"/>
    <w:rsid w:val="0095692C"/>
    <w:rsid w:val="0096077D"/>
    <w:rsid w:val="009613D8"/>
    <w:rsid w:val="00964199"/>
    <w:rsid w:val="00970CDE"/>
    <w:rsid w:val="009827E9"/>
    <w:rsid w:val="009C464A"/>
    <w:rsid w:val="009C5BD7"/>
    <w:rsid w:val="009D11C6"/>
    <w:rsid w:val="009D4552"/>
    <w:rsid w:val="009D4A3C"/>
    <w:rsid w:val="009D79FB"/>
    <w:rsid w:val="009D7A8C"/>
    <w:rsid w:val="009E74AB"/>
    <w:rsid w:val="009F14F6"/>
    <w:rsid w:val="00A02989"/>
    <w:rsid w:val="00A1090F"/>
    <w:rsid w:val="00A1211A"/>
    <w:rsid w:val="00A163FE"/>
    <w:rsid w:val="00A17B17"/>
    <w:rsid w:val="00A17C4F"/>
    <w:rsid w:val="00A24740"/>
    <w:rsid w:val="00A2643D"/>
    <w:rsid w:val="00A40D07"/>
    <w:rsid w:val="00A5082F"/>
    <w:rsid w:val="00A644C9"/>
    <w:rsid w:val="00A77B85"/>
    <w:rsid w:val="00A8151F"/>
    <w:rsid w:val="00A8526F"/>
    <w:rsid w:val="00A93FC7"/>
    <w:rsid w:val="00A9475A"/>
    <w:rsid w:val="00AB7F6A"/>
    <w:rsid w:val="00AC5319"/>
    <w:rsid w:val="00AC61F0"/>
    <w:rsid w:val="00AD4923"/>
    <w:rsid w:val="00AE0D35"/>
    <w:rsid w:val="00AE2277"/>
    <w:rsid w:val="00AE41C2"/>
    <w:rsid w:val="00AF339B"/>
    <w:rsid w:val="00B039C9"/>
    <w:rsid w:val="00B1788E"/>
    <w:rsid w:val="00B304FE"/>
    <w:rsid w:val="00B359FE"/>
    <w:rsid w:val="00B531CE"/>
    <w:rsid w:val="00B54B54"/>
    <w:rsid w:val="00B56444"/>
    <w:rsid w:val="00B70DCD"/>
    <w:rsid w:val="00B75C36"/>
    <w:rsid w:val="00B75F8A"/>
    <w:rsid w:val="00B80153"/>
    <w:rsid w:val="00B8294A"/>
    <w:rsid w:val="00B875F5"/>
    <w:rsid w:val="00B969C3"/>
    <w:rsid w:val="00BA33F8"/>
    <w:rsid w:val="00BC0108"/>
    <w:rsid w:val="00BC60A4"/>
    <w:rsid w:val="00BC7FEA"/>
    <w:rsid w:val="00BD419E"/>
    <w:rsid w:val="00BD6D28"/>
    <w:rsid w:val="00BD72CB"/>
    <w:rsid w:val="00BE678E"/>
    <w:rsid w:val="00BF5CF7"/>
    <w:rsid w:val="00C01312"/>
    <w:rsid w:val="00C01A77"/>
    <w:rsid w:val="00C0577F"/>
    <w:rsid w:val="00C15B3D"/>
    <w:rsid w:val="00C20127"/>
    <w:rsid w:val="00C223B4"/>
    <w:rsid w:val="00C259C5"/>
    <w:rsid w:val="00C37E1A"/>
    <w:rsid w:val="00C44465"/>
    <w:rsid w:val="00C44900"/>
    <w:rsid w:val="00C63DAC"/>
    <w:rsid w:val="00C73158"/>
    <w:rsid w:val="00C8022F"/>
    <w:rsid w:val="00C81E8B"/>
    <w:rsid w:val="00C84120"/>
    <w:rsid w:val="00C84714"/>
    <w:rsid w:val="00C90DB2"/>
    <w:rsid w:val="00CA4CB6"/>
    <w:rsid w:val="00CB475A"/>
    <w:rsid w:val="00CB55C4"/>
    <w:rsid w:val="00CB567B"/>
    <w:rsid w:val="00CC383F"/>
    <w:rsid w:val="00CD0762"/>
    <w:rsid w:val="00CD62AC"/>
    <w:rsid w:val="00CE596A"/>
    <w:rsid w:val="00CF0D1E"/>
    <w:rsid w:val="00CF3070"/>
    <w:rsid w:val="00D03D30"/>
    <w:rsid w:val="00D05630"/>
    <w:rsid w:val="00D15B79"/>
    <w:rsid w:val="00D20EC2"/>
    <w:rsid w:val="00D214B0"/>
    <w:rsid w:val="00D43D2D"/>
    <w:rsid w:val="00D47080"/>
    <w:rsid w:val="00D51F5F"/>
    <w:rsid w:val="00D52A5C"/>
    <w:rsid w:val="00D530B3"/>
    <w:rsid w:val="00D54D19"/>
    <w:rsid w:val="00D619EE"/>
    <w:rsid w:val="00D62255"/>
    <w:rsid w:val="00D65307"/>
    <w:rsid w:val="00D65827"/>
    <w:rsid w:val="00D803BC"/>
    <w:rsid w:val="00D80637"/>
    <w:rsid w:val="00D86981"/>
    <w:rsid w:val="00D93DD2"/>
    <w:rsid w:val="00D95FB0"/>
    <w:rsid w:val="00DA1BB5"/>
    <w:rsid w:val="00DA3D95"/>
    <w:rsid w:val="00DA47C6"/>
    <w:rsid w:val="00DA53C5"/>
    <w:rsid w:val="00DB0C47"/>
    <w:rsid w:val="00DE1C89"/>
    <w:rsid w:val="00DE2CB7"/>
    <w:rsid w:val="00DF1C9B"/>
    <w:rsid w:val="00DF5565"/>
    <w:rsid w:val="00E0705D"/>
    <w:rsid w:val="00E23F4E"/>
    <w:rsid w:val="00E2412E"/>
    <w:rsid w:val="00E26F6D"/>
    <w:rsid w:val="00E30E25"/>
    <w:rsid w:val="00E37ECA"/>
    <w:rsid w:val="00E4082A"/>
    <w:rsid w:val="00E46573"/>
    <w:rsid w:val="00E47FE6"/>
    <w:rsid w:val="00E55B55"/>
    <w:rsid w:val="00E560CC"/>
    <w:rsid w:val="00E60467"/>
    <w:rsid w:val="00E6123C"/>
    <w:rsid w:val="00E66E16"/>
    <w:rsid w:val="00E67D51"/>
    <w:rsid w:val="00E712EC"/>
    <w:rsid w:val="00E75F2C"/>
    <w:rsid w:val="00E81ACF"/>
    <w:rsid w:val="00E83DE3"/>
    <w:rsid w:val="00E93075"/>
    <w:rsid w:val="00E944A1"/>
    <w:rsid w:val="00E94659"/>
    <w:rsid w:val="00EB0AB6"/>
    <w:rsid w:val="00EC391E"/>
    <w:rsid w:val="00ED28E1"/>
    <w:rsid w:val="00EE1AF2"/>
    <w:rsid w:val="00EF399F"/>
    <w:rsid w:val="00EF6897"/>
    <w:rsid w:val="00EF7FA9"/>
    <w:rsid w:val="00F01901"/>
    <w:rsid w:val="00F0423C"/>
    <w:rsid w:val="00F05F1A"/>
    <w:rsid w:val="00F169F3"/>
    <w:rsid w:val="00F17296"/>
    <w:rsid w:val="00F21CFE"/>
    <w:rsid w:val="00F269C9"/>
    <w:rsid w:val="00F33105"/>
    <w:rsid w:val="00F33CF9"/>
    <w:rsid w:val="00F37052"/>
    <w:rsid w:val="00F466D6"/>
    <w:rsid w:val="00F672F8"/>
    <w:rsid w:val="00F806DA"/>
    <w:rsid w:val="00F875FE"/>
    <w:rsid w:val="00F94D4F"/>
    <w:rsid w:val="00F9575C"/>
    <w:rsid w:val="00F95DC1"/>
    <w:rsid w:val="00FA45B7"/>
    <w:rsid w:val="00FB0AF6"/>
    <w:rsid w:val="00FB5702"/>
    <w:rsid w:val="00FB789D"/>
    <w:rsid w:val="00FC17A6"/>
    <w:rsid w:val="00FC1DE4"/>
    <w:rsid w:val="00FC3168"/>
    <w:rsid w:val="00FC7A9C"/>
    <w:rsid w:val="00FD0BB4"/>
    <w:rsid w:val="00FD0D44"/>
    <w:rsid w:val="00FE1E06"/>
    <w:rsid w:val="00FE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1" w:qFormat="1"/>
    <w:lsdException w:name="heading 1" w:uiPriority="5" w:qFormat="1"/>
    <w:lsdException w:name="heading 2" w:uiPriority="6" w:qFormat="1"/>
    <w:lsdException w:name="heading 3" w:semiHidden="1" w:uiPriority="9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175D1B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uiPriority w:val="6"/>
    <w:qFormat/>
    <w:rsid w:val="00705E54"/>
    <w:pPr>
      <w:spacing w:before="20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9"/>
    <w:qFormat/>
    <w:rsid w:val="00705E54"/>
    <w:pPr>
      <w:spacing w:before="20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rFonts w:asciiTheme="minorHAnsi" w:hAnsiTheme="minorHAnsi" w:cstheme="minorBidi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rFonts w:asciiTheme="minorHAnsi" w:hAnsiTheme="minorHAnsi" w:cstheme="minorBidi"/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spacing w:after="20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rFonts w:asciiTheme="minorHAnsi" w:hAnsiTheme="minorHAnsi" w:cstheme="minorBidi"/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spacing w:after="200"/>
      <w:ind w:left="720" w:right="720"/>
    </w:pPr>
    <w:rPr>
      <w:rFonts w:asciiTheme="minorHAnsi" w:hAnsiTheme="minorHAnsi" w:cstheme="minorBidi"/>
      <w:color w:val="000000" w:themeColor="text1"/>
      <w:sz w:val="22"/>
      <w:szCs w:val="22"/>
    </w:rPr>
  </w:style>
  <w:style w:type="paragraph" w:styleId="a8">
    <w:name w:val="Normal (Web)"/>
    <w:basedOn w:val="a"/>
    <w:uiPriority w:val="99"/>
    <w:rsid w:val="001A4199"/>
    <w:pPr>
      <w:spacing w:after="200"/>
    </w:pPr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rsid w:val="00FA45B7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0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  <w:spacing w:after="200"/>
    </w:pPr>
    <w:rPr>
      <w:rFonts w:asciiTheme="minorHAnsi" w:hAnsiTheme="minorHAnsi" w:cstheme="minorBidi"/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pPr>
      <w:spacing w:after="200"/>
    </w:pPr>
    <w:rPr>
      <w:rFonts w:ascii="宋体" w:eastAsia="宋体" w:hAnsiTheme="minorHAnsi" w:cstheme="minorBidi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tracking-ad">
    <w:name w:val="tracking-ad"/>
    <w:basedOn w:val="a0"/>
    <w:rsid w:val="00C90DB2"/>
  </w:style>
  <w:style w:type="character" w:customStyle="1" w:styleId="tag">
    <w:name w:val="tag"/>
    <w:basedOn w:val="a0"/>
    <w:rsid w:val="00C90DB2"/>
  </w:style>
  <w:style w:type="character" w:customStyle="1" w:styleId="tag-name">
    <w:name w:val="tag-name"/>
    <w:basedOn w:val="a0"/>
    <w:rsid w:val="00C90DB2"/>
  </w:style>
  <w:style w:type="character" w:customStyle="1" w:styleId="attribute">
    <w:name w:val="attribute"/>
    <w:basedOn w:val="a0"/>
    <w:rsid w:val="00C90DB2"/>
  </w:style>
  <w:style w:type="character" w:customStyle="1" w:styleId="attribute-value">
    <w:name w:val="attribute-value"/>
    <w:basedOn w:val="a0"/>
    <w:rsid w:val="00C90DB2"/>
  </w:style>
  <w:style w:type="character" w:customStyle="1" w:styleId="cdata">
    <w:name w:val="cdata"/>
    <w:basedOn w:val="a0"/>
    <w:rsid w:val="00B039C9"/>
  </w:style>
  <w:style w:type="table" w:styleId="af3">
    <w:name w:val="Table Grid"/>
    <w:basedOn w:val="a1"/>
    <w:uiPriority w:val="59"/>
    <w:rsid w:val="00F169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5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B75F8A"/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character" w:customStyle="1" w:styleId="hljs-tag">
    <w:name w:val="hljs-tag"/>
    <w:basedOn w:val="a0"/>
    <w:rsid w:val="00D54D19"/>
  </w:style>
  <w:style w:type="character" w:customStyle="1" w:styleId="hljs-name">
    <w:name w:val="hljs-name"/>
    <w:basedOn w:val="a0"/>
    <w:rsid w:val="00D54D19"/>
  </w:style>
  <w:style w:type="character" w:customStyle="1" w:styleId="hljs-attr">
    <w:name w:val="hljs-attr"/>
    <w:basedOn w:val="a0"/>
    <w:rsid w:val="00D54D19"/>
  </w:style>
  <w:style w:type="character" w:customStyle="1" w:styleId="hljs-string">
    <w:name w:val="hljs-string"/>
    <w:basedOn w:val="a0"/>
    <w:rsid w:val="00D54D19"/>
  </w:style>
  <w:style w:type="character" w:customStyle="1" w:styleId="hljs-keyword">
    <w:name w:val="hljs-keyword"/>
    <w:basedOn w:val="a0"/>
    <w:rsid w:val="002977B4"/>
  </w:style>
  <w:style w:type="character" w:customStyle="1" w:styleId="hljs-literal">
    <w:name w:val="hljs-literal"/>
    <w:basedOn w:val="a0"/>
    <w:rsid w:val="002977B4"/>
  </w:style>
  <w:style w:type="character" w:customStyle="1" w:styleId="space">
    <w:name w:val="space"/>
    <w:basedOn w:val="a0"/>
    <w:rsid w:val="00510E68"/>
  </w:style>
  <w:style w:type="character" w:customStyle="1" w:styleId="30">
    <w:name w:val="标题 3字符"/>
    <w:basedOn w:val="a0"/>
    <w:link w:val="3"/>
    <w:uiPriority w:val="9"/>
    <w:rsid w:val="00175D1B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064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2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3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448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nblogs.com/catgatp/p/6403382.htm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clementad/article/details/55099432" TargetMode="External"/><Relationship Id="rId9" Type="http://schemas.openxmlformats.org/officeDocument/2006/relationships/hyperlink" Target="http://blog.csdn.net/clementad/article/details/55099432" TargetMode="Externa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纯s'q'l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150</TotalTime>
  <Pages>1</Pages>
  <Words>4483</Words>
  <Characters>25559</Characters>
  <Application>Microsoft Macintosh Word</Application>
  <DocSecurity>0</DocSecurity>
  <Lines>212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421</cp:revision>
  <dcterms:created xsi:type="dcterms:W3CDTF">2017-11-29T16:40:00Z</dcterms:created>
  <dcterms:modified xsi:type="dcterms:W3CDTF">2018-09-10T03:41:00Z</dcterms:modified>
</cp:coreProperties>
</file>