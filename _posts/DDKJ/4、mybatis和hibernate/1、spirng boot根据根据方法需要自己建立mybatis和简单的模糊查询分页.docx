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19AC" w14:textId="77777777" w:rsidR="00DF0FA1" w:rsidRDefault="00016FCC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color w:val="auto"/>
          <w:sz w:val="2"/>
          <w:szCs w:val="2"/>
        </w:rPr>
        <w:t>根据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sz w:val="22"/>
          <w:szCs w:val="20"/>
        </w:rPr>
      </w:sdtEndPr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3E219E9D" w14:textId="2FB743D5" w:rsidR="0041367B" w:rsidRDefault="00016FCC">
              <w:pPr>
                <w:pStyle w:val="Publishwithline"/>
              </w:pPr>
              <w:r>
                <w:rPr>
                  <w:rFonts w:hint="eastAsia"/>
                </w:rPr>
                <w:t>根据方法需要自己建立</w:t>
              </w:r>
              <w:r>
                <w:rPr>
                  <w:rFonts w:hint="eastAsia"/>
                </w:rPr>
                <w:t>mybatis</w:t>
              </w:r>
            </w:p>
          </w:sdtContent>
        </w:sdt>
        <w:p w14:paraId="2ACECD78" w14:textId="77777777" w:rsidR="0041367B" w:rsidRDefault="0041367B">
          <w:pPr>
            <w:pStyle w:val="underline"/>
          </w:pPr>
        </w:p>
        <w:p w14:paraId="24EFFC90" w14:textId="77777777" w:rsidR="00DF0FA1" w:rsidRDefault="00202DE1" w:rsidP="00FD39BF"/>
      </w:sdtContent>
    </w:sdt>
    <w:p w14:paraId="6E108B70" w14:textId="729EC953" w:rsidR="00DF0FA1" w:rsidRDefault="00DF0FA1" w:rsidP="00DF0FA1">
      <w:pPr>
        <w:pStyle w:val="1"/>
      </w:pPr>
      <w:r w:rsidRPr="00DF0FA1">
        <w:rPr>
          <w:rFonts w:hint="eastAsia"/>
        </w:rPr>
        <w:t>1.</w:t>
      </w:r>
      <w:r w:rsidRPr="00DF0FA1">
        <w:rPr>
          <w:rFonts w:hint="eastAsia"/>
        </w:rPr>
        <w:t>、旧版本的</w:t>
      </w:r>
      <w:r w:rsidR="005B0A0C">
        <w:rPr>
          <w:rFonts w:hint="eastAsia"/>
        </w:rPr>
        <w:t>i</w:t>
      </w:r>
      <w:r w:rsidRPr="00DF0FA1">
        <w:rPr>
          <w:rFonts w:hint="eastAsia"/>
        </w:rPr>
        <w:t>batis</w:t>
      </w:r>
      <w:r w:rsidRPr="00DF0FA1">
        <w:rPr>
          <w:rFonts w:hint="eastAsia"/>
        </w:rPr>
        <w:t>，也就是没有</w:t>
      </w:r>
      <w:r>
        <w:rPr>
          <w:rFonts w:hint="eastAsia"/>
        </w:rPr>
        <w:t>mapper</w:t>
      </w:r>
      <w:r>
        <w:rPr>
          <w:rFonts w:hint="eastAsia"/>
        </w:rPr>
        <w:t>接口的时候</w:t>
      </w:r>
    </w:p>
    <w:p w14:paraId="4DDEE69C" w14:textId="77777777" w:rsidR="0091081E" w:rsidRDefault="0091081E" w:rsidP="0091081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建立配置文件与数据库对应（相当于</w:t>
      </w:r>
      <w:r>
        <w:rPr>
          <w:rFonts w:hint="eastAsia"/>
        </w:rPr>
        <w:t>hibernate</w:t>
      </w:r>
      <w:r>
        <w:rPr>
          <w:rFonts w:hint="eastAsia"/>
        </w:rPr>
        <w:t>中的那个）</w:t>
      </w:r>
    </w:p>
    <w:p w14:paraId="7B41CB21" w14:textId="77777777" w:rsidR="0091081E" w:rsidRDefault="0091081E" w:rsidP="0091081E">
      <w:pPr>
        <w:ind w:firstLineChars="200" w:firstLine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D1D0F" wp14:editId="213A9338">
                <wp:simplePos x="0" y="0"/>
                <wp:positionH relativeFrom="column">
                  <wp:posOffset>76200</wp:posOffset>
                </wp:positionH>
                <wp:positionV relativeFrom="paragraph">
                  <wp:posOffset>191770</wp:posOffset>
                </wp:positionV>
                <wp:extent cx="7435215" cy="4369435"/>
                <wp:effectExtent l="0" t="0" r="13335" b="1206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215" cy="4369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8B5E7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&lt;transactionManager type="JDBC"&gt;</w:t>
                            </w:r>
                          </w:p>
                          <w:p w14:paraId="645742DF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&lt;dataSource type="SIMPLE"&gt;</w:t>
                            </w:r>
                          </w:p>
                          <w:p w14:paraId="02AD4AD8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&lt;property name="JDBC.Driver" value="com.mysql.jdbc.Driver" /&gt;</w:t>
                            </w:r>
                          </w:p>
                          <w:p w14:paraId="4D1CEE2D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&lt;property name="JDBC.ConnectionURL" value="jdbc:mysql://localhost:3306/ibatis" /&gt;</w:t>
                            </w:r>
                          </w:p>
                          <w:p w14:paraId="69EA068B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name="JDBC.Username" value="root" /&gt;</w:t>
                            </w:r>
                          </w:p>
                          <w:p w14:paraId="5209FD4E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name="JDBC.Password" value="147094" /&gt;</w:t>
                            </w:r>
                          </w:p>
                          <w:p w14:paraId="64476802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name="Pool.MaximumActiveConnections" value="10" /&gt;</w:t>
                            </w:r>
                          </w:p>
                          <w:p w14:paraId="226E0A4B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name="Pool.MaximumIdleConnections" value="5" /&gt;</w:t>
                            </w:r>
                          </w:p>
                          <w:p w14:paraId="728D927F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name="Pool.MaximumCheckoutTime" value="120000" /&gt;</w:t>
                            </w:r>
                          </w:p>
                          <w:p w14:paraId="3C39F544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name="Pool.TimeToWait" value="500" /&gt;</w:t>
                            </w:r>
                          </w:p>
                          <w:p w14:paraId="16831789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name="Pool.PingQuery" value="select 1 from ACCOUNT" /&gt;</w:t>
                            </w:r>
                          </w:p>
                          <w:p w14:paraId="3E2A907A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name="Pool.PingEnabled" value="false" /&gt;</w:t>
                            </w:r>
                          </w:p>
                          <w:p w14:paraId="01F56A85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name="Pool.PingConnectionsOlderThan" value="1" /&gt;</w:t>
                            </w:r>
                          </w:p>
                          <w:p w14:paraId="3F042DC2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&lt;property name="Pool.PingConnectionsNotUsedFor" value="1" /&gt;</w:t>
                            </w:r>
                          </w:p>
                          <w:p w14:paraId="1E5C4339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&lt;/dataSource&gt;</w:t>
                            </w:r>
                          </w:p>
                          <w:p w14:paraId="548BA0B9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&lt;/transactionManager&gt;</w:t>
                            </w:r>
                          </w:p>
                          <w:p w14:paraId="0BA1A9D5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3FD14F0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映射文件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相当于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hibernate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中的那个与数据库对应的文件，但是这里的区别就出来了，这里的区别是它是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sql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语句的集合</w:t>
                            </w:r>
                          </w:p>
                          <w:p w14:paraId="2F191CBF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&lt;sqlMap resource="com/itmyhome/User.xml" /&gt;</w:t>
                            </w:r>
                          </w:p>
                          <w:p w14:paraId="717091E4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99D51D" w14:textId="77777777" w:rsidR="0091081E" w:rsidRDefault="0091081E" w:rsidP="0091081E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D1D0F" id="_x0000_t202" coordsize="21600,21600" o:spt="202" path="m0,0l0,21600,21600,21600,21600,0xe">
                <v:stroke joinstyle="miter"/>
                <v:path gradientshapeok="t" o:connecttype="rect"/>
              </v:shapetype>
              <v:shape id="文本框 26" o:spid="_x0000_s1026" type="#_x0000_t202" style="position:absolute;left:0;text-align:left;margin-left:6pt;margin-top:15.1pt;width:585.45pt;height:34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" fillcolor="white [3201]" strokeweight=".5pt">
                <v:textbox>
                  <w:txbxContent>
                    <w:p w14:paraId="75A8B5E7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&lt;transactionManager type="JDBC"&gt;</w:t>
                      </w:r>
                    </w:p>
                    <w:p w14:paraId="645742DF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&lt;dataSource type="SIMPLE"&gt;</w:t>
                      </w:r>
                    </w:p>
                    <w:p w14:paraId="02AD4AD8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&lt;property name="JDBC.Driver" value="com.mysql.jdbc.Driver" /&gt;</w:t>
                      </w:r>
                    </w:p>
                    <w:p w14:paraId="4D1CEE2D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&lt;property name="JDBC.ConnectionURL" value="jdbc:mysql://localhost:3306/ibatis" /&gt;</w:t>
                      </w:r>
                    </w:p>
                    <w:p w14:paraId="69EA068B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name="JDBC.Username" value="root" /&gt;</w:t>
                      </w:r>
                    </w:p>
                    <w:p w14:paraId="5209FD4E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name="JDBC.Password" value="147094" /&gt;</w:t>
                      </w:r>
                    </w:p>
                    <w:p w14:paraId="64476802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name="Pool.MaximumActiveConnections" value="10" /&gt;</w:t>
                      </w:r>
                    </w:p>
                    <w:p w14:paraId="226E0A4B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name="Pool.MaximumIdleConnections" value="5" /&gt;</w:t>
                      </w:r>
                    </w:p>
                    <w:p w14:paraId="728D927F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name="Pool.MaximumCheckoutTime" value="120000" /&gt;</w:t>
                      </w:r>
                    </w:p>
                    <w:p w14:paraId="3C39F544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name="Pool.TimeToWait" value="500" /&gt;</w:t>
                      </w:r>
                    </w:p>
                    <w:p w14:paraId="16831789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name="Pool.PingQuery" value="select 1 from ACCOUNT" /&gt;</w:t>
                      </w:r>
                    </w:p>
                    <w:p w14:paraId="3E2A907A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name="Pool.PingEnabled" value="false" /&gt;</w:t>
                      </w:r>
                    </w:p>
                    <w:p w14:paraId="01F56A85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name="Pool.PingConnectionsOlderThan" value="1" /&gt;</w:t>
                      </w:r>
                    </w:p>
                    <w:p w14:paraId="3F042DC2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&lt;property name="Pool.PingConnectionsNotUsedFor" value="1" /&gt;</w:t>
                      </w:r>
                    </w:p>
                    <w:p w14:paraId="1E5C4339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&lt;/dataSource&gt;</w:t>
                      </w:r>
                    </w:p>
                    <w:p w14:paraId="548BA0B9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&lt;/transactionManager&gt;</w:t>
                      </w:r>
                    </w:p>
                    <w:p w14:paraId="0BA1A9D5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53FD14F0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映射文件</w:t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相当于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hibernate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中的那个与数据库对应的文件，但是这里的区别就出来了，这里的区别是它是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sql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语句的集合</w:t>
                      </w:r>
                    </w:p>
                    <w:p w14:paraId="2F191CBF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&lt;sqlMap resource="com/itmyhome/User.xml" /&gt;</w:t>
                      </w:r>
                    </w:p>
                    <w:p w14:paraId="717091E4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0699D51D" w14:textId="77777777" w:rsidR="0091081E" w:rsidRDefault="0091081E" w:rsidP="0091081E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61AB6BD" w14:textId="77777777" w:rsidR="0091081E" w:rsidRPr="00F015C6" w:rsidRDefault="0091081E" w:rsidP="0091081E"/>
    <w:p w14:paraId="69E12CFA" w14:textId="77777777" w:rsidR="0091081E" w:rsidRPr="00F015C6" w:rsidRDefault="0091081E" w:rsidP="0091081E"/>
    <w:p w14:paraId="7E87551F" w14:textId="77777777" w:rsidR="0091081E" w:rsidRPr="00F015C6" w:rsidRDefault="0091081E" w:rsidP="0091081E"/>
    <w:p w14:paraId="28D99274" w14:textId="77777777" w:rsidR="0091081E" w:rsidRPr="00F015C6" w:rsidRDefault="0091081E" w:rsidP="0091081E"/>
    <w:p w14:paraId="3DD44049" w14:textId="77777777" w:rsidR="0091081E" w:rsidRPr="00F015C6" w:rsidRDefault="0091081E" w:rsidP="0091081E"/>
    <w:p w14:paraId="12B309B0" w14:textId="77777777" w:rsidR="0091081E" w:rsidRPr="00F015C6" w:rsidRDefault="0091081E" w:rsidP="0091081E"/>
    <w:p w14:paraId="79875E41" w14:textId="77777777" w:rsidR="0091081E" w:rsidRPr="00F015C6" w:rsidRDefault="0091081E" w:rsidP="0091081E"/>
    <w:p w14:paraId="5937E217" w14:textId="77777777" w:rsidR="0091081E" w:rsidRPr="00F015C6" w:rsidRDefault="0091081E" w:rsidP="0091081E"/>
    <w:p w14:paraId="4FE97D92" w14:textId="77777777" w:rsidR="0091081E" w:rsidRPr="00F015C6" w:rsidRDefault="0091081E" w:rsidP="0091081E"/>
    <w:p w14:paraId="4B83357C" w14:textId="77777777" w:rsidR="0091081E" w:rsidRPr="00F015C6" w:rsidRDefault="0091081E" w:rsidP="0091081E"/>
    <w:p w14:paraId="03A7C206" w14:textId="77777777" w:rsidR="0091081E" w:rsidRPr="00F015C6" w:rsidRDefault="0091081E" w:rsidP="0091081E"/>
    <w:p w14:paraId="55CB09D7" w14:textId="77777777" w:rsidR="0091081E" w:rsidRPr="00F015C6" w:rsidRDefault="0091081E" w:rsidP="0091081E"/>
    <w:p w14:paraId="694556A5" w14:textId="77777777" w:rsidR="0091081E" w:rsidRPr="00F015C6" w:rsidRDefault="0091081E" w:rsidP="0091081E"/>
    <w:p w14:paraId="2419D41B" w14:textId="77777777" w:rsidR="0091081E" w:rsidRPr="00F015C6" w:rsidRDefault="0091081E" w:rsidP="0091081E"/>
    <w:p w14:paraId="4AB10B6E" w14:textId="77777777" w:rsidR="0091081E" w:rsidRPr="0062162B" w:rsidRDefault="0091081E" w:rsidP="0091081E"/>
    <w:p w14:paraId="05104704" w14:textId="77777777" w:rsidR="0091081E" w:rsidRDefault="0091081E" w:rsidP="0091081E"/>
    <w:p w14:paraId="5C8125F0" w14:textId="77777777" w:rsidR="0091081E" w:rsidRDefault="0091081E" w:rsidP="0091081E">
      <w:pPr>
        <w:pStyle w:val="2"/>
      </w:pPr>
      <w:r>
        <w:rPr>
          <w:rFonts w:hint="eastAsia"/>
        </w:rPr>
        <w:t>2.</w:t>
      </w:r>
      <w:r w:rsidRPr="0062162B"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User.xml</w:t>
      </w:r>
      <w:r>
        <w:rPr>
          <w:rFonts w:hint="eastAsia"/>
        </w:rPr>
        <w:t>文件，这里用来编写数据库操作语句</w:t>
      </w:r>
    </w:p>
    <w:p w14:paraId="5F2E7EAB" w14:textId="77777777" w:rsidR="0091081E" w:rsidRPr="0091081E" w:rsidRDefault="0091081E" w:rsidP="0091081E"/>
    <w:p w14:paraId="61995EF2" w14:textId="77777777" w:rsidR="0091081E" w:rsidRDefault="0091081E" w:rsidP="0091081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73CCE" wp14:editId="48E69985">
                <wp:simplePos x="0" y="0"/>
                <wp:positionH relativeFrom="column">
                  <wp:posOffset>-202721</wp:posOffset>
                </wp:positionH>
                <wp:positionV relativeFrom="paragraph">
                  <wp:posOffset>16630</wp:posOffset>
                </wp:positionV>
                <wp:extent cx="6021238" cy="3088256"/>
                <wp:effectExtent l="0" t="0" r="17780" b="1714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38" cy="30882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AF16C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&lt;?xml version="1.0" encoding="UTF-8"?&gt;  </w:t>
                            </w:r>
                          </w:p>
                          <w:p w14:paraId="15EC7BDA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&lt;!DOCTYPE sqlMap  </w:t>
                            </w:r>
                          </w:p>
                          <w:p w14:paraId="2C5815D7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PUBLIC "-//iBATIS.com//DTD SQL Map 2.0//EN"  </w:t>
                            </w:r>
                          </w:p>
                          <w:p w14:paraId="4A4AA30F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"http://www.ibatis.com/dtd/sql-map-2.dtd"&gt;</w:t>
                            </w:r>
                          </w:p>
                          <w:p w14:paraId="2C5E5B01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14:paraId="3AD60610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下面这个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是别名，就是代表后面的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type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文件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，下文用它来对数据进行草操作</w:t>
                            </w:r>
                          </w:p>
                          <w:p w14:paraId="3FB35F57" w14:textId="77777777" w:rsidR="0091081E" w:rsidRPr="00957CA0" w:rsidRDefault="0091081E" w:rsidP="0091081E">
                            <w:pPr>
                              <w:ind w:firstLineChars="343" w:firstLine="960"/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8"/>
                                <w:szCs w:val="24"/>
                              </w:rPr>
                            </w:pPr>
                          </w:p>
                          <w:p w14:paraId="5F5D6A0A" w14:textId="77777777" w:rsidR="0091081E" w:rsidRPr="0062162B" w:rsidRDefault="0091081E" w:rsidP="0091081E">
                            <w:pPr>
                              <w:ind w:firstLineChars="343" w:firstLine="96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8"/>
                                <w:szCs w:val="24"/>
                              </w:rPr>
                              <w:tab/>
                            </w: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8"/>
                                <w:szCs w:val="24"/>
                                <w:highlight w:val="yellow"/>
                              </w:rPr>
                              <w:t>&lt;typeAlias alias="user" type="com.itmyhome.User" /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DB9EEE1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14:paraId="010E0123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这里的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id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在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java</w:t>
                            </w:r>
                            <w:r w:rsidRPr="0062162B">
                              <w:rPr>
                                <w:rFonts w:ascii="Consolas" w:hAnsi="Consolas" w:cs="Consolas" w:hint="eastAsia"/>
                                <w:b/>
                                <w:sz w:val="24"/>
                                <w:szCs w:val="24"/>
                              </w:rPr>
                              <w:t>文件中会调用的</w:t>
                            </w:r>
                          </w:p>
                          <w:p w14:paraId="114E5590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14:paraId="0535317C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14:paraId="64B81B8D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14:paraId="0605ECF2" w14:textId="77777777" w:rsidR="0091081E" w:rsidRPr="0062162B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62162B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&lt;/sqlMap&gt;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73CCE" id="文本框 27" o:spid="_x0000_s1027" type="#_x0000_t202" style="position:absolute;margin-left:-15.95pt;margin-top:1.3pt;width:474.1pt;height:24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" fillcolor="white [3201]" strokeweight=".5pt">
                <v:textbox>
                  <w:txbxContent>
                    <w:p w14:paraId="225AF16C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&lt;?xml version="1.0" encoding="UTF-8"?&gt;  </w:t>
                      </w:r>
                    </w:p>
                    <w:p w14:paraId="15EC7BDA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&lt;!DOCTYPE sqlMap  </w:t>
                      </w:r>
                    </w:p>
                    <w:p w14:paraId="2C5815D7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PUBLIC "-//iBATIS.com//DTD SQL Map 2.0//EN"  </w:t>
                      </w:r>
                    </w:p>
                    <w:p w14:paraId="4A4AA30F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"http://www.ibatis.com/dtd/sql-map-2.dtd"&gt;</w:t>
                      </w:r>
                    </w:p>
                    <w:p w14:paraId="2C5E5B01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&lt;sqlMap namespace="User"&gt;</w:t>
                      </w:r>
                    </w:p>
                    <w:p w14:paraId="3AD60610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下面这个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user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是别名，就是代表后面的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type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文件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，下文用它来对数据进行草操作</w:t>
                      </w:r>
                    </w:p>
                    <w:p w14:paraId="3FB35F57" w14:textId="77777777" w:rsidR="0091081E" w:rsidRPr="00957CA0" w:rsidRDefault="0091081E" w:rsidP="0091081E">
                      <w:pPr>
                        <w:ind w:firstLineChars="343" w:firstLine="960"/>
                        <w:rPr>
                          <w:rFonts w:ascii="Consolas" w:hAnsi="Consolas" w:cs="Consolas"/>
                          <w:b/>
                          <w:color w:val="FF0000"/>
                          <w:sz w:val="28"/>
                          <w:szCs w:val="24"/>
                        </w:rPr>
                      </w:pPr>
                    </w:p>
                    <w:p w14:paraId="5F5D6A0A" w14:textId="77777777" w:rsidR="0091081E" w:rsidRPr="0062162B" w:rsidRDefault="0091081E" w:rsidP="0091081E">
                      <w:pPr>
                        <w:ind w:firstLineChars="343" w:firstLine="960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28"/>
                          <w:szCs w:val="24"/>
                        </w:rPr>
                        <w:tab/>
                      </w: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28"/>
                          <w:szCs w:val="24"/>
                          <w:highlight w:val="yellow"/>
                        </w:rPr>
                        <w:t>&lt;typeAlias alias="user" type="com.itmyhome.User" /</w:t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&gt;</w:t>
                      </w:r>
                    </w:p>
                    <w:p w14:paraId="1DB9EEE1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14:paraId="010E0123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查询所有的</w:t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这里的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id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在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java</w:t>
                      </w:r>
                      <w:r w:rsidRPr="0062162B">
                        <w:rPr>
                          <w:rFonts w:ascii="Consolas" w:hAnsi="Consolas" w:cs="Consolas" w:hint="eastAsia"/>
                          <w:b/>
                          <w:sz w:val="24"/>
                          <w:szCs w:val="24"/>
                        </w:rPr>
                        <w:t>文件中会调用的</w:t>
                      </w:r>
                    </w:p>
                    <w:p w14:paraId="114E5590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14:paraId="0535317C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14:paraId="64B81B8D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14:paraId="0605ECF2" w14:textId="77777777" w:rsidR="0091081E" w:rsidRPr="0062162B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62162B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&lt;/sqlMap&gt;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3DC664B" w14:textId="77777777" w:rsidR="0091081E" w:rsidRPr="00251617" w:rsidRDefault="0091081E" w:rsidP="0091081E"/>
    <w:p w14:paraId="494D392A" w14:textId="77777777" w:rsidR="0091081E" w:rsidRPr="00251617" w:rsidRDefault="0091081E" w:rsidP="0091081E"/>
    <w:p w14:paraId="3296EC01" w14:textId="77777777" w:rsidR="0091081E" w:rsidRPr="00251617" w:rsidRDefault="0091081E" w:rsidP="0091081E"/>
    <w:p w14:paraId="62E8C3D8" w14:textId="77777777" w:rsidR="0091081E" w:rsidRPr="00251617" w:rsidRDefault="0091081E" w:rsidP="0091081E"/>
    <w:p w14:paraId="16AE1B60" w14:textId="77777777" w:rsidR="0091081E" w:rsidRPr="00251617" w:rsidRDefault="0091081E" w:rsidP="0091081E"/>
    <w:p w14:paraId="305CE68D" w14:textId="77777777" w:rsidR="0091081E" w:rsidRPr="00251617" w:rsidRDefault="0091081E" w:rsidP="0091081E"/>
    <w:p w14:paraId="77057D4B" w14:textId="77777777" w:rsidR="0091081E" w:rsidRPr="00251617" w:rsidRDefault="0091081E" w:rsidP="0091081E"/>
    <w:p w14:paraId="28A4B0CA" w14:textId="77777777" w:rsidR="0091081E" w:rsidRPr="00251617" w:rsidRDefault="0091081E" w:rsidP="0091081E"/>
    <w:p w14:paraId="511F09AD" w14:textId="77777777" w:rsidR="0091081E" w:rsidRPr="00251617" w:rsidRDefault="0091081E" w:rsidP="0091081E"/>
    <w:p w14:paraId="2EC318F3" w14:textId="77777777" w:rsidR="0091081E" w:rsidRPr="00251617" w:rsidRDefault="0091081E" w:rsidP="0091081E"/>
    <w:p w14:paraId="6BB9F33D" w14:textId="77777777" w:rsidR="0091081E" w:rsidRDefault="0091081E" w:rsidP="0091081E"/>
    <w:p w14:paraId="0DA0F9B9" w14:textId="14B0FC23" w:rsidR="0091081E" w:rsidRDefault="0091081E" w:rsidP="0091081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增删改查</w:t>
      </w:r>
    </w:p>
    <w:p w14:paraId="7398E0B5" w14:textId="77777777" w:rsidR="0091081E" w:rsidRPr="000F5B83" w:rsidRDefault="0091081E" w:rsidP="0091081E"/>
    <w:p w14:paraId="4AF169ED" w14:textId="64C57592" w:rsidR="0091081E" w:rsidRPr="000F5B83" w:rsidRDefault="0091081E" w:rsidP="009108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49E08" wp14:editId="10FCBE6B">
                <wp:simplePos x="0" y="0"/>
                <wp:positionH relativeFrom="column">
                  <wp:posOffset>358710</wp:posOffset>
                </wp:positionH>
                <wp:positionV relativeFrom="paragraph">
                  <wp:posOffset>69569</wp:posOffset>
                </wp:positionV>
                <wp:extent cx="8044405" cy="6070600"/>
                <wp:effectExtent l="0" t="0" r="33020" b="2540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4405" cy="607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8FF79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&lt;sqlMap namespace="User"&gt;</w:t>
                            </w:r>
                          </w:p>
                          <w:p w14:paraId="3BBDB93F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&lt;typeAlias alias="user" type="com.itmyhome.User" /&gt;</w:t>
                            </w:r>
                          </w:p>
                          <w:p w14:paraId="78787C20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查询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413EDA73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parameterClass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传入参数的类型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 int = java.lang.Integer</w:t>
                            </w:r>
                          </w:p>
                          <w:p w14:paraId="234F4D50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resultClass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返回结果的类型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3455C03E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&lt;select id="getUser" </w:t>
                            </w: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40"/>
                                <w:szCs w:val="24"/>
                                <w:highlight w:val="yellow"/>
                              </w:rPr>
                              <w:t>parameterClass="int</w:t>
                            </w: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40"/>
                                <w:szCs w:val="24"/>
                              </w:rPr>
                              <w:t>"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resultClass="user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8BCDD9E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select * from user where id = #id#</w:t>
                            </w:r>
                          </w:p>
                          <w:p w14:paraId="608EE118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</w:p>
                          <w:p w14:paraId="645E48BB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019272C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查询所有的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3000726A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&lt;select id="getAllUser" resultClass="user"&gt;</w:t>
                            </w:r>
                          </w:p>
                          <w:p w14:paraId="1C322586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select * from user </w:t>
                            </w:r>
                          </w:p>
                          <w:p w14:paraId="4AD6576D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&lt;/select&gt;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BE4D0F5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431111C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插入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596A2B4C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&lt;insert id="insertUser" parameterClass="user"&gt;</w:t>
                            </w:r>
                          </w:p>
                          <w:p w14:paraId="590BF16D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insert into user(id,name,age) values(#id#,#name#,#age#)</w:t>
                            </w:r>
                          </w:p>
                          <w:p w14:paraId="3A39D53D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&lt;/insert&gt;</w:t>
                            </w:r>
                          </w:p>
                          <w:p w14:paraId="57B65B8D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9E31AA0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更新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8811CE7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&lt;update id="updateUser" parameterClass="user"&gt; </w:t>
                            </w:r>
                          </w:p>
                          <w:p w14:paraId="3C3EAD46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update user SET name=#name#, age=#age# WHERE id = #id# </w:t>
                            </w:r>
                          </w:p>
                          <w:p w14:paraId="4B8A2AB9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&lt;/update&gt;</w:t>
                            </w:r>
                          </w:p>
                          <w:p w14:paraId="0E95E250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17C824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&lt;!-- 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删除</w:t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5665E5F1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&lt;delete id="deleteUser" parameterClass="java.lang.Integer"&gt;</w:t>
                            </w:r>
                          </w:p>
                          <w:p w14:paraId="1E3338BA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delete from user where id = #id# </w:t>
                            </w:r>
                          </w:p>
                          <w:p w14:paraId="2E13F9CF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&lt;/delete&gt;</w:t>
                            </w:r>
                          </w:p>
                          <w:p w14:paraId="4F63438E" w14:textId="77777777" w:rsidR="0091081E" w:rsidRPr="000F5B83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0F5B83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49E08" id="文本框 28" o:spid="_x0000_s1028" type="#_x0000_t202" style="position:absolute;margin-left:28.25pt;margin-top:5.5pt;width:633.4pt;height:47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" fillcolor="white [3201]" strokeweight=".5pt">
                <v:textbox>
                  <w:txbxContent>
                    <w:p w14:paraId="6D88FF79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&lt;sqlMap namespace="User"&gt;</w:t>
                      </w:r>
                    </w:p>
                    <w:p w14:paraId="3BBDB93F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&lt;typeAlias alias="user" type="com.itmyhome.User" /&gt;</w:t>
                      </w:r>
                    </w:p>
                    <w:p w14:paraId="78787C20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查询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413EDA73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parameterClass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传入参数的类型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 int = java.lang.Integer</w:t>
                      </w:r>
                    </w:p>
                    <w:p w14:paraId="234F4D50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resultClass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返回结果的类型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3455C03E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&lt;select id="getUser" </w:t>
                      </w: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40"/>
                          <w:szCs w:val="24"/>
                          <w:highlight w:val="yellow"/>
                        </w:rPr>
                        <w:t>parameterClass="int</w:t>
                      </w: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40"/>
                          <w:szCs w:val="24"/>
                        </w:rPr>
                        <w:t>"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24"/>
                          <w:szCs w:val="24"/>
                          <w:highlight w:val="yellow"/>
                        </w:rPr>
                        <w:t>resultClass="user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"&gt;</w:t>
                      </w:r>
                    </w:p>
                    <w:p w14:paraId="58BCDD9E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    select * from user where id = #id#</w:t>
                      </w:r>
                    </w:p>
                    <w:p w14:paraId="608EE118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&lt;/select&gt;</w:t>
                      </w:r>
                    </w:p>
                    <w:p w14:paraId="645E48BB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019272C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查询所有的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3000726A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&lt;select id="getAllUser" resultClass="user"&gt;</w:t>
                      </w:r>
                    </w:p>
                    <w:p w14:paraId="1C322586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    select * from user </w:t>
                      </w:r>
                    </w:p>
                    <w:p w14:paraId="4AD6576D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&lt;/select&gt;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1BE4D0F5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3431111C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插入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596A2B4C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&lt;insert id="insertUser" parameterClass="user"&gt;</w:t>
                      </w:r>
                    </w:p>
                    <w:p w14:paraId="590BF16D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    insert into user(id,name,age) values(#id#,#name#,#age#)</w:t>
                      </w:r>
                    </w:p>
                    <w:p w14:paraId="3A39D53D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&lt;/insert&gt;</w:t>
                      </w:r>
                    </w:p>
                    <w:p w14:paraId="57B65B8D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09E31AA0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更新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68811CE7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&lt;update id="updateUser" parameterClass="user"&gt; </w:t>
                      </w:r>
                    </w:p>
                    <w:p w14:paraId="3C3EAD46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update user SET name=#name#, age=#age# WHERE id = #id# </w:t>
                      </w:r>
                    </w:p>
                    <w:p w14:paraId="4B8A2AB9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&lt;/update&gt;</w:t>
                      </w:r>
                    </w:p>
                    <w:p w14:paraId="0E95E250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  <w:p w14:paraId="2717C824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&lt;!-- 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删除</w:t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5665E5F1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&lt;delete id="deleteUser" parameterClass="java.lang.Integer"&gt;</w:t>
                      </w:r>
                    </w:p>
                    <w:p w14:paraId="1E3338BA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delete from user where id = #id# </w:t>
                      </w:r>
                    </w:p>
                    <w:p w14:paraId="2E13F9CF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&lt;/delete&gt;</w:t>
                      </w:r>
                    </w:p>
                    <w:p w14:paraId="4F63438E" w14:textId="77777777" w:rsidR="0091081E" w:rsidRPr="000F5B83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0F5B83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A7991C6" w14:textId="77777777" w:rsidR="0091081E" w:rsidRPr="000F5B83" w:rsidRDefault="0091081E" w:rsidP="0091081E"/>
    <w:p w14:paraId="14DA2941" w14:textId="77777777" w:rsidR="0091081E" w:rsidRPr="000F5B83" w:rsidRDefault="0091081E" w:rsidP="0091081E"/>
    <w:p w14:paraId="106D71AA" w14:textId="77777777" w:rsidR="0091081E" w:rsidRPr="000F5B83" w:rsidRDefault="0091081E" w:rsidP="0091081E"/>
    <w:p w14:paraId="51AE526F" w14:textId="77777777" w:rsidR="0091081E" w:rsidRPr="000F5B83" w:rsidRDefault="0091081E" w:rsidP="0091081E"/>
    <w:p w14:paraId="279D57B3" w14:textId="77777777" w:rsidR="0091081E" w:rsidRPr="000F5B83" w:rsidRDefault="0091081E" w:rsidP="0091081E"/>
    <w:p w14:paraId="5A3A2CAB" w14:textId="77777777" w:rsidR="0091081E" w:rsidRPr="000F5B83" w:rsidRDefault="0091081E" w:rsidP="0091081E"/>
    <w:p w14:paraId="04D07045" w14:textId="77777777" w:rsidR="0091081E" w:rsidRPr="000F5B83" w:rsidRDefault="0091081E" w:rsidP="0091081E"/>
    <w:p w14:paraId="4B6FB9DE" w14:textId="77777777" w:rsidR="0091081E" w:rsidRPr="000F5B83" w:rsidRDefault="0091081E" w:rsidP="0091081E"/>
    <w:p w14:paraId="183A5956" w14:textId="77777777" w:rsidR="0091081E" w:rsidRPr="000F5B83" w:rsidRDefault="0091081E" w:rsidP="0091081E"/>
    <w:p w14:paraId="1181E9FF" w14:textId="77777777" w:rsidR="0091081E" w:rsidRPr="000F5B83" w:rsidRDefault="0091081E" w:rsidP="0091081E"/>
    <w:p w14:paraId="3FFAA67E" w14:textId="77777777" w:rsidR="0091081E" w:rsidRPr="000F5B83" w:rsidRDefault="0091081E" w:rsidP="0091081E"/>
    <w:p w14:paraId="0DD1F4DC" w14:textId="77777777" w:rsidR="0091081E" w:rsidRPr="000F5B83" w:rsidRDefault="0091081E" w:rsidP="0091081E"/>
    <w:p w14:paraId="4AAB6188" w14:textId="77777777" w:rsidR="0091081E" w:rsidRPr="000F5B83" w:rsidRDefault="0091081E" w:rsidP="0091081E"/>
    <w:p w14:paraId="2BC96E6E" w14:textId="77777777" w:rsidR="0091081E" w:rsidRPr="000F5B83" w:rsidRDefault="0091081E" w:rsidP="0091081E"/>
    <w:p w14:paraId="699E4B7F" w14:textId="77777777" w:rsidR="0091081E" w:rsidRPr="000F5B83" w:rsidRDefault="0091081E" w:rsidP="0091081E"/>
    <w:p w14:paraId="78C349A9" w14:textId="77777777" w:rsidR="0091081E" w:rsidRPr="000F5B83" w:rsidRDefault="0091081E" w:rsidP="0091081E"/>
    <w:p w14:paraId="76EDC244" w14:textId="77777777" w:rsidR="0091081E" w:rsidRPr="000F5B83" w:rsidRDefault="0091081E" w:rsidP="0091081E"/>
    <w:p w14:paraId="1A429DDF" w14:textId="77777777" w:rsidR="0091081E" w:rsidRPr="000F5B83" w:rsidRDefault="0091081E" w:rsidP="0091081E"/>
    <w:p w14:paraId="08AF2E89" w14:textId="77777777" w:rsidR="0091081E" w:rsidRPr="000F5B83" w:rsidRDefault="0091081E" w:rsidP="0091081E"/>
    <w:p w14:paraId="4398EBED" w14:textId="77777777" w:rsidR="0091081E" w:rsidRPr="000F5B83" w:rsidRDefault="0091081E" w:rsidP="0091081E"/>
    <w:p w14:paraId="5C9FB8BD" w14:textId="77777777" w:rsidR="0091081E" w:rsidRPr="000F5B83" w:rsidRDefault="0091081E" w:rsidP="0091081E"/>
    <w:p w14:paraId="767F1C19" w14:textId="77777777" w:rsidR="0091081E" w:rsidRPr="000F5B83" w:rsidRDefault="0091081E" w:rsidP="0091081E"/>
    <w:p w14:paraId="5095C9DF" w14:textId="77777777" w:rsidR="0091081E" w:rsidRDefault="0091081E" w:rsidP="0091081E"/>
    <w:p w14:paraId="1D6E4176" w14:textId="77777777" w:rsidR="0091081E" w:rsidRDefault="0091081E" w:rsidP="0091081E"/>
    <w:p w14:paraId="29D2105A" w14:textId="77777777" w:rsidR="0091081E" w:rsidRDefault="0091081E" w:rsidP="0091081E"/>
    <w:p w14:paraId="7ACA2748" w14:textId="6D0A5BF2" w:rsidR="0091081E" w:rsidRDefault="0091081E" w:rsidP="0091081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取得</w:t>
      </w:r>
      <w:r>
        <w:rPr>
          <w:rFonts w:hint="eastAsia"/>
        </w:rPr>
        <w:t>sqlMap</w:t>
      </w:r>
    </w:p>
    <w:p w14:paraId="3851E626" w14:textId="77777777" w:rsidR="0091081E" w:rsidRPr="000F5B83" w:rsidRDefault="0091081E" w:rsidP="0091081E"/>
    <w:p w14:paraId="38F71659" w14:textId="41763BD1" w:rsidR="0091081E" w:rsidRPr="000F5B83" w:rsidRDefault="0091081E" w:rsidP="009108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25CD3" wp14:editId="3AAAFD84">
                <wp:simplePos x="0" y="0"/>
                <wp:positionH relativeFrom="column">
                  <wp:posOffset>153670</wp:posOffset>
                </wp:positionH>
                <wp:positionV relativeFrom="paragraph">
                  <wp:posOffset>34290</wp:posOffset>
                </wp:positionV>
                <wp:extent cx="6931660" cy="1562735"/>
                <wp:effectExtent l="0" t="0" r="21590" b="1841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1660" cy="156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FEAC8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String resource = "SqlMapConfig.xml";</w:t>
                            </w:r>
                          </w:p>
                          <w:p w14:paraId="636EC32F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Reader reader = Resources.getResourceAsReader(resource); //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读取配置文件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B42DBAF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sqlMap = SqlMapClientBuilder.buildSqlMapClient(reader);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25CD3" id="文本框 29" o:spid="_x0000_s1029" type="#_x0000_t202" style="position:absolute;margin-left:12.1pt;margin-top:2.7pt;width:545.8pt;height:1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" fillcolor="white [3201]" strokeweight=".5pt">
                <v:textbox>
                  <w:txbxContent>
                    <w:p w14:paraId="20CFEAC8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String resource = "SqlMapConfig.xml";</w:t>
                      </w:r>
                    </w:p>
                    <w:p w14:paraId="636EC32F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Reader reader = Resources.getResourceAsReader(resource); //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读取配置文件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B42DBAF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sqlMap = SqlMapClientBuilder.buildSqlMapClient(reader);</w:t>
                      </w:r>
                    </w:p>
                  </w:txbxContent>
                </v:textbox>
              </v:shape>
            </w:pict>
          </mc:Fallback>
        </mc:AlternateContent>
      </w:r>
    </w:p>
    <w:p w14:paraId="7A21264D" w14:textId="77777777" w:rsidR="0091081E" w:rsidRPr="000F5B83" w:rsidRDefault="0091081E" w:rsidP="0091081E"/>
    <w:p w14:paraId="64C74D3C" w14:textId="77777777" w:rsidR="0091081E" w:rsidRPr="000F5B83" w:rsidRDefault="0091081E" w:rsidP="0091081E"/>
    <w:p w14:paraId="4CEADAFA" w14:textId="77777777" w:rsidR="0091081E" w:rsidRPr="000F5B83" w:rsidRDefault="0091081E" w:rsidP="0091081E"/>
    <w:p w14:paraId="68DF7D0A" w14:textId="77777777" w:rsidR="0091081E" w:rsidRPr="000F5B83" w:rsidRDefault="0091081E" w:rsidP="0091081E"/>
    <w:p w14:paraId="60CCC8C4" w14:textId="77777777" w:rsidR="0091081E" w:rsidRPr="000F5B83" w:rsidRDefault="0091081E" w:rsidP="0091081E"/>
    <w:p w14:paraId="2B3EE2C4" w14:textId="77777777" w:rsidR="0091081E" w:rsidRPr="000F5B83" w:rsidRDefault="0091081E" w:rsidP="0091081E"/>
    <w:p w14:paraId="268E51B2" w14:textId="77777777" w:rsidR="0091081E" w:rsidRDefault="0091081E" w:rsidP="0091081E"/>
    <w:p w14:paraId="3CE0E0FF" w14:textId="042C98C1" w:rsidR="0091081E" w:rsidRDefault="0091081E" w:rsidP="0091081E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进行测试</w:t>
      </w:r>
    </w:p>
    <w:p w14:paraId="1A246D7B" w14:textId="77777777" w:rsidR="0091081E" w:rsidRPr="003A4532" w:rsidRDefault="0091081E" w:rsidP="0091081E"/>
    <w:p w14:paraId="0288CF2B" w14:textId="3DECCA1A" w:rsidR="0091081E" w:rsidRPr="003A4532" w:rsidRDefault="0091081E" w:rsidP="0091081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419623" wp14:editId="761AC4BD">
                <wp:simplePos x="0" y="0"/>
                <wp:positionH relativeFrom="column">
                  <wp:posOffset>135890</wp:posOffset>
                </wp:positionH>
                <wp:positionV relativeFrom="paragraph">
                  <wp:posOffset>136525</wp:posOffset>
                </wp:positionV>
                <wp:extent cx="6856730" cy="3497580"/>
                <wp:effectExtent l="0" t="0" r="20320" b="266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6730" cy="349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B3B3D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List&lt;User&gt; u</w:t>
                            </w:r>
                            <w:r w:rsidRPr="00957CA0">
                              <w:rPr>
                                <w:rFonts w:ascii="Consolas" w:hAnsi="Consolas" w:cs="Consolas"/>
                                <w:b/>
                                <w:color w:val="FF0000"/>
                                <w:sz w:val="24"/>
                                <w:szCs w:val="24"/>
                                <w:highlight w:val="yellow"/>
                              </w:rPr>
                              <w:t>serList = sqlMap.queryForList("getAllUser");</w:t>
                            </w:r>
                          </w:p>
                          <w:p w14:paraId="218C8D25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System.err.println("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得到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list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的大小为</w:t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"+userList.size());</w:t>
                            </w:r>
                          </w:p>
                          <w:p w14:paraId="280F9331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for(User user:userList){</w:t>
                            </w:r>
                          </w:p>
                          <w:p w14:paraId="788E94F7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System.out.println(user.toString());</w:t>
                            </w:r>
                          </w:p>
                          <w:p w14:paraId="10F5C397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F5D3512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5C9DCBC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>user = (User)sqlMap.queryForObject ("getUser", 3);</w:t>
                            </w:r>
                          </w:p>
                          <w:p w14:paraId="5C261966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System.out.println(user.getName());</w:t>
                            </w:r>
                          </w:p>
                          <w:p w14:paraId="3CA936B2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A41FEF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69E26D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sqlMap.insert("insertUser",u);</w:t>
                            </w:r>
                          </w:p>
                          <w:p w14:paraId="522037D4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0A9DC0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sqlMap.update("updateUser",u2);</w:t>
                            </w:r>
                          </w:p>
                          <w:p w14:paraId="6752B181" w14:textId="77777777" w:rsidR="0091081E" w:rsidRPr="003A4532" w:rsidRDefault="0091081E" w:rsidP="0091081E">
                            <w:pPr>
                              <w:ind w:firstLineChars="343" w:firstLine="823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</w:pP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A4532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</w:rPr>
                              <w:tab/>
                              <w:t>sqlMap.delete("deleteUser", 3);</w:t>
                            </w:r>
                          </w:p>
                          <w:p w14:paraId="6A708B23" w14:textId="77777777" w:rsidR="0091081E" w:rsidRDefault="0091081E" w:rsidP="0091081E"/>
                          <w:p w14:paraId="7A969F6B" w14:textId="77777777" w:rsidR="0091081E" w:rsidRDefault="0091081E" w:rsidP="009108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19623" id="文本框 30" o:spid="_x0000_s1030" type="#_x0000_t202" style="position:absolute;margin-left:10.7pt;margin-top:10.75pt;width:539.9pt;height:27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" fillcolor="white [3201]" strokeweight=".5pt">
                <v:textbox>
                  <w:txbxContent>
                    <w:p w14:paraId="7C2B3B3D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List&lt;User&gt; u</w:t>
                      </w:r>
                      <w:r w:rsidRPr="00957CA0">
                        <w:rPr>
                          <w:rFonts w:ascii="Consolas" w:hAnsi="Consolas" w:cs="Consolas"/>
                          <w:b/>
                          <w:color w:val="FF0000"/>
                          <w:sz w:val="24"/>
                          <w:szCs w:val="24"/>
                          <w:highlight w:val="yellow"/>
                        </w:rPr>
                        <w:t>serList = sqlMap.queryForList("getAllUser");</w:t>
                      </w:r>
                    </w:p>
                    <w:p w14:paraId="218C8D25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System.err.println("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得到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list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的大小为</w:t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"+userList.size());</w:t>
                      </w:r>
                    </w:p>
                    <w:p w14:paraId="280F9331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for(User user:userList){</w:t>
                      </w:r>
                    </w:p>
                    <w:p w14:paraId="788E94F7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 xml:space="preserve"> System.out.println(user.toString());</w:t>
                      </w:r>
                    </w:p>
                    <w:p w14:paraId="10F5C397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F5D3512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75C9DCBC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>user = (User)sqlMap.queryForObject ("getUser", 3);</w:t>
                      </w:r>
                    </w:p>
                    <w:p w14:paraId="5C261966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System.out.println(user.getName());</w:t>
                      </w:r>
                    </w:p>
                    <w:p w14:paraId="3CA936B2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42A41FEF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2D69E26D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sqlMap.insert("insertUser",u);</w:t>
                      </w:r>
                    </w:p>
                    <w:p w14:paraId="522037D4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</w:p>
                    <w:p w14:paraId="390A9DC0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sqlMap.update("updateUser",u2);</w:t>
                      </w:r>
                    </w:p>
                    <w:p w14:paraId="6752B181" w14:textId="77777777" w:rsidR="0091081E" w:rsidRPr="003A4532" w:rsidRDefault="0091081E" w:rsidP="0091081E">
                      <w:pPr>
                        <w:ind w:firstLineChars="343" w:firstLine="823"/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</w:pP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</w:r>
                      <w:r w:rsidRPr="003A4532">
                        <w:rPr>
                          <w:rFonts w:ascii="Consolas" w:hAnsi="Consolas" w:cs="Consolas"/>
                          <w:b/>
                          <w:sz w:val="24"/>
                          <w:szCs w:val="24"/>
                        </w:rPr>
                        <w:tab/>
                        <w:t>sqlMap.delete("deleteUser", 3);</w:t>
                      </w:r>
                    </w:p>
                    <w:p w14:paraId="6A708B23" w14:textId="77777777" w:rsidR="0091081E" w:rsidRDefault="0091081E" w:rsidP="0091081E"/>
                    <w:p w14:paraId="7A969F6B" w14:textId="77777777" w:rsidR="0091081E" w:rsidRDefault="0091081E" w:rsidP="0091081E"/>
                  </w:txbxContent>
                </v:textbox>
              </v:shape>
            </w:pict>
          </mc:Fallback>
        </mc:AlternateContent>
      </w:r>
    </w:p>
    <w:p w14:paraId="55806309" w14:textId="77777777" w:rsidR="0091081E" w:rsidRPr="003A4532" w:rsidRDefault="0091081E" w:rsidP="0091081E"/>
    <w:p w14:paraId="396435E0" w14:textId="77777777" w:rsidR="0091081E" w:rsidRPr="003A4532" w:rsidRDefault="0091081E" w:rsidP="0091081E"/>
    <w:p w14:paraId="5473A88B" w14:textId="77777777" w:rsidR="0091081E" w:rsidRPr="003A4532" w:rsidRDefault="0091081E" w:rsidP="0091081E"/>
    <w:p w14:paraId="7415B1FD" w14:textId="77777777" w:rsidR="0091081E" w:rsidRPr="003A4532" w:rsidRDefault="0091081E" w:rsidP="0091081E"/>
    <w:p w14:paraId="7F5A1A69" w14:textId="77777777" w:rsidR="0091081E" w:rsidRPr="003A4532" w:rsidRDefault="0091081E" w:rsidP="0091081E"/>
    <w:p w14:paraId="3EB436BD" w14:textId="77777777" w:rsidR="0091081E" w:rsidRPr="003A4532" w:rsidRDefault="0091081E" w:rsidP="0091081E"/>
    <w:p w14:paraId="22A4CF99" w14:textId="77777777" w:rsidR="0091081E" w:rsidRPr="003A4532" w:rsidRDefault="0091081E" w:rsidP="0091081E"/>
    <w:p w14:paraId="27BCD961" w14:textId="77777777" w:rsidR="0091081E" w:rsidRPr="003A4532" w:rsidRDefault="0091081E" w:rsidP="0091081E"/>
    <w:p w14:paraId="12EC2BF1" w14:textId="77777777" w:rsidR="0091081E" w:rsidRPr="003A4532" w:rsidRDefault="0091081E" w:rsidP="0091081E"/>
    <w:p w14:paraId="095E7DE4" w14:textId="77777777" w:rsidR="0091081E" w:rsidRPr="003A4532" w:rsidRDefault="0091081E" w:rsidP="0091081E"/>
    <w:p w14:paraId="0910564B" w14:textId="77777777" w:rsidR="0091081E" w:rsidRPr="003A4532" w:rsidRDefault="0091081E" w:rsidP="0091081E"/>
    <w:p w14:paraId="52CB3324" w14:textId="77777777" w:rsidR="0091081E" w:rsidRPr="003A4532" w:rsidRDefault="0091081E" w:rsidP="0091081E"/>
    <w:p w14:paraId="5AAD45AA" w14:textId="58319BA1" w:rsidR="0041367B" w:rsidRDefault="0041367B" w:rsidP="00DF0FA1">
      <w:pPr>
        <w:rPr>
          <w:sz w:val="30"/>
          <w:szCs w:val="30"/>
        </w:rPr>
      </w:pPr>
    </w:p>
    <w:p w14:paraId="022C619C" w14:textId="77777777" w:rsidR="00F05CD3" w:rsidRDefault="00F05CD3" w:rsidP="00DF0FA1">
      <w:pPr>
        <w:rPr>
          <w:sz w:val="30"/>
          <w:szCs w:val="30"/>
        </w:rPr>
      </w:pPr>
    </w:p>
    <w:p w14:paraId="450B0BB9" w14:textId="53CD999D" w:rsidR="00333A3E" w:rsidRDefault="00F05CD3" w:rsidP="00333A3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7CA0">
        <w:rPr>
          <w:rFonts w:hint="eastAsia"/>
        </w:rPr>
        <w:t>简单的</w:t>
      </w:r>
      <w:r w:rsidR="00957CA0">
        <w:rPr>
          <w:rFonts w:hint="eastAsia"/>
        </w:rPr>
        <w:t>mybatis</w:t>
      </w:r>
    </w:p>
    <w:p w14:paraId="118AFAF9" w14:textId="77777777" w:rsidR="00333A3E" w:rsidRDefault="00333A3E" w:rsidP="00333A3E"/>
    <w:p w14:paraId="6A07720F" w14:textId="77777777" w:rsidR="00333A3E" w:rsidRDefault="00333A3E" w:rsidP="00333A3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创建实体类</w:t>
      </w:r>
    </w:p>
    <w:p w14:paraId="3AAF9BCA" w14:textId="77777777" w:rsidR="00333A3E" w:rsidRDefault="00333A3E" w:rsidP="00333A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1E2EF7" wp14:editId="09C5BCC8">
                <wp:simplePos x="0" y="0"/>
                <wp:positionH relativeFrom="column">
                  <wp:posOffset>680720</wp:posOffset>
                </wp:positionH>
                <wp:positionV relativeFrom="paragraph">
                  <wp:posOffset>130175</wp:posOffset>
                </wp:positionV>
                <wp:extent cx="6419850" cy="695325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95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A1A50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User {</w:t>
                            </w:r>
                          </w:p>
                          <w:p w14:paraId="45E056C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A6D5FAA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FBDB0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; </w:t>
                            </w:r>
                          </w:p>
                          <w:p w14:paraId="390E15A0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getId() {</w:t>
                            </w:r>
                          </w:p>
                          <w:p w14:paraId="6C60678D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971708D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FF7B375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setId(String id) {</w:t>
                            </w:r>
                          </w:p>
                          <w:p w14:paraId="7CAC47FF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id;</w:t>
                            </w:r>
                          </w:p>
                          <w:p w14:paraId="78530030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33B29B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getName() {</w:t>
                            </w:r>
                          </w:p>
                          <w:p w14:paraId="2FBB8009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72BA21A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FF6883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14:paraId="5FD3F4AD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name;</w:t>
                            </w:r>
                          </w:p>
                          <w:p w14:paraId="615E7D4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0F8938A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getAge() {</w:t>
                            </w:r>
                          </w:p>
                          <w:p w14:paraId="5B40D5F2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15C835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526E75C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setAge(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age) {</w:t>
                            </w:r>
                          </w:p>
                          <w:p w14:paraId="308696F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= age;</w:t>
                            </w:r>
                          </w:p>
                          <w:p w14:paraId="3659E30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166B1CC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14:paraId="4BBFB26E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String toString() {</w:t>
                            </w:r>
                          </w:p>
                          <w:p w14:paraId="142CFF3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"User [id="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", name="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", age="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4"/>
                                <w:szCs w:val="24"/>
                              </w:rPr>
                              <w:t>"]"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472E2E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EC36EB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A7AE0FC" w14:textId="77777777" w:rsidR="00333A3E" w:rsidRDefault="00333A3E" w:rsidP="00333A3E"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2EF7" id="文本框 1" o:spid="_x0000_s1031" type="#_x0000_t202" style="position:absolute;margin-left:53.6pt;margin-top:10.25pt;width:505.5pt;height:54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" fillcolor="white [3201]" strokeweight=".5pt">
                <v:textbox>
                  <w:txbxContent>
                    <w:p w14:paraId="504A1A50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User {</w:t>
                      </w:r>
                    </w:p>
                    <w:p w14:paraId="45E056C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A6D5FAA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0FBDB0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; </w:t>
                      </w:r>
                    </w:p>
                    <w:p w14:paraId="390E15A0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getId() {</w:t>
                      </w:r>
                    </w:p>
                    <w:p w14:paraId="6C60678D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971708D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FF7B375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setId(String id) {</w:t>
                      </w:r>
                    </w:p>
                    <w:p w14:paraId="7CAC47FF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id;</w:t>
                      </w:r>
                    </w:p>
                    <w:p w14:paraId="78530030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33B29B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getName() {</w:t>
                      </w:r>
                    </w:p>
                    <w:p w14:paraId="2FBB8009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472BA21A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FF6883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setName(String name) {</w:t>
                      </w:r>
                    </w:p>
                    <w:p w14:paraId="5FD3F4AD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name;</w:t>
                      </w:r>
                    </w:p>
                    <w:p w14:paraId="615E7D4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0F8938A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getAge() {</w:t>
                      </w:r>
                    </w:p>
                    <w:p w14:paraId="5B40D5F2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615C835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526E75C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setAge(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age) {</w:t>
                      </w:r>
                    </w:p>
                    <w:p w14:paraId="308696F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= age;</w:t>
                      </w:r>
                    </w:p>
                    <w:p w14:paraId="3659E30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166B1CC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4"/>
                          <w:szCs w:val="24"/>
                        </w:rPr>
                        <w:t>@Override</w:t>
                      </w:r>
                    </w:p>
                    <w:p w14:paraId="4BBFB26E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String toString() {</w:t>
                      </w:r>
                    </w:p>
                    <w:p w14:paraId="142CFF3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"User [id="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", name="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", age="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4"/>
                          <w:szCs w:val="24"/>
                        </w:rPr>
                        <w:t>"]"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14:paraId="1D472E2E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EC36EB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A7AE0FC" w14:textId="77777777" w:rsidR="00333A3E" w:rsidRDefault="00333A3E" w:rsidP="00333A3E"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DF87543" w14:textId="77777777" w:rsidR="00333A3E" w:rsidRPr="00C26145" w:rsidRDefault="00333A3E" w:rsidP="00333A3E"/>
    <w:p w14:paraId="3FB78639" w14:textId="77777777" w:rsidR="00333A3E" w:rsidRPr="00C26145" w:rsidRDefault="00333A3E" w:rsidP="00333A3E"/>
    <w:p w14:paraId="7EA50E59" w14:textId="77777777" w:rsidR="00333A3E" w:rsidRPr="00C26145" w:rsidRDefault="00333A3E" w:rsidP="00333A3E"/>
    <w:p w14:paraId="1D245DC7" w14:textId="77777777" w:rsidR="00333A3E" w:rsidRPr="00C26145" w:rsidRDefault="00333A3E" w:rsidP="00333A3E"/>
    <w:p w14:paraId="172E4F12" w14:textId="77777777" w:rsidR="00333A3E" w:rsidRPr="00C26145" w:rsidRDefault="00333A3E" w:rsidP="00333A3E"/>
    <w:p w14:paraId="669C2CB8" w14:textId="77777777" w:rsidR="00333A3E" w:rsidRPr="00C26145" w:rsidRDefault="00333A3E" w:rsidP="00333A3E"/>
    <w:p w14:paraId="106C7E1E" w14:textId="77777777" w:rsidR="00333A3E" w:rsidRPr="00C26145" w:rsidRDefault="00333A3E" w:rsidP="00333A3E"/>
    <w:p w14:paraId="2D2EEE43" w14:textId="77777777" w:rsidR="00333A3E" w:rsidRPr="00C26145" w:rsidRDefault="00333A3E" w:rsidP="00333A3E"/>
    <w:p w14:paraId="7C773E01" w14:textId="77777777" w:rsidR="00333A3E" w:rsidRPr="00C26145" w:rsidRDefault="00333A3E" w:rsidP="00333A3E"/>
    <w:p w14:paraId="05929903" w14:textId="77777777" w:rsidR="00333A3E" w:rsidRPr="00C26145" w:rsidRDefault="00333A3E" w:rsidP="00333A3E"/>
    <w:p w14:paraId="6404CA40" w14:textId="77777777" w:rsidR="00333A3E" w:rsidRPr="00C26145" w:rsidRDefault="00333A3E" w:rsidP="00333A3E"/>
    <w:p w14:paraId="26CFE200" w14:textId="77777777" w:rsidR="00333A3E" w:rsidRPr="00C26145" w:rsidRDefault="00333A3E" w:rsidP="00333A3E"/>
    <w:p w14:paraId="101DF14B" w14:textId="77777777" w:rsidR="00333A3E" w:rsidRPr="00C26145" w:rsidRDefault="00333A3E" w:rsidP="00333A3E"/>
    <w:p w14:paraId="67BE952C" w14:textId="77777777" w:rsidR="00333A3E" w:rsidRPr="00C26145" w:rsidRDefault="00333A3E" w:rsidP="00333A3E"/>
    <w:p w14:paraId="156DAB67" w14:textId="77777777" w:rsidR="00333A3E" w:rsidRPr="00C26145" w:rsidRDefault="00333A3E" w:rsidP="00333A3E"/>
    <w:p w14:paraId="2B554FE8" w14:textId="77777777" w:rsidR="00333A3E" w:rsidRPr="00C26145" w:rsidRDefault="00333A3E" w:rsidP="00333A3E"/>
    <w:p w14:paraId="02E747AF" w14:textId="77777777" w:rsidR="00333A3E" w:rsidRPr="00C26145" w:rsidRDefault="00333A3E" w:rsidP="00333A3E"/>
    <w:p w14:paraId="7DB5B43A" w14:textId="77777777" w:rsidR="00333A3E" w:rsidRPr="00C26145" w:rsidRDefault="00333A3E" w:rsidP="00333A3E"/>
    <w:p w14:paraId="3ED002FE" w14:textId="77777777" w:rsidR="00333A3E" w:rsidRPr="00C26145" w:rsidRDefault="00333A3E" w:rsidP="00333A3E"/>
    <w:p w14:paraId="4D0FA6A9" w14:textId="77777777" w:rsidR="00333A3E" w:rsidRPr="00C26145" w:rsidRDefault="00333A3E" w:rsidP="00333A3E"/>
    <w:p w14:paraId="6C7979CF" w14:textId="77777777" w:rsidR="00333A3E" w:rsidRPr="00C26145" w:rsidRDefault="00333A3E" w:rsidP="00333A3E"/>
    <w:p w14:paraId="0B42E0EE" w14:textId="77777777" w:rsidR="00333A3E" w:rsidRPr="00C26145" w:rsidRDefault="00333A3E" w:rsidP="00333A3E"/>
    <w:p w14:paraId="1FBBBF23" w14:textId="77777777" w:rsidR="00333A3E" w:rsidRPr="00C26145" w:rsidRDefault="00333A3E" w:rsidP="00333A3E"/>
    <w:p w14:paraId="62BC5D16" w14:textId="492CD87B" w:rsidR="00333A3E" w:rsidRDefault="00333A3E" w:rsidP="00333A3E">
      <w:pPr>
        <w:tabs>
          <w:tab w:val="left" w:pos="675"/>
        </w:tabs>
      </w:pPr>
    </w:p>
    <w:p w14:paraId="6F4C0562" w14:textId="77777777" w:rsidR="00333A3E" w:rsidRDefault="00333A3E" w:rsidP="00333A3E">
      <w:pPr>
        <w:tabs>
          <w:tab w:val="left" w:pos="675"/>
        </w:tabs>
      </w:pPr>
    </w:p>
    <w:p w14:paraId="52776C1F" w14:textId="77777777" w:rsidR="00333A3E" w:rsidRDefault="00333A3E" w:rsidP="00333A3E">
      <w:pPr>
        <w:tabs>
          <w:tab w:val="left" w:pos="675"/>
        </w:tabs>
      </w:pPr>
    </w:p>
    <w:p w14:paraId="4A7BD447" w14:textId="77777777" w:rsidR="00333A3E" w:rsidRDefault="00333A3E" w:rsidP="00333A3E">
      <w:pPr>
        <w:pStyle w:val="2"/>
        <w:rPr>
          <w:rFonts w:ascii="Tahoma" w:hAnsi="Tahoma" w:cs="Tahoma"/>
          <w:color w:val="444444"/>
          <w:sz w:val="21"/>
          <w:szCs w:val="21"/>
          <w:shd w:val="clear" w:color="auto" w:fill="FFFFFF"/>
        </w:rPr>
      </w:pPr>
      <w:r>
        <w:rPr>
          <w:rFonts w:hint="eastAsia"/>
        </w:rPr>
        <w:t>2.</w:t>
      </w:r>
      <w:r>
        <w:rPr>
          <w:rFonts w:hint="eastAsia"/>
        </w:rPr>
        <w:t>编写连接数据库配置文件</w:t>
      </w:r>
      <w:r>
        <w:rPr>
          <w:rFonts w:hint="eastAsia"/>
        </w:rPr>
        <w:t xml:space="preserve"> </w:t>
      </w:r>
      <w:r>
        <w:rPr>
          <w:rFonts w:ascii="Tahoma" w:hAnsi="Tahoma" w:cs="Tahoma"/>
          <w:color w:val="444444"/>
          <w:sz w:val="21"/>
          <w:szCs w:val="21"/>
          <w:shd w:val="clear" w:color="auto" w:fill="FFFFFF"/>
        </w:rPr>
        <w:t>mybatis.xml</w:t>
      </w:r>
    </w:p>
    <w:p w14:paraId="5879BA14" w14:textId="77777777" w:rsidR="00333A3E" w:rsidRPr="00333A3E" w:rsidRDefault="00333A3E" w:rsidP="00333A3E"/>
    <w:p w14:paraId="0B8B7AAB" w14:textId="77777777" w:rsidR="00333A3E" w:rsidRDefault="00333A3E" w:rsidP="00333A3E">
      <w:r>
        <w:rPr>
          <w:noProof/>
        </w:rPr>
        <w:drawing>
          <wp:inline distT="0" distB="0" distL="0" distR="0" wp14:anchorId="0945FEC2" wp14:editId="5D4B12C5">
            <wp:extent cx="3638095" cy="24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A18E" w14:textId="77777777" w:rsidR="00333A3E" w:rsidRDefault="00333A3E" w:rsidP="00333A3E"/>
    <w:p w14:paraId="375B773D" w14:textId="77777777" w:rsidR="00333A3E" w:rsidRPr="00C26145" w:rsidRDefault="00333A3E" w:rsidP="00333A3E"/>
    <w:p w14:paraId="4AFA30E8" w14:textId="77777777" w:rsidR="00333A3E" w:rsidRDefault="00333A3E" w:rsidP="00333A3E">
      <w:pPr>
        <w:tabs>
          <w:tab w:val="left" w:pos="67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BF58C" wp14:editId="30C9280D">
                <wp:simplePos x="0" y="0"/>
                <wp:positionH relativeFrom="column">
                  <wp:posOffset>523875</wp:posOffset>
                </wp:positionH>
                <wp:positionV relativeFrom="paragraph">
                  <wp:posOffset>34290</wp:posOffset>
                </wp:positionV>
                <wp:extent cx="6400800" cy="45339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3A8A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1CE99208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"-//mybatis.org//DTD Config 3.0//EN"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sz w:val="24"/>
                                <w:szCs w:val="24"/>
                              </w:rPr>
                              <w:t>"http://mybatis.org/dtd/mybatis-3-config.dtd"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9404D6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48A6DF8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DA98FF9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"development"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D0504DF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transactionManager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"JDBC"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1498A872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4"/>
                                <w:szCs w:val="24"/>
                              </w:rPr>
                              <w:t>配置数据库连接信息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14:paraId="3F82D131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"POOLED"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8A00BFC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"driver"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4EF88B74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"url"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"jdbc:mysql://localhost:3306/mybatis"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300AB0DE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252FF251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"password"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3B6FD3B6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dataSource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C19AF21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environment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0605FCE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environments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C481B01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540E5E8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35C0C861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mapper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4"/>
                                <w:szCs w:val="24"/>
                              </w:rPr>
                              <w:t>"com/hlj/domain/userMapping.xml"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14:paraId="3FD3F593" w14:textId="77777777" w:rsidR="00333A3E" w:rsidRDefault="00333A3E" w:rsidP="00333A3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mappers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180D50E" w14:textId="77777777" w:rsidR="00333A3E" w:rsidRDefault="00333A3E" w:rsidP="00333A3E"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4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F58C" id="文本框 3" o:spid="_x0000_s1032" type="#_x0000_t202" style="position:absolute;margin-left:41.25pt;margin-top:2.7pt;width:7in;height:35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" fillcolor="white [3201]" strokeweight=".5pt">
                <v:textbox>
                  <w:txbxContent>
                    <w:p w14:paraId="3E033A8A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?&gt;</w:t>
                      </w:r>
                    </w:p>
                    <w:p w14:paraId="1CE99208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"-//mybatis.org//DTD Config 3.0//EN"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sz w:val="24"/>
                          <w:szCs w:val="24"/>
                        </w:rPr>
                        <w:t>"http://mybatis.org/dtd/mybatis-3-config.dtd"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479404D6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148A6DF8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1DA98FF9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"development"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0D0504DF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transactionManager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"JDBC"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1498A872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4"/>
                          <w:szCs w:val="24"/>
                        </w:rPr>
                        <w:t>配置数据库连接信息</w:t>
                      </w:r>
                      <w:r>
                        <w:rPr>
                          <w:rFonts w:ascii="Consolas" w:hAnsi="Consolas" w:cs="Consolas"/>
                          <w:color w:val="3F5FBF"/>
                          <w:sz w:val="24"/>
                          <w:szCs w:val="24"/>
                        </w:rPr>
                        <w:t xml:space="preserve"> --&gt;</w:t>
                      </w:r>
                    </w:p>
                    <w:p w14:paraId="3F82D131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"POOLED"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18A00BFC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"driver"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"com.mysql.jdbc.Driver"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4EF88B74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"url"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"jdbc:mysql://localhost:3306/mybatis"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300AB0DE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252FF251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"password"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"root"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3B6FD3B6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dataSource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4C19AF21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environment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10605FCE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environments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5C481B01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5540E5E8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35C0C861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mapper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4"/>
                          <w:szCs w:val="24"/>
                        </w:rPr>
                        <w:t>"com/hlj/domain/userMapping.xml"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/&gt;</w:t>
                      </w:r>
                    </w:p>
                    <w:p w14:paraId="3FD3F593" w14:textId="77777777" w:rsidR="00333A3E" w:rsidRDefault="00333A3E" w:rsidP="00333A3E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mappers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  <w:p w14:paraId="4180D50E" w14:textId="77777777" w:rsidR="00333A3E" w:rsidRDefault="00333A3E" w:rsidP="00333A3E"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4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B33201A" w14:textId="77777777" w:rsidR="00333A3E" w:rsidRDefault="00333A3E" w:rsidP="00333A3E">
      <w:pPr>
        <w:tabs>
          <w:tab w:val="left" w:pos="675"/>
        </w:tabs>
      </w:pPr>
    </w:p>
    <w:p w14:paraId="73636DE4" w14:textId="77777777" w:rsidR="00333A3E" w:rsidRDefault="00333A3E" w:rsidP="00333A3E">
      <w:pPr>
        <w:tabs>
          <w:tab w:val="left" w:pos="675"/>
        </w:tabs>
      </w:pPr>
    </w:p>
    <w:p w14:paraId="487BCC1F" w14:textId="77777777" w:rsidR="00333A3E" w:rsidRPr="00C26145" w:rsidRDefault="00333A3E" w:rsidP="00333A3E"/>
    <w:p w14:paraId="5052AAAF" w14:textId="77777777" w:rsidR="00333A3E" w:rsidRPr="00C26145" w:rsidRDefault="00333A3E" w:rsidP="00333A3E"/>
    <w:p w14:paraId="0E6AEB39" w14:textId="77777777" w:rsidR="00333A3E" w:rsidRPr="00C26145" w:rsidRDefault="00333A3E" w:rsidP="00333A3E"/>
    <w:p w14:paraId="36CE8F8C" w14:textId="77777777" w:rsidR="00333A3E" w:rsidRPr="00C26145" w:rsidRDefault="00333A3E" w:rsidP="00333A3E"/>
    <w:p w14:paraId="2D65BD49" w14:textId="77777777" w:rsidR="00333A3E" w:rsidRPr="00C26145" w:rsidRDefault="00333A3E" w:rsidP="00333A3E"/>
    <w:p w14:paraId="331B61AD" w14:textId="77777777" w:rsidR="00333A3E" w:rsidRPr="00C26145" w:rsidRDefault="00333A3E" w:rsidP="00333A3E"/>
    <w:p w14:paraId="3C7F009D" w14:textId="77777777" w:rsidR="00333A3E" w:rsidRPr="00C26145" w:rsidRDefault="00333A3E" w:rsidP="00333A3E"/>
    <w:p w14:paraId="6F476DE9" w14:textId="77777777" w:rsidR="00333A3E" w:rsidRPr="00C26145" w:rsidRDefault="00333A3E" w:rsidP="00333A3E"/>
    <w:p w14:paraId="22506C8C" w14:textId="77777777" w:rsidR="00333A3E" w:rsidRPr="00C26145" w:rsidRDefault="00333A3E" w:rsidP="00333A3E"/>
    <w:p w14:paraId="0260F5BA" w14:textId="77777777" w:rsidR="00333A3E" w:rsidRPr="00C26145" w:rsidRDefault="00333A3E" w:rsidP="00333A3E"/>
    <w:p w14:paraId="5CBFA341" w14:textId="77777777" w:rsidR="00333A3E" w:rsidRPr="00C26145" w:rsidRDefault="00333A3E" w:rsidP="00333A3E"/>
    <w:p w14:paraId="3EE6E7C8" w14:textId="77777777" w:rsidR="00333A3E" w:rsidRPr="00C26145" w:rsidRDefault="00333A3E" w:rsidP="00333A3E"/>
    <w:p w14:paraId="3B56B51B" w14:textId="77777777" w:rsidR="00333A3E" w:rsidRPr="00C26145" w:rsidRDefault="00333A3E" w:rsidP="00333A3E"/>
    <w:p w14:paraId="086E914C" w14:textId="77777777" w:rsidR="00333A3E" w:rsidRPr="00C26145" w:rsidRDefault="00333A3E" w:rsidP="00333A3E"/>
    <w:p w14:paraId="14C8C4D6" w14:textId="77777777" w:rsidR="00333A3E" w:rsidRPr="00C26145" w:rsidRDefault="00333A3E" w:rsidP="00333A3E"/>
    <w:p w14:paraId="776DE324" w14:textId="77777777" w:rsidR="00333A3E" w:rsidRDefault="00333A3E" w:rsidP="00333A3E"/>
    <w:p w14:paraId="4DAFE053" w14:textId="77777777" w:rsidR="00333A3E" w:rsidRDefault="00333A3E" w:rsidP="00333A3E"/>
    <w:p w14:paraId="6F3DC0EB" w14:textId="1860C50F" w:rsidR="00333A3E" w:rsidRDefault="00333A3E" w:rsidP="00333A3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编写映射文件，添加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7ABAB150" w14:textId="77777777" w:rsidR="00333A3E" w:rsidRPr="00C26145" w:rsidRDefault="00333A3E" w:rsidP="00333A3E"/>
    <w:p w14:paraId="673133B6" w14:textId="77777777" w:rsidR="00333A3E" w:rsidRPr="00C26145" w:rsidRDefault="00333A3E" w:rsidP="00333A3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851"/>
      </w:tblGrid>
      <w:tr w:rsidR="004D4E6A" w14:paraId="651BA2D3" w14:textId="77777777" w:rsidTr="004D4E6A">
        <w:tc>
          <w:tcPr>
            <w:tcW w:w="17851" w:type="dxa"/>
          </w:tcPr>
          <w:p w14:paraId="70426688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&lt;?</w:t>
            </w:r>
            <w:r w:rsidRPr="004D4E6A">
              <w:rPr>
                <w:rFonts w:ascii="Consolas" w:hAnsi="Consolas" w:cs="Consolas"/>
                <w:color w:val="3F7F7F"/>
                <w:sz w:val="40"/>
                <w:szCs w:val="24"/>
              </w:rPr>
              <w:t>xml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7F007F"/>
                <w:sz w:val="40"/>
                <w:szCs w:val="24"/>
              </w:rPr>
              <w:t>version</w:t>
            </w: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>=</w:t>
            </w:r>
            <w:r w:rsidRPr="004D4E6A">
              <w:rPr>
                <w:rFonts w:ascii="Consolas" w:hAnsi="Consolas" w:cs="Consolas"/>
                <w:i/>
                <w:iCs/>
                <w:color w:val="2A00FF"/>
                <w:sz w:val="40"/>
                <w:szCs w:val="24"/>
              </w:rPr>
              <w:t>"1.0"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7F007F"/>
                <w:sz w:val="40"/>
                <w:szCs w:val="24"/>
              </w:rPr>
              <w:t>encoding</w:t>
            </w: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>=</w:t>
            </w:r>
            <w:r w:rsidRPr="004D4E6A">
              <w:rPr>
                <w:rFonts w:ascii="Consolas" w:hAnsi="Consolas" w:cs="Consolas"/>
                <w:i/>
                <w:iCs/>
                <w:color w:val="2A00FF"/>
                <w:sz w:val="40"/>
                <w:szCs w:val="24"/>
              </w:rPr>
              <w:t>"UTF-8"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?&gt;</w:t>
            </w:r>
          </w:p>
          <w:p w14:paraId="3E646AE3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&lt;!</w:t>
            </w:r>
            <w:r w:rsidRPr="004D4E6A">
              <w:rPr>
                <w:rFonts w:ascii="Consolas" w:hAnsi="Consolas" w:cs="Consolas"/>
                <w:color w:val="3F7F7F"/>
                <w:sz w:val="40"/>
                <w:szCs w:val="24"/>
              </w:rPr>
              <w:t>DOCTYPE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mapper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808080"/>
                <w:sz w:val="40"/>
                <w:szCs w:val="24"/>
              </w:rPr>
              <w:t>PUBLIC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"-//mybatis.org//DTD Mapper 3.0//EN"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3F7F5F"/>
                <w:sz w:val="40"/>
                <w:szCs w:val="24"/>
              </w:rPr>
              <w:t>"http://mybatis.org/dtd/mybatis-3-mapper.dtd"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&gt;</w:t>
            </w:r>
          </w:p>
          <w:p w14:paraId="2D656D7E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</w:p>
          <w:p w14:paraId="27264B40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FF0000"/>
                <w:sz w:val="40"/>
                <w:szCs w:val="24"/>
                <w:highlight w:val="yellow"/>
              </w:rPr>
              <w:t>&lt;mapper namespace=</w:t>
            </w:r>
            <w:r w:rsidRPr="004D4E6A">
              <w:rPr>
                <w:rFonts w:ascii="Consolas" w:hAnsi="Consolas" w:cs="Consolas"/>
                <w:i/>
                <w:iCs/>
                <w:color w:val="FF0000"/>
                <w:sz w:val="40"/>
                <w:szCs w:val="24"/>
                <w:highlight w:val="yellow"/>
              </w:rPr>
              <w:t>"com.hlj.domain.UserMapping"</w:t>
            </w:r>
            <w:r w:rsidRPr="004D4E6A">
              <w:rPr>
                <w:rFonts w:ascii="Consolas" w:hAnsi="Consolas" w:cs="Consolas"/>
                <w:color w:val="FF0000"/>
                <w:sz w:val="40"/>
                <w:szCs w:val="24"/>
                <w:highlight w:val="yellow"/>
              </w:rPr>
              <w:t>&gt;</w:t>
            </w:r>
          </w:p>
          <w:p w14:paraId="03218CE0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 xml:space="preserve">   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&lt;!--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在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select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标签中编写查询的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SQL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语句，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设置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select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标签的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id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属性为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getUser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，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id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属性值必须是唯一的，不能够重复</w:t>
            </w:r>
          </w:p>
          <w:p w14:paraId="392630D0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使用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parameterType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属性指明查询时使用的参数类型，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resultType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属性指明查询返回的结果集类型</w:t>
            </w:r>
          </w:p>
          <w:p w14:paraId="092B6154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resultType="com.hlj.domain.User"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就表示将查询结果封装成一个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User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类的对象返回</w:t>
            </w:r>
          </w:p>
          <w:p w14:paraId="60417BC0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User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类就是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users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表所对应的实体类</w:t>
            </w:r>
          </w:p>
          <w:p w14:paraId="4B356358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--&gt;</w:t>
            </w:r>
          </w:p>
          <w:p w14:paraId="5A3104B4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 xml:space="preserve">   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&lt;!--  </w:t>
            </w:r>
          </w:p>
          <w:p w14:paraId="258E5026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    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根据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id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查询得到一个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user</w:t>
            </w: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>对象</w:t>
            </w:r>
          </w:p>
          <w:p w14:paraId="5FA584B7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3F5FBF"/>
                <w:sz w:val="40"/>
                <w:szCs w:val="24"/>
              </w:rPr>
              <w:t xml:space="preserve">     --&gt;</w:t>
            </w:r>
          </w:p>
          <w:p w14:paraId="6BE1422F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 xml:space="preserve">    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&lt;</w:t>
            </w:r>
            <w:r w:rsidRPr="004D4E6A">
              <w:rPr>
                <w:rFonts w:ascii="Consolas" w:hAnsi="Consolas" w:cs="Consolas"/>
                <w:color w:val="3F7F7F"/>
                <w:sz w:val="40"/>
                <w:szCs w:val="24"/>
              </w:rPr>
              <w:t>select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7F007F"/>
                <w:sz w:val="40"/>
                <w:szCs w:val="24"/>
              </w:rPr>
              <w:t>id</w:t>
            </w: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>=</w:t>
            </w:r>
            <w:r w:rsidRPr="004D4E6A">
              <w:rPr>
                <w:rFonts w:ascii="Consolas" w:hAnsi="Consolas" w:cs="Consolas"/>
                <w:i/>
                <w:iCs/>
                <w:color w:val="2A00FF"/>
                <w:sz w:val="40"/>
                <w:szCs w:val="24"/>
              </w:rPr>
              <w:t>"getUser"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7F007F"/>
                <w:sz w:val="40"/>
                <w:szCs w:val="24"/>
              </w:rPr>
              <w:t>parameterType</w:t>
            </w: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>=</w:t>
            </w:r>
            <w:r w:rsidRPr="004D4E6A">
              <w:rPr>
                <w:rFonts w:ascii="Consolas" w:hAnsi="Consolas" w:cs="Consolas"/>
                <w:i/>
                <w:iCs/>
                <w:color w:val="2A00FF"/>
                <w:sz w:val="40"/>
                <w:szCs w:val="24"/>
              </w:rPr>
              <w:t>"String"</w:t>
            </w: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</w:t>
            </w:r>
          </w:p>
          <w:p w14:paraId="3BB4FFE2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sz w:val="40"/>
                <w:szCs w:val="24"/>
              </w:rPr>
              <w:t xml:space="preserve">       </w:t>
            </w:r>
            <w:r w:rsidRPr="004D4E6A">
              <w:rPr>
                <w:rFonts w:ascii="Consolas" w:hAnsi="Consolas" w:cs="Consolas"/>
                <w:color w:val="FF0000"/>
                <w:sz w:val="40"/>
                <w:szCs w:val="24"/>
              </w:rPr>
              <w:t xml:space="preserve"> </w:t>
            </w:r>
            <w:r w:rsidRPr="004D4E6A">
              <w:rPr>
                <w:rFonts w:ascii="Consolas" w:hAnsi="Consolas" w:cs="Consolas"/>
                <w:color w:val="FF0000"/>
                <w:sz w:val="40"/>
                <w:szCs w:val="24"/>
                <w:highlight w:val="yellow"/>
              </w:rPr>
              <w:t>resultType=</w:t>
            </w:r>
            <w:r w:rsidRPr="004D4E6A">
              <w:rPr>
                <w:rFonts w:ascii="Consolas" w:hAnsi="Consolas" w:cs="Consolas"/>
                <w:i/>
                <w:iCs/>
                <w:color w:val="FF0000"/>
                <w:sz w:val="40"/>
                <w:szCs w:val="24"/>
                <w:highlight w:val="yellow"/>
              </w:rPr>
              <w:t>"com.hlj.domain.User"</w:t>
            </w:r>
            <w:r w:rsidRPr="004D4E6A">
              <w:rPr>
                <w:rFonts w:ascii="Consolas" w:hAnsi="Consolas" w:cs="Consolas"/>
                <w:color w:val="FF0000"/>
                <w:sz w:val="40"/>
                <w:szCs w:val="24"/>
                <w:highlight w:val="yellow"/>
              </w:rPr>
              <w:t>&gt;</w:t>
            </w:r>
          </w:p>
          <w:p w14:paraId="29C94FDA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 xml:space="preserve">        select * from user where id=#{id}</w:t>
            </w:r>
          </w:p>
          <w:p w14:paraId="2B09345D" w14:textId="77777777" w:rsidR="004D4E6A" w:rsidRPr="004D4E6A" w:rsidRDefault="004D4E6A" w:rsidP="004D4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40"/>
                <w:szCs w:val="24"/>
              </w:rPr>
            </w:pPr>
            <w:r w:rsidRPr="004D4E6A">
              <w:rPr>
                <w:rFonts w:ascii="Consolas" w:hAnsi="Consolas" w:cs="Consolas"/>
                <w:color w:val="000000"/>
                <w:sz w:val="40"/>
                <w:szCs w:val="24"/>
              </w:rPr>
              <w:t xml:space="preserve">    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&lt;/</w:t>
            </w:r>
            <w:r w:rsidRPr="004D4E6A">
              <w:rPr>
                <w:rFonts w:ascii="Consolas" w:hAnsi="Consolas" w:cs="Consolas"/>
                <w:color w:val="3F7F7F"/>
                <w:sz w:val="40"/>
                <w:szCs w:val="24"/>
              </w:rPr>
              <w:t>select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&gt;</w:t>
            </w:r>
          </w:p>
          <w:p w14:paraId="1B2AA948" w14:textId="77777777" w:rsidR="004D4E6A" w:rsidRPr="004D4E6A" w:rsidRDefault="004D4E6A" w:rsidP="004D4E6A">
            <w:pPr>
              <w:rPr>
                <w:sz w:val="36"/>
              </w:rPr>
            </w:pP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&lt;/</w:t>
            </w:r>
            <w:r w:rsidRPr="004D4E6A">
              <w:rPr>
                <w:rFonts w:ascii="Consolas" w:hAnsi="Consolas" w:cs="Consolas"/>
                <w:color w:val="3F7F7F"/>
                <w:sz w:val="40"/>
                <w:szCs w:val="24"/>
              </w:rPr>
              <w:t>mapper</w:t>
            </w:r>
            <w:r w:rsidRPr="004D4E6A">
              <w:rPr>
                <w:rFonts w:ascii="Consolas" w:hAnsi="Consolas" w:cs="Consolas"/>
                <w:color w:val="008080"/>
                <w:sz w:val="40"/>
                <w:szCs w:val="24"/>
              </w:rPr>
              <w:t>&gt;</w:t>
            </w:r>
          </w:p>
          <w:p w14:paraId="1EACC559" w14:textId="77777777" w:rsidR="004D4E6A" w:rsidRDefault="004D4E6A" w:rsidP="00333A3E"/>
        </w:tc>
      </w:tr>
    </w:tbl>
    <w:p w14:paraId="0AEE07BF" w14:textId="77777777" w:rsidR="00333A3E" w:rsidRDefault="00333A3E" w:rsidP="00333A3E"/>
    <w:p w14:paraId="68ABF398" w14:textId="77777777" w:rsidR="00333A3E" w:rsidRDefault="00333A3E" w:rsidP="00333A3E"/>
    <w:p w14:paraId="2510DD70" w14:textId="4998F274" w:rsidR="00957CA0" w:rsidRDefault="00333A3E" w:rsidP="00333A3E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进行测试</w:t>
      </w:r>
    </w:p>
    <w:p w14:paraId="0B9A1A4B" w14:textId="77777777" w:rsidR="00333A3E" w:rsidRDefault="00333A3E" w:rsidP="00333A3E"/>
    <w:p w14:paraId="31EF7408" w14:textId="77777777" w:rsidR="00333A3E" w:rsidRDefault="00333A3E" w:rsidP="00333A3E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00"/>
      </w:tblGrid>
      <w:tr w:rsidR="00333A3E" w14:paraId="3C3EACF9" w14:textId="77777777" w:rsidTr="00333A3E">
        <w:tc>
          <w:tcPr>
            <w:tcW w:w="17000" w:type="dxa"/>
          </w:tcPr>
          <w:p w14:paraId="4B7E95A9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public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class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Tests {</w:t>
            </w:r>
          </w:p>
          <w:p w14:paraId="52405FFE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</w:t>
            </w:r>
          </w:p>
          <w:p w14:paraId="0AAF66D2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public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static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void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main(String[] args) {</w:t>
            </w:r>
          </w:p>
          <w:p w14:paraId="06084E13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  <w:t xml:space="preserve">Tests tests =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new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Tests();</w:t>
            </w:r>
          </w:p>
          <w:p w14:paraId="07A7E2D5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  <w:t>tests.test();</w:t>
            </w:r>
          </w:p>
          <w:p w14:paraId="4EB5B422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ab/>
              <w:t>}</w:t>
            </w:r>
          </w:p>
          <w:p w14:paraId="2BCC6361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public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void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test(){</w:t>
            </w:r>
          </w:p>
          <w:p w14:paraId="5B0D50B6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String resource = </w:t>
            </w:r>
            <w:r w:rsidRPr="00333A3E">
              <w:rPr>
                <w:rFonts w:ascii="Consolas" w:hAnsi="Consolas" w:cs="Consolas"/>
                <w:color w:val="2A00FF"/>
                <w:sz w:val="36"/>
                <w:szCs w:val="24"/>
              </w:rPr>
              <w:t>"mybatis.xml"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>;</w:t>
            </w:r>
          </w:p>
          <w:p w14:paraId="28DE331B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//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使用类加载器加载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  <w:u w:val="single"/>
              </w:rPr>
              <w:t>mybatis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的配置文件（它也加载关联的映射文件）</w:t>
            </w:r>
          </w:p>
          <w:p w14:paraId="6F5B563E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InputStream is = Tests.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class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>.getClassLoader().getResourceAsStream(resource);</w:t>
            </w:r>
          </w:p>
          <w:p w14:paraId="1E0874A6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//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构建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sqlSession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的工厂</w:t>
            </w:r>
          </w:p>
          <w:p w14:paraId="456FBBFA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SqlSessionFactory sessionFactory = </w:t>
            </w:r>
            <w:r w:rsidRPr="00333A3E">
              <w:rPr>
                <w:rFonts w:ascii="Consolas" w:hAnsi="Consolas" w:cs="Consolas"/>
                <w:b/>
                <w:bCs/>
                <w:color w:val="7F0055"/>
                <w:sz w:val="36"/>
                <w:szCs w:val="24"/>
              </w:rPr>
              <w:t>new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SqlSessionFactoryBuilder().build(is);</w:t>
            </w:r>
          </w:p>
          <w:p w14:paraId="6A8B3E15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</w:p>
          <w:p w14:paraId="7AD9AAC7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SqlSession session = sessionFactory.openSession();</w:t>
            </w:r>
          </w:p>
          <w:p w14:paraId="0B799DDD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</w:p>
          <w:p w14:paraId="53A9EDA4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/**</w:t>
            </w:r>
          </w:p>
          <w:p w14:paraId="390E9BEC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 xml:space="preserve">         * 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映射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  <w:u w:val="single"/>
              </w:rPr>
              <w:t>sql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的标识字符串，</w:t>
            </w:r>
          </w:p>
          <w:p w14:paraId="0080836E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 xml:space="preserve">         * com.hlj.domain.UserMapping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是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userMapper.xml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文件中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  <w:u w:val="single"/>
              </w:rPr>
              <w:t>mapper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标签的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  <w:u w:val="single"/>
              </w:rPr>
              <w:t>namespace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属性的值，</w:t>
            </w:r>
          </w:p>
          <w:p w14:paraId="5D3ECC81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 xml:space="preserve">         * getUser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是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select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标签的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id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属性值，通过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select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标签的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id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属性值就可以找到要执行的</w:t>
            </w: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>SQL</w:t>
            </w:r>
          </w:p>
          <w:p w14:paraId="4D385DE2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3F5FBF"/>
                <w:sz w:val="36"/>
                <w:szCs w:val="24"/>
              </w:rPr>
              <w:t xml:space="preserve">         */</w:t>
            </w:r>
          </w:p>
          <w:p w14:paraId="0676976C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9516F4">
              <w:rPr>
                <w:rFonts w:ascii="Consolas" w:hAnsi="Consolas" w:cs="Consolas"/>
                <w:color w:val="FF0000"/>
                <w:sz w:val="36"/>
                <w:szCs w:val="24"/>
                <w:highlight w:val="yellow"/>
              </w:rPr>
              <w:t>String statement = "com.hlj.domain.UserMapping.getUser";/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/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映射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  <w:u w:val="single"/>
              </w:rPr>
              <w:t>sql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的标识字符串</w:t>
            </w:r>
          </w:p>
          <w:p w14:paraId="0E9BC86E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//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执行查询返回一个唯一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user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</w:rPr>
              <w:t>对象的</w:t>
            </w:r>
            <w:r w:rsidRPr="00333A3E">
              <w:rPr>
                <w:rFonts w:ascii="Consolas" w:hAnsi="Consolas" w:cs="Consolas"/>
                <w:color w:val="3F7F5F"/>
                <w:sz w:val="36"/>
                <w:szCs w:val="24"/>
                <w:u w:val="single"/>
              </w:rPr>
              <w:t>sql</w:t>
            </w:r>
          </w:p>
          <w:p w14:paraId="0964CE4D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  <w:r w:rsidRPr="009516F4">
              <w:rPr>
                <w:rFonts w:ascii="Consolas" w:hAnsi="Consolas" w:cs="Consolas"/>
                <w:color w:val="FF0000"/>
                <w:sz w:val="36"/>
                <w:szCs w:val="24"/>
                <w:highlight w:val="yellow"/>
              </w:rPr>
              <w:t>User user = session.selectOne(statement, "1123");</w:t>
            </w:r>
          </w:p>
          <w:p w14:paraId="7B4B0522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</w:t>
            </w:r>
          </w:p>
          <w:p w14:paraId="0810ED27" w14:textId="77777777" w:rsidR="00333A3E" w:rsidRPr="00333A3E" w:rsidRDefault="00333A3E" w:rsidP="00333A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6"/>
                <w:szCs w:val="24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    System.</w:t>
            </w:r>
            <w:r w:rsidRPr="00333A3E">
              <w:rPr>
                <w:rFonts w:ascii="Consolas" w:hAnsi="Consolas" w:cs="Consolas"/>
                <w:i/>
                <w:iCs/>
                <w:color w:val="0000C0"/>
                <w:sz w:val="36"/>
                <w:szCs w:val="24"/>
              </w:rPr>
              <w:t>out</w:t>
            </w: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.println(user.toString()); </w:t>
            </w:r>
          </w:p>
          <w:p w14:paraId="0C66B821" w14:textId="77777777" w:rsidR="00333A3E" w:rsidRPr="00333A3E" w:rsidRDefault="00333A3E" w:rsidP="00333A3E">
            <w:pPr>
              <w:rPr>
                <w:sz w:val="32"/>
              </w:rPr>
            </w:pPr>
            <w:r w:rsidRPr="00333A3E">
              <w:rPr>
                <w:rFonts w:ascii="Consolas" w:hAnsi="Consolas" w:cs="Consolas"/>
                <w:color w:val="000000"/>
                <w:sz w:val="36"/>
                <w:szCs w:val="24"/>
              </w:rPr>
              <w:t xml:space="preserve">    }</w:t>
            </w:r>
          </w:p>
          <w:p w14:paraId="5952100D" w14:textId="77777777" w:rsidR="00333A3E" w:rsidRDefault="00333A3E" w:rsidP="00333A3E"/>
        </w:tc>
      </w:tr>
    </w:tbl>
    <w:p w14:paraId="4A432701" w14:textId="77777777" w:rsidR="00333A3E" w:rsidRPr="00333A3E" w:rsidRDefault="00333A3E" w:rsidP="00333A3E"/>
    <w:p w14:paraId="5EF53C24" w14:textId="1C366B2F" w:rsidR="00F05CD3" w:rsidRDefault="00F05CD3" w:rsidP="00DF0FA1">
      <w:pPr>
        <w:rPr>
          <w:sz w:val="30"/>
          <w:szCs w:val="30"/>
        </w:rPr>
      </w:pPr>
    </w:p>
    <w:p w14:paraId="60961CB3" w14:textId="70F150D0" w:rsidR="00333A3E" w:rsidRDefault="00C81204" w:rsidP="00DF0FA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</w:p>
    <w:p w14:paraId="517C73E9" w14:textId="65FD1DDA" w:rsidR="009516F4" w:rsidRDefault="00515BBB" w:rsidP="00515BB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逆向工程</w:t>
      </w:r>
      <w:r w:rsidR="00C81204">
        <w:rPr>
          <w:rFonts w:hint="eastAsia"/>
        </w:rPr>
        <w:t>，去</w:t>
      </w:r>
      <w:r w:rsidR="00C81204">
        <w:rPr>
          <w:rFonts w:hint="eastAsia"/>
        </w:rPr>
        <w:t>sinosoft</w:t>
      </w:r>
      <w:r w:rsidR="00C81204">
        <w:rPr>
          <w:rFonts w:hint="eastAsia"/>
        </w:rPr>
        <w:t>中找吧</w:t>
      </w:r>
    </w:p>
    <w:p w14:paraId="3A6F0F89" w14:textId="77777777" w:rsidR="00C81204" w:rsidRDefault="00C81204" w:rsidP="00C81204"/>
    <w:p w14:paraId="51B3BE5B" w14:textId="053CFD69" w:rsidR="00C81204" w:rsidRPr="003C7CF8" w:rsidRDefault="00C81204" w:rsidP="0060446E">
      <w:pPr>
        <w:pStyle w:val="1"/>
        <w:rPr>
          <w:sz w:val="52"/>
        </w:rPr>
      </w:pPr>
      <w:r w:rsidRPr="003C7CF8">
        <w:rPr>
          <w:rFonts w:hint="eastAsia"/>
          <w:sz w:val="52"/>
        </w:rPr>
        <w:t>4</w:t>
      </w:r>
      <w:r w:rsidRPr="003C7CF8">
        <w:rPr>
          <w:rFonts w:hint="eastAsia"/>
          <w:sz w:val="52"/>
        </w:rPr>
        <w:t>、</w:t>
      </w:r>
      <w:r w:rsidR="0060446E" w:rsidRPr="003C7CF8">
        <w:rPr>
          <w:rFonts w:hint="eastAsia"/>
          <w:sz w:val="52"/>
        </w:rPr>
        <w:t>spring boot</w:t>
      </w:r>
      <w:r w:rsidR="0060446E" w:rsidRPr="003C7CF8">
        <w:rPr>
          <w:rFonts w:hint="eastAsia"/>
          <w:sz w:val="52"/>
        </w:rPr>
        <w:t>开始</w:t>
      </w:r>
      <w:r w:rsidR="0060446E" w:rsidRPr="003C7CF8">
        <w:rPr>
          <w:rFonts w:hint="eastAsia"/>
          <w:sz w:val="52"/>
        </w:rPr>
        <w:t>mybatis</w:t>
      </w:r>
    </w:p>
    <w:p w14:paraId="0FD24AB0" w14:textId="77777777" w:rsidR="0060446E" w:rsidRDefault="0060446E" w:rsidP="0060446E"/>
    <w:p w14:paraId="143B0A05" w14:textId="32EDD3A6" w:rsidR="0058393D" w:rsidRPr="003C7CF8" w:rsidRDefault="00C934B5" w:rsidP="003C7CF8">
      <w:pPr>
        <w:pStyle w:val="2"/>
        <w:rPr>
          <w:sz w:val="44"/>
        </w:rPr>
      </w:pPr>
      <w:r w:rsidRPr="003C7CF8">
        <w:rPr>
          <w:rFonts w:hint="eastAsia"/>
          <w:sz w:val="44"/>
        </w:rPr>
        <w:t>1</w:t>
      </w:r>
      <w:r w:rsidRPr="003C7CF8">
        <w:rPr>
          <w:rFonts w:hint="eastAsia"/>
          <w:sz w:val="44"/>
        </w:rPr>
        <w:t>、添加</w:t>
      </w:r>
      <w:r w:rsidRPr="003C7CF8">
        <w:rPr>
          <w:rFonts w:hint="eastAsia"/>
          <w:sz w:val="44"/>
        </w:rPr>
        <w:t>mybatis</w:t>
      </w:r>
      <w:r w:rsidRPr="003C7CF8">
        <w:rPr>
          <w:rFonts w:hint="eastAsia"/>
          <w:sz w:val="44"/>
        </w:rPr>
        <w:t>扫描包</w:t>
      </w:r>
      <w:r w:rsidR="003C7CF8" w:rsidRPr="003C7CF8">
        <w:rPr>
          <w:rFonts w:hint="eastAsia"/>
          <w:sz w:val="44"/>
        </w:rPr>
        <w:t>（其实下面的配置扫的主要还是</w:t>
      </w:r>
      <w:r w:rsidR="003C7CF8" w:rsidRPr="003C7CF8">
        <w:rPr>
          <w:rFonts w:hint="eastAsia"/>
          <w:sz w:val="44"/>
        </w:rPr>
        <w:t>mapper</w:t>
      </w:r>
      <w:r w:rsidR="003C7CF8" w:rsidRPr="003C7CF8">
        <w:rPr>
          <w:rFonts w:hint="eastAsia"/>
          <w:sz w:val="44"/>
        </w:rPr>
        <w:t>和</w:t>
      </w:r>
      <w:r w:rsidR="003C7CF8" w:rsidRPr="003C7CF8">
        <w:rPr>
          <w:rFonts w:hint="eastAsia"/>
          <w:sz w:val="44"/>
        </w:rPr>
        <w:t>mapper.xml</w:t>
      </w:r>
      <w:r w:rsidR="003C7CF8" w:rsidRPr="003C7CF8">
        <w:rPr>
          <w:rFonts w:hint="eastAsia"/>
          <w:sz w:val="44"/>
        </w:rPr>
        <w:t>）</w:t>
      </w:r>
    </w:p>
    <w:p w14:paraId="53FA6707" w14:textId="77777777" w:rsidR="00C934B5" w:rsidRDefault="00C934B5" w:rsidP="00C934B5"/>
    <w:p w14:paraId="70339FE8" w14:textId="77777777" w:rsidR="00C934B5" w:rsidRPr="00C934B5" w:rsidRDefault="00C934B5" w:rsidP="00C934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C934B5">
        <w:rPr>
          <w:rFonts w:ascii="Menlo" w:hAnsi="Menlo" w:cs="Menlo"/>
          <w:color w:val="D9E577"/>
          <w:sz w:val="27"/>
          <w:szCs w:val="27"/>
        </w:rPr>
        <w:t>@Configuration</w:t>
      </w:r>
      <w:r w:rsidRPr="00C934B5">
        <w:rPr>
          <w:rFonts w:ascii="Menlo" w:hAnsi="Menlo" w:cs="Menlo"/>
          <w:color w:val="D9E577"/>
          <w:sz w:val="27"/>
          <w:szCs w:val="27"/>
        </w:rPr>
        <w:br/>
      </w:r>
      <w:r w:rsidRPr="00C934B5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MybatisConfig </w:t>
      </w:r>
      <w:r w:rsidRPr="00C934B5">
        <w:rPr>
          <w:rFonts w:ascii="Menlo" w:hAnsi="Menlo" w:cs="Menlo"/>
          <w:color w:val="F9FAF4"/>
          <w:sz w:val="27"/>
          <w:szCs w:val="27"/>
        </w:rPr>
        <w:t>{</w:t>
      </w:r>
      <w:r w:rsidRPr="00C934B5">
        <w:rPr>
          <w:rFonts w:ascii="Menlo" w:hAnsi="Menlo" w:cs="Menlo"/>
          <w:color w:val="F9FAF4"/>
          <w:sz w:val="27"/>
          <w:szCs w:val="27"/>
        </w:rPr>
        <w:br/>
      </w:r>
      <w:r w:rsidRPr="00C934B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D9E577"/>
          <w:sz w:val="27"/>
          <w:szCs w:val="27"/>
        </w:rPr>
        <w:t>@Bean</w:t>
      </w:r>
      <w:r w:rsidRPr="00C934B5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MapperScannerConfigurer </w:t>
      </w:r>
      <w:r w:rsidRPr="00C934B5">
        <w:rPr>
          <w:rFonts w:ascii="Menlo" w:hAnsi="Menlo" w:cs="Menlo"/>
          <w:color w:val="A7EC21"/>
          <w:sz w:val="27"/>
          <w:szCs w:val="27"/>
        </w:rPr>
        <w:t>mapperScannerConfigurer</w:t>
      </w:r>
      <w:r w:rsidRPr="00C934B5">
        <w:rPr>
          <w:rFonts w:ascii="Menlo" w:hAnsi="Menlo" w:cs="Menlo"/>
          <w:color w:val="F9FAF4"/>
          <w:sz w:val="27"/>
          <w:szCs w:val="27"/>
        </w:rPr>
        <w:t>(){</w:t>
      </w:r>
      <w:r w:rsidRPr="00C934B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MapperScannerConfigurer </w:t>
      </w:r>
      <w:r w:rsidRPr="00C934B5">
        <w:rPr>
          <w:rFonts w:ascii="Menlo" w:hAnsi="Menlo" w:cs="Menlo"/>
          <w:color w:val="CFBFAD"/>
          <w:sz w:val="27"/>
          <w:szCs w:val="27"/>
        </w:rPr>
        <w:t xml:space="preserve">configurer </w:t>
      </w:r>
      <w:r w:rsidRPr="00C934B5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C934B5">
        <w:rPr>
          <w:rFonts w:ascii="Menlo" w:hAnsi="Menlo" w:cs="Menlo"/>
          <w:color w:val="A7EC21"/>
          <w:sz w:val="27"/>
          <w:szCs w:val="27"/>
        </w:rPr>
        <w:t>MapperScannerConfigurer</w:t>
      </w:r>
      <w:r w:rsidRPr="00C934B5">
        <w:rPr>
          <w:rFonts w:ascii="Menlo" w:hAnsi="Menlo" w:cs="Menlo"/>
          <w:color w:val="F9FAF4"/>
          <w:sz w:val="27"/>
          <w:szCs w:val="27"/>
        </w:rPr>
        <w:t>()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CFBFAD"/>
          <w:sz w:val="27"/>
          <w:szCs w:val="27"/>
        </w:rPr>
        <w:t>configurer</w:t>
      </w:r>
      <w:r w:rsidRPr="00C934B5">
        <w:rPr>
          <w:rFonts w:ascii="Menlo" w:hAnsi="Menlo" w:cs="Menlo"/>
          <w:color w:val="FF007F"/>
          <w:sz w:val="27"/>
          <w:szCs w:val="27"/>
        </w:rPr>
        <w:t>.</w:t>
      </w:r>
      <w:r w:rsidRPr="00C934B5">
        <w:rPr>
          <w:rFonts w:ascii="Menlo" w:hAnsi="Menlo" w:cs="Menlo"/>
          <w:color w:val="A7EC21"/>
          <w:sz w:val="27"/>
          <w:szCs w:val="27"/>
        </w:rPr>
        <w:t>setBasePackage</w:t>
      </w:r>
      <w:r w:rsidRPr="00C934B5">
        <w:rPr>
          <w:rFonts w:ascii="Menlo" w:hAnsi="Menlo" w:cs="Menlo"/>
          <w:color w:val="F9FAF4"/>
          <w:sz w:val="27"/>
          <w:szCs w:val="27"/>
        </w:rPr>
        <w:t>(</w:t>
      </w:r>
      <w:r w:rsidRPr="00C934B5">
        <w:rPr>
          <w:rFonts w:ascii="Menlo" w:hAnsi="Menlo" w:cs="Menlo"/>
          <w:color w:val="ECE47E"/>
          <w:sz w:val="27"/>
          <w:szCs w:val="27"/>
        </w:rPr>
        <w:t>"com.duodian.admore.dao.mybatis.*"</w:t>
      </w:r>
      <w:r w:rsidRPr="00C934B5">
        <w:rPr>
          <w:rFonts w:ascii="Menlo" w:hAnsi="Menlo" w:cs="Menlo"/>
          <w:color w:val="F9FAF4"/>
          <w:sz w:val="27"/>
          <w:szCs w:val="27"/>
        </w:rPr>
        <w:t>)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C934B5">
        <w:rPr>
          <w:rFonts w:ascii="Menlo" w:hAnsi="Menlo" w:cs="Menlo"/>
          <w:color w:val="CFBFAD"/>
          <w:sz w:val="27"/>
          <w:szCs w:val="27"/>
        </w:rPr>
        <w:t>configurer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F9FAF4"/>
          <w:sz w:val="27"/>
          <w:szCs w:val="27"/>
        </w:rPr>
        <w:t>}</w:t>
      </w:r>
      <w:r w:rsidRPr="00C934B5">
        <w:rPr>
          <w:rFonts w:ascii="Menlo" w:hAnsi="Menlo" w:cs="Menlo"/>
          <w:color w:val="F9FAF4"/>
          <w:sz w:val="27"/>
          <w:szCs w:val="27"/>
        </w:rPr>
        <w:br/>
      </w:r>
      <w:r w:rsidRPr="00C934B5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D9E577"/>
          <w:sz w:val="27"/>
          <w:szCs w:val="27"/>
        </w:rPr>
        <w:t>@Bean</w:t>
      </w:r>
      <w:r w:rsidRPr="00C934B5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SqlSessionFactoryBean </w:t>
      </w:r>
      <w:r w:rsidRPr="00C934B5">
        <w:rPr>
          <w:rFonts w:ascii="Menlo" w:hAnsi="Menlo" w:cs="Menlo"/>
          <w:color w:val="A7EC21"/>
          <w:sz w:val="27"/>
          <w:szCs w:val="27"/>
        </w:rPr>
        <w:t>sessionFactory</w:t>
      </w:r>
      <w:r w:rsidRPr="00C934B5">
        <w:rPr>
          <w:rFonts w:ascii="Menlo" w:hAnsi="Menlo" w:cs="Menlo"/>
          <w:color w:val="F9FAF4"/>
          <w:sz w:val="27"/>
          <w:szCs w:val="27"/>
        </w:rPr>
        <w:t>(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DataSource </w:t>
      </w:r>
      <w:r w:rsidRPr="00C934B5">
        <w:rPr>
          <w:rFonts w:ascii="Menlo" w:hAnsi="Menlo" w:cs="Menlo"/>
          <w:color w:val="BFA4A4"/>
          <w:sz w:val="27"/>
          <w:szCs w:val="27"/>
        </w:rPr>
        <w:t>dataSource</w:t>
      </w:r>
      <w:r w:rsidRPr="00C934B5">
        <w:rPr>
          <w:rFonts w:ascii="Menlo" w:hAnsi="Menlo" w:cs="Menlo"/>
          <w:color w:val="FF007F"/>
          <w:sz w:val="27"/>
          <w:szCs w:val="27"/>
        </w:rPr>
        <w:t>,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ApplicationContext </w:t>
      </w:r>
      <w:r w:rsidRPr="00C934B5">
        <w:rPr>
          <w:rFonts w:ascii="Menlo" w:hAnsi="Menlo" w:cs="Menlo"/>
          <w:color w:val="BFA4A4"/>
          <w:sz w:val="27"/>
          <w:szCs w:val="27"/>
        </w:rPr>
        <w:t>applicationContext</w:t>
      </w:r>
      <w:r w:rsidRPr="00C934B5">
        <w:rPr>
          <w:rFonts w:ascii="Menlo" w:hAnsi="Menlo" w:cs="Menlo"/>
          <w:color w:val="F9FAF4"/>
          <w:sz w:val="27"/>
          <w:szCs w:val="27"/>
        </w:rPr>
        <w:t xml:space="preserve">) </w:t>
      </w:r>
      <w:r w:rsidRPr="00C934B5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C934B5">
        <w:rPr>
          <w:rFonts w:ascii="Menlo" w:hAnsi="Menlo" w:cs="Menlo"/>
          <w:color w:val="52E3F6"/>
          <w:sz w:val="27"/>
          <w:szCs w:val="27"/>
        </w:rPr>
        <w:t>IOException</w:t>
      </w:r>
      <w:r w:rsidRPr="00C934B5">
        <w:rPr>
          <w:rFonts w:ascii="Menlo" w:hAnsi="Menlo" w:cs="Menlo"/>
          <w:color w:val="F9FAF4"/>
          <w:sz w:val="27"/>
          <w:szCs w:val="27"/>
        </w:rPr>
        <w:t>{</w:t>
      </w:r>
      <w:r w:rsidRPr="00C934B5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52E3F6"/>
          <w:sz w:val="27"/>
          <w:szCs w:val="27"/>
        </w:rPr>
        <w:t xml:space="preserve">SqlSessionFactoryBean </w:t>
      </w:r>
      <w:r w:rsidRPr="00C934B5">
        <w:rPr>
          <w:rFonts w:ascii="Menlo" w:hAnsi="Menlo" w:cs="Menlo"/>
          <w:color w:val="CFBFAD"/>
          <w:sz w:val="27"/>
          <w:szCs w:val="27"/>
        </w:rPr>
        <w:t xml:space="preserve">sessionFactoryBean </w:t>
      </w:r>
      <w:r w:rsidRPr="00C934B5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C934B5">
        <w:rPr>
          <w:rFonts w:ascii="Menlo" w:hAnsi="Menlo" w:cs="Menlo"/>
          <w:color w:val="A7EC21"/>
          <w:sz w:val="27"/>
          <w:szCs w:val="27"/>
        </w:rPr>
        <w:t>SqlSessionFactoryBean</w:t>
      </w:r>
      <w:r w:rsidRPr="00C934B5">
        <w:rPr>
          <w:rFonts w:ascii="Menlo" w:hAnsi="Menlo" w:cs="Menlo"/>
          <w:color w:val="F9FAF4"/>
          <w:sz w:val="27"/>
          <w:szCs w:val="27"/>
        </w:rPr>
        <w:t>()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CFBFAD"/>
          <w:sz w:val="27"/>
          <w:szCs w:val="27"/>
        </w:rPr>
        <w:t>sessionFactoryBean</w:t>
      </w:r>
      <w:r w:rsidRPr="00C934B5">
        <w:rPr>
          <w:rFonts w:ascii="Menlo" w:hAnsi="Menlo" w:cs="Menlo"/>
          <w:color w:val="FF007F"/>
          <w:sz w:val="27"/>
          <w:szCs w:val="27"/>
        </w:rPr>
        <w:t>.</w:t>
      </w:r>
      <w:r w:rsidRPr="00C934B5">
        <w:rPr>
          <w:rFonts w:ascii="Menlo" w:hAnsi="Menlo" w:cs="Menlo"/>
          <w:color w:val="A7EC21"/>
          <w:sz w:val="27"/>
          <w:szCs w:val="27"/>
        </w:rPr>
        <w:t>setDataSource</w:t>
      </w:r>
      <w:r w:rsidRPr="00C934B5">
        <w:rPr>
          <w:rFonts w:ascii="Menlo" w:hAnsi="Menlo" w:cs="Menlo"/>
          <w:color w:val="F9FAF4"/>
          <w:sz w:val="27"/>
          <w:szCs w:val="27"/>
        </w:rPr>
        <w:t>(</w:t>
      </w:r>
      <w:r w:rsidRPr="00C934B5">
        <w:rPr>
          <w:rFonts w:ascii="Menlo" w:hAnsi="Menlo" w:cs="Menlo"/>
          <w:color w:val="BFA4A4"/>
          <w:sz w:val="27"/>
          <w:szCs w:val="27"/>
        </w:rPr>
        <w:t>dataSource</w:t>
      </w:r>
      <w:r w:rsidRPr="00C934B5">
        <w:rPr>
          <w:rFonts w:ascii="Menlo" w:hAnsi="Menlo" w:cs="Menlo"/>
          <w:color w:val="F9FAF4"/>
          <w:sz w:val="27"/>
          <w:szCs w:val="27"/>
        </w:rPr>
        <w:t>)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FFFFFF"/>
          <w:sz w:val="27"/>
          <w:szCs w:val="27"/>
        </w:rPr>
        <w:t>//sessionFactoryBean.setConfigLocation(applicationContext.getResource("classpath:mybatis.xml"));</w:t>
      </w:r>
      <w:r w:rsidRPr="00C934B5">
        <w:rPr>
          <w:rFonts w:ascii="Menlo" w:hAnsi="Menlo" w:cs="Menlo"/>
          <w:color w:val="FFFFFF"/>
          <w:sz w:val="27"/>
          <w:szCs w:val="27"/>
        </w:rPr>
        <w:br/>
        <w:t xml:space="preserve">        </w:t>
      </w:r>
      <w:r w:rsidRPr="00C934B5">
        <w:rPr>
          <w:rFonts w:ascii="Menlo" w:hAnsi="Menlo" w:cs="Menlo"/>
          <w:color w:val="CFBFAD"/>
          <w:sz w:val="27"/>
          <w:szCs w:val="27"/>
        </w:rPr>
        <w:t>sessionFactoryBean</w:t>
      </w:r>
      <w:r w:rsidRPr="00C934B5">
        <w:rPr>
          <w:rFonts w:ascii="Menlo" w:hAnsi="Menlo" w:cs="Menlo"/>
          <w:color w:val="FF007F"/>
          <w:sz w:val="27"/>
          <w:szCs w:val="27"/>
        </w:rPr>
        <w:t>.</w:t>
      </w:r>
      <w:r w:rsidRPr="00C934B5">
        <w:rPr>
          <w:rFonts w:ascii="Menlo" w:hAnsi="Menlo" w:cs="Menlo"/>
          <w:color w:val="A7EC21"/>
          <w:sz w:val="27"/>
          <w:szCs w:val="27"/>
        </w:rPr>
        <w:t>setMapperLocations</w:t>
      </w:r>
      <w:r w:rsidRPr="00C934B5">
        <w:rPr>
          <w:rFonts w:ascii="Menlo" w:hAnsi="Menlo" w:cs="Menlo"/>
          <w:color w:val="F9FAF4"/>
          <w:sz w:val="27"/>
          <w:szCs w:val="27"/>
        </w:rPr>
        <w:t>(</w:t>
      </w:r>
      <w:r w:rsidRPr="00C934B5">
        <w:rPr>
          <w:rFonts w:ascii="Menlo" w:hAnsi="Menlo" w:cs="Menlo"/>
          <w:color w:val="BFA4A4"/>
          <w:sz w:val="27"/>
          <w:szCs w:val="27"/>
        </w:rPr>
        <w:t>applicationContext</w:t>
      </w:r>
      <w:r w:rsidRPr="00C934B5">
        <w:rPr>
          <w:rFonts w:ascii="Menlo" w:hAnsi="Menlo" w:cs="Menlo"/>
          <w:color w:val="FF007F"/>
          <w:sz w:val="27"/>
          <w:szCs w:val="27"/>
        </w:rPr>
        <w:t>.</w:t>
      </w:r>
      <w:r w:rsidRPr="00C934B5">
        <w:rPr>
          <w:rFonts w:ascii="Menlo" w:hAnsi="Menlo" w:cs="Menlo"/>
          <w:color w:val="A7EC21"/>
          <w:sz w:val="27"/>
          <w:szCs w:val="27"/>
        </w:rPr>
        <w:t>getResources</w:t>
      </w:r>
      <w:r w:rsidRPr="00C934B5">
        <w:rPr>
          <w:rFonts w:ascii="Menlo" w:hAnsi="Menlo" w:cs="Menlo"/>
          <w:color w:val="F9FAF4"/>
          <w:sz w:val="27"/>
          <w:szCs w:val="27"/>
        </w:rPr>
        <w:t>(</w:t>
      </w:r>
      <w:r w:rsidRPr="00C934B5">
        <w:rPr>
          <w:rFonts w:ascii="Menlo" w:hAnsi="Menlo" w:cs="Menlo"/>
          <w:color w:val="ECE47E"/>
          <w:sz w:val="27"/>
          <w:szCs w:val="27"/>
        </w:rPr>
        <w:t>"classpath*:com/duodian/admore/dao/mybatis/**/mysql/*.xml"</w:t>
      </w:r>
      <w:r w:rsidRPr="00C934B5">
        <w:rPr>
          <w:rFonts w:ascii="Menlo" w:hAnsi="Menlo" w:cs="Menlo"/>
          <w:color w:val="F9FAF4"/>
          <w:sz w:val="27"/>
          <w:szCs w:val="27"/>
        </w:rPr>
        <w:t>))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C934B5">
        <w:rPr>
          <w:rFonts w:ascii="Menlo" w:hAnsi="Menlo" w:cs="Menlo"/>
          <w:color w:val="CFBFAD"/>
          <w:sz w:val="27"/>
          <w:szCs w:val="27"/>
        </w:rPr>
        <w:t>sessionFactoryBean</w:t>
      </w:r>
      <w:r w:rsidRPr="00C934B5">
        <w:rPr>
          <w:rFonts w:ascii="Menlo" w:hAnsi="Menlo" w:cs="Menlo"/>
          <w:color w:val="FF007F"/>
          <w:sz w:val="27"/>
          <w:szCs w:val="27"/>
        </w:rPr>
        <w:t>;</w:t>
      </w:r>
      <w:r w:rsidRPr="00C934B5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C934B5">
        <w:rPr>
          <w:rFonts w:ascii="Menlo" w:hAnsi="Menlo" w:cs="Menlo"/>
          <w:color w:val="F9FAF4"/>
          <w:sz w:val="27"/>
          <w:szCs w:val="27"/>
        </w:rPr>
        <w:t>}</w:t>
      </w:r>
      <w:r w:rsidRPr="00C934B5">
        <w:rPr>
          <w:rFonts w:ascii="Menlo" w:hAnsi="Menlo" w:cs="Menlo"/>
          <w:color w:val="F9FAF4"/>
          <w:sz w:val="27"/>
          <w:szCs w:val="27"/>
        </w:rPr>
        <w:br/>
      </w:r>
      <w:r w:rsidRPr="00C934B5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484F53C8" w14:textId="77777777" w:rsidR="00C934B5" w:rsidRDefault="00C934B5" w:rsidP="00C934B5">
      <w:pPr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</w:pPr>
    </w:p>
    <w:p w14:paraId="2A8CF5E4" w14:textId="77777777" w:rsidR="00202DE1" w:rsidRPr="00202DE1" w:rsidRDefault="00202DE1" w:rsidP="00202D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202DE1">
        <w:rPr>
          <w:rFonts w:ascii="Menlo" w:hAnsi="Menlo" w:cs="Menlo"/>
          <w:color w:val="D9E577"/>
          <w:sz w:val="27"/>
          <w:szCs w:val="27"/>
        </w:rPr>
        <w:t>@Configuration</w:t>
      </w:r>
      <w:r w:rsidRPr="00202DE1">
        <w:rPr>
          <w:rFonts w:ascii="Menlo" w:hAnsi="Menlo" w:cs="Menlo"/>
          <w:color w:val="D9E577"/>
          <w:sz w:val="27"/>
          <w:szCs w:val="27"/>
        </w:rPr>
        <w:br/>
      </w:r>
      <w:r w:rsidRPr="00202DE1">
        <w:rPr>
          <w:rFonts w:ascii="Menlo" w:hAnsi="Menlo" w:cs="Menlo"/>
          <w:color w:val="FF007F"/>
          <w:sz w:val="27"/>
          <w:szCs w:val="27"/>
        </w:rPr>
        <w:t xml:space="preserve">public class 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MybatisConfig </w:t>
      </w:r>
      <w:r w:rsidRPr="00202DE1">
        <w:rPr>
          <w:rFonts w:ascii="Menlo" w:hAnsi="Menlo" w:cs="Menlo"/>
          <w:color w:val="F9FAF4"/>
          <w:sz w:val="27"/>
          <w:szCs w:val="27"/>
        </w:rPr>
        <w:t>{</w:t>
      </w:r>
      <w:r w:rsidRPr="00202DE1">
        <w:rPr>
          <w:rFonts w:ascii="Menlo" w:hAnsi="Menlo" w:cs="Menlo"/>
          <w:color w:val="F9FAF4"/>
          <w:sz w:val="27"/>
          <w:szCs w:val="27"/>
        </w:rPr>
        <w:br/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D9E577"/>
          <w:sz w:val="27"/>
          <w:szCs w:val="27"/>
        </w:rPr>
        <w:t>@Bean</w:t>
      </w:r>
      <w:r w:rsidRPr="00202DE1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MapperScannerConfigurer </w:t>
      </w:r>
      <w:r w:rsidRPr="00202DE1">
        <w:rPr>
          <w:rFonts w:ascii="Menlo" w:hAnsi="Menlo" w:cs="Menlo"/>
          <w:color w:val="A7EC21"/>
          <w:sz w:val="27"/>
          <w:szCs w:val="27"/>
        </w:rPr>
        <w:t>mapperScannerConfigurer</w:t>
      </w:r>
      <w:r w:rsidRPr="00202DE1">
        <w:rPr>
          <w:rFonts w:ascii="Menlo" w:hAnsi="Menlo" w:cs="Menlo"/>
          <w:color w:val="F9FAF4"/>
          <w:sz w:val="27"/>
          <w:szCs w:val="27"/>
        </w:rPr>
        <w:t>(){</w:t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MapperScannerConfigurer </w:t>
      </w:r>
      <w:r w:rsidRPr="00202DE1">
        <w:rPr>
          <w:rFonts w:ascii="Menlo" w:hAnsi="Menlo" w:cs="Menlo"/>
          <w:color w:val="CFBFAD"/>
          <w:sz w:val="27"/>
          <w:szCs w:val="27"/>
        </w:rPr>
        <w:t xml:space="preserve">configurer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202DE1">
        <w:rPr>
          <w:rFonts w:ascii="Menlo" w:hAnsi="Menlo" w:cs="Menlo"/>
          <w:color w:val="A7EC21"/>
          <w:sz w:val="27"/>
          <w:szCs w:val="27"/>
        </w:rPr>
        <w:t>MapperScannerConfigurer</w:t>
      </w:r>
      <w:r w:rsidRPr="00202DE1">
        <w:rPr>
          <w:rFonts w:ascii="Menlo" w:hAnsi="Menlo" w:cs="Menlo"/>
          <w:color w:val="F9FAF4"/>
          <w:sz w:val="27"/>
          <w:szCs w:val="27"/>
        </w:rPr>
        <w:t>()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CFBFAD"/>
          <w:sz w:val="27"/>
          <w:szCs w:val="27"/>
        </w:rPr>
        <w:t>configurer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setBasePackage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ECE47E"/>
          <w:sz w:val="27"/>
          <w:szCs w:val="27"/>
        </w:rPr>
        <w:t>"com.duodian.admore.dao.*"</w:t>
      </w:r>
      <w:r w:rsidRPr="00202DE1">
        <w:rPr>
          <w:rFonts w:ascii="Menlo" w:hAnsi="Menlo" w:cs="Menlo"/>
          <w:color w:val="F9FAF4"/>
          <w:sz w:val="27"/>
          <w:szCs w:val="27"/>
        </w:rPr>
        <w:t>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202DE1">
        <w:rPr>
          <w:rFonts w:ascii="Menlo" w:hAnsi="Menlo" w:cs="Menlo"/>
          <w:color w:val="CFBFAD"/>
          <w:sz w:val="27"/>
          <w:szCs w:val="27"/>
        </w:rPr>
        <w:t>configurer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F9FAF4"/>
          <w:sz w:val="27"/>
          <w:szCs w:val="27"/>
        </w:rPr>
        <w:t>}</w:t>
      </w:r>
      <w:r w:rsidRPr="00202DE1">
        <w:rPr>
          <w:rFonts w:ascii="Menlo" w:hAnsi="Menlo" w:cs="Menlo"/>
          <w:color w:val="F9FAF4"/>
          <w:sz w:val="27"/>
          <w:szCs w:val="27"/>
        </w:rPr>
        <w:br/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D9E577"/>
          <w:sz w:val="27"/>
          <w:szCs w:val="27"/>
        </w:rPr>
        <w:t>@Bean</w:t>
      </w:r>
      <w:r w:rsidRPr="00202DE1"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SqlSessionFactoryBean </w:t>
      </w:r>
      <w:r w:rsidRPr="00202DE1">
        <w:rPr>
          <w:rFonts w:ascii="Menlo" w:hAnsi="Menlo" w:cs="Menlo"/>
          <w:color w:val="A7EC21"/>
          <w:sz w:val="27"/>
          <w:szCs w:val="27"/>
        </w:rPr>
        <w:t>sessionFactory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DataSource </w:t>
      </w:r>
      <w:r w:rsidRPr="00202DE1">
        <w:rPr>
          <w:rFonts w:ascii="Menlo" w:hAnsi="Menlo" w:cs="Menlo"/>
          <w:color w:val="BFA4A4"/>
          <w:sz w:val="27"/>
          <w:szCs w:val="27"/>
        </w:rPr>
        <w:t>dataSource</w:t>
      </w:r>
      <w:r w:rsidRPr="00202DE1">
        <w:rPr>
          <w:rFonts w:ascii="Menlo" w:hAnsi="Menlo" w:cs="Menlo"/>
          <w:color w:val="FF007F"/>
          <w:sz w:val="27"/>
          <w:szCs w:val="27"/>
        </w:rPr>
        <w:t>,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ApplicationContext </w:t>
      </w:r>
      <w:r w:rsidRPr="00202DE1">
        <w:rPr>
          <w:rFonts w:ascii="Menlo" w:hAnsi="Menlo" w:cs="Menlo"/>
          <w:color w:val="BFA4A4"/>
          <w:sz w:val="27"/>
          <w:szCs w:val="27"/>
        </w:rPr>
        <w:t>applicationContext</w:t>
      </w:r>
      <w:r w:rsidRPr="00202DE1">
        <w:rPr>
          <w:rFonts w:ascii="Menlo" w:hAnsi="Menlo" w:cs="Menlo"/>
          <w:color w:val="F9FAF4"/>
          <w:sz w:val="27"/>
          <w:szCs w:val="27"/>
        </w:rPr>
        <w:t xml:space="preserve">)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throws </w:t>
      </w:r>
      <w:r w:rsidRPr="00202DE1">
        <w:rPr>
          <w:rFonts w:ascii="Menlo" w:hAnsi="Menlo" w:cs="Menlo"/>
          <w:color w:val="52E3F6"/>
          <w:sz w:val="27"/>
          <w:szCs w:val="27"/>
        </w:rPr>
        <w:t>IOException</w:t>
      </w:r>
      <w:r w:rsidRPr="00202DE1">
        <w:rPr>
          <w:rFonts w:ascii="Menlo" w:hAnsi="Menlo" w:cs="Menlo"/>
          <w:color w:val="F9FAF4"/>
          <w:sz w:val="27"/>
          <w:szCs w:val="27"/>
        </w:rPr>
        <w:t>{</w:t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52E3F6"/>
          <w:sz w:val="27"/>
          <w:szCs w:val="27"/>
        </w:rPr>
        <w:t xml:space="preserve">SqlSessionFactoryBean </w:t>
      </w:r>
      <w:r w:rsidRPr="00202DE1">
        <w:rPr>
          <w:rFonts w:ascii="Menlo" w:hAnsi="Menlo" w:cs="Menlo"/>
          <w:color w:val="CFBFAD"/>
          <w:sz w:val="27"/>
          <w:szCs w:val="27"/>
        </w:rPr>
        <w:t xml:space="preserve">sessionFactoryBean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= new </w:t>
      </w:r>
      <w:r w:rsidRPr="00202DE1">
        <w:rPr>
          <w:rFonts w:ascii="Menlo" w:hAnsi="Menlo" w:cs="Menlo"/>
          <w:color w:val="A7EC21"/>
          <w:sz w:val="27"/>
          <w:szCs w:val="27"/>
        </w:rPr>
        <w:t>SqlSessionFactoryBean</w:t>
      </w:r>
      <w:r w:rsidRPr="00202DE1">
        <w:rPr>
          <w:rFonts w:ascii="Menlo" w:hAnsi="Menlo" w:cs="Menlo"/>
          <w:color w:val="F9FAF4"/>
          <w:sz w:val="27"/>
          <w:szCs w:val="27"/>
        </w:rPr>
        <w:t>()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CFBFAD"/>
          <w:sz w:val="27"/>
          <w:szCs w:val="27"/>
        </w:rPr>
        <w:t>sessionFactoryBean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setDataSource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BFA4A4"/>
          <w:sz w:val="27"/>
          <w:szCs w:val="27"/>
        </w:rPr>
        <w:t>dataSource</w:t>
      </w:r>
      <w:r w:rsidRPr="00202DE1">
        <w:rPr>
          <w:rFonts w:ascii="Menlo" w:hAnsi="Menlo" w:cs="Menlo"/>
          <w:color w:val="F9FAF4"/>
          <w:sz w:val="27"/>
          <w:szCs w:val="27"/>
        </w:rPr>
        <w:t>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CFBFAD"/>
          <w:sz w:val="27"/>
          <w:szCs w:val="27"/>
        </w:rPr>
        <w:t>sessionFactoryBean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setConfigLocation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BFA4A4"/>
          <w:sz w:val="27"/>
          <w:szCs w:val="27"/>
        </w:rPr>
        <w:t>applicationContext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getResource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ECE47E"/>
          <w:sz w:val="27"/>
          <w:szCs w:val="27"/>
        </w:rPr>
        <w:t>"classpath:mybatis.xml"</w:t>
      </w:r>
      <w:r w:rsidRPr="00202DE1">
        <w:rPr>
          <w:rFonts w:ascii="Menlo" w:hAnsi="Menlo" w:cs="Menlo"/>
          <w:color w:val="F9FAF4"/>
          <w:sz w:val="27"/>
          <w:szCs w:val="27"/>
        </w:rPr>
        <w:t>))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52E3F6"/>
          <w:sz w:val="27"/>
          <w:szCs w:val="27"/>
        </w:rPr>
        <w:t>Resource</w:t>
      </w:r>
      <w:r w:rsidRPr="00202DE1">
        <w:rPr>
          <w:rFonts w:ascii="Menlo" w:hAnsi="Menlo" w:cs="Menlo"/>
          <w:color w:val="F9FAF4"/>
          <w:sz w:val="27"/>
          <w:szCs w:val="27"/>
        </w:rPr>
        <w:t xml:space="preserve">[] </w:t>
      </w:r>
      <w:r w:rsidRPr="00202DE1">
        <w:rPr>
          <w:rFonts w:ascii="Menlo" w:hAnsi="Menlo" w:cs="Menlo"/>
          <w:color w:val="CFBFAD"/>
          <w:sz w:val="27"/>
          <w:szCs w:val="27"/>
        </w:rPr>
        <w:t xml:space="preserve">resources </w:t>
      </w:r>
      <w:r w:rsidRPr="00202DE1">
        <w:rPr>
          <w:rFonts w:ascii="Menlo" w:hAnsi="Menlo" w:cs="Menlo"/>
          <w:color w:val="FF007F"/>
          <w:sz w:val="27"/>
          <w:szCs w:val="27"/>
        </w:rPr>
        <w:t xml:space="preserve">= </w:t>
      </w:r>
      <w:r w:rsidRPr="00202DE1">
        <w:rPr>
          <w:rFonts w:ascii="Menlo" w:hAnsi="Menlo" w:cs="Menlo"/>
          <w:color w:val="52E3F6"/>
          <w:sz w:val="27"/>
          <w:szCs w:val="27"/>
        </w:rPr>
        <w:t>ArrayUtils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CFBFAD"/>
          <w:sz w:val="27"/>
          <w:szCs w:val="27"/>
        </w:rPr>
        <w:t>addAll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            </w:t>
      </w:r>
      <w:r w:rsidRPr="00202DE1">
        <w:rPr>
          <w:rFonts w:ascii="Menlo" w:hAnsi="Menlo" w:cs="Menlo"/>
          <w:color w:val="BFA4A4"/>
          <w:sz w:val="27"/>
          <w:szCs w:val="27"/>
        </w:rPr>
        <w:t>applicationContext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getResources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ECE47E"/>
          <w:sz w:val="27"/>
          <w:szCs w:val="27"/>
        </w:rPr>
        <w:t>"classpath*:com/duodian/admore/dao/mybatis/**/mysql/*.xml"</w:t>
      </w:r>
      <w:r w:rsidRPr="00202DE1">
        <w:rPr>
          <w:rFonts w:ascii="Menlo" w:hAnsi="Menlo" w:cs="Menlo"/>
          <w:color w:val="F9FAF4"/>
          <w:sz w:val="27"/>
          <w:szCs w:val="27"/>
        </w:rPr>
        <w:t>)</w:t>
      </w:r>
      <w:r w:rsidRPr="00202DE1">
        <w:rPr>
          <w:rFonts w:ascii="Menlo" w:hAnsi="Menlo" w:cs="Menlo"/>
          <w:color w:val="FF007F"/>
          <w:sz w:val="27"/>
          <w:szCs w:val="27"/>
        </w:rPr>
        <w:t>,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        </w:t>
      </w:r>
      <w:r w:rsidRPr="00202DE1">
        <w:rPr>
          <w:rFonts w:ascii="Menlo" w:hAnsi="Menlo" w:cs="Menlo"/>
          <w:color w:val="BFA4A4"/>
          <w:sz w:val="27"/>
          <w:szCs w:val="27"/>
        </w:rPr>
        <w:t>applicationContext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getResources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ECE47E"/>
          <w:sz w:val="27"/>
          <w:szCs w:val="27"/>
        </w:rPr>
        <w:t>"classpath*:com/duodian/admore/dao/db/**/mysql/*.xml"</w:t>
      </w:r>
      <w:r w:rsidRPr="00202DE1">
        <w:rPr>
          <w:rFonts w:ascii="Menlo" w:hAnsi="Menlo" w:cs="Menlo"/>
          <w:color w:val="F9FAF4"/>
          <w:sz w:val="27"/>
          <w:szCs w:val="27"/>
        </w:rPr>
        <w:t>)</w:t>
      </w:r>
      <w:r w:rsidRPr="00202DE1">
        <w:rPr>
          <w:rFonts w:ascii="Menlo" w:hAnsi="Menlo" w:cs="Menlo"/>
          <w:color w:val="F9FAF4"/>
          <w:sz w:val="27"/>
          <w:szCs w:val="27"/>
        </w:rPr>
        <w:br/>
        <w:t xml:space="preserve">        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</w:t>
      </w:r>
      <w:r w:rsidRPr="00202DE1">
        <w:rPr>
          <w:rFonts w:ascii="Menlo" w:hAnsi="Menlo" w:cs="Menlo"/>
          <w:color w:val="CFBFAD"/>
          <w:sz w:val="27"/>
          <w:szCs w:val="27"/>
        </w:rPr>
        <w:t>sessionFactoryBean</w:t>
      </w:r>
      <w:r w:rsidRPr="00202DE1">
        <w:rPr>
          <w:rFonts w:ascii="Menlo" w:hAnsi="Menlo" w:cs="Menlo"/>
          <w:color w:val="FF007F"/>
          <w:sz w:val="27"/>
          <w:szCs w:val="27"/>
        </w:rPr>
        <w:t>.</w:t>
      </w:r>
      <w:r w:rsidRPr="00202DE1">
        <w:rPr>
          <w:rFonts w:ascii="Menlo" w:hAnsi="Menlo" w:cs="Menlo"/>
          <w:color w:val="A7EC21"/>
          <w:sz w:val="27"/>
          <w:szCs w:val="27"/>
        </w:rPr>
        <w:t>setMapperLocations</w:t>
      </w:r>
      <w:r w:rsidRPr="00202DE1">
        <w:rPr>
          <w:rFonts w:ascii="Menlo" w:hAnsi="Menlo" w:cs="Menlo"/>
          <w:color w:val="F9FAF4"/>
          <w:sz w:val="27"/>
          <w:szCs w:val="27"/>
        </w:rPr>
        <w:t>(</w:t>
      </w:r>
      <w:r w:rsidRPr="00202DE1">
        <w:rPr>
          <w:rFonts w:ascii="Menlo" w:hAnsi="Menlo" w:cs="Menlo"/>
          <w:color w:val="CFBFAD"/>
          <w:sz w:val="27"/>
          <w:szCs w:val="27"/>
        </w:rPr>
        <w:t>resources</w:t>
      </w:r>
      <w:r w:rsidRPr="00202DE1">
        <w:rPr>
          <w:rFonts w:ascii="Menlo" w:hAnsi="Menlo" w:cs="Menlo"/>
          <w:color w:val="F9FAF4"/>
          <w:sz w:val="27"/>
          <w:szCs w:val="27"/>
        </w:rPr>
        <w:t>)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    return </w:t>
      </w:r>
      <w:r w:rsidRPr="00202DE1">
        <w:rPr>
          <w:rFonts w:ascii="Menlo" w:hAnsi="Menlo" w:cs="Menlo"/>
          <w:color w:val="CFBFAD"/>
          <w:sz w:val="27"/>
          <w:szCs w:val="27"/>
        </w:rPr>
        <w:t>sessionFactoryBean</w:t>
      </w:r>
      <w:r w:rsidRPr="00202DE1">
        <w:rPr>
          <w:rFonts w:ascii="Menlo" w:hAnsi="Menlo" w:cs="Menlo"/>
          <w:color w:val="FF007F"/>
          <w:sz w:val="27"/>
          <w:szCs w:val="27"/>
        </w:rPr>
        <w:t>;</w:t>
      </w:r>
      <w:r w:rsidRPr="00202DE1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202DE1">
        <w:rPr>
          <w:rFonts w:ascii="Menlo" w:hAnsi="Menlo" w:cs="Menlo"/>
          <w:color w:val="F9FAF4"/>
          <w:sz w:val="27"/>
          <w:szCs w:val="27"/>
        </w:rPr>
        <w:t>}</w:t>
      </w:r>
      <w:r w:rsidRPr="00202DE1">
        <w:rPr>
          <w:rFonts w:ascii="Menlo" w:hAnsi="Menlo" w:cs="Menlo"/>
          <w:color w:val="F9FAF4"/>
          <w:sz w:val="27"/>
          <w:szCs w:val="27"/>
        </w:rPr>
        <w:br/>
      </w:r>
      <w:r w:rsidRPr="00202DE1">
        <w:rPr>
          <w:rFonts w:ascii="Menlo" w:hAnsi="Menlo" w:cs="Menlo"/>
          <w:color w:val="F9FAF4"/>
          <w:sz w:val="27"/>
          <w:szCs w:val="27"/>
        </w:rPr>
        <w:br/>
      </w:r>
      <w:r w:rsidRPr="00202DE1">
        <w:rPr>
          <w:rFonts w:ascii="Menlo" w:hAnsi="Menlo" w:cs="Menlo"/>
          <w:color w:val="F9FAF4"/>
          <w:sz w:val="27"/>
          <w:szCs w:val="27"/>
        </w:rPr>
        <w:br/>
        <w:t>}</w:t>
      </w:r>
    </w:p>
    <w:p w14:paraId="579959AE" w14:textId="77777777" w:rsidR="00202DE1" w:rsidRPr="00FB4139" w:rsidRDefault="00202DE1" w:rsidP="00C934B5">
      <w:pPr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</w:pPr>
      <w:bookmarkStart w:id="0" w:name="_GoBack"/>
      <w:bookmarkEnd w:id="0"/>
    </w:p>
    <w:p w14:paraId="1187F57E" w14:textId="2D3E7DD1" w:rsidR="0060446E" w:rsidRPr="00FB4139" w:rsidRDefault="00FB4139" w:rsidP="00FB4139">
      <w:pPr>
        <w:pStyle w:val="2"/>
        <w:rPr>
          <w:sz w:val="44"/>
        </w:rPr>
      </w:pPr>
      <w:r w:rsidRPr="00FB4139">
        <w:rPr>
          <w:rFonts w:hint="eastAsia"/>
          <w:sz w:val="44"/>
        </w:rPr>
        <w:t>2</w:t>
      </w:r>
      <w:r w:rsidRPr="00FB4139">
        <w:rPr>
          <w:rFonts w:hint="eastAsia"/>
          <w:sz w:val="44"/>
        </w:rPr>
        <w:t>、</w:t>
      </w:r>
      <w:r w:rsidRPr="00FB4139">
        <w:rPr>
          <w:rFonts w:hint="eastAsia"/>
          <w:sz w:val="44"/>
        </w:rPr>
        <w:t>mapper</w:t>
      </w:r>
    </w:p>
    <w:p w14:paraId="721B9C8E" w14:textId="74B627E8" w:rsidR="00515BBB" w:rsidRPr="00FB4139" w:rsidRDefault="00C81204" w:rsidP="00515BBB">
      <w:p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44"/>
          <w:szCs w:val="32"/>
        </w:rPr>
      </w:pPr>
      <w:r w:rsidRPr="00FB4139"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  <w:t xml:space="preserve"> </w:t>
      </w:r>
    </w:p>
    <w:p w14:paraId="25231608" w14:textId="77777777" w:rsidR="00FB4139" w:rsidRPr="00FB4139" w:rsidRDefault="00FB4139" w:rsidP="00FB413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FB4139">
        <w:rPr>
          <w:rFonts w:ascii="Menlo" w:hAnsi="Menlo" w:cs="Menlo"/>
          <w:color w:val="FF007F"/>
          <w:sz w:val="27"/>
          <w:szCs w:val="27"/>
        </w:rPr>
        <w:t xml:space="preserve">package </w:t>
      </w:r>
      <w:r w:rsidRPr="00FB4139">
        <w:rPr>
          <w:rFonts w:ascii="Menlo" w:hAnsi="Menlo" w:cs="Menlo"/>
          <w:color w:val="52E3F6"/>
          <w:sz w:val="27"/>
          <w:szCs w:val="27"/>
        </w:rPr>
        <w:t>com.duodian.admore.dao.mybatis.contact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FB4139">
        <w:rPr>
          <w:rFonts w:ascii="Menlo" w:hAnsi="Menlo" w:cs="Menlo"/>
          <w:color w:val="52E3F6"/>
          <w:sz w:val="27"/>
          <w:szCs w:val="27"/>
        </w:rPr>
        <w:t>com.duodian.admore.entity.db.contact.ContactRecord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FB4139">
        <w:rPr>
          <w:rFonts w:ascii="Menlo" w:hAnsi="Menlo" w:cs="Menlo"/>
          <w:color w:val="52E3F6"/>
          <w:sz w:val="27"/>
          <w:szCs w:val="27"/>
        </w:rPr>
        <w:t>org.apache.ibatis.annotations.</w:t>
      </w:r>
      <w:r w:rsidRPr="00FB4139">
        <w:rPr>
          <w:rFonts w:ascii="Menlo" w:hAnsi="Menlo" w:cs="Menlo"/>
          <w:color w:val="D9E577"/>
          <w:sz w:val="27"/>
          <w:szCs w:val="27"/>
        </w:rPr>
        <w:t>Param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FB4139">
        <w:rPr>
          <w:rFonts w:ascii="Menlo" w:hAnsi="Menlo" w:cs="Menlo"/>
          <w:color w:val="52E3F6"/>
          <w:sz w:val="27"/>
          <w:szCs w:val="27"/>
        </w:rPr>
        <w:t>org.springframework.data.domain.Page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FB4139">
        <w:rPr>
          <w:rFonts w:ascii="Menlo" w:hAnsi="Menlo" w:cs="Menlo"/>
          <w:color w:val="52E3F6"/>
          <w:sz w:val="27"/>
          <w:szCs w:val="27"/>
        </w:rPr>
        <w:t>org.springframework.data.domain.Pageable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import </w:t>
      </w:r>
      <w:r w:rsidRPr="00FB4139">
        <w:rPr>
          <w:rFonts w:ascii="Menlo" w:hAnsi="Menlo" w:cs="Menlo"/>
          <w:color w:val="52E3F6"/>
          <w:sz w:val="27"/>
          <w:szCs w:val="27"/>
        </w:rPr>
        <w:t>java.util.List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public interface </w:t>
      </w:r>
      <w:r w:rsidRPr="00FB4139">
        <w:rPr>
          <w:rFonts w:ascii="Menlo" w:hAnsi="Menlo" w:cs="Menlo"/>
          <w:color w:val="52E3F6"/>
          <w:sz w:val="27"/>
          <w:szCs w:val="27"/>
        </w:rPr>
        <w:t xml:space="preserve">ContactRecordMapper </w:t>
      </w:r>
      <w:r w:rsidRPr="00FB4139">
        <w:rPr>
          <w:rFonts w:ascii="Menlo" w:hAnsi="Menlo" w:cs="Menlo"/>
          <w:color w:val="F9FAF4"/>
          <w:sz w:val="27"/>
          <w:szCs w:val="27"/>
        </w:rPr>
        <w:t>{</w:t>
      </w:r>
      <w:r w:rsidRPr="00FB4139">
        <w:rPr>
          <w:rFonts w:ascii="Menlo" w:hAnsi="Menlo" w:cs="Menlo"/>
          <w:color w:val="F9FAF4"/>
          <w:sz w:val="27"/>
          <w:szCs w:val="27"/>
        </w:rPr>
        <w:br/>
      </w:r>
      <w:r w:rsidRPr="00FB4139">
        <w:rPr>
          <w:rFonts w:ascii="Menlo" w:hAnsi="Menlo" w:cs="Menlo"/>
          <w:color w:val="F9FAF4"/>
          <w:sz w:val="27"/>
          <w:szCs w:val="27"/>
        </w:rPr>
        <w:br/>
      </w:r>
      <w:r w:rsidRPr="00FB4139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FB4139">
        <w:rPr>
          <w:rFonts w:ascii="Menlo" w:hAnsi="Menlo" w:cs="Menlo"/>
          <w:color w:val="FFFFFF"/>
          <w:sz w:val="27"/>
          <w:szCs w:val="27"/>
        </w:rPr>
        <w:t>/**</w:t>
      </w:r>
      <w:r w:rsidRPr="00FB4139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FB4139">
        <w:rPr>
          <w:rFonts w:ascii="Menlo" w:hAnsi="Menlo" w:cs="Menlo"/>
          <w:color w:val="FFFFFF"/>
          <w:sz w:val="27"/>
          <w:szCs w:val="27"/>
        </w:rPr>
        <w:t>分页查询连续记录</w:t>
      </w:r>
      <w:r w:rsidRPr="00FB4139">
        <w:rPr>
          <w:rFonts w:ascii="Menlo" w:hAnsi="Menlo" w:cs="Menlo"/>
          <w:color w:val="FFFFFF"/>
          <w:sz w:val="27"/>
          <w:szCs w:val="27"/>
        </w:rPr>
        <w:br/>
        <w:t xml:space="preserve">     * </w:t>
      </w:r>
      <w:r w:rsidRPr="00FB4139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FB4139">
        <w:rPr>
          <w:rFonts w:ascii="Menlo" w:hAnsi="Menlo" w:cs="Menlo"/>
          <w:color w:val="D9E577"/>
          <w:sz w:val="27"/>
          <w:szCs w:val="27"/>
        </w:rPr>
        <w:t>customerName</w:t>
      </w:r>
      <w:r w:rsidRPr="00FB4139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FB4139">
        <w:rPr>
          <w:rFonts w:ascii="Menlo" w:hAnsi="Menlo" w:cs="Menlo"/>
          <w:color w:val="FFFFFF"/>
          <w:sz w:val="27"/>
          <w:szCs w:val="27"/>
        </w:rPr>
        <w:t xml:space="preserve">* </w:t>
      </w:r>
      <w:r w:rsidRPr="00FB4139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FB4139">
        <w:rPr>
          <w:rFonts w:ascii="Menlo" w:hAnsi="Menlo" w:cs="Menlo"/>
          <w:color w:val="D9E577"/>
          <w:sz w:val="27"/>
          <w:szCs w:val="27"/>
        </w:rPr>
        <w:t>pactType</w:t>
      </w:r>
      <w:r w:rsidRPr="00FB4139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FB4139">
        <w:rPr>
          <w:rFonts w:ascii="Menlo" w:hAnsi="Menlo" w:cs="Menlo"/>
          <w:color w:val="FFFFFF"/>
          <w:sz w:val="27"/>
          <w:szCs w:val="27"/>
        </w:rPr>
        <w:t xml:space="preserve">* </w:t>
      </w:r>
      <w:r w:rsidRPr="00FB4139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FB4139">
        <w:rPr>
          <w:rFonts w:ascii="Menlo" w:hAnsi="Menlo" w:cs="Menlo"/>
          <w:color w:val="D9E577"/>
          <w:sz w:val="27"/>
          <w:szCs w:val="27"/>
        </w:rPr>
        <w:t>pageNow</w:t>
      </w:r>
      <w:r w:rsidRPr="00FB4139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FB4139">
        <w:rPr>
          <w:rFonts w:ascii="Menlo" w:hAnsi="Menlo" w:cs="Menlo"/>
          <w:color w:val="FFFFFF"/>
          <w:sz w:val="27"/>
          <w:szCs w:val="27"/>
        </w:rPr>
        <w:t xml:space="preserve">* </w:t>
      </w:r>
      <w:r w:rsidRPr="00FB4139">
        <w:rPr>
          <w:rFonts w:ascii="Menlo" w:hAnsi="Menlo" w:cs="Menlo"/>
          <w:color w:val="CFBFAD"/>
          <w:sz w:val="27"/>
          <w:szCs w:val="27"/>
        </w:rPr>
        <w:t xml:space="preserve">@param </w:t>
      </w:r>
      <w:r w:rsidRPr="00FB4139">
        <w:rPr>
          <w:rFonts w:ascii="Menlo" w:hAnsi="Menlo" w:cs="Menlo"/>
          <w:color w:val="D9E577"/>
          <w:sz w:val="27"/>
          <w:szCs w:val="27"/>
        </w:rPr>
        <w:t>pageSize</w:t>
      </w:r>
      <w:r w:rsidRPr="00FB4139">
        <w:rPr>
          <w:rFonts w:ascii="Menlo" w:hAnsi="Menlo" w:cs="Menlo"/>
          <w:color w:val="D9E577"/>
          <w:sz w:val="27"/>
          <w:szCs w:val="27"/>
        </w:rPr>
        <w:br/>
        <w:t xml:space="preserve">     </w:t>
      </w:r>
      <w:r w:rsidRPr="00FB4139">
        <w:rPr>
          <w:rFonts w:ascii="Menlo" w:hAnsi="Menlo" w:cs="Menlo"/>
          <w:color w:val="FFFFFF"/>
          <w:sz w:val="27"/>
          <w:szCs w:val="27"/>
        </w:rPr>
        <w:t xml:space="preserve">* </w:t>
      </w:r>
      <w:r w:rsidRPr="00FB4139">
        <w:rPr>
          <w:rFonts w:ascii="Menlo" w:hAnsi="Menlo" w:cs="Menlo"/>
          <w:color w:val="CFBFAD"/>
          <w:sz w:val="27"/>
          <w:szCs w:val="27"/>
        </w:rPr>
        <w:t>@return</w:t>
      </w:r>
      <w:r w:rsidRPr="00FB4139">
        <w:rPr>
          <w:rFonts w:ascii="Menlo" w:hAnsi="Menlo" w:cs="Menlo"/>
          <w:color w:val="CFBFAD"/>
          <w:sz w:val="27"/>
          <w:szCs w:val="27"/>
        </w:rPr>
        <w:br/>
        <w:t xml:space="preserve">     </w:t>
      </w:r>
      <w:r w:rsidRPr="00FB4139">
        <w:rPr>
          <w:rFonts w:ascii="Menlo" w:hAnsi="Menlo" w:cs="Menlo"/>
          <w:color w:val="FFFFFF"/>
          <w:sz w:val="27"/>
          <w:szCs w:val="27"/>
        </w:rPr>
        <w:t>*/</w:t>
      </w:r>
      <w:r w:rsidRPr="00FB4139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FB4139">
        <w:rPr>
          <w:rFonts w:ascii="Menlo" w:hAnsi="Menlo" w:cs="Menlo"/>
          <w:color w:val="52E3F6"/>
          <w:sz w:val="27"/>
          <w:szCs w:val="27"/>
        </w:rPr>
        <w:t>List</w:t>
      </w:r>
      <w:r w:rsidRPr="00FB4139">
        <w:rPr>
          <w:rFonts w:ascii="Menlo" w:hAnsi="Menlo" w:cs="Menlo"/>
          <w:color w:val="FF007F"/>
          <w:sz w:val="27"/>
          <w:szCs w:val="27"/>
        </w:rPr>
        <w:t>&lt;</w:t>
      </w:r>
      <w:r w:rsidRPr="00FB4139">
        <w:rPr>
          <w:rFonts w:ascii="Menlo" w:hAnsi="Menlo" w:cs="Menlo"/>
          <w:color w:val="52E3F6"/>
          <w:sz w:val="27"/>
          <w:szCs w:val="27"/>
        </w:rPr>
        <w:t>ContactRecord</w:t>
      </w:r>
      <w:r w:rsidRPr="00FB4139">
        <w:rPr>
          <w:rFonts w:ascii="Menlo" w:hAnsi="Menlo" w:cs="Menlo"/>
          <w:color w:val="FF007F"/>
          <w:sz w:val="27"/>
          <w:szCs w:val="27"/>
        </w:rPr>
        <w:t xml:space="preserve">&gt; </w:t>
      </w:r>
      <w:r w:rsidRPr="00FB4139">
        <w:rPr>
          <w:rFonts w:ascii="Menlo" w:hAnsi="Menlo" w:cs="Menlo"/>
          <w:color w:val="A7EC21"/>
          <w:sz w:val="27"/>
          <w:szCs w:val="27"/>
        </w:rPr>
        <w:t>findPageByCustomerNameAndPactType</w:t>
      </w:r>
      <w:r w:rsidRPr="00FB4139">
        <w:rPr>
          <w:rFonts w:ascii="Menlo" w:hAnsi="Menlo" w:cs="Menlo"/>
          <w:color w:val="F9FAF4"/>
          <w:sz w:val="27"/>
          <w:szCs w:val="27"/>
        </w:rPr>
        <w:t>(</w:t>
      </w:r>
      <w:r w:rsidRPr="00FB4139">
        <w:rPr>
          <w:rFonts w:ascii="Menlo" w:hAnsi="Menlo" w:cs="Menlo"/>
          <w:color w:val="F9FAF4"/>
          <w:sz w:val="27"/>
          <w:szCs w:val="27"/>
        </w:rPr>
        <w:br/>
        <w:t xml:space="preserve">            </w:t>
      </w:r>
      <w:r w:rsidRPr="00FB4139">
        <w:rPr>
          <w:rFonts w:ascii="Menlo" w:hAnsi="Menlo" w:cs="Menlo"/>
          <w:color w:val="D9E577"/>
          <w:sz w:val="27"/>
          <w:szCs w:val="27"/>
        </w:rPr>
        <w:t>@Param</w:t>
      </w:r>
      <w:r w:rsidRPr="00FB4139">
        <w:rPr>
          <w:rFonts w:ascii="Menlo" w:hAnsi="Menlo" w:cs="Menlo"/>
          <w:color w:val="F9FAF4"/>
          <w:sz w:val="27"/>
          <w:szCs w:val="27"/>
        </w:rPr>
        <w:t>(</w:t>
      </w:r>
      <w:r w:rsidRPr="00FB4139">
        <w:rPr>
          <w:rFonts w:ascii="Menlo" w:hAnsi="Menlo" w:cs="Menlo"/>
          <w:color w:val="ECE47E"/>
          <w:sz w:val="27"/>
          <w:szCs w:val="27"/>
        </w:rPr>
        <w:t>"customerName"</w:t>
      </w:r>
      <w:r w:rsidRPr="00FB4139">
        <w:rPr>
          <w:rFonts w:ascii="Menlo" w:hAnsi="Menlo" w:cs="Menlo"/>
          <w:color w:val="F9FAF4"/>
          <w:sz w:val="27"/>
          <w:szCs w:val="27"/>
        </w:rPr>
        <w:t xml:space="preserve">) </w:t>
      </w:r>
      <w:r w:rsidRPr="00FB413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FB4139">
        <w:rPr>
          <w:rFonts w:ascii="Menlo" w:hAnsi="Menlo" w:cs="Menlo"/>
          <w:color w:val="BFA4A4"/>
          <w:sz w:val="27"/>
          <w:szCs w:val="27"/>
        </w:rPr>
        <w:t>customerName</w:t>
      </w:r>
      <w:r w:rsidRPr="00FB4139">
        <w:rPr>
          <w:rFonts w:ascii="Menlo" w:hAnsi="Menlo" w:cs="Menlo"/>
          <w:color w:val="FF007F"/>
          <w:sz w:val="27"/>
          <w:szCs w:val="27"/>
        </w:rPr>
        <w:t>,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FB4139">
        <w:rPr>
          <w:rFonts w:ascii="Menlo" w:hAnsi="Menlo" w:cs="Menlo"/>
          <w:color w:val="D9E577"/>
          <w:sz w:val="27"/>
          <w:szCs w:val="27"/>
        </w:rPr>
        <w:t>@Param</w:t>
      </w:r>
      <w:r w:rsidRPr="00FB4139">
        <w:rPr>
          <w:rFonts w:ascii="Menlo" w:hAnsi="Menlo" w:cs="Menlo"/>
          <w:color w:val="F9FAF4"/>
          <w:sz w:val="27"/>
          <w:szCs w:val="27"/>
        </w:rPr>
        <w:t>(</w:t>
      </w:r>
      <w:r w:rsidRPr="00FB4139">
        <w:rPr>
          <w:rFonts w:ascii="Menlo" w:hAnsi="Menlo" w:cs="Menlo"/>
          <w:color w:val="ECE47E"/>
          <w:sz w:val="27"/>
          <w:szCs w:val="27"/>
        </w:rPr>
        <w:t>"pactType"</w:t>
      </w:r>
      <w:r w:rsidRPr="00FB4139">
        <w:rPr>
          <w:rFonts w:ascii="Menlo" w:hAnsi="Menlo" w:cs="Menlo"/>
          <w:color w:val="F9FAF4"/>
          <w:sz w:val="27"/>
          <w:szCs w:val="27"/>
        </w:rPr>
        <w:t xml:space="preserve">)     </w:t>
      </w:r>
      <w:r w:rsidRPr="00FB4139">
        <w:rPr>
          <w:rFonts w:ascii="Menlo" w:hAnsi="Menlo" w:cs="Menlo"/>
          <w:color w:val="52E3F6"/>
          <w:sz w:val="27"/>
          <w:szCs w:val="27"/>
        </w:rPr>
        <w:t xml:space="preserve">String </w:t>
      </w:r>
      <w:r w:rsidRPr="00FB4139">
        <w:rPr>
          <w:rFonts w:ascii="Menlo" w:hAnsi="Menlo" w:cs="Menlo"/>
          <w:color w:val="BFA4A4"/>
          <w:sz w:val="27"/>
          <w:szCs w:val="27"/>
        </w:rPr>
        <w:t xml:space="preserve">pactType </w:t>
      </w:r>
      <w:r w:rsidRPr="00FB4139">
        <w:rPr>
          <w:rFonts w:ascii="Menlo" w:hAnsi="Menlo" w:cs="Menlo"/>
          <w:color w:val="FF007F"/>
          <w:sz w:val="27"/>
          <w:szCs w:val="27"/>
        </w:rPr>
        <w:t>,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FB4139">
        <w:rPr>
          <w:rFonts w:ascii="Menlo" w:hAnsi="Menlo" w:cs="Menlo"/>
          <w:color w:val="D9E577"/>
          <w:sz w:val="27"/>
          <w:szCs w:val="27"/>
        </w:rPr>
        <w:t>@Param</w:t>
      </w:r>
      <w:r w:rsidRPr="00FB4139">
        <w:rPr>
          <w:rFonts w:ascii="Menlo" w:hAnsi="Menlo" w:cs="Menlo"/>
          <w:color w:val="F9FAF4"/>
          <w:sz w:val="27"/>
          <w:szCs w:val="27"/>
        </w:rPr>
        <w:t>(</w:t>
      </w:r>
      <w:r w:rsidRPr="00FB4139">
        <w:rPr>
          <w:rFonts w:ascii="Menlo" w:hAnsi="Menlo" w:cs="Menlo"/>
          <w:color w:val="ECE47E"/>
          <w:sz w:val="27"/>
          <w:szCs w:val="27"/>
        </w:rPr>
        <w:t>"pageNow"</w:t>
      </w:r>
      <w:r w:rsidRPr="00FB4139">
        <w:rPr>
          <w:rFonts w:ascii="Menlo" w:hAnsi="Menlo" w:cs="Menlo"/>
          <w:color w:val="F9FAF4"/>
          <w:sz w:val="27"/>
          <w:szCs w:val="27"/>
        </w:rPr>
        <w:t xml:space="preserve">)      </w:t>
      </w:r>
      <w:r w:rsidRPr="00FB4139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FB4139">
        <w:rPr>
          <w:rFonts w:ascii="Menlo" w:hAnsi="Menlo" w:cs="Menlo"/>
          <w:color w:val="BFA4A4"/>
          <w:sz w:val="27"/>
          <w:szCs w:val="27"/>
        </w:rPr>
        <w:t>pageNow</w:t>
      </w:r>
      <w:r w:rsidRPr="00FB4139">
        <w:rPr>
          <w:rFonts w:ascii="Menlo" w:hAnsi="Menlo" w:cs="Menlo"/>
          <w:color w:val="FF007F"/>
          <w:sz w:val="27"/>
          <w:szCs w:val="27"/>
        </w:rPr>
        <w:t>,</w:t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            </w:t>
      </w:r>
      <w:r w:rsidRPr="00FB4139">
        <w:rPr>
          <w:rFonts w:ascii="Menlo" w:hAnsi="Menlo" w:cs="Menlo"/>
          <w:color w:val="D9E577"/>
          <w:sz w:val="27"/>
          <w:szCs w:val="27"/>
        </w:rPr>
        <w:t>@Param</w:t>
      </w:r>
      <w:r w:rsidRPr="00FB4139">
        <w:rPr>
          <w:rFonts w:ascii="Menlo" w:hAnsi="Menlo" w:cs="Menlo"/>
          <w:color w:val="F9FAF4"/>
          <w:sz w:val="27"/>
          <w:szCs w:val="27"/>
        </w:rPr>
        <w:t>(</w:t>
      </w:r>
      <w:r w:rsidRPr="00FB4139">
        <w:rPr>
          <w:rFonts w:ascii="Menlo" w:hAnsi="Menlo" w:cs="Menlo"/>
          <w:color w:val="ECE47E"/>
          <w:sz w:val="27"/>
          <w:szCs w:val="27"/>
        </w:rPr>
        <w:t>"pageSize"</w:t>
      </w:r>
      <w:r w:rsidRPr="00FB4139">
        <w:rPr>
          <w:rFonts w:ascii="Menlo" w:hAnsi="Menlo" w:cs="Menlo"/>
          <w:color w:val="F9FAF4"/>
          <w:sz w:val="27"/>
          <w:szCs w:val="27"/>
        </w:rPr>
        <w:t xml:space="preserve">)     </w:t>
      </w:r>
      <w:r w:rsidRPr="00FB4139">
        <w:rPr>
          <w:rFonts w:ascii="Menlo" w:hAnsi="Menlo" w:cs="Menlo"/>
          <w:color w:val="FF007F"/>
          <w:sz w:val="27"/>
          <w:szCs w:val="27"/>
        </w:rPr>
        <w:t xml:space="preserve">int </w:t>
      </w:r>
      <w:r w:rsidRPr="00FB4139">
        <w:rPr>
          <w:rFonts w:ascii="Menlo" w:hAnsi="Menlo" w:cs="Menlo"/>
          <w:color w:val="BFA4A4"/>
          <w:sz w:val="27"/>
          <w:szCs w:val="27"/>
        </w:rPr>
        <w:t>pageSize</w:t>
      </w:r>
      <w:r w:rsidRPr="00FB4139">
        <w:rPr>
          <w:rFonts w:ascii="Menlo" w:hAnsi="Menlo" w:cs="Menlo"/>
          <w:color w:val="F9FAF4"/>
          <w:sz w:val="27"/>
          <w:szCs w:val="27"/>
        </w:rPr>
        <w:t>)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</w:r>
      <w:r w:rsidRPr="00FB4139"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 w:rsidRPr="00FB4139">
        <w:rPr>
          <w:rFonts w:ascii="Menlo" w:hAnsi="Menlo" w:cs="Menlo"/>
          <w:color w:val="52E3F6"/>
          <w:sz w:val="27"/>
          <w:szCs w:val="27"/>
        </w:rPr>
        <w:t xml:space="preserve">Long </w:t>
      </w:r>
      <w:r w:rsidRPr="00FB4139">
        <w:rPr>
          <w:rFonts w:ascii="Menlo" w:hAnsi="Menlo" w:cs="Menlo"/>
          <w:color w:val="A7EC21"/>
          <w:sz w:val="27"/>
          <w:szCs w:val="27"/>
        </w:rPr>
        <w:t>countPageByCustomerNameAndPactType</w:t>
      </w:r>
      <w:r w:rsidRPr="00FB4139">
        <w:rPr>
          <w:rFonts w:ascii="Menlo" w:hAnsi="Menlo" w:cs="Menlo"/>
          <w:color w:val="F9FAF4"/>
          <w:sz w:val="27"/>
          <w:szCs w:val="27"/>
        </w:rPr>
        <w:t>()</w:t>
      </w:r>
      <w:r w:rsidRPr="00FB4139">
        <w:rPr>
          <w:rFonts w:ascii="Menlo" w:hAnsi="Menlo" w:cs="Menlo"/>
          <w:color w:val="FF007F"/>
          <w:sz w:val="27"/>
          <w:szCs w:val="27"/>
        </w:rPr>
        <w:t>;</w:t>
      </w:r>
      <w:r w:rsidRPr="00FB4139">
        <w:rPr>
          <w:rFonts w:ascii="Menlo" w:hAnsi="Menlo" w:cs="Menlo"/>
          <w:color w:val="FF007F"/>
          <w:sz w:val="27"/>
          <w:szCs w:val="27"/>
        </w:rPr>
        <w:br/>
      </w:r>
      <w:r w:rsidRPr="00FB4139">
        <w:rPr>
          <w:rFonts w:ascii="Menlo" w:hAnsi="Menlo" w:cs="Menlo"/>
          <w:color w:val="F9FAF4"/>
          <w:sz w:val="27"/>
          <w:szCs w:val="27"/>
        </w:rPr>
        <w:t>}</w:t>
      </w:r>
    </w:p>
    <w:p w14:paraId="71E4CB73" w14:textId="77777777" w:rsidR="00C81204" w:rsidRPr="008F3FED" w:rsidRDefault="00C81204" w:rsidP="00C81204">
      <w:pPr>
        <w:rPr>
          <w:sz w:val="11"/>
        </w:rPr>
      </w:pPr>
    </w:p>
    <w:p w14:paraId="715DFF3F" w14:textId="77777777" w:rsidR="00C81204" w:rsidRPr="008F3FED" w:rsidRDefault="00C81204" w:rsidP="00C81204">
      <w:pPr>
        <w:rPr>
          <w:sz w:val="11"/>
        </w:rPr>
      </w:pPr>
    </w:p>
    <w:p w14:paraId="3E16197C" w14:textId="4C9D4489" w:rsidR="00C81204" w:rsidRDefault="00FB4139" w:rsidP="00C81204">
      <w:pPr>
        <w:rPr>
          <w:rFonts w:asciiTheme="majorHAnsi" w:eastAsiaTheme="majorEastAsia" w:hAnsiTheme="majorHAnsi" w:cstheme="majorBidi"/>
          <w:b/>
          <w:bCs/>
          <w:color w:val="323E4F" w:themeColor="text2" w:themeShade="BF"/>
          <w:sz w:val="44"/>
          <w:szCs w:val="32"/>
        </w:rPr>
      </w:pPr>
      <w:r w:rsidRPr="00FB4139"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  <w:t>3</w:t>
      </w:r>
      <w:r w:rsidRPr="00FB4139"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  <w:t>、</w:t>
      </w:r>
      <w:r w:rsidRPr="00FB4139">
        <w:rPr>
          <w:rFonts w:asciiTheme="majorHAnsi" w:eastAsiaTheme="majorEastAsia" w:hAnsiTheme="majorHAnsi" w:cstheme="majorBidi" w:hint="eastAsia"/>
          <w:b/>
          <w:bCs/>
          <w:color w:val="323E4F" w:themeColor="text2" w:themeShade="BF"/>
          <w:sz w:val="44"/>
          <w:szCs w:val="32"/>
        </w:rPr>
        <w:t>mapper.xml</w:t>
      </w:r>
    </w:p>
    <w:p w14:paraId="1F613075" w14:textId="7A1E3F00" w:rsidR="00C81204" w:rsidRDefault="00DC4B57" w:rsidP="00D64C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DC4B57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DC4B57">
        <w:rPr>
          <w:rFonts w:ascii="Menlo" w:hAnsi="Menlo" w:cs="Menlo"/>
          <w:color w:val="BFA4A4"/>
          <w:sz w:val="27"/>
          <w:szCs w:val="27"/>
        </w:rPr>
        <w:t>xml version</w:t>
      </w:r>
      <w:r w:rsidRPr="00DC4B57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DC4B57">
        <w:rPr>
          <w:rFonts w:ascii="Menlo" w:hAnsi="Menlo" w:cs="Menlo"/>
          <w:color w:val="BFA4A4"/>
          <w:sz w:val="27"/>
          <w:szCs w:val="27"/>
        </w:rPr>
        <w:t>encoding</w:t>
      </w:r>
      <w:r w:rsidRPr="00DC4B57">
        <w:rPr>
          <w:rFonts w:ascii="Menlo" w:hAnsi="Menlo" w:cs="Menlo"/>
          <w:color w:val="ECE47E"/>
          <w:sz w:val="27"/>
          <w:szCs w:val="27"/>
        </w:rPr>
        <w:t>="UTF-8"</w:t>
      </w:r>
      <w:r w:rsidRPr="00DC4B57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DC4B57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DC4B57">
        <w:rPr>
          <w:rFonts w:ascii="Menlo" w:hAnsi="Menlo" w:cs="Menlo"/>
          <w:color w:val="FF007F"/>
          <w:sz w:val="27"/>
          <w:szCs w:val="27"/>
        </w:rPr>
        <w:t xml:space="preserve">&lt;!DOCTYPE </w:t>
      </w:r>
      <w:r w:rsidRPr="00DC4B57">
        <w:rPr>
          <w:rFonts w:ascii="Menlo" w:hAnsi="Menlo" w:cs="Menlo"/>
          <w:color w:val="BFA4A4"/>
          <w:sz w:val="27"/>
          <w:szCs w:val="27"/>
        </w:rPr>
        <w:t xml:space="preserve">mapper </w:t>
      </w:r>
      <w:r w:rsidRPr="00DC4B57">
        <w:rPr>
          <w:rFonts w:ascii="Menlo" w:hAnsi="Menlo" w:cs="Menlo"/>
          <w:color w:val="FF007F"/>
          <w:sz w:val="27"/>
          <w:szCs w:val="27"/>
        </w:rPr>
        <w:t xml:space="preserve">PUBLIC </w:t>
      </w:r>
      <w:r w:rsidRPr="00DC4B57">
        <w:rPr>
          <w:rFonts w:ascii="Menlo" w:hAnsi="Menlo" w:cs="Menlo"/>
          <w:color w:val="ECE47E"/>
          <w:sz w:val="27"/>
          <w:szCs w:val="27"/>
        </w:rPr>
        <w:t xml:space="preserve">"-//mybatis.org//DTD Mapper 3.0//EN" "http://mybatis.org/dtd/mybatis-3-mapper.dtd" </w:t>
      </w:r>
      <w:r w:rsidRPr="00DC4B57">
        <w:rPr>
          <w:rFonts w:ascii="Menlo" w:hAnsi="Menlo" w:cs="Menlo"/>
          <w:i/>
          <w:iCs/>
          <w:color w:val="FF007F"/>
          <w:sz w:val="27"/>
          <w:szCs w:val="27"/>
        </w:rPr>
        <w:t>&gt;</w:t>
      </w:r>
      <w:r w:rsidRPr="00DC4B57">
        <w:rPr>
          <w:rFonts w:ascii="Menlo" w:hAnsi="Menlo" w:cs="Menlo"/>
          <w:i/>
          <w:iCs/>
          <w:color w:val="FF007F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t>&lt;</w:t>
      </w:r>
      <w:r w:rsidRPr="00DC4B57">
        <w:rPr>
          <w:rFonts w:ascii="Menlo" w:hAnsi="Menlo" w:cs="Menlo"/>
          <w:color w:val="FF007F"/>
          <w:sz w:val="27"/>
          <w:szCs w:val="27"/>
        </w:rPr>
        <w:t xml:space="preserve">mapper </w:t>
      </w:r>
      <w:r w:rsidRPr="00DC4B57">
        <w:rPr>
          <w:rFonts w:ascii="Menlo" w:hAnsi="Menlo" w:cs="Menlo"/>
          <w:color w:val="BFA4A4"/>
          <w:sz w:val="27"/>
          <w:szCs w:val="27"/>
        </w:rPr>
        <w:t>namespace</w:t>
      </w:r>
      <w:r w:rsidRPr="00DC4B57">
        <w:rPr>
          <w:rFonts w:ascii="Menlo" w:hAnsi="Menlo" w:cs="Menlo"/>
          <w:color w:val="ECE47E"/>
          <w:sz w:val="27"/>
          <w:szCs w:val="27"/>
        </w:rPr>
        <w:t>="com.duodian.admore.dao.mybatis.contact.ContactRecordMapper"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  <w:t xml:space="preserve">  </w:t>
      </w:r>
      <w:r w:rsidRPr="00DC4B57">
        <w:rPr>
          <w:rFonts w:ascii="Menlo" w:hAnsi="Menlo" w:cs="Menlo"/>
          <w:color w:val="FFFFFF"/>
          <w:sz w:val="27"/>
          <w:szCs w:val="27"/>
        </w:rPr>
        <w:t xml:space="preserve">&lt;!-- </w:t>
      </w:r>
      <w:r w:rsidRPr="00DC4B57">
        <w:rPr>
          <w:rFonts w:ascii="Menlo" w:hAnsi="Menlo" w:cs="Menlo"/>
          <w:color w:val="FFFFFF"/>
          <w:sz w:val="27"/>
          <w:szCs w:val="27"/>
        </w:rPr>
        <w:t>根据分页查找出</w:t>
      </w:r>
      <w:r w:rsidRPr="00DC4B57">
        <w:rPr>
          <w:rFonts w:ascii="Menlo" w:hAnsi="Menlo" w:cs="Menlo"/>
          <w:color w:val="FFFFFF"/>
          <w:sz w:val="27"/>
          <w:szCs w:val="27"/>
        </w:rPr>
        <w:t xml:space="preserve"> --&gt;</w:t>
      </w:r>
      <w:r w:rsidRPr="00DC4B57">
        <w:rPr>
          <w:rFonts w:ascii="Menlo" w:hAnsi="Menlo" w:cs="Menlo"/>
          <w:color w:val="FFFFFF"/>
          <w:sz w:val="27"/>
          <w:szCs w:val="27"/>
        </w:rPr>
        <w:br/>
        <w:t xml:space="preserve">    </w:t>
      </w:r>
      <w:r w:rsidRPr="00DC4B57">
        <w:rPr>
          <w:rFonts w:ascii="Menlo" w:hAnsi="Menlo" w:cs="Menlo"/>
          <w:color w:val="F9FAF4"/>
          <w:sz w:val="27"/>
          <w:szCs w:val="27"/>
        </w:rPr>
        <w:t>&lt;</w:t>
      </w:r>
      <w:r w:rsidRPr="00DC4B57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DC4B57">
        <w:rPr>
          <w:rFonts w:ascii="Menlo" w:hAnsi="Menlo" w:cs="Menlo"/>
          <w:color w:val="BFA4A4"/>
          <w:sz w:val="27"/>
          <w:szCs w:val="27"/>
        </w:rPr>
        <w:t>id</w:t>
      </w:r>
      <w:r w:rsidRPr="00DC4B57">
        <w:rPr>
          <w:rFonts w:ascii="Menlo" w:hAnsi="Menlo" w:cs="Menlo"/>
          <w:color w:val="ECE47E"/>
          <w:sz w:val="27"/>
          <w:szCs w:val="27"/>
        </w:rPr>
        <w:t xml:space="preserve">="findPageByCustomerNameAndPactType" </w:t>
      </w:r>
      <w:r w:rsidRPr="00DC4B57">
        <w:rPr>
          <w:rFonts w:ascii="Menlo" w:hAnsi="Menlo" w:cs="Menlo"/>
          <w:color w:val="FF0000"/>
          <w:sz w:val="27"/>
          <w:szCs w:val="27"/>
          <w:highlight w:val="yellow"/>
        </w:rPr>
        <w:t>parameterType="map"</w:t>
      </w:r>
      <w:r w:rsidRPr="00DC4B57">
        <w:rPr>
          <w:rFonts w:ascii="Menlo" w:hAnsi="Menlo" w:cs="Menlo"/>
          <w:color w:val="FF0000"/>
          <w:sz w:val="27"/>
          <w:szCs w:val="27"/>
        </w:rPr>
        <w:t xml:space="preserve"> </w:t>
      </w:r>
      <w:r w:rsidRPr="00DC4B57">
        <w:rPr>
          <w:rFonts w:ascii="Menlo" w:hAnsi="Menlo" w:cs="Menlo"/>
          <w:color w:val="BFA4A4"/>
          <w:sz w:val="27"/>
          <w:szCs w:val="27"/>
        </w:rPr>
        <w:t>resultType</w:t>
      </w:r>
      <w:r w:rsidRPr="00DC4B57">
        <w:rPr>
          <w:rFonts w:ascii="Menlo" w:hAnsi="Menlo" w:cs="Menlo"/>
          <w:color w:val="ECE47E"/>
          <w:sz w:val="27"/>
          <w:szCs w:val="27"/>
        </w:rPr>
        <w:t>="com.duodian.admore.entity.db.contact.ContactRecord"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  <w:t xml:space="preserve">      </w:t>
      </w:r>
      <w:r w:rsidRPr="00DC4B57">
        <w:rPr>
          <w:rFonts w:ascii="Menlo" w:hAnsi="Menlo" w:cs="Menlo"/>
          <w:color w:val="CFBFAD"/>
          <w:sz w:val="27"/>
          <w:szCs w:val="27"/>
        </w:rPr>
        <w:t xml:space="preserve">SELECT </w:t>
      </w:r>
      <w:r w:rsidRPr="00DC4B57">
        <w:rPr>
          <w:rFonts w:ascii="Menlo" w:hAnsi="Menlo" w:cs="Menlo"/>
          <w:i/>
          <w:iCs/>
          <w:color w:val="CFBFAD"/>
          <w:sz w:val="27"/>
          <w:szCs w:val="27"/>
        </w:rPr>
        <w:t xml:space="preserve">* </w:t>
      </w:r>
      <w:r w:rsidRPr="00DC4B57">
        <w:rPr>
          <w:rFonts w:ascii="Menlo" w:hAnsi="Menlo" w:cs="Menlo"/>
          <w:color w:val="CFBFAD"/>
          <w:sz w:val="27"/>
          <w:szCs w:val="27"/>
        </w:rPr>
        <w:t>FROM contact_record as c where</w:t>
      </w:r>
      <w:r w:rsidRPr="00DC4B57">
        <w:rPr>
          <w:rFonts w:ascii="Menlo" w:hAnsi="Menlo" w:cs="Menlo"/>
          <w:color w:val="CFBFAD"/>
          <w:sz w:val="27"/>
          <w:szCs w:val="27"/>
        </w:rPr>
        <w:br/>
        <w:t xml:space="preserve">        (c.customerName</w:t>
      </w:r>
      <w:r w:rsidRPr="00DC4B57">
        <w:rPr>
          <w:rFonts w:ascii="Menlo" w:hAnsi="Menlo" w:cs="Menlo"/>
          <w:color w:val="FF0000"/>
          <w:sz w:val="32"/>
          <w:szCs w:val="27"/>
        </w:rPr>
        <w:t xml:space="preserve"> </w:t>
      </w:r>
      <w:r w:rsidRPr="00DC4B57">
        <w:rPr>
          <w:rFonts w:ascii="Menlo" w:hAnsi="Menlo" w:cs="Menlo"/>
          <w:color w:val="FF0000"/>
          <w:sz w:val="32"/>
          <w:szCs w:val="27"/>
          <w:highlight w:val="yellow"/>
        </w:rPr>
        <w:t>like CONCAT('%',#{customerName},'%')</w:t>
      </w:r>
      <w:r w:rsidRPr="00DC4B57">
        <w:rPr>
          <w:rFonts w:ascii="Menlo" w:hAnsi="Menlo" w:cs="Menlo"/>
          <w:color w:val="FF0000"/>
          <w:sz w:val="32"/>
          <w:szCs w:val="27"/>
        </w:rPr>
        <w:t xml:space="preserve"> </w:t>
      </w:r>
      <w:r w:rsidRPr="00DC4B57">
        <w:rPr>
          <w:rFonts w:ascii="Menlo" w:hAnsi="Menlo" w:cs="Menlo"/>
          <w:color w:val="CFBFAD"/>
          <w:sz w:val="27"/>
          <w:szCs w:val="27"/>
        </w:rPr>
        <w:t xml:space="preserve"> or </w:t>
      </w:r>
      <w:r w:rsidRPr="00DC4B57">
        <w:rPr>
          <w:rFonts w:ascii="Menlo" w:hAnsi="Menlo" w:cs="Menlo"/>
          <w:color w:val="BFA4A4"/>
          <w:sz w:val="27"/>
          <w:szCs w:val="27"/>
        </w:rPr>
        <w:t xml:space="preserve">#{customerName} </w:t>
      </w:r>
      <w:r w:rsidRPr="00DC4B57">
        <w:rPr>
          <w:rFonts w:ascii="Menlo" w:hAnsi="Menlo" w:cs="Menlo"/>
          <w:color w:val="CFBFAD"/>
          <w:sz w:val="27"/>
          <w:szCs w:val="27"/>
        </w:rPr>
        <w:t>=NULL ) and</w:t>
      </w:r>
      <w:r w:rsidRPr="00DC4B57">
        <w:rPr>
          <w:rFonts w:ascii="Menlo" w:hAnsi="Menlo" w:cs="Menlo"/>
          <w:color w:val="CFBFAD"/>
          <w:sz w:val="27"/>
          <w:szCs w:val="27"/>
        </w:rPr>
        <w:br/>
        <w:t xml:space="preserve">        (c.pactType     like CONCAT('%',</w:t>
      </w:r>
      <w:r w:rsidRPr="00DC4B57">
        <w:rPr>
          <w:rFonts w:ascii="Menlo" w:hAnsi="Menlo" w:cs="Menlo"/>
          <w:color w:val="BFA4A4"/>
          <w:sz w:val="27"/>
          <w:szCs w:val="27"/>
        </w:rPr>
        <w:t>#{pactType}</w:t>
      </w:r>
      <w:r w:rsidRPr="00DC4B57">
        <w:rPr>
          <w:rFonts w:ascii="Menlo" w:hAnsi="Menlo" w:cs="Menlo"/>
          <w:color w:val="CFBFAD"/>
          <w:sz w:val="27"/>
          <w:szCs w:val="27"/>
        </w:rPr>
        <w:t xml:space="preserve">,'%')      or </w:t>
      </w:r>
      <w:r w:rsidRPr="00DC4B57">
        <w:rPr>
          <w:rFonts w:ascii="Menlo" w:hAnsi="Menlo" w:cs="Menlo"/>
          <w:color w:val="BFA4A4"/>
          <w:sz w:val="27"/>
          <w:szCs w:val="27"/>
        </w:rPr>
        <w:t xml:space="preserve">#{pactType} </w:t>
      </w:r>
      <w:r w:rsidRPr="00DC4B57">
        <w:rPr>
          <w:rFonts w:ascii="Menlo" w:hAnsi="Menlo" w:cs="Menlo"/>
          <w:color w:val="CFBFAD"/>
          <w:sz w:val="27"/>
          <w:szCs w:val="27"/>
        </w:rPr>
        <w:t>=NULL)</w:t>
      </w:r>
      <w:r w:rsidRPr="00DC4B57">
        <w:rPr>
          <w:rFonts w:ascii="Menlo" w:hAnsi="Menlo" w:cs="Menlo"/>
          <w:color w:val="CFBFAD"/>
          <w:sz w:val="27"/>
          <w:szCs w:val="27"/>
        </w:rPr>
        <w:br/>
        <w:t xml:space="preserve">         ORDER  BY  c.addTime DESC limit #{pageNow},#{pageSize}</w:t>
      </w:r>
      <w:r w:rsidRPr="00DC4B57">
        <w:rPr>
          <w:rFonts w:ascii="Menlo" w:hAnsi="Menlo" w:cs="Menlo"/>
          <w:color w:val="CFBFAD"/>
          <w:sz w:val="27"/>
          <w:szCs w:val="27"/>
        </w:rPr>
        <w:br/>
        <w:t xml:space="preserve">    </w:t>
      </w:r>
      <w:r w:rsidRPr="00DC4B57">
        <w:rPr>
          <w:rFonts w:ascii="Menlo" w:hAnsi="Menlo" w:cs="Menlo"/>
          <w:color w:val="F9FAF4"/>
          <w:sz w:val="27"/>
          <w:szCs w:val="27"/>
        </w:rPr>
        <w:t>&lt;/</w:t>
      </w:r>
      <w:r w:rsidRPr="00DC4B57">
        <w:rPr>
          <w:rFonts w:ascii="Menlo" w:hAnsi="Menlo" w:cs="Menlo"/>
          <w:color w:val="FF007F"/>
          <w:sz w:val="27"/>
          <w:szCs w:val="27"/>
        </w:rPr>
        <w:t>select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  <w:t xml:space="preserve">  &lt;</w:t>
      </w:r>
      <w:r w:rsidRPr="00DC4B57">
        <w:rPr>
          <w:rFonts w:ascii="Menlo" w:hAnsi="Menlo" w:cs="Menlo"/>
          <w:color w:val="FF007F"/>
          <w:sz w:val="27"/>
          <w:szCs w:val="27"/>
        </w:rPr>
        <w:t xml:space="preserve">select </w:t>
      </w:r>
      <w:r w:rsidRPr="00DC4B57">
        <w:rPr>
          <w:rFonts w:ascii="Menlo" w:hAnsi="Menlo" w:cs="Menlo"/>
          <w:color w:val="BFA4A4"/>
          <w:sz w:val="27"/>
          <w:szCs w:val="27"/>
        </w:rPr>
        <w:t>id</w:t>
      </w:r>
      <w:r w:rsidRPr="00DC4B57">
        <w:rPr>
          <w:rFonts w:ascii="Menlo" w:hAnsi="Menlo" w:cs="Menlo"/>
          <w:color w:val="ECE47E"/>
          <w:sz w:val="27"/>
          <w:szCs w:val="27"/>
        </w:rPr>
        <w:t xml:space="preserve">="countPageByCustomerNameAndPactType" </w:t>
      </w:r>
      <w:r w:rsidRPr="00DC4B57">
        <w:rPr>
          <w:rFonts w:ascii="Menlo" w:hAnsi="Menlo" w:cs="Menlo"/>
          <w:color w:val="BFA4A4"/>
          <w:sz w:val="27"/>
          <w:szCs w:val="27"/>
        </w:rPr>
        <w:t>resultType</w:t>
      </w:r>
      <w:r w:rsidRPr="00DC4B57">
        <w:rPr>
          <w:rFonts w:ascii="Menlo" w:hAnsi="Menlo" w:cs="Menlo"/>
          <w:color w:val="ECE47E"/>
          <w:sz w:val="27"/>
          <w:szCs w:val="27"/>
        </w:rPr>
        <w:t>="java.lang.Long"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  <w:r w:rsidRPr="00DC4B57"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DC4B57">
        <w:rPr>
          <w:rFonts w:ascii="Menlo" w:hAnsi="Menlo" w:cs="Menlo"/>
          <w:color w:val="CFBFAD"/>
          <w:sz w:val="27"/>
          <w:szCs w:val="27"/>
        </w:rPr>
        <w:t xml:space="preserve">select </w:t>
      </w:r>
      <w:r w:rsidRPr="00DC4B57">
        <w:rPr>
          <w:rFonts w:ascii="Menlo" w:hAnsi="Menlo" w:cs="Menlo"/>
          <w:color w:val="A7EC21"/>
          <w:sz w:val="27"/>
          <w:szCs w:val="27"/>
        </w:rPr>
        <w:t>count</w:t>
      </w:r>
      <w:r w:rsidRPr="00DC4B57">
        <w:rPr>
          <w:rFonts w:ascii="Menlo" w:hAnsi="Menlo" w:cs="Menlo"/>
          <w:color w:val="CFBFAD"/>
          <w:sz w:val="27"/>
          <w:szCs w:val="27"/>
        </w:rPr>
        <w:t>(</w:t>
      </w:r>
      <w:r w:rsidRPr="00DC4B57">
        <w:rPr>
          <w:rFonts w:ascii="Menlo" w:hAnsi="Menlo" w:cs="Menlo"/>
          <w:i/>
          <w:iCs/>
          <w:color w:val="CFBFAD"/>
          <w:sz w:val="27"/>
          <w:szCs w:val="27"/>
        </w:rPr>
        <w:t>*</w:t>
      </w:r>
      <w:r w:rsidRPr="00DC4B57">
        <w:rPr>
          <w:rFonts w:ascii="Menlo" w:hAnsi="Menlo" w:cs="Menlo"/>
          <w:color w:val="CFBFAD"/>
          <w:sz w:val="27"/>
          <w:szCs w:val="27"/>
        </w:rPr>
        <w:t>) from contact_record</w:t>
      </w:r>
      <w:r w:rsidRPr="00DC4B57">
        <w:rPr>
          <w:rFonts w:ascii="Menlo" w:hAnsi="Menlo" w:cs="Menlo"/>
          <w:color w:val="CFBFAD"/>
          <w:sz w:val="27"/>
          <w:szCs w:val="27"/>
        </w:rPr>
        <w:br/>
        <w:t xml:space="preserve">  </w:t>
      </w:r>
      <w:r w:rsidRPr="00DC4B57">
        <w:rPr>
          <w:rFonts w:ascii="Menlo" w:hAnsi="Menlo" w:cs="Menlo"/>
          <w:color w:val="F9FAF4"/>
          <w:sz w:val="27"/>
          <w:szCs w:val="27"/>
        </w:rPr>
        <w:t>&lt;/</w:t>
      </w:r>
      <w:r w:rsidRPr="00DC4B57">
        <w:rPr>
          <w:rFonts w:ascii="Menlo" w:hAnsi="Menlo" w:cs="Menlo"/>
          <w:color w:val="FF007F"/>
          <w:sz w:val="27"/>
          <w:szCs w:val="27"/>
        </w:rPr>
        <w:t>select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</w:r>
      <w:r w:rsidRPr="00DC4B57">
        <w:rPr>
          <w:rFonts w:ascii="Menlo" w:hAnsi="Menlo" w:cs="Menlo"/>
          <w:color w:val="F9FAF4"/>
          <w:sz w:val="27"/>
          <w:szCs w:val="27"/>
        </w:rPr>
        <w:br/>
        <w:t>&lt;/</w:t>
      </w:r>
      <w:r w:rsidRPr="00DC4B57">
        <w:rPr>
          <w:rFonts w:ascii="Menlo" w:hAnsi="Menlo" w:cs="Menlo"/>
          <w:color w:val="FF007F"/>
          <w:sz w:val="27"/>
          <w:szCs w:val="27"/>
        </w:rPr>
        <w:t>mapper</w:t>
      </w:r>
      <w:r w:rsidRPr="00DC4B57">
        <w:rPr>
          <w:rFonts w:ascii="Menlo" w:hAnsi="Menlo" w:cs="Menlo"/>
          <w:color w:val="F9FAF4"/>
          <w:sz w:val="27"/>
          <w:szCs w:val="27"/>
        </w:rPr>
        <w:t>&gt;</w:t>
      </w:r>
    </w:p>
    <w:p w14:paraId="7563D08B" w14:textId="77777777" w:rsidR="00D64CF4" w:rsidRPr="00D64CF4" w:rsidRDefault="00D64CF4" w:rsidP="00D64CF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</w:p>
    <w:p w14:paraId="6E8CC381" w14:textId="77777777" w:rsidR="00C81204" w:rsidRPr="008F3FED" w:rsidRDefault="00C81204" w:rsidP="00C81204">
      <w:pPr>
        <w:rPr>
          <w:sz w:val="13"/>
        </w:rPr>
      </w:pPr>
    </w:p>
    <w:p w14:paraId="29352540" w14:textId="77777777" w:rsidR="00C81204" w:rsidRPr="008F3FED" w:rsidRDefault="00C81204" w:rsidP="00C81204">
      <w:pPr>
        <w:rPr>
          <w:sz w:val="13"/>
        </w:rPr>
      </w:pPr>
    </w:p>
    <w:p w14:paraId="79D7EC58" w14:textId="77777777" w:rsidR="00333A3E" w:rsidRDefault="00333A3E" w:rsidP="00DF0FA1">
      <w:pPr>
        <w:rPr>
          <w:sz w:val="30"/>
          <w:szCs w:val="30"/>
        </w:rPr>
      </w:pPr>
    </w:p>
    <w:p w14:paraId="6B92ECB1" w14:textId="77777777" w:rsidR="00333A3E" w:rsidRPr="00DF0FA1" w:rsidRDefault="00333A3E" w:rsidP="00DF0FA1">
      <w:pPr>
        <w:rPr>
          <w:sz w:val="30"/>
          <w:szCs w:val="30"/>
        </w:rPr>
      </w:pPr>
    </w:p>
    <w:sectPr w:rsidR="00333A3E" w:rsidRPr="00DF0F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D62"/>
    <w:multiLevelType w:val="hybridMultilevel"/>
    <w:tmpl w:val="DD0CBAE6"/>
    <w:lvl w:ilvl="0" w:tplc="F50202C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A53E1"/>
    <w:multiLevelType w:val="hybridMultilevel"/>
    <w:tmpl w:val="712658BE"/>
    <w:lvl w:ilvl="0" w:tplc="B676756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A3686"/>
    <w:multiLevelType w:val="hybridMultilevel"/>
    <w:tmpl w:val="3F1430AC"/>
    <w:lvl w:ilvl="0" w:tplc="3E26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C42167"/>
    <w:multiLevelType w:val="hybridMultilevel"/>
    <w:tmpl w:val="1026ECF4"/>
    <w:lvl w:ilvl="0" w:tplc="EC366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16FCC"/>
    <w:rsid w:val="00016FCC"/>
    <w:rsid w:val="0002151B"/>
    <w:rsid w:val="00202DE1"/>
    <w:rsid w:val="00333A3E"/>
    <w:rsid w:val="003C7CF8"/>
    <w:rsid w:val="0041367B"/>
    <w:rsid w:val="004D4E6A"/>
    <w:rsid w:val="00515BBB"/>
    <w:rsid w:val="00553EA1"/>
    <w:rsid w:val="0058393D"/>
    <w:rsid w:val="005B0A0C"/>
    <w:rsid w:val="005F5112"/>
    <w:rsid w:val="0060446E"/>
    <w:rsid w:val="008551B1"/>
    <w:rsid w:val="0091081E"/>
    <w:rsid w:val="009516F4"/>
    <w:rsid w:val="00957CA0"/>
    <w:rsid w:val="00A01290"/>
    <w:rsid w:val="00B00ADE"/>
    <w:rsid w:val="00B924E0"/>
    <w:rsid w:val="00C81204"/>
    <w:rsid w:val="00C934B5"/>
    <w:rsid w:val="00CB4958"/>
    <w:rsid w:val="00D43620"/>
    <w:rsid w:val="00D64CF4"/>
    <w:rsid w:val="00DC4B57"/>
    <w:rsid w:val="00DF0FA1"/>
    <w:rsid w:val="00F05CD3"/>
    <w:rsid w:val="00FA36BA"/>
    <w:rsid w:val="00FB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92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link w:val="10"/>
    <w:uiPriority w:val="9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Document Map"/>
    <w:basedOn w:val="a"/>
    <w:link w:val="aa"/>
    <w:uiPriority w:val="99"/>
    <w:semiHidden/>
    <w:unhideWhenUsed/>
    <w:rsid w:val="00DF0FA1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DF0FA1"/>
    <w:rPr>
      <w:rFonts w:ascii="宋体" w:eastAsia="宋体"/>
      <w:sz w:val="24"/>
      <w:szCs w:val="24"/>
    </w:rPr>
  </w:style>
  <w:style w:type="table" w:styleId="ab">
    <w:name w:val="Table Grid"/>
    <w:basedOn w:val="a1"/>
    <w:uiPriority w:val="59"/>
    <w:rsid w:val="00333A3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81204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10">
    <w:name w:val="标题 1字符"/>
    <w:basedOn w:val="a0"/>
    <w:link w:val="1"/>
    <w:uiPriority w:val="9"/>
    <w:rsid w:val="00C81204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customStyle="1" w:styleId="30">
    <w:name w:val="标题 3字符"/>
    <w:basedOn w:val="a0"/>
    <w:link w:val="3"/>
    <w:uiPriority w:val="9"/>
    <w:rsid w:val="00C81204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字符"/>
    <w:basedOn w:val="a0"/>
    <w:link w:val="4"/>
    <w:uiPriority w:val="9"/>
    <w:rsid w:val="00C81204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81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C81204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C81204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C8120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/>
      <w:jc w:val="center"/>
    </w:pPr>
    <w:rPr>
      <w:kern w:val="2"/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C81204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C81204"/>
    <w:pPr>
      <w:widowControl w:val="0"/>
      <w:tabs>
        <w:tab w:val="center" w:pos="4153"/>
        <w:tab w:val="right" w:pos="8306"/>
      </w:tabs>
      <w:snapToGrid w:val="0"/>
      <w:spacing w:after="0"/>
    </w:pPr>
    <w:rPr>
      <w:kern w:val="2"/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C812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根据方法需要自己建立mybatis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2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15</TotalTime>
  <Pages>1</Pages>
  <Words>828</Words>
  <Characters>4722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1.、旧版本的mybatis，也就是没有mapper接口的时候</vt:lpstr>
      <vt:lpstr>    1.建立配置文件与数据库对应（相当于hibernate中的那个）</vt:lpstr>
      <vt:lpstr>    2. 编写User.xml文件，这里用来编写数据库操作语句</vt:lpstr>
      <vt:lpstr>    3.增删改查</vt:lpstr>
      <vt:lpstr>    4.取得sqlMap</vt:lpstr>
      <vt:lpstr>    5.进行测试</vt:lpstr>
      <vt:lpstr>2、简单的mybatis</vt:lpstr>
      <vt:lpstr>    1.创建实体类</vt:lpstr>
      <vt:lpstr>    2.编写连接数据库配置文件 mybatis.xml</vt:lpstr>
      <vt:lpstr>    3.编写映射文件，添加sql语句</vt:lpstr>
      <vt:lpstr>    4.进行测试</vt:lpstr>
      <vt:lpstr>3、mybatis逆向工程，去sinosoft中找吧</vt:lpstr>
      <vt:lpstr>4、spring boot开始mybatis</vt:lpstr>
      <vt:lpstr>    </vt:lpstr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70</cp:revision>
  <dcterms:created xsi:type="dcterms:W3CDTF">2018-01-18T01:52:00Z</dcterms:created>
  <dcterms:modified xsi:type="dcterms:W3CDTF">2018-02-24T03:08:00Z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