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7E13FB8C" w:rsidR="00DB0C47" w:rsidRDefault="0043458B">
              <w:pPr>
                <w:pStyle w:val="Publishwithline"/>
              </w:pPr>
              <w:r w:rsidRPr="002C12D7">
                <w:rPr>
                  <w:rFonts w:ascii="PingFang SC" w:eastAsia="PingFang SC" w:hAnsi="PingFang SC"/>
                  <w:color w:val="2C3033"/>
                  <w:sz w:val="36"/>
                  <w:szCs w:val="36"/>
                </w:rPr>
                <w:t>Decimal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731D71" w:rsidP="005A3FAA">
          <w:pPr>
            <w:pStyle w:val="PadderBetweenControlandBody"/>
          </w:pPr>
        </w:p>
      </w:sdtContent>
    </w:sdt>
    <w:p w14:paraId="766DE67B" w14:textId="640C81EE" w:rsidR="0043458B" w:rsidRPr="001B59AC" w:rsidRDefault="001B59AC" w:rsidP="001B59AC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3458B" w:rsidRPr="002C12D7">
        <w:t>Decimal</w:t>
      </w:r>
      <w:r w:rsidR="0043458B">
        <w:rPr>
          <w:rFonts w:hint="eastAsia"/>
        </w:rPr>
        <w:t>(m,n)</w:t>
      </w:r>
    </w:p>
    <w:p w14:paraId="717C5CB7" w14:textId="5134444F" w:rsidR="0043458B" w:rsidRPr="00CE4759" w:rsidRDefault="001B59AC" w:rsidP="001B59AC">
      <w:pPr>
        <w:pStyle w:val="2"/>
        <w:rPr>
          <w:color w:val="FF0000"/>
          <w:sz w:val="24"/>
          <w:szCs w:val="24"/>
        </w:rPr>
      </w:pPr>
      <w:r>
        <w:rPr>
          <w:rStyle w:val="a6"/>
          <w:rFonts w:ascii="PingFang SC" w:eastAsia="PingFang SC" w:hAnsi="PingFang SC" w:hint="eastAsia"/>
          <w:b/>
          <w:bCs/>
          <w:color w:val="4F4F4F"/>
          <w:sz w:val="36"/>
          <w:szCs w:val="36"/>
        </w:rPr>
        <w:t>解释：</w:t>
      </w:r>
      <w:r w:rsidR="0043458B">
        <w:rPr>
          <w:rStyle w:val="a6"/>
          <w:rFonts w:ascii="PingFang SC" w:eastAsia="PingFang SC" w:hAnsi="PingFang SC" w:hint="eastAsia"/>
          <w:b/>
          <w:bCs/>
          <w:color w:val="4F4F4F"/>
          <w:sz w:val="36"/>
          <w:szCs w:val="36"/>
        </w:rPr>
        <w:t>decimal(m,n)  m总共几位，n小数点后面保留几位</w:t>
      </w:r>
      <w:r w:rsidR="00CE4759">
        <w:rPr>
          <w:rStyle w:val="a6"/>
          <w:rFonts w:ascii="PingFang SC" w:eastAsia="PingFang SC" w:hAnsi="PingFang SC" w:hint="eastAsia"/>
          <w:b/>
          <w:bCs/>
          <w:color w:val="4F4F4F"/>
          <w:sz w:val="36"/>
          <w:szCs w:val="36"/>
        </w:rPr>
        <w:t xml:space="preserve"> ，</w:t>
      </w:r>
      <w:r w:rsidR="00CE4759" w:rsidRPr="00CE4759">
        <w:rPr>
          <w:rStyle w:val="a6"/>
          <w:rFonts w:ascii="PingFang SC" w:eastAsia="PingFang SC" w:hAnsi="PingFang SC" w:hint="eastAsia"/>
          <w:b/>
          <w:bCs/>
          <w:color w:val="FF0000"/>
          <w:sz w:val="36"/>
          <w:szCs w:val="36"/>
        </w:rPr>
        <w:t>先保证小数点，再保证总位数</w:t>
      </w:r>
    </w:p>
    <w:p w14:paraId="6840B2F3" w14:textId="77777777" w:rsidR="00D7678A" w:rsidRDefault="00D7678A" w:rsidP="00D7678A">
      <w:pPr>
        <w:rPr>
          <w:rStyle w:val="a6"/>
          <w:rFonts w:ascii="PingFang SC" w:eastAsia="PingFang SC" w:hAnsi="PingFang SC" w:hint="eastAsia"/>
          <w:b w:val="0"/>
          <w:bCs w:val="0"/>
          <w:color w:val="4F4F4F"/>
          <w:sz w:val="36"/>
          <w:szCs w:val="36"/>
          <w:shd w:val="clear" w:color="auto" w:fill="FFFFFF"/>
        </w:rPr>
      </w:pPr>
      <w:r>
        <w:rPr>
          <w:rStyle w:val="a6"/>
          <w:rFonts w:ascii="PingFang SC" w:eastAsia="PingFang SC" w:hAnsi="PingFang SC" w:hint="eastAsia"/>
          <w:b w:val="0"/>
          <w:bCs w:val="0"/>
          <w:color w:val="4F4F4F"/>
          <w:sz w:val="36"/>
          <w:szCs w:val="36"/>
          <w:shd w:val="clear" w:color="auto" w:fill="FFFFFF"/>
        </w:rPr>
        <w:t>select CONVERT(decimal(5,3),1.2226)  ---1.223</w:t>
      </w:r>
      <w:r>
        <w:rPr>
          <w:rFonts w:ascii="PingFang SC" w:eastAsia="PingFang SC" w:hAnsi="PingFang SC" w:hint="eastAsia"/>
          <w:color w:val="4F4F4F"/>
          <w:sz w:val="36"/>
          <w:szCs w:val="36"/>
          <w:shd w:val="clear" w:color="auto" w:fill="FFFFFF"/>
        </w:rPr>
        <w:br/>
      </w:r>
      <w:r>
        <w:rPr>
          <w:rStyle w:val="a6"/>
          <w:rFonts w:ascii="PingFang SC" w:eastAsia="PingFang SC" w:hAnsi="PingFang SC" w:hint="eastAsia"/>
          <w:b w:val="0"/>
          <w:bCs w:val="0"/>
          <w:color w:val="4F4F4F"/>
          <w:sz w:val="36"/>
          <w:szCs w:val="36"/>
          <w:shd w:val="clear" w:color="auto" w:fill="FFFFFF"/>
        </w:rPr>
        <w:t>select CONVERT(decimal(4,2),1.2226)  ---1.22</w:t>
      </w:r>
      <w:r>
        <w:rPr>
          <w:rFonts w:ascii="PingFang SC" w:eastAsia="PingFang SC" w:hAnsi="PingFang SC" w:hint="eastAsia"/>
          <w:color w:val="4F4F4F"/>
          <w:sz w:val="36"/>
          <w:szCs w:val="36"/>
          <w:shd w:val="clear" w:color="auto" w:fill="FFFFFF"/>
        </w:rPr>
        <w:br/>
      </w:r>
      <w:r>
        <w:rPr>
          <w:rStyle w:val="a6"/>
          <w:rFonts w:ascii="PingFang SC" w:eastAsia="PingFang SC" w:hAnsi="PingFang SC" w:hint="eastAsia"/>
          <w:b w:val="0"/>
          <w:bCs w:val="0"/>
          <w:color w:val="4F4F4F"/>
          <w:sz w:val="36"/>
          <w:szCs w:val="36"/>
          <w:shd w:val="clear" w:color="auto" w:fill="FFFFFF"/>
        </w:rPr>
        <w:t>select CONVERT(decimal(8,4),1.2226)  ---1.2226</w:t>
      </w:r>
    </w:p>
    <w:p w14:paraId="33AFE733" w14:textId="77777777" w:rsidR="0050721B" w:rsidRDefault="0050721B" w:rsidP="00D7678A">
      <w:pPr>
        <w:rPr>
          <w:rStyle w:val="a6"/>
          <w:rFonts w:ascii="PingFang SC" w:eastAsia="PingFang SC" w:hAnsi="PingFang SC" w:hint="eastAsia"/>
          <w:b w:val="0"/>
          <w:bCs w:val="0"/>
          <w:color w:val="4F4F4F"/>
          <w:sz w:val="36"/>
          <w:szCs w:val="36"/>
          <w:shd w:val="clear" w:color="auto" w:fill="FFFFFF"/>
        </w:rPr>
      </w:pPr>
    </w:p>
    <w:p w14:paraId="39BDD0F0" w14:textId="77777777" w:rsidR="0050721B" w:rsidRDefault="0050721B" w:rsidP="0050721B">
      <w:pPr>
        <w:pStyle w:val="1"/>
        <w:rPr>
          <w:rStyle w:val="a6"/>
          <w:rFonts w:ascii="PingFang SC" w:eastAsia="PingFang SC" w:hAnsi="PingFang SC" w:hint="eastAsia"/>
          <w:b/>
          <w:bCs/>
          <w:color w:val="4F4F4F"/>
          <w:sz w:val="36"/>
          <w:shd w:val="clear" w:color="auto" w:fill="FFFFFF"/>
        </w:rPr>
      </w:pPr>
      <w:r>
        <w:rPr>
          <w:rStyle w:val="a6"/>
          <w:rFonts w:ascii="PingFang SC" w:eastAsia="PingFang SC" w:hAnsi="PingFang SC" w:hint="eastAsia"/>
          <w:b/>
          <w:bCs/>
          <w:color w:val="4F4F4F"/>
          <w:sz w:val="36"/>
          <w:shd w:val="clear" w:color="auto" w:fill="FFFFFF"/>
        </w:rPr>
        <w:t xml:space="preserve">2、加减乘除 </w:t>
      </w:r>
    </w:p>
    <w:p w14:paraId="6D04ABA7" w14:textId="42054993" w:rsidR="0050721B" w:rsidRPr="0050721B" w:rsidRDefault="0050721B" w:rsidP="0050721B">
      <w:pPr>
        <w:pStyle w:val="2"/>
        <w:rPr>
          <w:rFonts w:ascii="Microsoft YaHei" w:hAnsi="Microsoft YaHei"/>
        </w:rPr>
      </w:pPr>
      <w:r w:rsidRPr="0050721B">
        <w:rPr>
          <w:rFonts w:ascii="Microsoft YaHei" w:hAnsi="Microsoft YaHei" w:hint="eastAsia"/>
        </w:rPr>
        <w:t> </w:t>
      </w:r>
      <w:r w:rsidRPr="0050721B">
        <w:rPr>
          <w:rFonts w:ascii="Microsoft YaHei" w:hAnsi="Microsoft YaHei" w:hint="eastAsia"/>
        </w:rPr>
        <w:t>进行相应的计算后，我们可能需要将</w:t>
      </w:r>
      <w:r w:rsidRPr="0050721B">
        <w:t>BigDecimal</w:t>
      </w:r>
      <w:r w:rsidRPr="0050721B">
        <w:rPr>
          <w:rFonts w:ascii="宋体" w:eastAsia="宋体" w:hAnsi="宋体" w:hint="eastAsia"/>
        </w:rPr>
        <w:t>对象转换成相应的基本数据类型的变量，可以使用</w:t>
      </w:r>
      <w:r w:rsidRPr="0050721B">
        <w:t>floatValue()</w:t>
      </w:r>
      <w:r w:rsidRPr="0050721B">
        <w:rPr>
          <w:rFonts w:ascii="宋体" w:eastAsia="宋体" w:hAnsi="宋体" w:hint="eastAsia"/>
        </w:rPr>
        <w:t>，</w:t>
      </w:r>
      <w:r w:rsidRPr="0050721B">
        <w:t>doubleValue()</w:t>
      </w:r>
      <w:r w:rsidRPr="0050721B">
        <w:rPr>
          <w:rFonts w:ascii="宋体" w:eastAsia="宋体" w:hAnsi="宋体" w:hint="eastAsia"/>
        </w:rPr>
        <w:t>等方法。</w:t>
      </w:r>
    </w:p>
    <w:p w14:paraId="673A117D" w14:textId="77777777" w:rsidR="0050721B" w:rsidRPr="0050721B" w:rsidRDefault="0050721B" w:rsidP="0050721B">
      <w:pPr>
        <w:spacing w:after="0"/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7E456E75" w14:textId="289EC7F8" w:rsidR="0050721B" w:rsidRDefault="0050721B" w:rsidP="00D7678A">
      <w:pPr>
        <w:rPr>
          <w:rFonts w:eastAsia="Times New Roman"/>
          <w:sz w:val="24"/>
          <w:szCs w:val="24"/>
        </w:rPr>
      </w:pPr>
    </w:p>
    <w:p w14:paraId="00663F21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public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class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Arith {  </w:t>
      </w:r>
    </w:p>
    <w:p w14:paraId="6D9092CD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  </w:t>
      </w:r>
      <w:r w:rsidRPr="00D3385A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</w:rPr>
        <w:t>/**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</w:t>
      </w:r>
    </w:p>
    <w:p w14:paraId="5E5CBD0E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D3385A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</w:rPr>
        <w:t>     * </w:t>
      </w:r>
      <w:r w:rsidRPr="00D3385A">
        <w:rPr>
          <w:rFonts w:ascii="MS Mincho" w:eastAsia="MS Mincho" w:hAnsi="MS Mincho" w:cs="MS Mincho"/>
          <w:color w:val="008200"/>
          <w:sz w:val="28"/>
          <w:szCs w:val="18"/>
          <w:bdr w:val="none" w:sz="0" w:space="0" w:color="auto" w:frame="1"/>
        </w:rPr>
        <w:t>提供精确加法</w:t>
      </w:r>
      <w:r w:rsidRPr="00D3385A">
        <w:rPr>
          <w:rFonts w:ascii="SimSun" w:eastAsia="SimSun" w:hAnsi="SimSun" w:cs="SimSun"/>
          <w:color w:val="008200"/>
          <w:sz w:val="28"/>
          <w:szCs w:val="18"/>
          <w:bdr w:val="none" w:sz="0" w:space="0" w:color="auto" w:frame="1"/>
        </w:rPr>
        <w:t>计</w:t>
      </w:r>
      <w:r w:rsidRPr="00D3385A">
        <w:rPr>
          <w:rFonts w:ascii="MS Mincho" w:eastAsia="MS Mincho" w:hAnsi="MS Mincho" w:cs="MS Mincho"/>
          <w:color w:val="008200"/>
          <w:sz w:val="28"/>
          <w:szCs w:val="18"/>
          <w:bdr w:val="none" w:sz="0" w:space="0" w:color="auto" w:frame="1"/>
        </w:rPr>
        <w:t>算的</w:t>
      </w:r>
      <w:r w:rsidRPr="00D3385A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</w:rPr>
        <w:t>add</w:t>
      </w:r>
      <w:r w:rsidRPr="00D3385A">
        <w:rPr>
          <w:rFonts w:ascii="MS Mincho" w:eastAsia="MS Mincho" w:hAnsi="MS Mincho" w:cs="MS Mincho"/>
          <w:color w:val="008200"/>
          <w:sz w:val="28"/>
          <w:szCs w:val="18"/>
          <w:bdr w:val="none" w:sz="0" w:space="0" w:color="auto" w:frame="1"/>
        </w:rPr>
        <w:t>方法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</w:t>
      </w:r>
    </w:p>
    <w:p w14:paraId="26CDB09B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D3385A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</w:rPr>
        <w:t>     * @param value1 </w:t>
      </w:r>
      <w:r w:rsidRPr="00D3385A">
        <w:rPr>
          <w:rFonts w:ascii="MS Mincho" w:eastAsia="MS Mincho" w:hAnsi="MS Mincho" w:cs="MS Mincho"/>
          <w:color w:val="008200"/>
          <w:sz w:val="28"/>
          <w:szCs w:val="18"/>
          <w:bdr w:val="none" w:sz="0" w:space="0" w:color="auto" w:frame="1"/>
        </w:rPr>
        <w:t>被加数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</w:t>
      </w:r>
    </w:p>
    <w:p w14:paraId="3BFD0113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D3385A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</w:rPr>
        <w:t>     * @param value2 </w:t>
      </w:r>
      <w:r w:rsidRPr="00D3385A">
        <w:rPr>
          <w:rFonts w:ascii="MS Mincho" w:eastAsia="MS Mincho" w:hAnsi="MS Mincho" w:cs="MS Mincho"/>
          <w:color w:val="008200"/>
          <w:sz w:val="28"/>
          <w:szCs w:val="18"/>
          <w:bdr w:val="none" w:sz="0" w:space="0" w:color="auto" w:frame="1"/>
        </w:rPr>
        <w:t>加数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</w:t>
      </w:r>
    </w:p>
    <w:p w14:paraId="741F1CC7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D3385A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</w:rPr>
        <w:t>     * @return </w:t>
      </w:r>
      <w:r w:rsidRPr="00D3385A">
        <w:rPr>
          <w:rFonts w:ascii="MS Mincho" w:eastAsia="MS Mincho" w:hAnsi="MS Mincho" w:cs="MS Mincho"/>
          <w:color w:val="008200"/>
          <w:sz w:val="28"/>
          <w:szCs w:val="18"/>
          <w:bdr w:val="none" w:sz="0" w:space="0" w:color="auto" w:frame="1"/>
        </w:rPr>
        <w:t>两个参数的和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</w:t>
      </w:r>
    </w:p>
    <w:p w14:paraId="689FE731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D3385A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</w:rPr>
        <w:t>     */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</w:t>
      </w:r>
    </w:p>
    <w:p w14:paraId="59752807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  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public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static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double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add(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double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value1,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double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value2){  </w:t>
      </w:r>
    </w:p>
    <w:p w14:paraId="7E8D7D97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      BigDecimal b1 = 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new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BigDecimal(Double.valueOf(value1));  </w:t>
      </w:r>
    </w:p>
    <w:p w14:paraId="1517FD06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      BigDecimal b2 = 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new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BigDecimal(Double.valueOf(value2));  </w:t>
      </w:r>
    </w:p>
    <w:p w14:paraId="545289B3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      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return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b1.</w:t>
      </w:r>
      <w:r w:rsidRPr="00A956CB">
        <w:rPr>
          <w:rFonts w:ascii="Consolas" w:eastAsia="Times New Roman" w:hAnsi="Consolas" w:cs="Times New Roman"/>
          <w:color w:val="FF0000"/>
          <w:sz w:val="28"/>
          <w:szCs w:val="18"/>
          <w:highlight w:val="yellow"/>
          <w:bdr w:val="none" w:sz="0" w:space="0" w:color="auto" w:frame="1"/>
        </w:rPr>
        <w:t>add</w:t>
      </w:r>
      <w:bookmarkStart w:id="0" w:name="_GoBack"/>
      <w:bookmarkEnd w:id="0"/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(b2).doubleValue();  </w:t>
      </w:r>
    </w:p>
    <w:p w14:paraId="7D796C8B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  }  </w:t>
      </w:r>
    </w:p>
    <w:p w14:paraId="36460C81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    </w:t>
      </w:r>
    </w:p>
    <w:p w14:paraId="385A7C04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  </w:t>
      </w:r>
      <w:r w:rsidRPr="00D3385A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</w:rPr>
        <w:t>/**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</w:t>
      </w:r>
    </w:p>
    <w:p w14:paraId="0254866A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D3385A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</w:rPr>
        <w:t>     * </w:t>
      </w:r>
      <w:r w:rsidRPr="00D3385A">
        <w:rPr>
          <w:rFonts w:ascii="MS Mincho" w:eastAsia="MS Mincho" w:hAnsi="MS Mincho" w:cs="MS Mincho"/>
          <w:color w:val="008200"/>
          <w:sz w:val="28"/>
          <w:szCs w:val="18"/>
          <w:bdr w:val="none" w:sz="0" w:space="0" w:color="auto" w:frame="1"/>
        </w:rPr>
        <w:t>提供精确减法运算的</w:t>
      </w:r>
      <w:r w:rsidRPr="00D3385A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</w:rPr>
        <w:t>sub</w:t>
      </w:r>
      <w:r w:rsidRPr="00D3385A">
        <w:rPr>
          <w:rFonts w:ascii="MS Mincho" w:eastAsia="MS Mincho" w:hAnsi="MS Mincho" w:cs="MS Mincho"/>
          <w:color w:val="008200"/>
          <w:sz w:val="28"/>
          <w:szCs w:val="18"/>
          <w:bdr w:val="none" w:sz="0" w:space="0" w:color="auto" w:frame="1"/>
        </w:rPr>
        <w:t>方法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</w:t>
      </w:r>
    </w:p>
    <w:p w14:paraId="7FB545A1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D3385A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</w:rPr>
        <w:t>     * @param value1 </w:t>
      </w:r>
      <w:r w:rsidRPr="00D3385A">
        <w:rPr>
          <w:rFonts w:ascii="MS Mincho" w:eastAsia="MS Mincho" w:hAnsi="MS Mincho" w:cs="MS Mincho"/>
          <w:color w:val="008200"/>
          <w:sz w:val="28"/>
          <w:szCs w:val="18"/>
          <w:bdr w:val="none" w:sz="0" w:space="0" w:color="auto" w:frame="1"/>
        </w:rPr>
        <w:t>被减数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</w:t>
      </w:r>
    </w:p>
    <w:p w14:paraId="683D2960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D3385A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</w:rPr>
        <w:t>     * @param value2 </w:t>
      </w:r>
      <w:r w:rsidRPr="00D3385A">
        <w:rPr>
          <w:rFonts w:ascii="MS Mincho" w:eastAsia="MS Mincho" w:hAnsi="MS Mincho" w:cs="MS Mincho"/>
          <w:color w:val="008200"/>
          <w:sz w:val="28"/>
          <w:szCs w:val="18"/>
          <w:bdr w:val="none" w:sz="0" w:space="0" w:color="auto" w:frame="1"/>
        </w:rPr>
        <w:t>减数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</w:t>
      </w:r>
    </w:p>
    <w:p w14:paraId="0D692A69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D3385A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</w:rPr>
        <w:t>     * @return </w:t>
      </w:r>
      <w:r w:rsidRPr="00D3385A">
        <w:rPr>
          <w:rFonts w:ascii="MS Mincho" w:eastAsia="MS Mincho" w:hAnsi="MS Mincho" w:cs="MS Mincho"/>
          <w:color w:val="008200"/>
          <w:sz w:val="28"/>
          <w:szCs w:val="18"/>
          <w:bdr w:val="none" w:sz="0" w:space="0" w:color="auto" w:frame="1"/>
        </w:rPr>
        <w:t>两个参数的差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</w:t>
      </w:r>
    </w:p>
    <w:p w14:paraId="168CAC27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D3385A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</w:rPr>
        <w:t>     */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</w:t>
      </w:r>
    </w:p>
    <w:p w14:paraId="2DB51BE0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  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public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static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double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sub(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double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value1,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double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value2){  </w:t>
      </w:r>
    </w:p>
    <w:p w14:paraId="17FB33B3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      BigDecimal b1 = 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new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BigDecimal(Double.valueOf(value1));  </w:t>
      </w:r>
    </w:p>
    <w:p w14:paraId="1AFB0CE8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      BigDecimal b2 = 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new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BigDecimal(Double.valueOf(value2));  </w:t>
      </w:r>
    </w:p>
    <w:p w14:paraId="2C2AE092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      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return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b1.</w:t>
      </w:r>
      <w:r w:rsidRPr="00A956CB">
        <w:rPr>
          <w:rFonts w:ascii="Consolas" w:eastAsia="Times New Roman" w:hAnsi="Consolas" w:cs="Times New Roman"/>
          <w:color w:val="FF0000"/>
          <w:sz w:val="28"/>
          <w:szCs w:val="18"/>
          <w:highlight w:val="yellow"/>
          <w:bdr w:val="none" w:sz="0" w:space="0" w:color="auto" w:frame="1"/>
        </w:rPr>
        <w:t>subtract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(b2).doubleValue();  </w:t>
      </w:r>
    </w:p>
    <w:p w14:paraId="03F6150A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  }  </w:t>
      </w:r>
    </w:p>
    <w:p w14:paraId="1291C580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    </w:t>
      </w:r>
    </w:p>
    <w:p w14:paraId="7D52810F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  </w:t>
      </w:r>
      <w:r w:rsidRPr="00D3385A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</w:rPr>
        <w:t>/**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</w:t>
      </w:r>
    </w:p>
    <w:p w14:paraId="612E1A2D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D3385A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</w:rPr>
        <w:t>     * </w:t>
      </w:r>
      <w:r w:rsidRPr="00D3385A">
        <w:rPr>
          <w:rFonts w:ascii="MS Mincho" w:eastAsia="MS Mincho" w:hAnsi="MS Mincho" w:cs="MS Mincho"/>
          <w:color w:val="008200"/>
          <w:sz w:val="28"/>
          <w:szCs w:val="18"/>
          <w:bdr w:val="none" w:sz="0" w:space="0" w:color="auto" w:frame="1"/>
        </w:rPr>
        <w:t>提供精确乘法运算的</w:t>
      </w:r>
      <w:r w:rsidRPr="00D3385A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</w:rPr>
        <w:t>mul</w:t>
      </w:r>
      <w:r w:rsidRPr="00D3385A">
        <w:rPr>
          <w:rFonts w:ascii="MS Mincho" w:eastAsia="MS Mincho" w:hAnsi="MS Mincho" w:cs="MS Mincho"/>
          <w:color w:val="008200"/>
          <w:sz w:val="28"/>
          <w:szCs w:val="18"/>
          <w:bdr w:val="none" w:sz="0" w:space="0" w:color="auto" w:frame="1"/>
        </w:rPr>
        <w:t>方法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</w:t>
      </w:r>
    </w:p>
    <w:p w14:paraId="40AF28C2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D3385A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</w:rPr>
        <w:t>     * @param value1 </w:t>
      </w:r>
      <w:r w:rsidRPr="00D3385A">
        <w:rPr>
          <w:rFonts w:ascii="MS Mincho" w:eastAsia="MS Mincho" w:hAnsi="MS Mincho" w:cs="MS Mincho"/>
          <w:color w:val="008200"/>
          <w:sz w:val="28"/>
          <w:szCs w:val="18"/>
          <w:bdr w:val="none" w:sz="0" w:space="0" w:color="auto" w:frame="1"/>
        </w:rPr>
        <w:t>被乘数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</w:t>
      </w:r>
    </w:p>
    <w:p w14:paraId="1ABB7059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D3385A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</w:rPr>
        <w:t>     * @param value2 </w:t>
      </w:r>
      <w:r w:rsidRPr="00D3385A">
        <w:rPr>
          <w:rFonts w:ascii="MS Mincho" w:eastAsia="MS Mincho" w:hAnsi="MS Mincho" w:cs="MS Mincho"/>
          <w:color w:val="008200"/>
          <w:sz w:val="28"/>
          <w:szCs w:val="18"/>
          <w:bdr w:val="none" w:sz="0" w:space="0" w:color="auto" w:frame="1"/>
        </w:rPr>
        <w:t>乘数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</w:t>
      </w:r>
    </w:p>
    <w:p w14:paraId="23D1BFF4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D3385A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</w:rPr>
        <w:t>     * @return </w:t>
      </w:r>
      <w:r w:rsidRPr="00D3385A">
        <w:rPr>
          <w:rFonts w:ascii="MS Mincho" w:eastAsia="MS Mincho" w:hAnsi="MS Mincho" w:cs="MS Mincho"/>
          <w:color w:val="008200"/>
          <w:sz w:val="28"/>
          <w:szCs w:val="18"/>
          <w:bdr w:val="none" w:sz="0" w:space="0" w:color="auto" w:frame="1"/>
        </w:rPr>
        <w:t>两个参数的</w:t>
      </w:r>
      <w:r w:rsidRPr="00D3385A">
        <w:rPr>
          <w:rFonts w:ascii="SimSun" w:eastAsia="SimSun" w:hAnsi="SimSun" w:cs="SimSun"/>
          <w:color w:val="008200"/>
          <w:sz w:val="28"/>
          <w:szCs w:val="18"/>
          <w:bdr w:val="none" w:sz="0" w:space="0" w:color="auto" w:frame="1"/>
        </w:rPr>
        <w:t>积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</w:t>
      </w:r>
    </w:p>
    <w:p w14:paraId="40BDC144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D3385A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</w:rPr>
        <w:t>     */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</w:t>
      </w:r>
    </w:p>
    <w:p w14:paraId="4AAC2E6F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  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public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static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double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mul(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double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value1,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double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value2){  </w:t>
      </w:r>
    </w:p>
    <w:p w14:paraId="4A7E4545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      BigDecimal b1 = 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new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BigDecimal(Double.valueOf(value1));  </w:t>
      </w:r>
    </w:p>
    <w:p w14:paraId="693445F3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      BigDecimal b2 = 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new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BigDecimal(Double.valueOf(value2));  </w:t>
      </w:r>
    </w:p>
    <w:p w14:paraId="156C6BF9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      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return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b1.</w:t>
      </w:r>
      <w:r w:rsidRPr="00A956CB">
        <w:rPr>
          <w:rFonts w:ascii="Consolas" w:eastAsia="Times New Roman" w:hAnsi="Consolas" w:cs="Times New Roman"/>
          <w:color w:val="FF0000"/>
          <w:sz w:val="28"/>
          <w:szCs w:val="18"/>
          <w:highlight w:val="yellow"/>
          <w:bdr w:val="none" w:sz="0" w:space="0" w:color="auto" w:frame="1"/>
        </w:rPr>
        <w:t>multiply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(b2).doubleValue();  </w:t>
      </w:r>
    </w:p>
    <w:p w14:paraId="7B76EA1F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  }  </w:t>
      </w:r>
    </w:p>
    <w:p w14:paraId="1C00B015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    </w:t>
      </w:r>
    </w:p>
    <w:p w14:paraId="616FE32E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  </w:t>
      </w:r>
      <w:r w:rsidRPr="00D3385A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</w:rPr>
        <w:t>/**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</w:t>
      </w:r>
    </w:p>
    <w:p w14:paraId="1C6B357A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D3385A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</w:rPr>
        <w:t>     * </w:t>
      </w:r>
      <w:r w:rsidRPr="00D3385A">
        <w:rPr>
          <w:rFonts w:ascii="MS Mincho" w:eastAsia="MS Mincho" w:hAnsi="MS Mincho" w:cs="MS Mincho"/>
          <w:color w:val="008200"/>
          <w:sz w:val="28"/>
          <w:szCs w:val="18"/>
          <w:bdr w:val="none" w:sz="0" w:space="0" w:color="auto" w:frame="1"/>
        </w:rPr>
        <w:t>提供精确的除法运算方法</w:t>
      </w:r>
      <w:r w:rsidRPr="00D3385A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</w:rPr>
        <w:t>div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</w:t>
      </w:r>
    </w:p>
    <w:p w14:paraId="57EF5406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D3385A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</w:rPr>
        <w:t>     * @param value1 </w:t>
      </w:r>
      <w:r w:rsidRPr="00D3385A">
        <w:rPr>
          <w:rFonts w:ascii="MS Mincho" w:eastAsia="MS Mincho" w:hAnsi="MS Mincho" w:cs="MS Mincho"/>
          <w:color w:val="008200"/>
          <w:sz w:val="28"/>
          <w:szCs w:val="18"/>
          <w:bdr w:val="none" w:sz="0" w:space="0" w:color="auto" w:frame="1"/>
        </w:rPr>
        <w:t>被除数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</w:t>
      </w:r>
    </w:p>
    <w:p w14:paraId="137747B1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D3385A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</w:rPr>
        <w:t>     * @param value2 </w:t>
      </w:r>
      <w:r w:rsidRPr="00D3385A">
        <w:rPr>
          <w:rFonts w:ascii="MS Mincho" w:eastAsia="MS Mincho" w:hAnsi="MS Mincho" w:cs="MS Mincho"/>
          <w:color w:val="008200"/>
          <w:sz w:val="28"/>
          <w:szCs w:val="18"/>
          <w:bdr w:val="none" w:sz="0" w:space="0" w:color="auto" w:frame="1"/>
        </w:rPr>
        <w:t>除数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</w:t>
      </w:r>
    </w:p>
    <w:p w14:paraId="62061F26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D3385A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</w:rPr>
        <w:t>     * @param scale </w:t>
      </w:r>
      <w:r w:rsidRPr="00D3385A">
        <w:rPr>
          <w:rFonts w:ascii="MS Mincho" w:eastAsia="MS Mincho" w:hAnsi="MS Mincho" w:cs="MS Mincho"/>
          <w:color w:val="008200"/>
          <w:sz w:val="28"/>
          <w:szCs w:val="18"/>
          <w:bdr w:val="none" w:sz="0" w:space="0" w:color="auto" w:frame="1"/>
        </w:rPr>
        <w:t>精确范</w:t>
      </w:r>
      <w:r w:rsidRPr="00D3385A">
        <w:rPr>
          <w:rFonts w:ascii="SimSun" w:eastAsia="SimSun" w:hAnsi="SimSun" w:cs="SimSun"/>
          <w:color w:val="008200"/>
          <w:sz w:val="28"/>
          <w:szCs w:val="18"/>
          <w:bdr w:val="none" w:sz="0" w:space="0" w:color="auto" w:frame="1"/>
        </w:rPr>
        <w:t>围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</w:t>
      </w:r>
    </w:p>
    <w:p w14:paraId="1FE5EA72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D3385A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</w:rPr>
        <w:t>     * @return </w:t>
      </w:r>
      <w:r w:rsidRPr="00D3385A">
        <w:rPr>
          <w:rFonts w:ascii="MS Mincho" w:eastAsia="MS Mincho" w:hAnsi="MS Mincho" w:cs="MS Mincho"/>
          <w:color w:val="008200"/>
          <w:sz w:val="28"/>
          <w:szCs w:val="18"/>
          <w:bdr w:val="none" w:sz="0" w:space="0" w:color="auto" w:frame="1"/>
        </w:rPr>
        <w:t>两个参数的商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</w:t>
      </w:r>
    </w:p>
    <w:p w14:paraId="525FD1A2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D3385A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</w:rPr>
        <w:t>     * @throws IllegalAccessException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</w:t>
      </w:r>
    </w:p>
    <w:p w14:paraId="40FA12DC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D3385A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</w:rPr>
        <w:t>     */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</w:t>
      </w:r>
    </w:p>
    <w:p w14:paraId="54B2680C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  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public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static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double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div(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double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value1,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double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value2,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int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scale) 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throws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IllegalAccessException{  </w:t>
      </w:r>
    </w:p>
    <w:p w14:paraId="5B4E844D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      </w:t>
      </w:r>
      <w:r w:rsidRPr="00D3385A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</w:rPr>
        <w:t>//</w:t>
      </w:r>
      <w:r w:rsidRPr="00D3385A">
        <w:rPr>
          <w:rFonts w:ascii="MS Mincho" w:eastAsia="MS Mincho" w:hAnsi="MS Mincho" w:cs="MS Mincho"/>
          <w:color w:val="008200"/>
          <w:sz w:val="28"/>
          <w:szCs w:val="18"/>
          <w:bdr w:val="none" w:sz="0" w:space="0" w:color="auto" w:frame="1"/>
        </w:rPr>
        <w:t>如果精确范</w:t>
      </w:r>
      <w:r w:rsidRPr="00D3385A">
        <w:rPr>
          <w:rFonts w:ascii="SimSun" w:eastAsia="SimSun" w:hAnsi="SimSun" w:cs="SimSun"/>
          <w:color w:val="008200"/>
          <w:sz w:val="28"/>
          <w:szCs w:val="18"/>
          <w:bdr w:val="none" w:sz="0" w:space="0" w:color="auto" w:frame="1"/>
        </w:rPr>
        <w:t>围</w:t>
      </w:r>
      <w:r w:rsidRPr="00D3385A">
        <w:rPr>
          <w:rFonts w:ascii="MS Mincho" w:eastAsia="MS Mincho" w:hAnsi="MS Mincho" w:cs="MS Mincho"/>
          <w:color w:val="008200"/>
          <w:sz w:val="28"/>
          <w:szCs w:val="18"/>
          <w:bdr w:val="none" w:sz="0" w:space="0" w:color="auto" w:frame="1"/>
        </w:rPr>
        <w:t>小于</w:t>
      </w:r>
      <w:r w:rsidRPr="00D3385A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</w:rPr>
        <w:t>0</w:t>
      </w:r>
      <w:r w:rsidRPr="00D3385A">
        <w:rPr>
          <w:rFonts w:ascii="MS Mincho" w:eastAsia="MS Mincho" w:hAnsi="MS Mincho" w:cs="MS Mincho"/>
          <w:color w:val="008200"/>
          <w:sz w:val="28"/>
          <w:szCs w:val="18"/>
          <w:bdr w:val="none" w:sz="0" w:space="0" w:color="auto" w:frame="1"/>
        </w:rPr>
        <w:t>，抛出异常信息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</w:t>
      </w:r>
    </w:p>
    <w:p w14:paraId="6E36660C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      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if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(scale&lt;</w:t>
      </w:r>
      <w:r w:rsidRPr="00D3385A">
        <w:rPr>
          <w:rFonts w:ascii="Consolas" w:eastAsia="Times New Roman" w:hAnsi="Consolas" w:cs="Times New Roman"/>
          <w:color w:val="C00000"/>
          <w:sz w:val="28"/>
          <w:szCs w:val="18"/>
          <w:bdr w:val="none" w:sz="0" w:space="0" w:color="auto" w:frame="1"/>
        </w:rPr>
        <w:t>0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){           </w:t>
      </w:r>
    </w:p>
    <w:p w14:paraId="37F5BFAA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          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throw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new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IllegalAccessException(</w:t>
      </w:r>
      <w:r w:rsidRPr="00D3385A">
        <w:rPr>
          <w:rFonts w:ascii="Consolas" w:eastAsia="Times New Roman" w:hAnsi="Consolas" w:cs="Times New Roman"/>
          <w:color w:val="0000FF"/>
          <w:sz w:val="28"/>
          <w:szCs w:val="18"/>
          <w:bdr w:val="none" w:sz="0" w:space="0" w:color="auto" w:frame="1"/>
        </w:rPr>
        <w:t>"</w:t>
      </w:r>
      <w:r w:rsidRPr="00D3385A">
        <w:rPr>
          <w:rFonts w:ascii="MS Mincho" w:eastAsia="MS Mincho" w:hAnsi="MS Mincho" w:cs="MS Mincho"/>
          <w:color w:val="0000FF"/>
          <w:sz w:val="28"/>
          <w:szCs w:val="18"/>
          <w:bdr w:val="none" w:sz="0" w:space="0" w:color="auto" w:frame="1"/>
        </w:rPr>
        <w:t>精确度不能小于</w:t>
      </w:r>
      <w:r w:rsidRPr="00D3385A">
        <w:rPr>
          <w:rFonts w:ascii="Consolas" w:eastAsia="Times New Roman" w:hAnsi="Consolas" w:cs="Times New Roman"/>
          <w:color w:val="0000FF"/>
          <w:sz w:val="28"/>
          <w:szCs w:val="18"/>
          <w:bdr w:val="none" w:sz="0" w:space="0" w:color="auto" w:frame="1"/>
        </w:rPr>
        <w:t>0"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);  </w:t>
      </w:r>
    </w:p>
    <w:p w14:paraId="69C6A669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      }  </w:t>
      </w:r>
    </w:p>
    <w:p w14:paraId="04EAF931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      BigDecimal b1 = 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new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BigDecimal(Double.valueOf(value1));  </w:t>
      </w:r>
    </w:p>
    <w:p w14:paraId="4566879F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      BigDecimal b2 = 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new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BigDecimal(Double.valueOf(value2));  </w:t>
      </w:r>
    </w:p>
    <w:p w14:paraId="096DA8CB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      </w:t>
      </w:r>
      <w:r w:rsidRPr="00D3385A">
        <w:rPr>
          <w:rFonts w:ascii="Consolas" w:eastAsia="Times New Roman" w:hAnsi="Consolas" w:cs="Times New Roman"/>
          <w:b/>
          <w:bCs/>
          <w:color w:val="006699"/>
          <w:sz w:val="36"/>
          <w:szCs w:val="21"/>
          <w:bdr w:val="none" w:sz="0" w:space="0" w:color="auto" w:frame="1"/>
        </w:rPr>
        <w:t>return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b1.</w:t>
      </w:r>
      <w:r w:rsidRPr="00A956CB">
        <w:rPr>
          <w:rFonts w:ascii="Consolas" w:eastAsia="Times New Roman" w:hAnsi="Consolas" w:cs="Times New Roman"/>
          <w:color w:val="FF0000"/>
          <w:sz w:val="28"/>
          <w:szCs w:val="18"/>
          <w:highlight w:val="yellow"/>
          <w:bdr w:val="none" w:sz="0" w:space="0" w:color="auto" w:frame="1"/>
        </w:rPr>
        <w:t>divide</w:t>
      </w: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(b2, scale).doubleValue();      </w:t>
      </w:r>
    </w:p>
    <w:p w14:paraId="4EF138E8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    }  </w:t>
      </w:r>
    </w:p>
    <w:p w14:paraId="1720E8DC" w14:textId="77777777" w:rsidR="00A956CB" w:rsidRPr="00A956CB" w:rsidRDefault="00A956CB" w:rsidP="00A956C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afterAutospacing="1" w:line="270" w:lineRule="atLeast"/>
        <w:ind w:left="600"/>
        <w:rPr>
          <w:rFonts w:ascii="Consolas" w:eastAsia="Times New Roman" w:hAnsi="Consolas" w:cs="Times New Roman"/>
          <w:color w:val="5C5C5C"/>
          <w:sz w:val="28"/>
          <w:szCs w:val="18"/>
        </w:rPr>
      </w:pPr>
      <w:r w:rsidRPr="00A956CB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</w:rPr>
        <w:t>}  </w:t>
      </w:r>
    </w:p>
    <w:p w14:paraId="64920BD3" w14:textId="77777777" w:rsidR="00A956CB" w:rsidRPr="00A956CB" w:rsidRDefault="00A956CB" w:rsidP="00A956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07E6204" w14:textId="77777777" w:rsidR="003A7E08" w:rsidRDefault="003A7E08" w:rsidP="00574CF9">
      <w:pPr>
        <w:pStyle w:val="1"/>
      </w:pPr>
    </w:p>
    <w:sectPr w:rsidR="003A7E0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2C8B0" w14:textId="77777777" w:rsidR="00731D71" w:rsidRDefault="00731D71" w:rsidP="00D80637">
      <w:pPr>
        <w:spacing w:after="0"/>
      </w:pPr>
      <w:r>
        <w:separator/>
      </w:r>
    </w:p>
  </w:endnote>
  <w:endnote w:type="continuationSeparator" w:id="0">
    <w:p w14:paraId="19B6B301" w14:textId="77777777" w:rsidR="00731D71" w:rsidRDefault="00731D71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767B7" w14:textId="77777777" w:rsidR="00731D71" w:rsidRDefault="00731D71" w:rsidP="00D80637">
      <w:pPr>
        <w:spacing w:after="0"/>
      </w:pPr>
      <w:r>
        <w:separator/>
      </w:r>
    </w:p>
  </w:footnote>
  <w:footnote w:type="continuationSeparator" w:id="0">
    <w:p w14:paraId="13D56453" w14:textId="77777777" w:rsidR="00731D71" w:rsidRDefault="00731D71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2882DC2"/>
    <w:multiLevelType w:val="multilevel"/>
    <w:tmpl w:val="71DEE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023304"/>
    <w:multiLevelType w:val="multilevel"/>
    <w:tmpl w:val="D488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9C2303"/>
    <w:multiLevelType w:val="multilevel"/>
    <w:tmpl w:val="E440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1B59AC"/>
    <w:rsid w:val="001E2C23"/>
    <w:rsid w:val="0020306F"/>
    <w:rsid w:val="00252D03"/>
    <w:rsid w:val="002938A0"/>
    <w:rsid w:val="002C2979"/>
    <w:rsid w:val="002D44F6"/>
    <w:rsid w:val="00351BBA"/>
    <w:rsid w:val="00365A51"/>
    <w:rsid w:val="0036693D"/>
    <w:rsid w:val="0039653F"/>
    <w:rsid w:val="003A7E08"/>
    <w:rsid w:val="0043458B"/>
    <w:rsid w:val="004628A2"/>
    <w:rsid w:val="00492E8E"/>
    <w:rsid w:val="004A2D6D"/>
    <w:rsid w:val="004B01DE"/>
    <w:rsid w:val="004D5034"/>
    <w:rsid w:val="00505000"/>
    <w:rsid w:val="00505260"/>
    <w:rsid w:val="0050721B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45E0A"/>
    <w:rsid w:val="006C0400"/>
    <w:rsid w:val="00705E54"/>
    <w:rsid w:val="00721CF4"/>
    <w:rsid w:val="00726E6F"/>
    <w:rsid w:val="0073104C"/>
    <w:rsid w:val="00731D71"/>
    <w:rsid w:val="0076792F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53E69"/>
    <w:rsid w:val="0095692C"/>
    <w:rsid w:val="009613D8"/>
    <w:rsid w:val="009B1A81"/>
    <w:rsid w:val="009C5BD7"/>
    <w:rsid w:val="00A44C20"/>
    <w:rsid w:val="00A45F7E"/>
    <w:rsid w:val="00A6013E"/>
    <w:rsid w:val="00A73D05"/>
    <w:rsid w:val="00A8151F"/>
    <w:rsid w:val="00A8526F"/>
    <w:rsid w:val="00A956CB"/>
    <w:rsid w:val="00AC61F0"/>
    <w:rsid w:val="00AF71F8"/>
    <w:rsid w:val="00B75C36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C090F"/>
    <w:rsid w:val="00CD0657"/>
    <w:rsid w:val="00CE4759"/>
    <w:rsid w:val="00D214B0"/>
    <w:rsid w:val="00D3385A"/>
    <w:rsid w:val="00D52A5C"/>
    <w:rsid w:val="00D65827"/>
    <w:rsid w:val="00D7678A"/>
    <w:rsid w:val="00D76897"/>
    <w:rsid w:val="00D80637"/>
    <w:rsid w:val="00DB072E"/>
    <w:rsid w:val="00DB0C47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original">
    <w:name w:val="original"/>
    <w:basedOn w:val="a0"/>
    <w:rsid w:val="0043458B"/>
  </w:style>
  <w:style w:type="character" w:customStyle="1" w:styleId="time">
    <w:name w:val="time"/>
    <w:basedOn w:val="a0"/>
    <w:rsid w:val="0043458B"/>
  </w:style>
  <w:style w:type="character" w:customStyle="1" w:styleId="txt">
    <w:name w:val="txt"/>
    <w:basedOn w:val="a0"/>
    <w:rsid w:val="0043458B"/>
  </w:style>
  <w:style w:type="character" w:customStyle="1" w:styleId="keyword">
    <w:name w:val="keyword"/>
    <w:basedOn w:val="a0"/>
    <w:rsid w:val="00A956CB"/>
  </w:style>
  <w:style w:type="character" w:customStyle="1" w:styleId="comment">
    <w:name w:val="comment"/>
    <w:basedOn w:val="a0"/>
    <w:rsid w:val="00A956CB"/>
  </w:style>
  <w:style w:type="character" w:customStyle="1" w:styleId="number">
    <w:name w:val="number"/>
    <w:basedOn w:val="a0"/>
    <w:rsid w:val="00A956CB"/>
  </w:style>
  <w:style w:type="character" w:customStyle="1" w:styleId="string">
    <w:name w:val="string"/>
    <w:basedOn w:val="a0"/>
    <w:rsid w:val="00A95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43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7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367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018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Decimal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81</TotalTime>
  <Pages>1</Pages>
  <Words>307</Words>
  <Characters>1752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132</cp:revision>
  <dcterms:created xsi:type="dcterms:W3CDTF">2017-11-29T16:40:00Z</dcterms:created>
  <dcterms:modified xsi:type="dcterms:W3CDTF">2018-02-28T09:48:00Z</dcterms:modified>
</cp:coreProperties>
</file>