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E6C45" w:rsidP="005A3FAA">
          <w:pPr>
            <w:pStyle w:val="PadderBetweenControlandBody"/>
          </w:pPr>
        </w:p>
      </w:sdtContent>
    </w:sdt>
    <w:p w14:paraId="491FBCC0" w14:textId="77777777" w:rsidR="00F17296" w:rsidRDefault="00F17296" w:rsidP="00F17296">
      <w:pPr>
        <w:pStyle w:val="2"/>
      </w:pPr>
      <w:r>
        <w:t>1</w:t>
      </w:r>
      <w:r>
        <w:t>、</w:t>
      </w:r>
      <w:r>
        <w:rPr>
          <w:rFonts w:hint="eastAsia"/>
        </w:rPr>
        <w:t>新建子工程</w:t>
      </w:r>
      <w:bookmarkStart w:id="0" w:name="_GoBack"/>
      <w:bookmarkEnd w:id="0"/>
    </w:p>
    <w:p w14:paraId="6198F208" w14:textId="77777777" w:rsidR="00F17296" w:rsidRDefault="00F17296" w:rsidP="00F1729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3B63CFB9" w14:textId="77777777" w:rsidR="00F17296" w:rsidRPr="00F17296" w:rsidRDefault="00F17296" w:rsidP="00F17296">
      <w:pPr>
        <w:rPr>
          <w:rFonts w:hint="eastAsia"/>
        </w:rPr>
      </w:pPr>
    </w:p>
    <w:p w14:paraId="438A0668" w14:textId="77777777" w:rsidR="00F17296" w:rsidRPr="004C7B9D" w:rsidRDefault="00F17296" w:rsidP="00F17296">
      <w:r w:rsidRPr="004C7B9D">
        <w:rPr>
          <w:noProof/>
        </w:rPr>
        <w:drawing>
          <wp:inline distT="0" distB="0" distL="0" distR="0" wp14:anchorId="3DF3312E" wp14:editId="35B28901">
            <wp:extent cx="12763500" cy="5486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9408" w14:textId="77777777" w:rsidR="00F17296" w:rsidRDefault="00F17296" w:rsidP="00F17296"/>
    <w:p w14:paraId="134FBEFE" w14:textId="77777777" w:rsidR="00F17296" w:rsidRDefault="00F17296" w:rsidP="00F17296"/>
    <w:p w14:paraId="755EBFB5" w14:textId="77777777" w:rsidR="00F17296" w:rsidRDefault="00F17296" w:rsidP="00F17296">
      <w:r w:rsidRPr="004C7B9D">
        <w:rPr>
          <w:noProof/>
        </w:rPr>
        <w:drawing>
          <wp:inline distT="0" distB="0" distL="0" distR="0" wp14:anchorId="1D3EB64B" wp14:editId="09E4274D">
            <wp:extent cx="13398500" cy="5295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DC0" w14:textId="77777777" w:rsidR="00F17296" w:rsidRDefault="00F17296" w:rsidP="00F17296"/>
    <w:p w14:paraId="05984747" w14:textId="77777777" w:rsidR="00F17296" w:rsidRPr="00421AD1" w:rsidRDefault="00F17296" w:rsidP="00F17296">
      <w:r w:rsidRPr="00571819">
        <w:rPr>
          <w:noProof/>
        </w:rPr>
        <w:drawing>
          <wp:inline distT="0" distB="0" distL="0" distR="0" wp14:anchorId="10C47677" wp14:editId="5C015D44">
            <wp:extent cx="16725900" cy="6921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80DD" w14:textId="62B32CA4" w:rsidR="00D65827" w:rsidRPr="00FB0AF6" w:rsidRDefault="00D65827" w:rsidP="005A3FAA">
      <w:pPr>
        <w:pStyle w:val="PadderBetweenControlandBody"/>
        <w:rPr>
          <w:rFonts w:asciiTheme="minorEastAsia" w:hAnsiTheme="minorEastAsia"/>
          <w:sz w:val="32"/>
          <w:szCs w:val="32"/>
        </w:rPr>
      </w:pPr>
    </w:p>
    <w:sectPr w:rsidR="00D65827" w:rsidRPr="00FB0A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7E136" w14:textId="77777777" w:rsidR="006E6C45" w:rsidRDefault="006E6C45" w:rsidP="00D80637">
      <w:pPr>
        <w:spacing w:after="0"/>
      </w:pPr>
      <w:r>
        <w:separator/>
      </w:r>
    </w:p>
  </w:endnote>
  <w:endnote w:type="continuationSeparator" w:id="0">
    <w:p w14:paraId="0BDF33FC" w14:textId="77777777" w:rsidR="006E6C45" w:rsidRDefault="006E6C4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F9A7B" w14:textId="77777777" w:rsidR="006E6C45" w:rsidRDefault="006E6C45" w:rsidP="00D80637">
      <w:pPr>
        <w:spacing w:after="0"/>
      </w:pPr>
      <w:r>
        <w:separator/>
      </w:r>
    </w:p>
  </w:footnote>
  <w:footnote w:type="continuationSeparator" w:id="0">
    <w:p w14:paraId="2B6B41EC" w14:textId="77777777" w:rsidR="006E6C45" w:rsidRDefault="006E6C4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71667"/>
    <w:rsid w:val="000815C9"/>
    <w:rsid w:val="00092CFE"/>
    <w:rsid w:val="000D0FBC"/>
    <w:rsid w:val="0010242E"/>
    <w:rsid w:val="00102F87"/>
    <w:rsid w:val="00111979"/>
    <w:rsid w:val="001150FA"/>
    <w:rsid w:val="0016713A"/>
    <w:rsid w:val="002C2979"/>
    <w:rsid w:val="002D44F6"/>
    <w:rsid w:val="00351BBA"/>
    <w:rsid w:val="0036693D"/>
    <w:rsid w:val="0039653F"/>
    <w:rsid w:val="00492E8E"/>
    <w:rsid w:val="00505000"/>
    <w:rsid w:val="00505260"/>
    <w:rsid w:val="00587579"/>
    <w:rsid w:val="005A3FAA"/>
    <w:rsid w:val="005F0BAE"/>
    <w:rsid w:val="00605B2D"/>
    <w:rsid w:val="00607BE1"/>
    <w:rsid w:val="0061721E"/>
    <w:rsid w:val="006C0400"/>
    <w:rsid w:val="006E6C45"/>
    <w:rsid w:val="00705E54"/>
    <w:rsid w:val="0073104C"/>
    <w:rsid w:val="0079295C"/>
    <w:rsid w:val="007E6A90"/>
    <w:rsid w:val="008116C1"/>
    <w:rsid w:val="008657A9"/>
    <w:rsid w:val="008730DC"/>
    <w:rsid w:val="008C34B7"/>
    <w:rsid w:val="008D3A4B"/>
    <w:rsid w:val="008D744C"/>
    <w:rsid w:val="008F1051"/>
    <w:rsid w:val="0095692C"/>
    <w:rsid w:val="009613D8"/>
    <w:rsid w:val="009C5BD7"/>
    <w:rsid w:val="00A8151F"/>
    <w:rsid w:val="00AC61F0"/>
    <w:rsid w:val="00B75C36"/>
    <w:rsid w:val="00B8294A"/>
    <w:rsid w:val="00B875F5"/>
    <w:rsid w:val="00BE678E"/>
    <w:rsid w:val="00C15B3D"/>
    <w:rsid w:val="00C259C5"/>
    <w:rsid w:val="00C73158"/>
    <w:rsid w:val="00C84714"/>
    <w:rsid w:val="00D214B0"/>
    <w:rsid w:val="00D52A5C"/>
    <w:rsid w:val="00D65827"/>
    <w:rsid w:val="00D80637"/>
    <w:rsid w:val="00DB0C47"/>
    <w:rsid w:val="00DE1C89"/>
    <w:rsid w:val="00E30E25"/>
    <w:rsid w:val="00E944A1"/>
    <w:rsid w:val="00EC391E"/>
    <w:rsid w:val="00ED28E1"/>
    <w:rsid w:val="00F17296"/>
    <w:rsid w:val="00F33CF9"/>
    <w:rsid w:val="00F875FE"/>
    <w:rsid w:val="00F95DC1"/>
    <w:rsid w:val="00FA45B7"/>
    <w:rsid w:val="00FB0AF6"/>
    <w:rsid w:val="00FC17A6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</cp:revision>
  <dcterms:created xsi:type="dcterms:W3CDTF">2018-01-19T04:21:00Z</dcterms:created>
  <dcterms:modified xsi:type="dcterms:W3CDTF">2018-01-19T04:21:00Z</dcterms:modified>
</cp:coreProperties>
</file>