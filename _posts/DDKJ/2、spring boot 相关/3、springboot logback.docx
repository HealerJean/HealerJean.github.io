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66D17E5" w:rsidR="00DB0C47" w:rsidRDefault="001760D8">
              <w:pPr>
                <w:pStyle w:val="Publishwithline"/>
              </w:pPr>
              <w:r>
                <w:rPr>
                  <w:rFonts w:hint="eastAsia"/>
                </w:rPr>
                <w:t>spring boot log4j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E82EDE" w:rsidP="005A3FAA">
          <w:pPr>
            <w:pStyle w:val="PadderBetweenControlandBody"/>
          </w:pPr>
        </w:p>
      </w:sdtContent>
    </w:sdt>
    <w:p w14:paraId="3B9731D8" w14:textId="4951D18C" w:rsidR="00A732DB" w:rsidRDefault="00FE3D58" w:rsidP="00436F1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、配置文件</w:t>
      </w:r>
      <w:r w:rsidR="00A559B3" w:rsidRPr="00A559B3">
        <w:t>application.properties</w:t>
      </w:r>
      <w:r>
        <w:rPr>
          <w:rFonts w:hint="eastAsia"/>
        </w:rPr>
        <w:t>中</w:t>
      </w:r>
    </w:p>
    <w:p w14:paraId="032BE65C" w14:textId="77777777" w:rsidR="00436F13" w:rsidRPr="00436F13" w:rsidRDefault="00436F13" w:rsidP="00436F13"/>
    <w:p w14:paraId="120BD23F" w14:textId="77777777" w:rsidR="00FE3D58" w:rsidRPr="00FE3D58" w:rsidRDefault="00FE3D58" w:rsidP="00FE3D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E3D58">
        <w:rPr>
          <w:rFonts w:ascii="Menlo" w:hAnsi="Menlo" w:cs="Menlo"/>
          <w:color w:val="CFBFAD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#logging properties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logging.config=</w:t>
      </w:r>
      <w:r w:rsidRPr="00FE3D58">
        <w:rPr>
          <w:rFonts w:ascii="Menlo" w:hAnsi="Menlo" w:cs="Menlo"/>
          <w:color w:val="ECE47E"/>
          <w:sz w:val="32"/>
          <w:szCs w:val="27"/>
        </w:rPr>
        <w:t>classpath:logback-dev.xml</w:t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ECE47E"/>
          <w:sz w:val="32"/>
          <w:szCs w:val="27"/>
        </w:rPr>
        <w:br/>
      </w:r>
      <w:r w:rsidRPr="00FE3D58">
        <w:rPr>
          <w:rFonts w:ascii="Menlo" w:hAnsi="Menlo" w:cs="Menlo"/>
          <w:color w:val="FFFFFF"/>
          <w:sz w:val="32"/>
          <w:szCs w:val="27"/>
        </w:rPr>
        <w:t>#log level</w:t>
      </w:r>
      <w:r w:rsidRPr="00FE3D58">
        <w:rPr>
          <w:rFonts w:ascii="Menlo" w:hAnsi="Menlo" w:cs="Menlo"/>
          <w:color w:val="FFFFFF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logging.level.root=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logging.level.org.springframework=</w:t>
      </w:r>
      <w:r w:rsidRPr="00FE3D58">
        <w:rPr>
          <w:rFonts w:ascii="Menlo" w:hAnsi="Menlo" w:cs="Menlo"/>
          <w:color w:val="A7EC21"/>
          <w:sz w:val="32"/>
          <w:szCs w:val="27"/>
        </w:rPr>
        <w:t>INFO</w:t>
      </w:r>
      <w:r w:rsidRPr="00FE3D58">
        <w:rPr>
          <w:rFonts w:ascii="Menlo" w:hAnsi="Menlo" w:cs="Menlo"/>
          <w:color w:val="A7EC21"/>
          <w:sz w:val="32"/>
          <w:szCs w:val="27"/>
        </w:rPr>
        <w:br/>
      </w:r>
      <w:r w:rsidRPr="00FE3D58">
        <w:rPr>
          <w:rFonts w:ascii="Menlo" w:hAnsi="Menlo" w:cs="Menlo"/>
          <w:color w:val="FF007F"/>
          <w:sz w:val="32"/>
          <w:szCs w:val="27"/>
        </w:rPr>
        <w:t>logging.level.org.mybatis=</w:t>
      </w:r>
      <w:r w:rsidRPr="00FE3D58">
        <w:rPr>
          <w:rFonts w:ascii="Menlo" w:hAnsi="Menlo" w:cs="Menlo"/>
          <w:color w:val="A7EC21"/>
          <w:sz w:val="32"/>
          <w:szCs w:val="27"/>
        </w:rPr>
        <w:t>DEBUG</w:t>
      </w:r>
    </w:p>
    <w:p w14:paraId="0E805F26" w14:textId="77777777" w:rsidR="00FE3D58" w:rsidRDefault="00FE3D58" w:rsidP="00F95185"/>
    <w:p w14:paraId="62E0CC30" w14:textId="661FB9C5" w:rsidR="00A559B3" w:rsidRDefault="00A559B3" w:rsidP="00A559B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3D58">
        <w:t>logback-dev.xml</w:t>
      </w:r>
      <w:r>
        <w:rPr>
          <w:rFonts w:hint="eastAsia"/>
        </w:rPr>
        <w:t xml:space="preserve"> </w:t>
      </w:r>
      <w:r>
        <w:rPr>
          <w:rFonts w:hint="eastAsia"/>
        </w:rPr>
        <w:t>中添加</w:t>
      </w:r>
    </w:p>
    <w:p w14:paraId="395CB21C" w14:textId="77777777" w:rsidR="00A559B3" w:rsidRPr="00A559B3" w:rsidRDefault="00A559B3" w:rsidP="00A559B3">
      <w:pPr>
        <w:rPr>
          <w:sz w:val="32"/>
        </w:rPr>
      </w:pPr>
    </w:p>
    <w:p w14:paraId="2A0C531E" w14:textId="77777777" w:rsidR="00A559B3" w:rsidRPr="00A559B3" w:rsidRDefault="00A559B3" w:rsidP="00A559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A559B3">
        <w:rPr>
          <w:rFonts w:ascii="Menlo" w:hAnsi="Menlo" w:cs="Menlo"/>
          <w:color w:val="BFA4A4"/>
          <w:sz w:val="36"/>
          <w:szCs w:val="27"/>
        </w:rPr>
        <w:t>xml version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A559B3">
        <w:rPr>
          <w:rFonts w:ascii="Menlo" w:hAnsi="Menlo" w:cs="Menlo"/>
          <w:color w:val="BFA4A4"/>
          <w:sz w:val="36"/>
          <w:szCs w:val="27"/>
        </w:rPr>
        <w:t>encoding</w:t>
      </w:r>
      <w:r w:rsidRPr="00A559B3">
        <w:rPr>
          <w:rFonts w:ascii="Menlo" w:hAnsi="Menlo" w:cs="Menlo"/>
          <w:color w:val="ECE47E"/>
          <w:sz w:val="36"/>
          <w:szCs w:val="27"/>
        </w:rPr>
        <w:t>="UTF-8"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A559B3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A559B3">
        <w:rPr>
          <w:rFonts w:ascii="Menlo" w:hAnsi="Menlo" w:cs="Menlo"/>
          <w:color w:val="F9FAF4"/>
          <w:sz w:val="36"/>
          <w:szCs w:val="27"/>
        </w:rPr>
        <w:t>&lt;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="org/springframework/boot/logging/logback/defaults.xml"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A559B3">
        <w:rPr>
          <w:rFonts w:ascii="Menlo" w:hAnsi="Menlo" w:cs="Menlo"/>
          <w:color w:val="BFA4A4"/>
          <w:sz w:val="36"/>
          <w:szCs w:val="27"/>
        </w:rPr>
        <w:t>resource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="org/springframework/boot/logging/logback/console-appender.xml"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root </w:t>
      </w:r>
      <w:r w:rsidRPr="00A559B3">
        <w:rPr>
          <w:rFonts w:ascii="Menlo" w:hAnsi="Menlo" w:cs="Menlo"/>
          <w:color w:val="BFA4A4"/>
          <w:sz w:val="36"/>
          <w:szCs w:val="27"/>
        </w:rPr>
        <w:t>level</w:t>
      </w:r>
      <w:r w:rsidRPr="00A559B3">
        <w:rPr>
          <w:rFonts w:ascii="Menlo" w:hAnsi="Menlo" w:cs="Menlo"/>
          <w:color w:val="ECE47E"/>
          <w:sz w:val="36"/>
          <w:szCs w:val="27"/>
        </w:rPr>
        <w:t>="debug"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A559B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A559B3">
        <w:rPr>
          <w:rFonts w:ascii="Menlo" w:hAnsi="Menlo" w:cs="Menlo"/>
          <w:color w:val="BFA4A4"/>
          <w:sz w:val="36"/>
          <w:szCs w:val="27"/>
        </w:rPr>
        <w:t>ref</w:t>
      </w:r>
      <w:r w:rsidRPr="00A559B3">
        <w:rPr>
          <w:rFonts w:ascii="Menlo" w:hAnsi="Menlo" w:cs="Menlo"/>
          <w:color w:val="ECE47E"/>
          <w:sz w:val="36"/>
          <w:szCs w:val="27"/>
        </w:rPr>
        <w:t xml:space="preserve">="CONSOLE" </w:t>
      </w:r>
      <w:r w:rsidRPr="00A559B3">
        <w:rPr>
          <w:rFonts w:ascii="Menlo" w:hAnsi="Menlo" w:cs="Menlo"/>
          <w:color w:val="F9FAF4"/>
          <w:sz w:val="36"/>
          <w:szCs w:val="27"/>
        </w:rPr>
        <w:t>/&gt;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A559B3">
        <w:rPr>
          <w:rFonts w:ascii="Menlo" w:hAnsi="Menlo" w:cs="Menlo"/>
          <w:color w:val="FF007F"/>
          <w:sz w:val="36"/>
          <w:szCs w:val="27"/>
        </w:rPr>
        <w:t>root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  <w:r w:rsidRPr="00A559B3">
        <w:rPr>
          <w:rFonts w:ascii="Menlo" w:hAnsi="Menlo" w:cs="Menlo"/>
          <w:color w:val="F9FAF4"/>
          <w:sz w:val="36"/>
          <w:szCs w:val="27"/>
        </w:rPr>
        <w:br/>
        <w:t>&lt;/</w:t>
      </w:r>
      <w:r w:rsidRPr="00A559B3">
        <w:rPr>
          <w:rFonts w:ascii="Menlo" w:hAnsi="Menlo" w:cs="Menlo"/>
          <w:color w:val="FF007F"/>
          <w:sz w:val="36"/>
          <w:szCs w:val="27"/>
        </w:rPr>
        <w:t>configuration</w:t>
      </w:r>
      <w:r w:rsidRPr="00A559B3">
        <w:rPr>
          <w:rFonts w:ascii="Menlo" w:hAnsi="Menlo" w:cs="Menlo"/>
          <w:color w:val="F9FAF4"/>
          <w:sz w:val="36"/>
          <w:szCs w:val="27"/>
        </w:rPr>
        <w:t>&gt;</w:t>
      </w:r>
    </w:p>
    <w:p w14:paraId="3429B87C" w14:textId="77777777" w:rsidR="00A559B3" w:rsidRDefault="00A559B3" w:rsidP="00A559B3">
      <w:pPr>
        <w:rPr>
          <w:rFonts w:hint="eastAsia"/>
        </w:rPr>
      </w:pPr>
    </w:p>
    <w:p w14:paraId="673082FB" w14:textId="44E59D3B" w:rsidR="00F7599B" w:rsidRDefault="00F7599B" w:rsidP="008C63A2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63A2">
        <w:rPr>
          <w:rFonts w:hint="eastAsia"/>
        </w:rPr>
        <w:t>lobback-pro.xml</w:t>
      </w:r>
      <w:r w:rsidR="00FE26E8">
        <w:rPr>
          <w:rFonts w:hint="eastAsia"/>
        </w:rPr>
        <w:t xml:space="preserve"> </w:t>
      </w:r>
    </w:p>
    <w:p w14:paraId="4B1DC7E0" w14:textId="77777777" w:rsidR="00F7599B" w:rsidRDefault="00F7599B" w:rsidP="00A559B3">
      <w:pPr>
        <w:rPr>
          <w:rFonts w:hint="eastAsia"/>
        </w:rPr>
      </w:pPr>
    </w:p>
    <w:p w14:paraId="07E916AC" w14:textId="7B8F11FD" w:rsidR="00FF5F53" w:rsidRPr="00FF5F53" w:rsidRDefault="00FF5F53" w:rsidP="00FF5F5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F5F53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FF5F53">
        <w:rPr>
          <w:rFonts w:ascii="Menlo" w:hAnsi="Menlo" w:cs="Menlo"/>
          <w:color w:val="BFA4A4"/>
          <w:sz w:val="36"/>
          <w:szCs w:val="27"/>
        </w:rPr>
        <w:t>xml version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FF5F53">
        <w:rPr>
          <w:rFonts w:ascii="Menlo" w:hAnsi="Menlo" w:cs="Menlo"/>
          <w:color w:val="BFA4A4"/>
          <w:sz w:val="36"/>
          <w:szCs w:val="27"/>
        </w:rPr>
        <w:t>encoding</w:t>
      </w:r>
      <w:r w:rsidRPr="00FF5F53">
        <w:rPr>
          <w:rFonts w:ascii="Menlo" w:hAnsi="Menlo" w:cs="Menlo"/>
          <w:color w:val="ECE47E"/>
          <w:sz w:val="36"/>
          <w:szCs w:val="27"/>
        </w:rPr>
        <w:t>="UTF-8"</w:t>
      </w:r>
      <w:r w:rsidRPr="00FF5F53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FF5F53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t>&lt;</w:t>
      </w:r>
      <w:r w:rsidRPr="00FF5F53">
        <w:rPr>
          <w:rFonts w:ascii="Menlo" w:hAnsi="Menlo" w:cs="Menlo"/>
          <w:color w:val="FF007F"/>
          <w:sz w:val="36"/>
          <w:szCs w:val="27"/>
        </w:rPr>
        <w:t>configuration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 </w:t>
      </w:r>
      <w:r w:rsidRPr="00FF5F53">
        <w:rPr>
          <w:rFonts w:ascii="Menlo" w:hAnsi="Menlo" w:cs="Menlo"/>
          <w:color w:val="BFA4A4"/>
          <w:sz w:val="36"/>
          <w:szCs w:val="27"/>
        </w:rPr>
        <w:t>name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="STDOUT" </w:t>
      </w:r>
      <w:r w:rsidRPr="00FF5F53">
        <w:rPr>
          <w:rFonts w:ascii="Menlo" w:hAnsi="Menlo" w:cs="Menlo"/>
          <w:color w:val="BFA4A4"/>
          <w:sz w:val="36"/>
          <w:szCs w:val="27"/>
        </w:rPr>
        <w:t>class</w:t>
      </w:r>
      <w:r w:rsidRPr="00FF5F53">
        <w:rPr>
          <w:rFonts w:ascii="Menlo" w:hAnsi="Menlo" w:cs="Menlo"/>
          <w:color w:val="ECE47E"/>
          <w:sz w:val="36"/>
          <w:szCs w:val="27"/>
        </w:rPr>
        <w:t>="ch.qos.logback.core.ConsoleAppender"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encoder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FF5F53">
        <w:rPr>
          <w:rFonts w:ascii="Menlo" w:hAnsi="Menlo" w:cs="Menlo"/>
          <w:color w:val="FF007F"/>
          <w:sz w:val="36"/>
          <w:szCs w:val="27"/>
        </w:rPr>
        <w:t>pattern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%d{HH:mm:ss.SSS} %-5level %logger{36} - %msg%n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pattern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FF5F53">
        <w:rPr>
          <w:rFonts w:ascii="Menlo" w:hAnsi="Menlo" w:cs="Menlo"/>
          <w:color w:val="FF007F"/>
          <w:sz w:val="36"/>
          <w:szCs w:val="27"/>
        </w:rPr>
        <w:t>encoder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appender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 </w:t>
      </w:r>
      <w:r w:rsidRPr="00FF5F53">
        <w:rPr>
          <w:rFonts w:ascii="Menlo" w:hAnsi="Menlo" w:cs="Menlo"/>
          <w:color w:val="BFA4A4"/>
          <w:sz w:val="36"/>
          <w:szCs w:val="27"/>
        </w:rPr>
        <w:t>name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="logging" </w:t>
      </w:r>
      <w:r w:rsidRPr="00FF5F53">
        <w:rPr>
          <w:rFonts w:ascii="Menlo" w:hAnsi="Menlo" w:cs="Menlo"/>
          <w:color w:val="BFA4A4"/>
          <w:sz w:val="36"/>
          <w:szCs w:val="27"/>
        </w:rPr>
        <w:t>class</w:t>
      </w:r>
      <w:r w:rsidRPr="00FF5F53">
        <w:rPr>
          <w:rFonts w:ascii="Menlo" w:hAnsi="Menlo" w:cs="Menlo"/>
          <w:color w:val="ECE47E"/>
          <w:sz w:val="36"/>
          <w:szCs w:val="27"/>
        </w:rPr>
        <w:t>="com.github.pukkaone.gelf.logback.GelfAppender"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graylogHost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="001C54EC">
        <w:rPr>
          <w:rFonts w:ascii="Menlo" w:hAnsi="Menlo" w:cs="Menlo" w:hint="eastAsia"/>
          <w:color w:val="CFBFAD"/>
          <w:sz w:val="36"/>
          <w:szCs w:val="27"/>
        </w:rPr>
        <w:t>localhost</w:t>
      </w:r>
      <w:bookmarkStart w:id="0" w:name="_GoBack"/>
      <w:bookmarkEnd w:id="0"/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graylogHost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originHost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zbtapi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originHost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levelIncluded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true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levelIncluded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locationIncluded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locationIncluded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loggerIncluded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true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loggerIncluded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markerIncluded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markerIncluded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mdcIncluded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mdcIncluded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threadIncluded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false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threadIncluded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facility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gelf-java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facility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application=zbtapi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CFBFAD"/>
          <w:sz w:val="36"/>
          <w:szCs w:val="27"/>
        </w:rPr>
        <w:t>environment=prod</w:t>
      </w:r>
      <w:r w:rsidRPr="00FF5F53">
        <w:rPr>
          <w:rFonts w:ascii="Menlo" w:hAnsi="Menlo" w:cs="Menlo"/>
          <w:color w:val="F9FAF4"/>
          <w:sz w:val="36"/>
          <w:szCs w:val="27"/>
        </w:rPr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additionalField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appender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root </w:t>
      </w:r>
      <w:r w:rsidRPr="00FF5F53">
        <w:rPr>
          <w:rFonts w:ascii="Menlo" w:hAnsi="Menlo" w:cs="Menlo"/>
          <w:color w:val="BFA4A4"/>
          <w:sz w:val="36"/>
          <w:szCs w:val="27"/>
        </w:rPr>
        <w:t>level</w:t>
      </w:r>
      <w:r w:rsidRPr="00FF5F53">
        <w:rPr>
          <w:rFonts w:ascii="Menlo" w:hAnsi="Menlo" w:cs="Menlo"/>
          <w:color w:val="ECE47E"/>
          <w:sz w:val="36"/>
          <w:szCs w:val="27"/>
        </w:rPr>
        <w:t>="info"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FF5F53">
        <w:rPr>
          <w:rFonts w:ascii="Menlo" w:hAnsi="Menlo" w:cs="Menlo"/>
          <w:color w:val="BFA4A4"/>
          <w:sz w:val="36"/>
          <w:szCs w:val="27"/>
        </w:rPr>
        <w:t>ref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="STDOUT" </w:t>
      </w:r>
      <w:r w:rsidRPr="00FF5F53">
        <w:rPr>
          <w:rFonts w:ascii="Menlo" w:hAnsi="Menlo" w:cs="Menlo"/>
          <w:color w:val="F9FAF4"/>
          <w:sz w:val="36"/>
          <w:szCs w:val="27"/>
        </w:rPr>
        <w:t>/&gt;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FF5F53">
        <w:rPr>
          <w:rFonts w:ascii="Menlo" w:hAnsi="Menlo" w:cs="Menlo"/>
          <w:color w:val="FF007F"/>
          <w:sz w:val="36"/>
          <w:szCs w:val="27"/>
        </w:rPr>
        <w:t xml:space="preserve">appender-ref </w:t>
      </w:r>
      <w:r w:rsidRPr="00FF5F53">
        <w:rPr>
          <w:rFonts w:ascii="Menlo" w:hAnsi="Menlo" w:cs="Menlo"/>
          <w:color w:val="BFA4A4"/>
          <w:sz w:val="36"/>
          <w:szCs w:val="27"/>
        </w:rPr>
        <w:t>ref</w:t>
      </w:r>
      <w:r w:rsidRPr="00FF5F53">
        <w:rPr>
          <w:rFonts w:ascii="Menlo" w:hAnsi="Menlo" w:cs="Menlo"/>
          <w:color w:val="ECE47E"/>
          <w:sz w:val="36"/>
          <w:szCs w:val="27"/>
        </w:rPr>
        <w:t xml:space="preserve">="logging" </w:t>
      </w:r>
      <w:r w:rsidRPr="00FF5F53">
        <w:rPr>
          <w:rFonts w:ascii="Menlo" w:hAnsi="Menlo" w:cs="Menlo"/>
          <w:color w:val="F9FAF4"/>
          <w:sz w:val="36"/>
          <w:szCs w:val="27"/>
        </w:rPr>
        <w:t>/&gt;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FF5F53">
        <w:rPr>
          <w:rFonts w:ascii="Menlo" w:hAnsi="Menlo" w:cs="Menlo"/>
          <w:color w:val="FF007F"/>
          <w:sz w:val="36"/>
          <w:szCs w:val="27"/>
        </w:rPr>
        <w:t>root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  <w:r w:rsidRPr="00FF5F53">
        <w:rPr>
          <w:rFonts w:ascii="Menlo" w:hAnsi="Menlo" w:cs="Menlo"/>
          <w:color w:val="F9FAF4"/>
          <w:sz w:val="36"/>
          <w:szCs w:val="27"/>
        </w:rPr>
        <w:br/>
        <w:t>&lt;/</w:t>
      </w:r>
      <w:r w:rsidRPr="00FF5F53">
        <w:rPr>
          <w:rFonts w:ascii="Menlo" w:hAnsi="Menlo" w:cs="Menlo"/>
          <w:color w:val="FF007F"/>
          <w:sz w:val="36"/>
          <w:szCs w:val="27"/>
        </w:rPr>
        <w:t>configuration</w:t>
      </w:r>
      <w:r w:rsidRPr="00FF5F53">
        <w:rPr>
          <w:rFonts w:ascii="Menlo" w:hAnsi="Menlo" w:cs="Menlo"/>
          <w:color w:val="F9FAF4"/>
          <w:sz w:val="36"/>
          <w:szCs w:val="27"/>
        </w:rPr>
        <w:t>&gt;</w:t>
      </w:r>
    </w:p>
    <w:p w14:paraId="5505C6C4" w14:textId="77777777" w:rsidR="00FF5F53" w:rsidRDefault="00FF5F53" w:rsidP="00A559B3">
      <w:pPr>
        <w:rPr>
          <w:rFonts w:hint="eastAsia"/>
        </w:rPr>
      </w:pPr>
    </w:p>
    <w:p w14:paraId="141782C1" w14:textId="77777777" w:rsidR="00FF5F53" w:rsidRDefault="00FF5F53" w:rsidP="00A559B3">
      <w:pPr>
        <w:rPr>
          <w:rFonts w:hint="eastAsia"/>
        </w:rPr>
      </w:pPr>
    </w:p>
    <w:p w14:paraId="480C4D69" w14:textId="6853C967" w:rsidR="00DD5E92" w:rsidRDefault="00DD5E92" w:rsidP="00DD5E9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、配置文件位置</w:t>
      </w:r>
    </w:p>
    <w:p w14:paraId="71625B38" w14:textId="53B3B71C" w:rsidR="00DD5E92" w:rsidRPr="00A559B3" w:rsidRDefault="00DD5E92" w:rsidP="00DD5E92">
      <w:pPr>
        <w:jc w:val="center"/>
      </w:pPr>
      <w:r w:rsidRPr="00DD5E92">
        <w:rPr>
          <w:noProof/>
        </w:rPr>
        <w:drawing>
          <wp:inline distT="0" distB="0" distL="0" distR="0" wp14:anchorId="30849613" wp14:editId="697E15C4">
            <wp:extent cx="5499100" cy="530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92" w:rsidRPr="00A559B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B9C46" w14:textId="77777777" w:rsidR="00E82EDE" w:rsidRDefault="00E82EDE" w:rsidP="00D80637">
      <w:pPr>
        <w:spacing w:after="0"/>
      </w:pPr>
      <w:r>
        <w:separator/>
      </w:r>
    </w:p>
  </w:endnote>
  <w:endnote w:type="continuationSeparator" w:id="0">
    <w:p w14:paraId="2A3695AB" w14:textId="77777777" w:rsidR="00E82EDE" w:rsidRDefault="00E82ED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4DB59" w14:textId="77777777" w:rsidR="00E82EDE" w:rsidRDefault="00E82EDE" w:rsidP="00D80637">
      <w:pPr>
        <w:spacing w:after="0"/>
      </w:pPr>
      <w:r>
        <w:separator/>
      </w:r>
    </w:p>
  </w:footnote>
  <w:footnote w:type="continuationSeparator" w:id="0">
    <w:p w14:paraId="26D18834" w14:textId="77777777" w:rsidR="00E82EDE" w:rsidRDefault="00E82ED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5E89"/>
    <w:rsid w:val="000258B2"/>
    <w:rsid w:val="00040613"/>
    <w:rsid w:val="0004230B"/>
    <w:rsid w:val="00050948"/>
    <w:rsid w:val="00054DDD"/>
    <w:rsid w:val="00071667"/>
    <w:rsid w:val="00080694"/>
    <w:rsid w:val="000815C9"/>
    <w:rsid w:val="00092CFE"/>
    <w:rsid w:val="000A42EC"/>
    <w:rsid w:val="000C13C3"/>
    <w:rsid w:val="0010242E"/>
    <w:rsid w:val="00102F87"/>
    <w:rsid w:val="00111979"/>
    <w:rsid w:val="001150FA"/>
    <w:rsid w:val="0016713A"/>
    <w:rsid w:val="001760D8"/>
    <w:rsid w:val="001C54EC"/>
    <w:rsid w:val="00254EAD"/>
    <w:rsid w:val="002707CE"/>
    <w:rsid w:val="00296932"/>
    <w:rsid w:val="002C2979"/>
    <w:rsid w:val="002D44F6"/>
    <w:rsid w:val="002E765A"/>
    <w:rsid w:val="00341035"/>
    <w:rsid w:val="00351BBA"/>
    <w:rsid w:val="00365A51"/>
    <w:rsid w:val="0036693D"/>
    <w:rsid w:val="0039653F"/>
    <w:rsid w:val="00397B96"/>
    <w:rsid w:val="00436F13"/>
    <w:rsid w:val="00454B6E"/>
    <w:rsid w:val="00492E8E"/>
    <w:rsid w:val="004A57F2"/>
    <w:rsid w:val="004A5FE3"/>
    <w:rsid w:val="004B486E"/>
    <w:rsid w:val="004F434C"/>
    <w:rsid w:val="0050264A"/>
    <w:rsid w:val="00505000"/>
    <w:rsid w:val="00505260"/>
    <w:rsid w:val="005378CE"/>
    <w:rsid w:val="00587579"/>
    <w:rsid w:val="005A3FAA"/>
    <w:rsid w:val="005F0BAE"/>
    <w:rsid w:val="00605B2D"/>
    <w:rsid w:val="00607BE1"/>
    <w:rsid w:val="0061721E"/>
    <w:rsid w:val="00633AE4"/>
    <w:rsid w:val="00644DCE"/>
    <w:rsid w:val="006B22EA"/>
    <w:rsid w:val="006C0400"/>
    <w:rsid w:val="00705E54"/>
    <w:rsid w:val="00721CF4"/>
    <w:rsid w:val="0073104C"/>
    <w:rsid w:val="00772B60"/>
    <w:rsid w:val="007E6A90"/>
    <w:rsid w:val="008116C1"/>
    <w:rsid w:val="00820CFC"/>
    <w:rsid w:val="008245AC"/>
    <w:rsid w:val="008657A9"/>
    <w:rsid w:val="008730DC"/>
    <w:rsid w:val="008C34B7"/>
    <w:rsid w:val="008C63A2"/>
    <w:rsid w:val="008D3A4B"/>
    <w:rsid w:val="008D744C"/>
    <w:rsid w:val="008F1051"/>
    <w:rsid w:val="00900BBF"/>
    <w:rsid w:val="009451F7"/>
    <w:rsid w:val="0095692C"/>
    <w:rsid w:val="009613D8"/>
    <w:rsid w:val="009827E9"/>
    <w:rsid w:val="009C5BD7"/>
    <w:rsid w:val="009F5F44"/>
    <w:rsid w:val="00A02989"/>
    <w:rsid w:val="00A163FE"/>
    <w:rsid w:val="00A2643D"/>
    <w:rsid w:val="00A31768"/>
    <w:rsid w:val="00A559B3"/>
    <w:rsid w:val="00A5645B"/>
    <w:rsid w:val="00A732DB"/>
    <w:rsid w:val="00A8151F"/>
    <w:rsid w:val="00A8526F"/>
    <w:rsid w:val="00A8776D"/>
    <w:rsid w:val="00AC2AA8"/>
    <w:rsid w:val="00AC61F0"/>
    <w:rsid w:val="00AE08AB"/>
    <w:rsid w:val="00AF72BA"/>
    <w:rsid w:val="00B039C9"/>
    <w:rsid w:val="00B3563D"/>
    <w:rsid w:val="00B72654"/>
    <w:rsid w:val="00B75C36"/>
    <w:rsid w:val="00B8294A"/>
    <w:rsid w:val="00B875F5"/>
    <w:rsid w:val="00BE678E"/>
    <w:rsid w:val="00C15B3D"/>
    <w:rsid w:val="00C259C5"/>
    <w:rsid w:val="00C73158"/>
    <w:rsid w:val="00C84120"/>
    <w:rsid w:val="00C84714"/>
    <w:rsid w:val="00C90DB2"/>
    <w:rsid w:val="00CA4943"/>
    <w:rsid w:val="00CA6EDD"/>
    <w:rsid w:val="00D214B0"/>
    <w:rsid w:val="00D227CD"/>
    <w:rsid w:val="00D52A5C"/>
    <w:rsid w:val="00D6219C"/>
    <w:rsid w:val="00D63A22"/>
    <w:rsid w:val="00D64FBD"/>
    <w:rsid w:val="00D65827"/>
    <w:rsid w:val="00D80637"/>
    <w:rsid w:val="00D87EEE"/>
    <w:rsid w:val="00D94890"/>
    <w:rsid w:val="00DA41C6"/>
    <w:rsid w:val="00DB0C47"/>
    <w:rsid w:val="00DD1895"/>
    <w:rsid w:val="00DD5E92"/>
    <w:rsid w:val="00DE1C89"/>
    <w:rsid w:val="00DF1C9B"/>
    <w:rsid w:val="00E30E25"/>
    <w:rsid w:val="00E82EDE"/>
    <w:rsid w:val="00E944A1"/>
    <w:rsid w:val="00EC391E"/>
    <w:rsid w:val="00ED28E1"/>
    <w:rsid w:val="00F17296"/>
    <w:rsid w:val="00F33CF9"/>
    <w:rsid w:val="00F34B8E"/>
    <w:rsid w:val="00F47F39"/>
    <w:rsid w:val="00F7599B"/>
    <w:rsid w:val="00F875FE"/>
    <w:rsid w:val="00F95185"/>
    <w:rsid w:val="00F95DC1"/>
    <w:rsid w:val="00FA45B7"/>
    <w:rsid w:val="00FB0AF6"/>
    <w:rsid w:val="00FC17A6"/>
    <w:rsid w:val="00FC1DE4"/>
    <w:rsid w:val="00FE1E06"/>
    <w:rsid w:val="00FE26E8"/>
    <w:rsid w:val="00FE3D58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4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32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log4j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77</TotalTime>
  <Pages>1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133</cp:revision>
  <dcterms:created xsi:type="dcterms:W3CDTF">2017-11-29T16:40:00Z</dcterms:created>
  <dcterms:modified xsi:type="dcterms:W3CDTF">2018-03-15T10:27:00Z</dcterms:modified>
</cp:coreProperties>
</file>