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74B04" w:rsidRDefault="00CF5C89" w:rsidP="00CF5C89">
          <w:pPr>
            <w:pStyle w:val="PublishStatus"/>
          </w:pPr>
          <w:r>
            <w:t>此文章已于</w:t>
          </w:r>
          <w:r>
            <w:t xml:space="preserve"> 22:38:14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7E0C14">
              <w:pPr>
                <w:pStyle w:val="Publishwithline"/>
              </w:pPr>
              <w:r w:rsidRPr="007E0C14">
                <w:rPr>
                  <w:rFonts w:hint="eastAsia"/>
                </w:rPr>
                <w:t>2</w:t>
              </w:r>
              <w:r w:rsidRPr="007E0C14">
                <w:rPr>
                  <w:rFonts w:hint="eastAsia"/>
                </w:rPr>
                <w:t>、</w:t>
              </w:r>
              <w:r w:rsidRPr="007E0C14">
                <w:rPr>
                  <w:rFonts w:hint="eastAsia"/>
                </w:rPr>
                <w:t>csdn word</w:t>
              </w:r>
              <w:r w:rsidRPr="007E0C14">
                <w:rPr>
                  <w:rFonts w:hint="eastAsia"/>
                </w:rPr>
                <w:t>标题</w:t>
              </w:r>
            </w:p>
          </w:sdtContent>
        </w:sdt>
        <w:p w:rsidR="00DB0C47" w:rsidRDefault="00DB0C47">
          <w:pPr>
            <w:pStyle w:val="underline"/>
          </w:pPr>
        </w:p>
        <w:p w:rsidR="007E0C14" w:rsidRDefault="007E0C14" w:rsidP="007E0C14">
          <w:pPr>
            <w:pStyle w:val="PadderBetweenTitleandProperties"/>
          </w:pPr>
        </w:p>
        <w:p w:rsidR="007E0C14" w:rsidRDefault="007E0C14" w:rsidP="007E0C14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240336187"/>
              <w:dataBinding w:prefixMappings="xmlns:ns0 = 'http://www.microsoft.com/Office/Word/BlogTool'" w:xpath="/ns0:BlogPostInfo/ns0:Category1" w:storeItemID="{6687D319-7B90-4AC0-9ABB-B1D9CC121951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DB0C47" w:rsidRDefault="0022413A">
          <w:pPr>
            <w:pStyle w:val="PadderBetweenControlandBody"/>
          </w:pPr>
        </w:p>
      </w:sdtContent>
    </w:sdt>
    <w:p w:rsidR="003237A9" w:rsidRPr="003237A9" w:rsidRDefault="003237A9" w:rsidP="003237A9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22</w:t>
      </w:r>
    </w:p>
    <w:p w:rsidR="003237A9" w:rsidRDefault="003237A9" w:rsidP="003237A9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20</w:t>
      </w:r>
    </w:p>
    <w:p w:rsidR="003237A9" w:rsidRDefault="003237A9" w:rsidP="003237A9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18</w:t>
      </w:r>
    </w:p>
    <w:p w:rsidR="003237A9" w:rsidRDefault="003237A9" w:rsidP="003237A9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16</w:t>
      </w:r>
    </w:p>
    <w:p w:rsidR="003237A9" w:rsidRDefault="003237A9" w:rsidP="003237A9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14</w:t>
      </w:r>
    </w:p>
    <w:p w:rsidR="00DB0C47" w:rsidRDefault="003237A9" w:rsidP="003237A9">
      <w:pPr>
        <w:pStyle w:val="6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6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10</w:t>
      </w:r>
    </w:p>
    <w:p w:rsidR="006C28EA" w:rsidRPr="006C28EA" w:rsidRDefault="006C28EA" w:rsidP="006C28EA">
      <w:bookmarkStart w:id="0" w:name="_GoBack"/>
      <w:bookmarkEnd w:id="0"/>
    </w:p>
    <w:sectPr w:rsidR="006C28EA" w:rsidRPr="006C28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3A" w:rsidRDefault="0022413A" w:rsidP="00535836">
      <w:pPr>
        <w:spacing w:after="0"/>
      </w:pPr>
      <w:r>
        <w:separator/>
      </w:r>
    </w:p>
  </w:endnote>
  <w:endnote w:type="continuationSeparator" w:id="0">
    <w:p w:rsidR="0022413A" w:rsidRDefault="0022413A" w:rsidP="00535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3A" w:rsidRDefault="0022413A" w:rsidP="00535836">
      <w:pPr>
        <w:spacing w:after="0"/>
      </w:pPr>
      <w:r>
        <w:separator/>
      </w:r>
    </w:p>
  </w:footnote>
  <w:footnote w:type="continuationSeparator" w:id="0">
    <w:p w:rsidR="0022413A" w:rsidRDefault="0022413A" w:rsidP="005358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237A9"/>
    <w:rsid w:val="0022413A"/>
    <w:rsid w:val="003237A9"/>
    <w:rsid w:val="00535836"/>
    <w:rsid w:val="00607710"/>
    <w:rsid w:val="006C28EA"/>
    <w:rsid w:val="00705E54"/>
    <w:rsid w:val="007E0C14"/>
    <w:rsid w:val="008D7CFA"/>
    <w:rsid w:val="00974B04"/>
    <w:rsid w:val="00A54B1A"/>
    <w:rsid w:val="00B82E1A"/>
    <w:rsid w:val="00CF5C89"/>
    <w:rsid w:val="00DB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A54B1A"/>
  </w:style>
  <w:style w:type="paragraph" w:styleId="1">
    <w:name w:val="heading 1"/>
    <w:basedOn w:val="a"/>
    <w:next w:val="a"/>
    <w:uiPriority w:val="5"/>
    <w:qFormat/>
    <w:rsid w:val="00B82E1A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3237A9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3237A9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3237A9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3237A9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B82E1A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237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237A9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53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535836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535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5358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A54B1A"/>
  </w:style>
  <w:style w:type="paragraph" w:styleId="1">
    <w:name w:val="heading 1"/>
    <w:basedOn w:val="a"/>
    <w:next w:val="a"/>
    <w:uiPriority w:val="5"/>
    <w:qFormat/>
    <w:rsid w:val="00B82E1A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3237A9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3237A9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3237A9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3237A9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B82E1A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237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237A9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53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535836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535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535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8E"/>
    <w:rsid w:val="00186D9F"/>
    <w:rsid w:val="00285D8E"/>
    <w:rsid w:val="00307146"/>
    <w:rsid w:val="003C0EBD"/>
    <w:rsid w:val="009A371A"/>
    <w:rsid w:val="00C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D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2、csdn word标题</PostTitle>
  <PostDate>2017-11-15T14:33:16Z</PostDate>
  <PostID>78545901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4054631109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11</cp:revision>
  <dcterms:created xsi:type="dcterms:W3CDTF">2017-11-15T14:29:00Z</dcterms:created>
  <dcterms:modified xsi:type="dcterms:W3CDTF">2017-11-15T14:38:00Z</dcterms:modified>
</cp:coreProperties>
</file>