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C13DE6" w:rsidRDefault="00C13DE6" w:rsidP="00C13DE6">
          <w:pPr>
            <w:pStyle w:val="PublishStatus"/>
          </w:pPr>
          <w:r>
            <w:t>此文章已于</w:t>
          </w:r>
          <w:r>
            <w:t xml:space="preserve"> 22:46:48 2017/11/15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A430B658-EFF5-4301-8D09-D351BF84EE9B}"/>
            <w:text/>
          </w:sdtPr>
          <w:sdtContent>
            <w:p w:rsidR="00AE600A" w:rsidRDefault="00532DB8">
              <w:pPr>
                <w:pStyle w:val="Publishwithline"/>
              </w:pPr>
              <w:r>
                <w:rPr>
                  <w:rFonts w:hint="eastAsia"/>
                </w:rPr>
                <w:t>用</w:t>
              </w:r>
              <w:r>
                <w:rPr>
                  <w:rFonts w:hint="eastAsia"/>
                </w:rPr>
                <w:t xml:space="preserve">word </w:t>
              </w:r>
              <w:r>
                <w:rPr>
                  <w:rFonts w:hint="eastAsia"/>
                </w:rPr>
                <w:t>写博客，直接上传</w:t>
              </w:r>
            </w:p>
          </w:sdtContent>
        </w:sdt>
        <w:p w:rsidR="00AE600A" w:rsidRDefault="00AE600A">
          <w:pPr>
            <w:pStyle w:val="underline"/>
          </w:pPr>
        </w:p>
        <w:p w:rsidR="00225E2E" w:rsidRDefault="00225E2E" w:rsidP="00225E2E">
          <w:pPr>
            <w:pStyle w:val="PadderBetweenTitleandProperties"/>
          </w:pPr>
        </w:p>
        <w:p w:rsidR="00225E2E" w:rsidRDefault="00225E2E" w:rsidP="00225E2E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508984329"/>
              <w:dataBinding w:prefixMappings="xmlns:ns0 = 'http://www.microsoft.com/Office/Word/BlogTool'" w:xpath="/ns0:BlogPostInfo/ns0:Category1" w:storeItemID="{A430B658-EFF5-4301-8D09-D351BF84EE9B}"/>
              <w:comboBox w:lastValue="git博客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0275CF">
                <w:t>git</w:t>
              </w:r>
              <w:r w:rsidR="000275CF">
                <w:rPr>
                  <w:rFonts w:ascii="宋体" w:eastAsia="宋体" w:hAnsi="宋体" w:cs="宋体" w:hint="eastAsia"/>
                </w:rPr>
                <w:t>博客</w:t>
              </w:r>
            </w:sdtContent>
          </w:sdt>
        </w:p>
        <w:p w:rsidR="00AE600A" w:rsidRDefault="007D679E">
          <w:pPr>
            <w:pStyle w:val="PadderBetweenControlandBody"/>
          </w:pPr>
        </w:p>
      </w:sdtContent>
    </w:sdt>
    <w:p w:rsidR="00225E2E" w:rsidRDefault="00225E2E" w:rsidP="00225E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、各大博客地址</w:t>
      </w:r>
    </w:p>
    <w:p w:rsidR="00225E2E" w:rsidRPr="00225E2E" w:rsidRDefault="00225E2E" w:rsidP="00225E2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4"/>
        <w:gridCol w:w="851"/>
      </w:tblGrid>
      <w:tr w:rsidR="00225E2E" w:rsidRPr="00FC63BD" w:rsidTr="00CF36E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宋体" w:eastAsia="宋体" w:hAnsi="宋体" w:cs="Arial" w:hint="eastAsia"/>
                <w:color w:val="000000"/>
                <w:sz w:val="20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宋体" w:eastAsia="宋体" w:hAnsi="宋体" w:cs="Arial" w:hint="eastAsia"/>
                <w:color w:val="000000"/>
                <w:sz w:val="20"/>
              </w:rPr>
              <w:t>描述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http://imguowei.blog.51cto.com/xmlrpc.php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51cto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http://upload.move.blog.sina.com.cn/blog_rebuild/blog/xmlrpc.php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sina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FF0000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FF0000"/>
                <w:sz w:val="20"/>
              </w:rPr>
              <w:t>http://write.blog.csdn.net/xmlrpc/index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FF0000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FF0000"/>
                <w:sz w:val="20"/>
              </w:rPr>
              <w:t>csdn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http://os.blog.163.com/word/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163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http://my.oschina.net/action/xmlrpc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oschina</w:t>
            </w:r>
          </w:p>
        </w:tc>
      </w:tr>
      <w:tr w:rsidR="00225E2E" w:rsidRPr="00FC63BD" w:rsidTr="00CF36ED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http://www.cnblogs.com/apanly/services/metaweblog.aspx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63BD" w:rsidRPr="00FC63BD" w:rsidRDefault="00225E2E" w:rsidP="00CF36ED">
            <w:pPr>
              <w:wordWrap w:val="0"/>
              <w:rPr>
                <w:rFonts w:ascii="Arial" w:eastAsia="宋体" w:hAnsi="Arial" w:cs="Arial"/>
                <w:color w:val="333333"/>
                <w:sz w:val="36"/>
                <w:szCs w:val="36"/>
              </w:rPr>
            </w:pPr>
            <w:r w:rsidRPr="00FC63BD">
              <w:rPr>
                <w:rFonts w:ascii="Verdana" w:eastAsia="宋体" w:hAnsi="Verdana" w:cs="Arial"/>
                <w:color w:val="000000"/>
                <w:sz w:val="20"/>
              </w:rPr>
              <w:t>cnblogs</w:t>
            </w:r>
          </w:p>
        </w:tc>
      </w:tr>
    </w:tbl>
    <w:p w:rsidR="00225E2E" w:rsidRDefault="00225E2E" w:rsidP="00225E2E"/>
    <w:p w:rsidR="00225E2E" w:rsidRDefault="00225E2E" w:rsidP="00225E2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、代码块颜色</w:t>
      </w:r>
    </w:p>
    <w:p w:rsidR="00225E2E" w:rsidRDefault="00225E2E" w:rsidP="00225E2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、插入表格，设置底纹，无边框</w:t>
      </w:r>
    </w:p>
    <w:p w:rsidR="00225E2E" w:rsidRDefault="00225E2E" w:rsidP="00225E2E">
      <w:pPr>
        <w:ind w:left="200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1"/>
      </w:tblGrid>
      <w:tr w:rsidR="00225E2E" w:rsidTr="00225E2E">
        <w:trPr>
          <w:trHeight w:val="3226"/>
        </w:trPr>
        <w:tc>
          <w:tcPr>
            <w:tcW w:w="75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  <w:p w:rsidR="00225E2E" w:rsidRDefault="00225E2E" w:rsidP="00225E2E">
            <w:pPr>
              <w:ind w:left="200"/>
            </w:pPr>
          </w:p>
        </w:tc>
      </w:tr>
    </w:tbl>
    <w:p w:rsidR="00AE600A" w:rsidRDefault="00AE600A"/>
    <w:p w:rsidR="002811FE" w:rsidRPr="00225E2E" w:rsidRDefault="002811FE" w:rsidP="00B46B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、字体设置，通过下面进行</w:t>
      </w:r>
      <w:r>
        <w:rPr>
          <w:rFonts w:hint="eastAsia"/>
        </w:rPr>
        <w:t>word</w:t>
      </w:r>
      <w:r>
        <w:rPr>
          <w:rFonts w:hint="eastAsia"/>
        </w:rPr>
        <w:t>字体的设置</w:t>
      </w:r>
    </w:p>
    <w:sectPr w:rsidR="002811FE" w:rsidRPr="00225E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9E" w:rsidRDefault="007D679E" w:rsidP="002811FE">
      <w:pPr>
        <w:spacing w:after="0"/>
      </w:pPr>
      <w:r>
        <w:separator/>
      </w:r>
    </w:p>
  </w:endnote>
  <w:endnote w:type="continuationSeparator" w:id="0">
    <w:p w:rsidR="007D679E" w:rsidRDefault="007D679E" w:rsidP="00281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9E" w:rsidRDefault="007D679E" w:rsidP="002811FE">
      <w:pPr>
        <w:spacing w:after="0"/>
      </w:pPr>
      <w:r>
        <w:separator/>
      </w:r>
    </w:p>
  </w:footnote>
  <w:footnote w:type="continuationSeparator" w:id="0">
    <w:p w:rsidR="007D679E" w:rsidRDefault="007D679E" w:rsidP="002811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25E2E"/>
    <w:rsid w:val="000275CF"/>
    <w:rsid w:val="000F0E2E"/>
    <w:rsid w:val="00225E2E"/>
    <w:rsid w:val="002811FE"/>
    <w:rsid w:val="003F5C4C"/>
    <w:rsid w:val="00532DB8"/>
    <w:rsid w:val="00704791"/>
    <w:rsid w:val="007D679E"/>
    <w:rsid w:val="008C4966"/>
    <w:rsid w:val="00AE600A"/>
    <w:rsid w:val="00B46B7C"/>
    <w:rsid w:val="00C1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25E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25E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customStyle="1" w:styleId="3Char">
    <w:name w:val="标题 3 Char"/>
    <w:basedOn w:val="a0"/>
    <w:link w:val="3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28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2811FE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281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2811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25E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25E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customStyle="1" w:styleId="3Char">
    <w:name w:val="标题 3 Char"/>
    <w:basedOn w:val="a0"/>
    <w:link w:val="3"/>
    <w:uiPriority w:val="9"/>
    <w:rsid w:val="00225E2E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aa">
    <w:name w:val="header"/>
    <w:basedOn w:val="a"/>
    <w:link w:val="Char0"/>
    <w:uiPriority w:val="99"/>
    <w:semiHidden/>
    <w:rsid w:val="0028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2811FE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281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281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30"/>
    <w:rsid w:val="00183832"/>
    <w:rsid w:val="00237930"/>
    <w:rsid w:val="003200CE"/>
    <w:rsid w:val="007705AF"/>
    <w:rsid w:val="00A60484"/>
    <w:rsid w:val="00F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8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8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用word 写博客，直接上传</PostTitle>
  <PostDate>2017-11-15T14:46:48Z</PostDate>
  <PostID>0</PostID>
  <Category1>git博客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3785982967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A430B658-EFF5-4301-8D09-D351BF84EE9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15</cp:revision>
  <dcterms:created xsi:type="dcterms:W3CDTF">2017-11-15T12:04:00Z</dcterms:created>
  <dcterms:modified xsi:type="dcterms:W3CDTF">2017-11-15T14:47:00Z</dcterms:modified>
</cp:coreProperties>
</file>